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BAA" w:rsidRDefault="009C0BAA">
      <w:pPr>
        <w:ind w:left="2100" w:firstLine="420"/>
      </w:pPr>
      <w:r>
        <w:rPr>
          <w:rFonts w:hint="eastAsia"/>
        </w:rPr>
        <w:t>第一天</w:t>
      </w:r>
    </w:p>
    <w:p w:rsidR="009C0BAA" w:rsidRDefault="009C0BAA">
      <w:r>
        <w:rPr>
          <w:rFonts w:hint="eastAsia"/>
        </w:rPr>
        <w:t>每一个在浏览器中打开的网页，浏览器都会自动的给当前文档创建一个</w:t>
      </w:r>
      <w:r>
        <w:t>window</w:t>
      </w:r>
      <w:r>
        <w:rPr>
          <w:rFonts w:hint="eastAsia"/>
        </w:rPr>
        <w:t>对象</w:t>
      </w:r>
    </w:p>
    <w:p w:rsidR="009C0BAA" w:rsidRDefault="009C0BAA">
      <w:r>
        <w:tab/>
        <w:t>window</w:t>
      </w:r>
      <w:r>
        <w:rPr>
          <w:rFonts w:hint="eastAsia"/>
        </w:rPr>
        <w:t>对象是</w:t>
      </w:r>
      <w:r>
        <w:t>js</w:t>
      </w:r>
      <w:r>
        <w:rPr>
          <w:rFonts w:hint="eastAsia"/>
        </w:rPr>
        <w:t>最外围的一个对象，也是一个全局对象，我们在</w:t>
      </w:r>
      <w:r>
        <w:t>window</w:t>
      </w:r>
      <w:r>
        <w:rPr>
          <w:rFonts w:hint="eastAsia"/>
        </w:rPr>
        <w:t>对象中所编写的一切程序，都会作为</w:t>
      </w:r>
      <w:r>
        <w:t>window</w:t>
      </w:r>
      <w:r>
        <w:rPr>
          <w:rFonts w:hint="eastAsia"/>
        </w:rPr>
        <w:t>对象的属性和方法而存在</w:t>
      </w:r>
    </w:p>
    <w:p w:rsidR="009C0BAA" w:rsidRDefault="009C0BAA"/>
    <w:p w:rsidR="009C0BAA" w:rsidRDefault="009C0BAA">
      <w:r>
        <w:tab/>
      </w:r>
      <w:r>
        <w:tab/>
      </w:r>
      <w:r>
        <w:rPr>
          <w:rFonts w:hint="eastAsia"/>
        </w:rPr>
        <w:t>三大系统弹出框：</w:t>
      </w:r>
    </w:p>
    <w:p w:rsidR="009C0BAA" w:rsidRPr="00E969AF" w:rsidRDefault="009C0BAA">
      <w:pPr>
        <w:rPr>
          <w:b/>
          <w:color w:val="FF0000"/>
          <w:sz w:val="28"/>
          <w:szCs w:val="28"/>
        </w:rPr>
      </w:pPr>
      <w:r>
        <w:tab/>
      </w:r>
      <w:r>
        <w:tab/>
      </w:r>
      <w:r w:rsidRPr="00E969AF">
        <w:rPr>
          <w:rFonts w:hint="eastAsia"/>
          <w:b/>
          <w:color w:val="FF0000"/>
          <w:sz w:val="28"/>
          <w:szCs w:val="28"/>
        </w:rPr>
        <w:t>警告提示弹出框：</w:t>
      </w:r>
    </w:p>
    <w:p w:rsidR="009C0BAA" w:rsidRDefault="009C0BAA">
      <w:r>
        <w:tab/>
      </w:r>
      <w:r>
        <w:tab/>
        <w:t>alert</w:t>
      </w:r>
      <w:r>
        <w:rPr>
          <w:rFonts w:hint="eastAsia"/>
        </w:rPr>
        <w:t>方法名称</w:t>
      </w:r>
      <w:r>
        <w:t xml:space="preserve"> 1</w:t>
      </w:r>
      <w:r>
        <w:rPr>
          <w:rFonts w:hint="eastAsia"/>
        </w:rPr>
        <w:t>参数（实际参数）</w:t>
      </w:r>
      <w:r>
        <w:t xml:space="preserve"> </w:t>
      </w:r>
    </w:p>
    <w:p w:rsidR="009C0BAA" w:rsidRDefault="009C0BAA">
      <w:r>
        <w:tab/>
      </w:r>
      <w:r>
        <w:tab/>
        <w:t xml:space="preserve">alert(1) </w:t>
      </w:r>
    </w:p>
    <w:p w:rsidR="009C0BAA" w:rsidRDefault="009C0BAA">
      <w:r>
        <w:tab/>
      </w:r>
      <w:r>
        <w:tab/>
      </w:r>
      <w:r>
        <w:rPr>
          <w:rFonts w:hint="eastAsia"/>
        </w:rPr>
        <w:t>该方法没有返回值，执行结果是</w:t>
      </w:r>
      <w:r>
        <w:t>undefined</w:t>
      </w:r>
    </w:p>
    <w:p w:rsidR="009C0BAA" w:rsidRDefault="009C0BAA"/>
    <w:p w:rsidR="009C0BAA" w:rsidRPr="00E969AF" w:rsidRDefault="009C0BAA">
      <w:pPr>
        <w:rPr>
          <w:b/>
          <w:color w:val="FF0000"/>
          <w:sz w:val="28"/>
          <w:szCs w:val="28"/>
        </w:rPr>
      </w:pPr>
      <w:r>
        <w:tab/>
      </w:r>
      <w:r>
        <w:tab/>
      </w:r>
      <w:r w:rsidRPr="00E969AF">
        <w:rPr>
          <w:rFonts w:hint="eastAsia"/>
          <w:b/>
          <w:color w:val="FF0000"/>
          <w:sz w:val="28"/>
          <w:szCs w:val="28"/>
        </w:rPr>
        <w:t>确认取消弹出框：</w:t>
      </w:r>
    </w:p>
    <w:p w:rsidR="009C0BAA" w:rsidRDefault="009C0BAA">
      <w:r>
        <w:tab/>
      </w:r>
      <w:r>
        <w:tab/>
        <w:t>confirm(</w:t>
      </w:r>
      <w:r>
        <w:rPr>
          <w:rFonts w:hint="eastAsia"/>
        </w:rPr>
        <w:t>抛出的问题</w:t>
      </w:r>
      <w:r>
        <w:t>)</w:t>
      </w:r>
    </w:p>
    <w:p w:rsidR="009C0BAA" w:rsidRDefault="009C0BAA">
      <w:r>
        <w:tab/>
      </w:r>
      <w:r>
        <w:tab/>
      </w:r>
      <w:r>
        <w:rPr>
          <w:rFonts w:hint="eastAsia"/>
        </w:rPr>
        <w:t>该方法的返回值</w:t>
      </w:r>
      <w:r>
        <w:t xml:space="preserve"> true </w:t>
      </w:r>
      <w:r>
        <w:rPr>
          <w:rFonts w:hint="eastAsia"/>
        </w:rPr>
        <w:t>或者</w:t>
      </w:r>
      <w:r>
        <w:t xml:space="preserve"> false</w:t>
      </w:r>
    </w:p>
    <w:p w:rsidR="009C0BAA" w:rsidRDefault="009C0BAA">
      <w:r>
        <w:tab/>
      </w:r>
      <w:r>
        <w:tab/>
      </w:r>
    </w:p>
    <w:p w:rsidR="009C0BAA" w:rsidRDefault="009C0BAA"/>
    <w:p w:rsidR="009C0BAA" w:rsidRPr="00E969AF" w:rsidRDefault="009C0BAA">
      <w:pPr>
        <w:rPr>
          <w:b/>
          <w:color w:val="FF0000"/>
          <w:sz w:val="28"/>
          <w:szCs w:val="28"/>
        </w:rPr>
      </w:pPr>
      <w:r>
        <w:tab/>
      </w:r>
      <w:r>
        <w:tab/>
      </w:r>
      <w:r w:rsidRPr="00E969AF">
        <w:rPr>
          <w:rFonts w:hint="eastAsia"/>
          <w:b/>
          <w:color w:val="FF0000"/>
          <w:sz w:val="28"/>
          <w:szCs w:val="28"/>
        </w:rPr>
        <w:t>输入弹出框：</w:t>
      </w:r>
    </w:p>
    <w:p w:rsidR="009C0BAA" w:rsidRDefault="009C0BAA">
      <w:r>
        <w:tab/>
      </w:r>
      <w:r>
        <w:tab/>
        <w:t>prompt(</w:t>
      </w:r>
      <w:r>
        <w:rPr>
          <w:rFonts w:hint="eastAsia"/>
        </w:rPr>
        <w:t>提示，文本框默认值</w:t>
      </w:r>
      <w:r>
        <w:t>);</w:t>
      </w:r>
    </w:p>
    <w:p w:rsidR="009C0BAA" w:rsidRDefault="009C0BAA">
      <w:r>
        <w:tab/>
      </w:r>
      <w:r>
        <w:tab/>
      </w:r>
      <w:r>
        <w:rPr>
          <w:rFonts w:hint="eastAsia"/>
        </w:rPr>
        <w:t>该方法的返回值：文本框内容</w:t>
      </w:r>
      <w:r>
        <w:t xml:space="preserve"> </w:t>
      </w:r>
      <w:r>
        <w:rPr>
          <w:rFonts w:hint="eastAsia"/>
        </w:rPr>
        <w:t>或者</w:t>
      </w:r>
      <w:r>
        <w:t xml:space="preserve"> null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  <w:r>
        <w:rPr>
          <w:rFonts w:hint="eastAsia"/>
        </w:rPr>
        <w:t>页面输出</w:t>
      </w:r>
    </w:p>
    <w:p w:rsidR="009C0BAA" w:rsidRDefault="009C0BAA">
      <w:r>
        <w:tab/>
      </w:r>
      <w:r>
        <w:tab/>
        <w:t>document.write("</w:t>
      </w:r>
      <w:r>
        <w:rPr>
          <w:rFonts w:hint="eastAsia"/>
        </w:rPr>
        <w:t>人生就像一杯茶，会苦一阵子，但不会苦一辈子！</w:t>
      </w:r>
      <w:r>
        <w:t>");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  <w:r>
        <w:rPr>
          <w:rFonts w:hint="eastAsia"/>
        </w:rPr>
        <w:t>控制台输出：</w:t>
      </w:r>
      <w:r>
        <w:t>console.log()</w:t>
      </w:r>
    </w:p>
    <w:p w:rsidR="009C0BAA" w:rsidRDefault="009C0BAA">
      <w:r>
        <w:tab/>
      </w:r>
      <w:r>
        <w:tab/>
      </w:r>
      <w:r>
        <w:rPr>
          <w:rFonts w:hint="eastAsia"/>
        </w:rPr>
        <w:t>查找变量值、排错（错误调试）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console.log(a);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  <w:r>
        <w:rPr>
          <w:rFonts w:hint="eastAsia"/>
        </w:rPr>
        <w:t>单行注释和多行注释</w:t>
      </w:r>
      <w:r>
        <w:t xml:space="preserve"> // /* */</w:t>
      </w:r>
    </w:p>
    <w:p w:rsidR="009C0BAA" w:rsidRDefault="009C0BAA"/>
    <w:p w:rsidR="009C0BAA" w:rsidRDefault="009C0BAA">
      <w:r>
        <w:rPr>
          <w:rFonts w:hint="eastAsia"/>
        </w:rPr>
        <w:t>量：是容器</w:t>
      </w:r>
    </w:p>
    <w:p w:rsidR="009C0BAA" w:rsidRDefault="009C0BAA">
      <w:r>
        <w:rPr>
          <w:rFonts w:hint="eastAsia"/>
        </w:rPr>
        <w:t>变量、常量</w:t>
      </w:r>
    </w:p>
    <w:p w:rsidR="009C0BAA" w:rsidRDefault="009C0BAA">
      <w:r>
        <w:rPr>
          <w:rFonts w:hint="eastAsia"/>
        </w:rPr>
        <w:t>变量：可变的量（容器）</w:t>
      </w:r>
    </w:p>
    <w:p w:rsidR="009C0BAA" w:rsidRDefault="009C0BAA">
      <w:r>
        <w:rPr>
          <w:rFonts w:hint="eastAsia"/>
        </w:rPr>
        <w:t>常量：不可变的量（容器）</w:t>
      </w:r>
    </w:p>
    <w:p w:rsidR="009C0BAA" w:rsidRDefault="009C0BAA"/>
    <w:p w:rsidR="009C0BAA" w:rsidRDefault="009C0BAA">
      <w:r>
        <w:rPr>
          <w:rFonts w:hint="eastAsia"/>
        </w:rPr>
        <w:t>变量声明的关键字：</w:t>
      </w:r>
      <w:r>
        <w:t>var</w:t>
      </w:r>
      <w:r>
        <w:rPr>
          <w:rFonts w:hint="eastAsia"/>
        </w:rPr>
        <w:t>、</w:t>
      </w:r>
      <w:r>
        <w:t>let</w:t>
      </w:r>
    </w:p>
    <w:p w:rsidR="009C0BAA" w:rsidRDefault="009C0BAA">
      <w:r>
        <w:rPr>
          <w:rFonts w:hint="eastAsia"/>
        </w:rPr>
        <w:t>常量声明的关键字：</w:t>
      </w:r>
      <w:r>
        <w:t>const</w:t>
      </w:r>
    </w:p>
    <w:p w:rsidR="009C0BAA" w:rsidRDefault="009C0BAA"/>
    <w:p w:rsidR="009C0BAA" w:rsidRDefault="009C0BAA">
      <w:r>
        <w:rPr>
          <w:rFonts w:hint="eastAsia"/>
        </w:rPr>
        <w:t>赋值的运算顺序是从右向左的</w:t>
      </w:r>
    </w:p>
    <w:p w:rsidR="009C0BAA" w:rsidRDefault="009C0BAA"/>
    <w:p w:rsidR="009C0BAA" w:rsidRDefault="009C0BAA">
      <w:r>
        <w:t>var</w:t>
      </w:r>
      <w:r>
        <w:rPr>
          <w:rFonts w:hint="eastAsia"/>
        </w:rPr>
        <w:t>声明变量：</w:t>
      </w:r>
    </w:p>
    <w:p w:rsidR="009C0BAA" w:rsidRPr="009D1583" w:rsidRDefault="009C0BAA">
      <w:pPr>
        <w:rPr>
          <w:rFonts w:asci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、</w:t>
      </w:r>
      <w:r w:rsidRPr="009D1583">
        <w:rPr>
          <w:rFonts w:ascii="宋体" w:hAnsi="宋体"/>
          <w:b/>
          <w:sz w:val="28"/>
          <w:szCs w:val="28"/>
        </w:rPr>
        <w:t xml:space="preserve">var </w:t>
      </w:r>
      <w:r w:rsidRPr="009D1583">
        <w:rPr>
          <w:rFonts w:ascii="宋体" w:hAnsi="宋体" w:hint="eastAsia"/>
          <w:b/>
          <w:sz w:val="28"/>
          <w:szCs w:val="28"/>
        </w:rPr>
        <w:t>变量名称</w:t>
      </w:r>
      <w:r w:rsidRPr="009D1583">
        <w:rPr>
          <w:rFonts w:ascii="宋体" w:hAnsi="宋体"/>
          <w:b/>
          <w:sz w:val="28"/>
          <w:szCs w:val="28"/>
        </w:rPr>
        <w:t xml:space="preserve"> =(</w:t>
      </w:r>
      <w:r w:rsidRPr="009D1583">
        <w:rPr>
          <w:rFonts w:ascii="宋体" w:hAnsi="宋体" w:hint="eastAsia"/>
          <w:b/>
          <w:sz w:val="28"/>
          <w:szCs w:val="28"/>
        </w:rPr>
        <w:t>赋值</w:t>
      </w:r>
      <w:r w:rsidRPr="009D1583">
        <w:rPr>
          <w:rFonts w:ascii="宋体" w:hAnsi="宋体"/>
          <w:b/>
          <w:sz w:val="28"/>
          <w:szCs w:val="28"/>
        </w:rPr>
        <w:t xml:space="preserve">) </w:t>
      </w:r>
      <w:r w:rsidRPr="009D1583">
        <w:rPr>
          <w:rFonts w:ascii="宋体" w:hAnsi="宋体" w:hint="eastAsia"/>
          <w:b/>
          <w:sz w:val="28"/>
          <w:szCs w:val="28"/>
        </w:rPr>
        <w:t>所赋的值</w:t>
      </w:r>
      <w:r w:rsidRPr="009D1583">
        <w:rPr>
          <w:rFonts w:ascii="宋体" w:hAnsi="宋体"/>
          <w:b/>
          <w:sz w:val="28"/>
          <w:szCs w:val="28"/>
        </w:rPr>
        <w:t>;</w:t>
      </w:r>
      <w:r w:rsidRPr="009D1583">
        <w:rPr>
          <w:rFonts w:ascii="宋体" w:hAnsi="宋体" w:hint="eastAsia"/>
          <w:b/>
          <w:sz w:val="28"/>
          <w:szCs w:val="28"/>
        </w:rPr>
        <w:t>（结束语）</w:t>
      </w:r>
    </w:p>
    <w:p w:rsidR="009C0BAA" w:rsidRDefault="009C0BAA"/>
    <w:p w:rsidR="009C0BAA" w:rsidRDefault="009C0BAA">
      <w:r>
        <w:t>var box = "bananas";</w:t>
      </w:r>
    </w:p>
    <w:p w:rsidR="009C0BAA" w:rsidRDefault="009C0BAA">
      <w:r>
        <w:t>var Alert = alert;</w:t>
      </w:r>
    </w:p>
    <w:p w:rsidR="009C0BAA" w:rsidRDefault="009C0BAA"/>
    <w:p w:rsidR="009C0BAA" w:rsidRPr="009D1583" w:rsidRDefault="009C0BA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9D1583">
        <w:rPr>
          <w:rFonts w:hint="eastAsia"/>
          <w:b/>
          <w:sz w:val="28"/>
          <w:szCs w:val="28"/>
        </w:rPr>
        <w:t>变量声明未赋值：变量的值是</w:t>
      </w:r>
      <w:r w:rsidRPr="009D1583">
        <w:rPr>
          <w:b/>
          <w:sz w:val="28"/>
          <w:szCs w:val="28"/>
        </w:rPr>
        <w:t>undefined</w:t>
      </w:r>
    </w:p>
    <w:p w:rsidR="009C0BAA" w:rsidRPr="009D1583" w:rsidRDefault="009C0BAA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 w:rsidRPr="009D1583">
        <w:rPr>
          <w:rFonts w:hint="eastAsia"/>
          <w:b/>
          <w:sz w:val="28"/>
          <w:szCs w:val="28"/>
        </w:rPr>
        <w:t>一次声明多个变量，使用逗号隔开；多个变量，可以赋值，也可以不赋值。</w:t>
      </w:r>
    </w:p>
    <w:p w:rsidR="009C0BAA" w:rsidRDefault="009C0BAA">
      <w:r>
        <w:t>var name = "</w:t>
      </w:r>
      <w:r>
        <w:rPr>
          <w:rFonts w:hint="eastAsia"/>
        </w:rPr>
        <w:t>苏志刚</w:t>
      </w:r>
      <w:r>
        <w:t>",age = 18,sex = "boy",wife = "cjk",son;</w:t>
      </w:r>
    </w:p>
    <w:p w:rsidR="009C0BAA" w:rsidRDefault="009C0BAA"/>
    <w:p w:rsidR="009C0BAA" w:rsidRDefault="009C0BAA">
      <w:r>
        <w:t>var name = window.name = a = "</w:t>
      </w:r>
      <w:r>
        <w:rPr>
          <w:rFonts w:hint="eastAsia"/>
        </w:rPr>
        <w:t>窗口名称</w:t>
      </w:r>
      <w:r>
        <w:t>";</w:t>
      </w:r>
    </w:p>
    <w:p w:rsidR="009C0BAA" w:rsidRPr="009D1583" w:rsidRDefault="009C0BAA">
      <w:pPr>
        <w:rPr>
          <w:b/>
          <w:sz w:val="28"/>
          <w:szCs w:val="28"/>
        </w:rPr>
      </w:pPr>
      <w:r w:rsidRPr="009D1583">
        <w:rPr>
          <w:b/>
          <w:sz w:val="28"/>
          <w:szCs w:val="28"/>
        </w:rPr>
        <w:t>4</w:t>
      </w:r>
      <w:r w:rsidRPr="009D1583">
        <w:rPr>
          <w:rFonts w:hint="eastAsia"/>
          <w:b/>
          <w:sz w:val="28"/>
          <w:szCs w:val="28"/>
        </w:rPr>
        <w:t>、非严格模式下：变量不声明，可以直接使用（赋值）</w:t>
      </w:r>
    </w:p>
    <w:p w:rsidR="009C0BAA" w:rsidRPr="0002018A" w:rsidRDefault="009C0BAA">
      <w:pPr>
        <w:rPr>
          <w:szCs w:val="21"/>
        </w:rPr>
      </w:pPr>
      <w:r w:rsidRPr="0002018A">
        <w:rPr>
          <w:szCs w:val="21"/>
        </w:rPr>
        <w:t>num = 10;</w:t>
      </w:r>
    </w:p>
    <w:p w:rsidR="009C0BAA" w:rsidRPr="009D1583" w:rsidRDefault="009C0BAA">
      <w:pPr>
        <w:rPr>
          <w:b/>
          <w:sz w:val="28"/>
          <w:szCs w:val="28"/>
        </w:rPr>
      </w:pPr>
      <w:r w:rsidRPr="009D1583">
        <w:rPr>
          <w:rFonts w:hint="eastAsia"/>
          <w:b/>
          <w:sz w:val="28"/>
          <w:szCs w:val="28"/>
        </w:rPr>
        <w:t>严格模式下：量必须先声明，后使用</w:t>
      </w:r>
    </w:p>
    <w:p w:rsidR="009C0BAA" w:rsidRDefault="009C0BAA">
      <w:r>
        <w:t>function fn(){</w:t>
      </w:r>
    </w:p>
    <w:p w:rsidR="009C0BAA" w:rsidRDefault="009C0BAA">
      <w:r>
        <w:tab/>
        <w:t xml:space="preserve">// "use strict"; // </w:t>
      </w:r>
      <w:r>
        <w:rPr>
          <w:rFonts w:hint="eastAsia"/>
        </w:rPr>
        <w:t>严格模式</w:t>
      </w:r>
    </w:p>
    <w:p w:rsidR="009C0BAA" w:rsidRDefault="009C0BAA">
      <w:r>
        <w:tab/>
        <w:t>var num1 = num = 10;</w:t>
      </w:r>
    </w:p>
    <w:p w:rsidR="009C0BAA" w:rsidRDefault="009C0BAA">
      <w:r>
        <w:t>}</w:t>
      </w:r>
    </w:p>
    <w:p w:rsidR="009C0BAA" w:rsidRDefault="009C0BAA">
      <w:r>
        <w:t>fn();</w:t>
      </w:r>
    </w:p>
    <w:p w:rsidR="009C0BAA" w:rsidRDefault="009C0BAA"/>
    <w:p w:rsidR="009C0BAA" w:rsidRDefault="009C0BAA">
      <w:r>
        <w:rPr>
          <w:rFonts w:hint="eastAsia"/>
        </w:rPr>
        <w:t>全局变量、局部变量：</w:t>
      </w:r>
    </w:p>
    <w:p w:rsidR="009C0BAA" w:rsidRDefault="009C0BAA">
      <w:r>
        <w:t>var</w:t>
      </w:r>
      <w:r>
        <w:rPr>
          <w:rFonts w:hint="eastAsia"/>
        </w:rPr>
        <w:t>声明的变量是局部变量；不使用</w:t>
      </w:r>
      <w:r>
        <w:t>var</w:t>
      </w:r>
      <w:r>
        <w:rPr>
          <w:rFonts w:hint="eastAsia"/>
        </w:rPr>
        <w:t>声明的变量，是全局变量（非严格模式）；如果是严格模式下，</w:t>
      </w:r>
      <w:r>
        <w:t>window.a</w:t>
      </w:r>
    </w:p>
    <w:p w:rsidR="009C0BAA" w:rsidRDefault="009C0BAA"/>
    <w:p w:rsidR="009C0BAA" w:rsidRDefault="009C0BAA"/>
    <w:p w:rsidR="009C0BAA" w:rsidRDefault="009C0BAA">
      <w:r>
        <w:t>function fn(){</w:t>
      </w:r>
    </w:p>
    <w:p w:rsidR="009C0BAA" w:rsidRDefault="009C0BAA">
      <w:r>
        <w:tab/>
        <w:t>var color = "red";</w:t>
      </w:r>
    </w:p>
    <w:p w:rsidR="009C0BAA" w:rsidRDefault="009C0BAA">
      <w:r>
        <w:tab/>
        <w:t>num = 20;</w:t>
      </w:r>
    </w:p>
    <w:p w:rsidR="009C0BAA" w:rsidRDefault="009C0BAA">
      <w:r>
        <w:t>};</w:t>
      </w:r>
    </w:p>
    <w:p w:rsidR="009C0BAA" w:rsidRDefault="009C0BAA">
      <w:r>
        <w:t>fn();</w:t>
      </w:r>
    </w:p>
    <w:p w:rsidR="009C0BAA" w:rsidRDefault="009C0BAA">
      <w:r>
        <w:t>console.log(color,num);</w:t>
      </w:r>
    </w:p>
    <w:p w:rsidR="009C0BAA" w:rsidRDefault="009C0BAA"/>
    <w:p w:rsidR="009C0BAA" w:rsidRDefault="009C0BAA">
      <w:r>
        <w:rPr>
          <w:rFonts w:hint="eastAsia"/>
        </w:rPr>
        <w:t>变量声明提升：</w:t>
      </w:r>
      <w:r>
        <w:t>var</w:t>
      </w:r>
    </w:p>
    <w:p w:rsidR="009C0BAA" w:rsidRDefault="009C0BAA">
      <w:r>
        <w:t>console.log(num);</w:t>
      </w:r>
    </w:p>
    <w:p w:rsidR="009C0BAA" w:rsidRDefault="009C0BAA">
      <w:r>
        <w:t>var color,num = "blue";</w:t>
      </w:r>
    </w:p>
    <w:p w:rsidR="009C0BAA" w:rsidRDefault="009C0BAA"/>
    <w:p w:rsidR="009C0BAA" w:rsidRDefault="009C0BAA">
      <w:r>
        <w:t>var a_1 = "a";</w:t>
      </w:r>
    </w:p>
    <w:p w:rsidR="009C0BAA" w:rsidRDefault="009C0BAA"/>
    <w:p w:rsidR="009C0BAA" w:rsidRDefault="009C0BAA">
      <w:r>
        <w:t>var a_2 = "1";</w:t>
      </w:r>
    </w:p>
    <w:p w:rsidR="009C0BAA" w:rsidRDefault="009C0BAA"/>
    <w:p w:rsidR="009C0BAA" w:rsidRPr="00701DCC" w:rsidRDefault="009C0BAA">
      <w:pPr>
        <w:rPr>
          <w:b/>
          <w:sz w:val="28"/>
          <w:szCs w:val="28"/>
        </w:rPr>
      </w:pPr>
      <w:r w:rsidRPr="00701DCC">
        <w:rPr>
          <w:rFonts w:hint="eastAsia"/>
          <w:b/>
          <w:sz w:val="28"/>
          <w:szCs w:val="28"/>
        </w:rPr>
        <w:t>标识符：变量名称、常量名称、属性名称、函数名称、参数名称</w:t>
      </w:r>
    </w:p>
    <w:p w:rsidR="009C0BAA" w:rsidRDefault="009C0BAA">
      <w:r>
        <w:rPr>
          <w:rFonts w:hint="eastAsia"/>
        </w:rPr>
        <w:t>标识符的命名规则：</w:t>
      </w:r>
    </w:p>
    <w:p w:rsidR="009C0BAA" w:rsidRDefault="009C0BAA">
      <w:r>
        <w:t>1</w:t>
      </w:r>
      <w:r>
        <w:rPr>
          <w:rFonts w:hint="eastAsia"/>
        </w:rPr>
        <w:t>、不能以数字开头</w:t>
      </w:r>
    </w:p>
    <w:p w:rsidR="009C0BAA" w:rsidRDefault="009C0BAA">
      <w:r>
        <w:t>2</w:t>
      </w:r>
      <w:r>
        <w:rPr>
          <w:rFonts w:hint="eastAsia"/>
        </w:rPr>
        <w:t>、不能出现除</w:t>
      </w:r>
      <w:r>
        <w:t>$</w:t>
      </w:r>
      <w:r>
        <w:rPr>
          <w:rFonts w:hint="eastAsia"/>
        </w:rPr>
        <w:t>符、下划线以外的任何特殊符号</w:t>
      </w:r>
    </w:p>
    <w:p w:rsidR="009C0BAA" w:rsidRDefault="009C0BAA">
      <w:r>
        <w:t>3</w:t>
      </w:r>
      <w:r>
        <w:rPr>
          <w:rFonts w:hint="eastAsia"/>
        </w:rPr>
        <w:t>、关键字不能作为标识符去使用，保留字不建议作为标识符去使用</w:t>
      </w:r>
    </w:p>
    <w:p w:rsidR="009C0BAA" w:rsidRDefault="009C0BAA"/>
    <w:p w:rsidR="009C0BAA" w:rsidRDefault="009C0BAA"/>
    <w:p w:rsidR="009C0BAA" w:rsidRDefault="009C0BAA">
      <w:r>
        <w:rPr>
          <w:rFonts w:hint="eastAsia"/>
        </w:rPr>
        <w:t>阻断性：</w:t>
      </w:r>
    </w:p>
    <w:p w:rsidR="009C0BAA" w:rsidRDefault="009C0BAA">
      <w:r>
        <w:t>1</w:t>
      </w:r>
      <w:r>
        <w:rPr>
          <w:rFonts w:hint="eastAsia"/>
        </w:rPr>
        <w:t>、报错阻断（只会阻断当前的栈内存）</w:t>
      </w:r>
    </w:p>
    <w:p w:rsidR="009C0BAA" w:rsidRDefault="009C0BAA">
      <w:r>
        <w:t>2</w:t>
      </w:r>
      <w:r>
        <w:rPr>
          <w:rFonts w:hint="eastAsia"/>
        </w:rPr>
        <w:t>、弹出阻断（阻断整个文档的加载）</w:t>
      </w:r>
    </w:p>
    <w:p w:rsidR="009C0BAA" w:rsidRDefault="009C0BAA"/>
    <w:p w:rsidR="009C0BAA" w:rsidRDefault="009C0BAA">
      <w:r>
        <w:rPr>
          <w:rFonts w:hint="eastAsia"/>
        </w:rPr>
        <w:t>代码块：由一条以上的多条语句组合到一起叫代码块（花括号包起来的）</w:t>
      </w:r>
    </w:p>
    <w:p w:rsidR="009C0BAA" w:rsidRDefault="009C0BAA"/>
    <w:p w:rsidR="009C0BAA" w:rsidRPr="00E969AF" w:rsidRDefault="009C0BAA">
      <w:pPr>
        <w:rPr>
          <w:rFonts w:ascii="宋体" w:hAnsi="宋体"/>
          <w:b/>
          <w:sz w:val="28"/>
          <w:szCs w:val="28"/>
        </w:rPr>
      </w:pPr>
      <w:r w:rsidRPr="00E969AF">
        <w:rPr>
          <w:rFonts w:ascii="宋体" w:hAnsi="宋体" w:hint="eastAsia"/>
          <w:b/>
          <w:sz w:val="28"/>
          <w:szCs w:val="28"/>
        </w:rPr>
        <w:t>变量的声明：</w:t>
      </w:r>
      <w:r w:rsidRPr="00E969AF">
        <w:rPr>
          <w:rFonts w:ascii="宋体" w:hAnsi="宋体"/>
          <w:b/>
          <w:sz w:val="28"/>
          <w:szCs w:val="28"/>
        </w:rPr>
        <w:t>var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1</w:t>
      </w:r>
      <w:r w:rsidRPr="00E969AF">
        <w:rPr>
          <w:rFonts w:ascii="宋体" w:hAnsi="宋体" w:hint="eastAsia"/>
          <w:b/>
          <w:sz w:val="28"/>
          <w:szCs w:val="28"/>
        </w:rPr>
        <w:t>、</w:t>
      </w:r>
      <w:r w:rsidRPr="00E969AF">
        <w:rPr>
          <w:rFonts w:ascii="宋体" w:hAnsi="宋体"/>
          <w:b/>
          <w:sz w:val="28"/>
          <w:szCs w:val="28"/>
        </w:rPr>
        <w:t>var</w:t>
      </w:r>
      <w:r w:rsidRPr="00E969AF">
        <w:rPr>
          <w:rFonts w:ascii="宋体" w:hAnsi="宋体" w:hint="eastAsia"/>
          <w:b/>
          <w:sz w:val="28"/>
          <w:szCs w:val="28"/>
        </w:rPr>
        <w:t>声明的变量会作为</w:t>
      </w:r>
      <w:r w:rsidRPr="00E969AF">
        <w:rPr>
          <w:rFonts w:ascii="宋体" w:hAnsi="宋体"/>
          <w:b/>
          <w:sz w:val="28"/>
          <w:szCs w:val="28"/>
        </w:rPr>
        <w:t>window</w:t>
      </w:r>
      <w:r w:rsidRPr="00E969AF">
        <w:rPr>
          <w:rFonts w:ascii="宋体" w:hAnsi="宋体" w:hint="eastAsia"/>
          <w:b/>
          <w:sz w:val="28"/>
          <w:szCs w:val="28"/>
        </w:rPr>
        <w:t>对象的属性和方法而存在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2</w:t>
      </w:r>
      <w:r w:rsidRPr="00E969AF">
        <w:rPr>
          <w:rFonts w:ascii="宋体" w:hAnsi="宋体" w:hint="eastAsia"/>
          <w:b/>
          <w:sz w:val="28"/>
          <w:szCs w:val="28"/>
        </w:rPr>
        <w:t>、存在变量声明提升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3</w:t>
      </w:r>
      <w:r w:rsidRPr="00E969AF">
        <w:rPr>
          <w:rFonts w:ascii="宋体" w:hAnsi="宋体" w:hint="eastAsia"/>
          <w:b/>
          <w:sz w:val="28"/>
          <w:szCs w:val="28"/>
        </w:rPr>
        <w:t>、可以重复声明</w:t>
      </w:r>
    </w:p>
    <w:p w:rsidR="009C0BAA" w:rsidRPr="00E969AF" w:rsidRDefault="009C0BAA">
      <w:pPr>
        <w:rPr>
          <w:rFonts w:ascii="宋体" w:hAns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4</w:t>
      </w:r>
      <w:r w:rsidRPr="00E969AF">
        <w:rPr>
          <w:rFonts w:ascii="宋体" w:hAnsi="宋体" w:hint="eastAsia"/>
          <w:b/>
          <w:sz w:val="28"/>
          <w:szCs w:val="28"/>
        </w:rPr>
        <w:t>、声明未赋值，其值是</w:t>
      </w:r>
      <w:r w:rsidRPr="00E969AF">
        <w:rPr>
          <w:rFonts w:ascii="宋体" w:hAnsi="宋体"/>
          <w:b/>
          <w:sz w:val="28"/>
          <w:szCs w:val="28"/>
        </w:rPr>
        <w:t>undefined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5</w:t>
      </w:r>
      <w:r w:rsidRPr="00E969AF">
        <w:rPr>
          <w:rFonts w:ascii="宋体" w:hAnsi="宋体" w:hint="eastAsia"/>
          <w:b/>
          <w:sz w:val="28"/>
          <w:szCs w:val="28"/>
        </w:rPr>
        <w:t>、不存在块级作用域，存在函数作用域（局部变量、全局变量）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</w:p>
    <w:p w:rsidR="009C0BAA" w:rsidRPr="00E969AF" w:rsidRDefault="009C0BAA">
      <w:pPr>
        <w:rPr>
          <w:rFonts w:ascii="宋体" w:hAnsi="宋体"/>
          <w:b/>
          <w:sz w:val="28"/>
          <w:szCs w:val="28"/>
        </w:rPr>
      </w:pPr>
      <w:r w:rsidRPr="00E969AF">
        <w:rPr>
          <w:rFonts w:ascii="宋体" w:hAnsi="宋体" w:hint="eastAsia"/>
          <w:b/>
          <w:sz w:val="28"/>
          <w:szCs w:val="28"/>
        </w:rPr>
        <w:t>变量的声明：</w:t>
      </w:r>
      <w:r w:rsidRPr="00E969AF">
        <w:rPr>
          <w:rFonts w:ascii="宋体" w:hAnsi="宋体"/>
          <w:b/>
          <w:sz w:val="28"/>
          <w:szCs w:val="28"/>
        </w:rPr>
        <w:t>let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1</w:t>
      </w:r>
      <w:r w:rsidRPr="00E969AF">
        <w:rPr>
          <w:rFonts w:ascii="宋体" w:hAnsi="宋体" w:hint="eastAsia"/>
          <w:b/>
          <w:sz w:val="28"/>
          <w:szCs w:val="28"/>
        </w:rPr>
        <w:t>、</w:t>
      </w:r>
      <w:r w:rsidRPr="00E969AF">
        <w:rPr>
          <w:rFonts w:ascii="宋体" w:hAnsi="宋体"/>
          <w:b/>
          <w:sz w:val="28"/>
          <w:szCs w:val="28"/>
        </w:rPr>
        <w:t>let</w:t>
      </w:r>
      <w:r w:rsidRPr="00E969AF">
        <w:rPr>
          <w:rFonts w:ascii="宋体" w:hAnsi="宋体" w:hint="eastAsia"/>
          <w:b/>
          <w:sz w:val="28"/>
          <w:szCs w:val="28"/>
        </w:rPr>
        <w:t>声明的变量不会作为</w:t>
      </w:r>
      <w:r w:rsidRPr="00E969AF">
        <w:rPr>
          <w:rFonts w:ascii="宋体" w:hAnsi="宋体"/>
          <w:b/>
          <w:sz w:val="28"/>
          <w:szCs w:val="28"/>
        </w:rPr>
        <w:t>window</w:t>
      </w:r>
      <w:r w:rsidRPr="00E969AF">
        <w:rPr>
          <w:rFonts w:ascii="宋体" w:hAnsi="宋体" w:hint="eastAsia"/>
          <w:b/>
          <w:sz w:val="28"/>
          <w:szCs w:val="28"/>
        </w:rPr>
        <w:t>对象的属性或者方法而存在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2</w:t>
      </w:r>
      <w:r w:rsidRPr="00E969AF">
        <w:rPr>
          <w:rFonts w:ascii="宋体" w:hAnsi="宋体" w:hint="eastAsia"/>
          <w:b/>
          <w:sz w:val="28"/>
          <w:szCs w:val="28"/>
        </w:rPr>
        <w:t>、</w:t>
      </w:r>
      <w:r w:rsidRPr="00E969AF">
        <w:rPr>
          <w:rFonts w:ascii="宋体" w:hAnsi="宋体"/>
          <w:b/>
          <w:sz w:val="28"/>
          <w:szCs w:val="28"/>
        </w:rPr>
        <w:t>let</w:t>
      </w:r>
      <w:r w:rsidRPr="00E969AF">
        <w:rPr>
          <w:rFonts w:ascii="宋体" w:hAnsi="宋体" w:hint="eastAsia"/>
          <w:b/>
          <w:sz w:val="28"/>
          <w:szCs w:val="28"/>
        </w:rPr>
        <w:t>声明的变量不存在变量声明提升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3</w:t>
      </w:r>
      <w:r w:rsidRPr="00E969AF">
        <w:rPr>
          <w:rFonts w:ascii="宋体" w:hAnsi="宋体" w:hint="eastAsia"/>
          <w:b/>
          <w:sz w:val="28"/>
          <w:szCs w:val="28"/>
        </w:rPr>
        <w:t>、不可以重复声明</w:t>
      </w:r>
    </w:p>
    <w:p w:rsidR="009C0BAA" w:rsidRPr="00E969AF" w:rsidRDefault="009C0BAA">
      <w:pPr>
        <w:rPr>
          <w:rFonts w:ascii="宋体" w:hAns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4</w:t>
      </w:r>
      <w:r w:rsidRPr="00E969AF">
        <w:rPr>
          <w:rFonts w:ascii="宋体" w:hAnsi="宋体" w:hint="eastAsia"/>
          <w:b/>
          <w:sz w:val="28"/>
          <w:szCs w:val="28"/>
        </w:rPr>
        <w:t>、</w:t>
      </w:r>
      <w:r w:rsidRPr="00E969AF">
        <w:rPr>
          <w:rFonts w:ascii="宋体" w:hAnsi="宋体"/>
          <w:b/>
          <w:sz w:val="28"/>
          <w:szCs w:val="28"/>
        </w:rPr>
        <w:t>let</w:t>
      </w:r>
      <w:r w:rsidRPr="00E969AF">
        <w:rPr>
          <w:rFonts w:ascii="宋体" w:hAnsi="宋体" w:hint="eastAsia"/>
          <w:b/>
          <w:sz w:val="28"/>
          <w:szCs w:val="28"/>
        </w:rPr>
        <w:t>声明不赋值，变量的值是</w:t>
      </w:r>
      <w:r w:rsidRPr="00E969AF">
        <w:rPr>
          <w:rFonts w:ascii="宋体" w:hAnsi="宋体"/>
          <w:b/>
          <w:sz w:val="28"/>
          <w:szCs w:val="28"/>
        </w:rPr>
        <w:t>undefined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5</w:t>
      </w:r>
      <w:r w:rsidRPr="00E969AF">
        <w:rPr>
          <w:rFonts w:ascii="宋体" w:hAnsi="宋体" w:hint="eastAsia"/>
          <w:b/>
          <w:sz w:val="28"/>
          <w:szCs w:val="28"/>
        </w:rPr>
        <w:t>、</w:t>
      </w:r>
      <w:r w:rsidRPr="00E969AF">
        <w:rPr>
          <w:rFonts w:ascii="宋体" w:hAnsi="宋体"/>
          <w:b/>
          <w:sz w:val="28"/>
          <w:szCs w:val="28"/>
        </w:rPr>
        <w:t>let</w:t>
      </w:r>
      <w:r w:rsidRPr="00E969AF">
        <w:rPr>
          <w:rFonts w:ascii="宋体" w:hAnsi="宋体" w:hint="eastAsia"/>
          <w:b/>
          <w:sz w:val="28"/>
          <w:szCs w:val="28"/>
        </w:rPr>
        <w:t>声明的变量存在块级作用域，也存在函数作用域（稍后讲）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</w:p>
    <w:p w:rsidR="009C0BAA" w:rsidRPr="00E969AF" w:rsidRDefault="009C0BAA">
      <w:pPr>
        <w:rPr>
          <w:rFonts w:ascii="宋体" w:hAnsi="宋体"/>
          <w:b/>
          <w:sz w:val="28"/>
          <w:szCs w:val="28"/>
        </w:rPr>
      </w:pPr>
      <w:r w:rsidRPr="00E969AF">
        <w:rPr>
          <w:rFonts w:ascii="宋体" w:hAnsi="宋体" w:hint="eastAsia"/>
          <w:b/>
          <w:sz w:val="28"/>
          <w:szCs w:val="28"/>
        </w:rPr>
        <w:t>常量的声明：</w:t>
      </w:r>
      <w:r w:rsidRPr="00E969AF">
        <w:rPr>
          <w:rFonts w:ascii="宋体" w:hAnsi="宋体"/>
          <w:b/>
          <w:sz w:val="28"/>
          <w:szCs w:val="28"/>
        </w:rPr>
        <w:t>const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1</w:t>
      </w:r>
      <w:r w:rsidRPr="00E969AF">
        <w:rPr>
          <w:rFonts w:ascii="宋体" w:hAnsi="宋体" w:hint="eastAsia"/>
          <w:b/>
          <w:sz w:val="28"/>
          <w:szCs w:val="28"/>
        </w:rPr>
        <w:t>、常量一旦声明，不可改变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2</w:t>
      </w:r>
      <w:r w:rsidRPr="00E969AF">
        <w:rPr>
          <w:rFonts w:ascii="宋体" w:hAnsi="宋体" w:hint="eastAsia"/>
          <w:b/>
          <w:sz w:val="28"/>
          <w:szCs w:val="28"/>
        </w:rPr>
        <w:t>、常量声明的同时，必须赋值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3</w:t>
      </w:r>
      <w:r w:rsidRPr="00E969AF">
        <w:rPr>
          <w:rFonts w:ascii="宋体" w:hAnsi="宋体" w:hint="eastAsia"/>
          <w:b/>
          <w:sz w:val="28"/>
          <w:szCs w:val="28"/>
        </w:rPr>
        <w:t>、不可重复声明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4</w:t>
      </w:r>
      <w:r w:rsidRPr="00E969AF">
        <w:rPr>
          <w:rFonts w:ascii="宋体" w:hAnsi="宋体" w:hint="eastAsia"/>
          <w:b/>
          <w:sz w:val="28"/>
          <w:szCs w:val="28"/>
        </w:rPr>
        <w:t>、不存在提升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5</w:t>
      </w:r>
      <w:r w:rsidRPr="00E969AF">
        <w:rPr>
          <w:rFonts w:ascii="宋体" w:hAnsi="宋体" w:hint="eastAsia"/>
          <w:b/>
          <w:sz w:val="28"/>
          <w:szCs w:val="28"/>
        </w:rPr>
        <w:t>、不作为</w:t>
      </w:r>
      <w:r w:rsidRPr="00E969AF">
        <w:rPr>
          <w:rFonts w:ascii="宋体" w:hAnsi="宋体"/>
          <w:b/>
          <w:sz w:val="28"/>
          <w:szCs w:val="28"/>
        </w:rPr>
        <w:t>window</w:t>
      </w:r>
      <w:r w:rsidRPr="00E969AF">
        <w:rPr>
          <w:rFonts w:ascii="宋体" w:hAnsi="宋体" w:hint="eastAsia"/>
          <w:b/>
          <w:sz w:val="28"/>
          <w:szCs w:val="28"/>
        </w:rPr>
        <w:t>对象的属性和方法而存在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  <w:r w:rsidRPr="00E969AF">
        <w:rPr>
          <w:rFonts w:ascii="宋体" w:hAnsi="宋体"/>
          <w:b/>
          <w:sz w:val="28"/>
          <w:szCs w:val="28"/>
        </w:rPr>
        <w:t>6</w:t>
      </w:r>
      <w:r w:rsidRPr="00E969AF">
        <w:rPr>
          <w:rFonts w:ascii="宋体" w:hAnsi="宋体" w:hint="eastAsia"/>
          <w:b/>
          <w:sz w:val="28"/>
          <w:szCs w:val="28"/>
        </w:rPr>
        <w:t>、存在块级作用域，也存在函数作用域</w:t>
      </w:r>
    </w:p>
    <w:p w:rsidR="009C0BAA" w:rsidRPr="00E969AF" w:rsidRDefault="009C0BAA">
      <w:pPr>
        <w:rPr>
          <w:rFonts w:ascii="宋体"/>
          <w:b/>
          <w:sz w:val="28"/>
          <w:szCs w:val="28"/>
        </w:rPr>
      </w:pPr>
    </w:p>
    <w:p w:rsidR="009C0BAA" w:rsidRDefault="009C0BAA">
      <w:r>
        <w:t xml:space="preserve">// </w:t>
      </w:r>
      <w:r>
        <w:rPr>
          <w:rFonts w:hint="eastAsia"/>
        </w:rPr>
        <w:t>通过</w:t>
      </w:r>
      <w:r>
        <w:t>ID</w:t>
      </w:r>
      <w:r>
        <w:rPr>
          <w:rFonts w:hint="eastAsia"/>
        </w:rPr>
        <w:t>选择器获取一个元素节点对象：</w:t>
      </w:r>
    </w:p>
    <w:p w:rsidR="009C0BAA" w:rsidRDefault="009C0BAA">
      <w:r>
        <w:t>// document.getElementById(id</w:t>
      </w:r>
      <w:r>
        <w:rPr>
          <w:rFonts w:hint="eastAsia"/>
        </w:rPr>
        <w:t>名称</w:t>
      </w:r>
      <w:r>
        <w:t>)</w:t>
      </w:r>
    </w:p>
    <w:p w:rsidR="009C0BAA" w:rsidRDefault="009C0BAA">
      <w:r>
        <w:t>// var b = document.getElementById("box");</w:t>
      </w:r>
    </w:p>
    <w:p w:rsidR="009C0BAA" w:rsidRDefault="009C0BAA">
      <w:r>
        <w:t>// console.log(b);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文档的加载是上而下的</w:t>
      </w:r>
    </w:p>
    <w:p w:rsidR="009C0BAA" w:rsidRDefault="009C0BAA">
      <w:r>
        <w:t xml:space="preserve">// </w:t>
      </w:r>
      <w:r>
        <w:rPr>
          <w:rFonts w:hint="eastAsia"/>
        </w:rPr>
        <w:t>预加载事件：</w:t>
      </w:r>
    </w:p>
    <w:p w:rsidR="009C0BAA" w:rsidRDefault="009C0BAA"/>
    <w:p w:rsidR="009C0BAA" w:rsidRDefault="009C0BAA">
      <w:r>
        <w:tab/>
        <w:t>window.onload = function(){</w:t>
      </w:r>
    </w:p>
    <w:p w:rsidR="009C0BAA" w:rsidRDefault="009C0BAA">
      <w:r>
        <w:tab/>
      </w:r>
      <w:r>
        <w:tab/>
      </w:r>
      <w:r>
        <w:rPr>
          <w:rFonts w:hint="eastAsia"/>
        </w:rPr>
        <w:t>文档加载完毕之后，执行的程序</w:t>
      </w:r>
    </w:p>
    <w:p w:rsidR="009C0BAA" w:rsidRDefault="009C0BAA">
      <w:r>
        <w:tab/>
        <w:t>}</w:t>
      </w:r>
    </w:p>
    <w:p w:rsidR="009C0BAA" w:rsidRDefault="009C0BAA">
      <w:r>
        <w:t>// window.onload = function(){</w:t>
      </w:r>
    </w:p>
    <w:p w:rsidR="009C0BAA" w:rsidRDefault="009C0BAA">
      <w:r>
        <w:t xml:space="preserve">// </w:t>
      </w:r>
      <w:r>
        <w:tab/>
        <w:t>var b = document.getElementById("box");</w:t>
      </w:r>
    </w:p>
    <w:p w:rsidR="009C0BAA" w:rsidRDefault="009C0BAA">
      <w:r>
        <w:t xml:space="preserve">// </w:t>
      </w:r>
      <w:r>
        <w:tab/>
        <w:t>console.log(b);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  <w:color w:val="FF0000"/>
        </w:rPr>
        <w:t>数据类型：字符串、数字、布尔、</w:t>
      </w:r>
      <w:r>
        <w:rPr>
          <w:color w:val="FF0000"/>
        </w:rPr>
        <w:t>null</w:t>
      </w:r>
      <w:r>
        <w:rPr>
          <w:rFonts w:hint="eastAsia"/>
          <w:color w:val="FF0000"/>
        </w:rPr>
        <w:t>、</w:t>
      </w:r>
      <w:r>
        <w:rPr>
          <w:color w:val="FF0000"/>
        </w:rPr>
        <w:t>undefined</w:t>
      </w:r>
      <w:r>
        <w:rPr>
          <w:rFonts w:hint="eastAsia"/>
          <w:color w:val="FF0000"/>
        </w:rPr>
        <w:t>、对象</w:t>
      </w:r>
    </w:p>
    <w:p w:rsidR="009C0BAA" w:rsidRDefault="009C0BAA">
      <w:r>
        <w:t xml:space="preserve">// </w:t>
      </w:r>
      <w:r>
        <w:rPr>
          <w:color w:val="FF0000"/>
        </w:rPr>
        <w:t>symbol</w:t>
      </w:r>
      <w:r>
        <w:rPr>
          <w:rFonts w:hint="eastAsia"/>
        </w:rPr>
        <w:t>（后面老师会讲到</w:t>
      </w:r>
      <w:r>
        <w:t>==</w:t>
      </w:r>
      <w:r>
        <w:rPr>
          <w:rFonts w:hint="eastAsia"/>
        </w:rPr>
        <w:t>》实训）</w:t>
      </w:r>
    </w:p>
    <w:p w:rsidR="009C0BAA" w:rsidRDefault="009C0BAA">
      <w:r>
        <w:rPr>
          <w:color w:val="FF0000"/>
        </w:rPr>
        <w:t xml:space="preserve">object   string    number   boolean   undefined  null     symbol </w:t>
      </w:r>
      <w:r>
        <w:t xml:space="preserve"> </w:t>
      </w:r>
    </w:p>
    <w:p w:rsidR="009C0BAA" w:rsidRDefault="009C0BAA"/>
    <w:p w:rsidR="009C0BAA" w:rsidRDefault="009C0BAA">
      <w:pPr>
        <w:ind w:left="1260" w:firstLine="420"/>
      </w:pPr>
    </w:p>
    <w:p w:rsidR="009C0BAA" w:rsidRPr="00701DCC" w:rsidRDefault="009C0BAA">
      <w:pPr>
        <w:ind w:left="1260" w:firstLine="420"/>
        <w:rPr>
          <w:b/>
          <w:sz w:val="30"/>
          <w:szCs w:val="30"/>
        </w:rPr>
      </w:pPr>
      <w:r w:rsidRPr="00701DCC">
        <w:rPr>
          <w:rFonts w:hint="eastAsia"/>
          <w:b/>
          <w:sz w:val="30"/>
          <w:szCs w:val="30"/>
        </w:rPr>
        <w:t>第二天</w:t>
      </w:r>
    </w:p>
    <w:p w:rsidR="009C0BAA" w:rsidRDefault="009C0BAA">
      <w:pPr>
        <w:ind w:firstLineChars="100" w:firstLine="210"/>
        <w:rPr>
          <w:color w:val="FF0000"/>
        </w:rPr>
      </w:pPr>
      <w:r>
        <w:rPr>
          <w:color w:val="FF0000"/>
        </w:rPr>
        <w:t>undefined:</w:t>
      </w:r>
    </w:p>
    <w:p w:rsidR="009C0BAA" w:rsidRDefault="009C0BAA">
      <w:pPr>
        <w:ind w:firstLineChars="100" w:firstLine="210"/>
      </w:pPr>
      <w:r>
        <w:rPr>
          <w:rFonts w:hint="eastAsia"/>
        </w:rPr>
        <w:t>变量声明未负值，变量的值是</w:t>
      </w:r>
      <w:r>
        <w:t>undefined</w:t>
      </w:r>
    </w:p>
    <w:p w:rsidR="009C0BAA" w:rsidRDefault="009C0BAA">
      <w:pPr>
        <w:ind w:firstLineChars="100" w:firstLine="210"/>
      </w:pPr>
      <w:r>
        <w:rPr>
          <w:rFonts w:hint="eastAsia"/>
        </w:rPr>
        <w:t>对象下不存在该属性，获取该属性时是</w:t>
      </w:r>
      <w:r>
        <w:t>undefined</w:t>
      </w:r>
    </w:p>
    <w:p w:rsidR="009C0BAA" w:rsidRDefault="009C0BAA">
      <w:pPr>
        <w:ind w:firstLineChars="100" w:firstLine="210"/>
      </w:pPr>
      <w:r>
        <w:rPr>
          <w:rFonts w:hint="eastAsia"/>
        </w:rPr>
        <w:t>函数没有返回值，函数的执行结果是</w:t>
      </w:r>
      <w:r>
        <w:t>undefined</w:t>
      </w:r>
    </w:p>
    <w:p w:rsidR="009C0BAA" w:rsidRDefault="009C0BAA">
      <w:pPr>
        <w:ind w:firstLineChars="100" w:firstLine="210"/>
      </w:pPr>
      <w:r>
        <w:rPr>
          <w:rFonts w:hint="eastAsia"/>
        </w:rPr>
        <w:t>数组中不存在下标对应的元素时，获取该下标对应的元素时值是</w:t>
      </w:r>
      <w:r>
        <w:t>undefined</w:t>
      </w:r>
    </w:p>
    <w:p w:rsidR="009C0BAA" w:rsidRDefault="009C0BAA">
      <w:pPr>
        <w:ind w:firstLineChars="100" w:firstLine="210"/>
      </w:pPr>
      <w:r>
        <w:rPr>
          <w:rFonts w:hint="eastAsia"/>
        </w:rPr>
        <w:t>字符串下标对应的没有字符，</w:t>
      </w:r>
      <w:r>
        <w:t>undefined;</w:t>
      </w:r>
    </w:p>
    <w:p w:rsidR="009C0BAA" w:rsidRDefault="009C0BAA">
      <w:pPr>
        <w:ind w:firstLineChars="100" w:firstLine="210"/>
        <w:rPr>
          <w:color w:val="FF0000"/>
        </w:rPr>
      </w:pPr>
      <w:r>
        <w:rPr>
          <w:color w:val="FF0000"/>
        </w:rPr>
        <w:t>null:</w:t>
      </w:r>
      <w:r>
        <w:rPr>
          <w:rFonts w:hint="eastAsia"/>
          <w:color w:val="FF0000"/>
        </w:rPr>
        <w:t>是一个特殊的空对象，在内存中不站位</w:t>
      </w:r>
    </w:p>
    <w:p w:rsidR="009C0BAA" w:rsidRDefault="009C0BAA"/>
    <w:p w:rsidR="009C0BAA" w:rsidRDefault="009C0BAA">
      <w:r>
        <w:tab/>
      </w:r>
      <w:r>
        <w:tab/>
        <w:t>4</w:t>
      </w:r>
      <w:r>
        <w:rPr>
          <w:rFonts w:hint="eastAsia"/>
        </w:rPr>
        <w:t>、</w:t>
      </w:r>
      <w:r>
        <w:t>undefined</w:t>
      </w:r>
      <w:r>
        <w:rPr>
          <w:rFonts w:hint="eastAsia"/>
        </w:rPr>
        <w:t>是</w:t>
      </w:r>
      <w:r>
        <w:t>undefined</w:t>
      </w:r>
      <w:r>
        <w:rPr>
          <w:rFonts w:hint="eastAsia"/>
        </w:rPr>
        <w:t>类型的</w:t>
      </w:r>
    </w:p>
    <w:p w:rsidR="009C0BAA" w:rsidRDefault="009C0BAA">
      <w:r>
        <w:tab/>
      </w:r>
      <w:r>
        <w:tab/>
        <w:t>5</w:t>
      </w:r>
      <w:r>
        <w:rPr>
          <w:rFonts w:hint="eastAsia"/>
        </w:rPr>
        <w:t>、函数没有返回值</w:t>
      </w:r>
    </w:p>
    <w:p w:rsidR="009C0BAA" w:rsidRDefault="009C0BAA">
      <w:r>
        <w:tab/>
      </w:r>
      <w:r>
        <w:tab/>
        <w:t>6</w:t>
      </w:r>
      <w:r>
        <w:rPr>
          <w:rFonts w:hint="eastAsia"/>
        </w:rPr>
        <w:t>、形参对应的没有实参</w:t>
      </w:r>
    </w:p>
    <w:p w:rsidR="009C0BAA" w:rsidRDefault="009C0BAA"/>
    <w:p w:rsidR="009C0BAA" w:rsidRDefault="009C0BAA">
      <w:r>
        <w:tab/>
      </w:r>
      <w:r>
        <w:tab/>
        <w:t>null</w:t>
      </w:r>
      <w:r>
        <w:rPr>
          <w:rFonts w:hint="eastAsia"/>
        </w:rPr>
        <w:t>：</w:t>
      </w:r>
    </w:p>
    <w:p w:rsidR="009C0BAA" w:rsidRDefault="009C0BAA">
      <w:r>
        <w:tab/>
      </w:r>
      <w:r>
        <w:tab/>
        <w:t>1</w:t>
      </w:r>
      <w:r>
        <w:rPr>
          <w:rFonts w:hint="eastAsia"/>
        </w:rPr>
        <w:t>、是一个特殊的空对象</w:t>
      </w:r>
    </w:p>
    <w:p w:rsidR="009C0BAA" w:rsidRDefault="009C0BAA">
      <w:r>
        <w:tab/>
      </w:r>
      <w:r>
        <w:tab/>
        <w:t>2</w:t>
      </w:r>
      <w:r>
        <w:rPr>
          <w:rFonts w:hint="eastAsia"/>
        </w:rPr>
        <w:t>、在内存中不占位</w:t>
      </w:r>
    </w:p>
    <w:p w:rsidR="009C0BAA" w:rsidRDefault="009C0BAA">
      <w:r>
        <w:tab/>
      </w:r>
      <w:r>
        <w:tab/>
        <w:t>3</w:t>
      </w:r>
      <w:r>
        <w:rPr>
          <w:rFonts w:hint="eastAsia"/>
        </w:rPr>
        <w:t>、</w:t>
      </w:r>
      <w:r>
        <w:t>DOM0</w:t>
      </w:r>
      <w:r>
        <w:rPr>
          <w:rFonts w:hint="eastAsia"/>
        </w:rPr>
        <w:t>级删除事件</w:t>
      </w:r>
      <w:r>
        <w:t>null</w:t>
      </w:r>
    </w:p>
    <w:p w:rsidR="009C0BAA" w:rsidRDefault="009C0BAA">
      <w:pPr>
        <w:ind w:firstLine="420"/>
      </w:pPr>
      <w:r>
        <w:tab/>
        <w:t>4</w:t>
      </w:r>
      <w:r>
        <w:rPr>
          <w:rFonts w:hint="eastAsia"/>
        </w:rPr>
        <w:t>、该对象下不存在任何属性，也不可以添加任何属性</w:t>
      </w:r>
    </w:p>
    <w:p w:rsidR="009C0BAA" w:rsidRDefault="009C0BAA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种复杂数据类型：对象（</w:t>
      </w:r>
      <w:r>
        <w:rPr>
          <w:color w:val="FF0000"/>
        </w:rPr>
        <w:t>object</w:t>
      </w:r>
      <w:r>
        <w:rPr>
          <w:rFonts w:hint="eastAsia"/>
          <w:color w:val="FF0000"/>
        </w:rPr>
        <w:t>）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构造函数：</w:t>
      </w:r>
      <w:r>
        <w:rPr>
          <w:color w:val="FF0000"/>
        </w:rPr>
        <w:t>Object</w:t>
      </w:r>
    </w:p>
    <w:p w:rsidR="009C0BAA" w:rsidRDefault="009C0BAA">
      <w:r>
        <w:rPr>
          <w:rFonts w:hint="eastAsia"/>
        </w:rPr>
        <w:t>直接量方式创建对象：</w:t>
      </w:r>
      <w:r>
        <w:t>{}</w:t>
      </w:r>
    </w:p>
    <w:p w:rsidR="009C0BAA" w:rsidRDefault="009C0BAA">
      <w:r>
        <w:rPr>
          <w:rFonts w:hint="eastAsia"/>
        </w:rPr>
        <w:t>实例化对象的方式创建对象：</w:t>
      </w:r>
      <w:r>
        <w:t>new Object()</w:t>
      </w:r>
    </w:p>
    <w:p w:rsidR="009C0BAA" w:rsidRDefault="009C0BAA">
      <w:r>
        <w:rPr>
          <w:rFonts w:hint="eastAsia"/>
        </w:rPr>
        <w:t>对象下属性之间使用逗号隔开，属性是一个键值对（</w:t>
      </w:r>
      <w:r>
        <w:t>key:value</w:t>
      </w:r>
      <w:r>
        <w:rPr>
          <w:rFonts w:hint="eastAsia"/>
        </w:rPr>
        <w:t>）</w:t>
      </w:r>
    </w:p>
    <w:p w:rsidR="009C0BAA" w:rsidRDefault="009C0BAA">
      <w:r>
        <w:t>var obj = {</w:t>
      </w:r>
    </w:p>
    <w:p w:rsidR="009C0BAA" w:rsidRDefault="009C0BAA">
      <w:r>
        <w:tab/>
        <w:t>name: "</w:t>
      </w:r>
      <w:r>
        <w:rPr>
          <w:rFonts w:hint="eastAsia"/>
        </w:rPr>
        <w:t>武靖龙</w:t>
      </w:r>
      <w:r>
        <w:t>",</w:t>
      </w:r>
    </w:p>
    <w:p w:rsidR="009C0BAA" w:rsidRDefault="009C0BAA">
      <w:r>
        <w:tab/>
        <w:t>age: 21</w:t>
      </w:r>
    </w:p>
    <w:p w:rsidR="009C0BAA" w:rsidRDefault="009C0BAA">
      <w:r>
        <w:t>};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 w:hint="eastAsia"/>
          <w:sz w:val="28"/>
          <w:szCs w:val="28"/>
        </w:rPr>
        <w:t>对象属性的读取：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/>
          <w:sz w:val="28"/>
          <w:szCs w:val="28"/>
        </w:rPr>
        <w:t>1</w:t>
      </w:r>
      <w:r w:rsidRPr="006A2C2D">
        <w:rPr>
          <w:rFonts w:ascii="宋体" w:hAnsi="宋体" w:hint="eastAsia"/>
          <w:sz w:val="28"/>
          <w:szCs w:val="28"/>
        </w:rPr>
        <w:t>、</w:t>
      </w:r>
      <w:r w:rsidRPr="006A2C2D">
        <w:rPr>
          <w:rFonts w:ascii="宋体" w:hAnsi="宋体"/>
          <w:sz w:val="28"/>
          <w:szCs w:val="28"/>
        </w:rPr>
        <w:t>obj.</w:t>
      </w:r>
      <w:r w:rsidRPr="006A2C2D">
        <w:rPr>
          <w:rFonts w:ascii="宋体" w:hAnsi="宋体" w:hint="eastAsia"/>
          <w:sz w:val="28"/>
          <w:szCs w:val="28"/>
        </w:rPr>
        <w:t>属性名</w:t>
      </w:r>
    </w:p>
    <w:p w:rsidR="009C0BAA" w:rsidRPr="006A2C2D" w:rsidRDefault="009C0BAA">
      <w:pPr>
        <w:rPr>
          <w:rFonts w:ascii="宋体" w:hAnsi="宋体"/>
          <w:sz w:val="28"/>
          <w:szCs w:val="28"/>
        </w:rPr>
      </w:pPr>
      <w:r w:rsidRPr="006A2C2D">
        <w:rPr>
          <w:rFonts w:ascii="宋体" w:hAnsi="宋体"/>
          <w:sz w:val="28"/>
          <w:szCs w:val="28"/>
        </w:rPr>
        <w:t>2</w:t>
      </w:r>
      <w:r w:rsidRPr="006A2C2D">
        <w:rPr>
          <w:rFonts w:ascii="宋体" w:hAnsi="宋体" w:hint="eastAsia"/>
          <w:sz w:val="28"/>
          <w:szCs w:val="28"/>
        </w:rPr>
        <w:t>、</w:t>
      </w:r>
      <w:r w:rsidRPr="006A2C2D">
        <w:rPr>
          <w:rFonts w:ascii="宋体" w:hAnsi="宋体"/>
          <w:sz w:val="28"/>
          <w:szCs w:val="28"/>
        </w:rPr>
        <w:t>obj[</w:t>
      </w:r>
      <w:r w:rsidRPr="006A2C2D">
        <w:rPr>
          <w:rFonts w:ascii="宋体" w:hAnsi="宋体" w:hint="eastAsia"/>
          <w:sz w:val="28"/>
          <w:szCs w:val="28"/>
        </w:rPr>
        <w:t>字符串属性名</w:t>
      </w:r>
      <w:r w:rsidRPr="006A2C2D">
        <w:rPr>
          <w:rFonts w:ascii="宋体" w:hAnsi="宋体"/>
          <w:sz w:val="28"/>
          <w:szCs w:val="28"/>
        </w:rPr>
        <w:t>]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 w:hint="eastAsia"/>
          <w:sz w:val="28"/>
          <w:szCs w:val="28"/>
        </w:rPr>
        <w:t>动态添加属性：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/>
          <w:sz w:val="28"/>
          <w:szCs w:val="28"/>
        </w:rPr>
        <w:t>1</w:t>
      </w:r>
      <w:r w:rsidRPr="006A2C2D">
        <w:rPr>
          <w:rFonts w:ascii="宋体" w:hAnsi="宋体" w:hint="eastAsia"/>
          <w:sz w:val="28"/>
          <w:szCs w:val="28"/>
        </w:rPr>
        <w:t>、</w:t>
      </w:r>
      <w:r w:rsidRPr="006A2C2D">
        <w:rPr>
          <w:rFonts w:ascii="宋体" w:hAnsi="宋体"/>
          <w:sz w:val="28"/>
          <w:szCs w:val="28"/>
        </w:rPr>
        <w:t>obj.</w:t>
      </w:r>
      <w:r w:rsidRPr="006A2C2D">
        <w:rPr>
          <w:rFonts w:ascii="宋体" w:hAnsi="宋体" w:hint="eastAsia"/>
          <w:sz w:val="28"/>
          <w:szCs w:val="28"/>
        </w:rPr>
        <w:t>属性名</w:t>
      </w:r>
      <w:r w:rsidRPr="006A2C2D">
        <w:rPr>
          <w:rFonts w:ascii="宋体" w:hAnsi="宋体"/>
          <w:sz w:val="28"/>
          <w:szCs w:val="28"/>
        </w:rPr>
        <w:t xml:space="preserve"> = </w:t>
      </w:r>
      <w:r w:rsidRPr="006A2C2D">
        <w:rPr>
          <w:rFonts w:ascii="宋体" w:hAnsi="宋体" w:hint="eastAsia"/>
          <w:sz w:val="28"/>
          <w:szCs w:val="28"/>
        </w:rPr>
        <w:t>属性值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/>
          <w:sz w:val="28"/>
          <w:szCs w:val="28"/>
        </w:rPr>
        <w:t>2</w:t>
      </w:r>
      <w:r w:rsidRPr="006A2C2D">
        <w:rPr>
          <w:rFonts w:ascii="宋体" w:hAnsi="宋体" w:hint="eastAsia"/>
          <w:sz w:val="28"/>
          <w:szCs w:val="28"/>
        </w:rPr>
        <w:t>、</w:t>
      </w:r>
      <w:r w:rsidRPr="006A2C2D">
        <w:rPr>
          <w:rFonts w:ascii="宋体" w:hAnsi="宋体"/>
          <w:sz w:val="28"/>
          <w:szCs w:val="28"/>
        </w:rPr>
        <w:t>obj[</w:t>
      </w:r>
      <w:r w:rsidRPr="006A2C2D">
        <w:rPr>
          <w:rFonts w:ascii="宋体" w:hAnsi="宋体" w:hint="eastAsia"/>
          <w:sz w:val="28"/>
          <w:szCs w:val="28"/>
        </w:rPr>
        <w:t>字符串属性名</w:t>
      </w:r>
      <w:r w:rsidRPr="006A2C2D">
        <w:rPr>
          <w:rFonts w:ascii="宋体" w:hAnsi="宋体"/>
          <w:sz w:val="28"/>
          <w:szCs w:val="28"/>
        </w:rPr>
        <w:t xml:space="preserve">] = </w:t>
      </w:r>
      <w:r w:rsidRPr="006A2C2D">
        <w:rPr>
          <w:rFonts w:ascii="宋体" w:hAnsi="宋体" w:hint="eastAsia"/>
          <w:sz w:val="28"/>
          <w:szCs w:val="28"/>
        </w:rPr>
        <w:t>属性值</w:t>
      </w:r>
    </w:p>
    <w:p w:rsidR="009C0BAA" w:rsidRPr="006A2C2D" w:rsidRDefault="009C0BAA">
      <w:pPr>
        <w:rPr>
          <w:rFonts w:ascii="宋体" w:hAnsi="宋体"/>
          <w:sz w:val="28"/>
          <w:szCs w:val="28"/>
        </w:rPr>
      </w:pPr>
      <w:r w:rsidRPr="006A2C2D">
        <w:rPr>
          <w:rFonts w:ascii="宋体" w:hAnsi="宋体" w:hint="eastAsia"/>
          <w:sz w:val="28"/>
          <w:szCs w:val="28"/>
        </w:rPr>
        <w:t>删除对象下的属性：</w:t>
      </w:r>
      <w:r w:rsidRPr="006A2C2D">
        <w:rPr>
          <w:rFonts w:ascii="宋体" w:hAnsi="宋体"/>
          <w:sz w:val="28"/>
          <w:szCs w:val="28"/>
        </w:rPr>
        <w:t>delete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/>
          <w:sz w:val="28"/>
          <w:szCs w:val="28"/>
        </w:rPr>
        <w:t>delete obj.</w:t>
      </w:r>
      <w:r w:rsidRPr="006A2C2D">
        <w:rPr>
          <w:rFonts w:ascii="宋体" w:hAnsi="宋体" w:hint="eastAsia"/>
          <w:sz w:val="28"/>
          <w:szCs w:val="28"/>
        </w:rPr>
        <w:t>属性名</w:t>
      </w:r>
    </w:p>
    <w:p w:rsidR="009C0BAA" w:rsidRPr="006A2C2D" w:rsidRDefault="009C0BAA">
      <w:pPr>
        <w:rPr>
          <w:rFonts w:ascii="宋体" w:hAnsi="宋体"/>
          <w:sz w:val="28"/>
          <w:szCs w:val="28"/>
        </w:rPr>
      </w:pPr>
      <w:r w:rsidRPr="006A2C2D">
        <w:rPr>
          <w:rFonts w:ascii="宋体" w:hAnsi="宋体"/>
          <w:sz w:val="28"/>
          <w:szCs w:val="28"/>
        </w:rPr>
        <w:t>delete obj[</w:t>
      </w:r>
      <w:r w:rsidRPr="006A2C2D">
        <w:rPr>
          <w:rFonts w:ascii="宋体" w:hAnsi="宋体" w:hint="eastAsia"/>
          <w:sz w:val="28"/>
          <w:szCs w:val="28"/>
        </w:rPr>
        <w:t>字符串属性名</w:t>
      </w:r>
      <w:r w:rsidRPr="006A2C2D">
        <w:rPr>
          <w:rFonts w:ascii="宋体" w:hAnsi="宋体"/>
          <w:sz w:val="28"/>
          <w:szCs w:val="28"/>
        </w:rPr>
        <w:t>]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 w:hint="eastAsia"/>
          <w:sz w:val="28"/>
          <w:szCs w:val="28"/>
        </w:rPr>
        <w:t>修改对象的属性值：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/>
          <w:sz w:val="28"/>
          <w:szCs w:val="28"/>
        </w:rPr>
        <w:t>1</w:t>
      </w:r>
      <w:r w:rsidRPr="006A2C2D">
        <w:rPr>
          <w:rFonts w:ascii="宋体" w:hAnsi="宋体" w:hint="eastAsia"/>
          <w:sz w:val="28"/>
          <w:szCs w:val="28"/>
        </w:rPr>
        <w:t>、</w:t>
      </w:r>
      <w:r w:rsidRPr="006A2C2D">
        <w:rPr>
          <w:rFonts w:ascii="宋体" w:hAnsi="宋体"/>
          <w:sz w:val="28"/>
          <w:szCs w:val="28"/>
        </w:rPr>
        <w:t>obj.</w:t>
      </w:r>
      <w:r w:rsidRPr="006A2C2D">
        <w:rPr>
          <w:rFonts w:ascii="宋体" w:hAnsi="宋体" w:hint="eastAsia"/>
          <w:sz w:val="28"/>
          <w:szCs w:val="28"/>
        </w:rPr>
        <w:t>属性名</w:t>
      </w:r>
      <w:r w:rsidRPr="006A2C2D">
        <w:rPr>
          <w:rFonts w:ascii="宋体" w:hAnsi="宋体"/>
          <w:sz w:val="28"/>
          <w:szCs w:val="28"/>
        </w:rPr>
        <w:t xml:space="preserve"> = </w:t>
      </w:r>
      <w:r w:rsidRPr="006A2C2D">
        <w:rPr>
          <w:rFonts w:ascii="宋体" w:hAnsi="宋体" w:hint="eastAsia"/>
          <w:sz w:val="28"/>
          <w:szCs w:val="28"/>
        </w:rPr>
        <w:t>属性值</w:t>
      </w:r>
    </w:p>
    <w:p w:rsidR="009C0BAA" w:rsidRPr="006A2C2D" w:rsidRDefault="009C0BAA">
      <w:pPr>
        <w:rPr>
          <w:rFonts w:ascii="宋体"/>
          <w:sz w:val="28"/>
          <w:szCs w:val="28"/>
        </w:rPr>
      </w:pPr>
      <w:r w:rsidRPr="006A2C2D">
        <w:rPr>
          <w:rFonts w:ascii="宋体" w:hAnsi="宋体"/>
          <w:sz w:val="28"/>
          <w:szCs w:val="28"/>
        </w:rPr>
        <w:t>2</w:t>
      </w:r>
      <w:r w:rsidRPr="006A2C2D">
        <w:rPr>
          <w:rFonts w:ascii="宋体" w:hAnsi="宋体" w:hint="eastAsia"/>
          <w:sz w:val="28"/>
          <w:szCs w:val="28"/>
        </w:rPr>
        <w:t>、</w:t>
      </w:r>
      <w:r w:rsidRPr="006A2C2D">
        <w:rPr>
          <w:rFonts w:ascii="宋体" w:hAnsi="宋体"/>
          <w:sz w:val="28"/>
          <w:szCs w:val="28"/>
        </w:rPr>
        <w:t>obj[</w:t>
      </w:r>
      <w:r w:rsidRPr="006A2C2D">
        <w:rPr>
          <w:rFonts w:ascii="宋体" w:hAnsi="宋体" w:hint="eastAsia"/>
          <w:sz w:val="28"/>
          <w:szCs w:val="28"/>
        </w:rPr>
        <w:t>字符串属性名</w:t>
      </w:r>
      <w:r w:rsidRPr="006A2C2D">
        <w:rPr>
          <w:rFonts w:ascii="宋体" w:hAnsi="宋体"/>
          <w:sz w:val="28"/>
          <w:szCs w:val="28"/>
        </w:rPr>
        <w:t xml:space="preserve">] = </w:t>
      </w:r>
      <w:r w:rsidRPr="006A2C2D">
        <w:rPr>
          <w:rFonts w:ascii="宋体" w:hAnsi="宋体" w:hint="eastAsia"/>
          <w:sz w:val="28"/>
          <w:szCs w:val="28"/>
        </w:rPr>
        <w:t>属性值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数据类型检测：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两种语法结构：检测结果都是一样的，如果是操作符，考虑操作符的优先级</w:t>
      </w:r>
    </w:p>
    <w:p w:rsidR="009C0BAA" w:rsidRPr="00DA36AB" w:rsidRDefault="009C0BAA">
      <w:pPr>
        <w:rPr>
          <w:color w:val="FF0000"/>
          <w:sz w:val="28"/>
          <w:szCs w:val="28"/>
        </w:rPr>
      </w:pPr>
      <w:r>
        <w:rPr>
          <w:rFonts w:hint="eastAsia"/>
          <w:color w:val="FF0000"/>
        </w:rPr>
        <w:t>检测结果：</w:t>
      </w:r>
      <w:r w:rsidRPr="00DA36AB">
        <w:rPr>
          <w:color w:val="FF0000"/>
          <w:sz w:val="28"/>
          <w:szCs w:val="28"/>
        </w:rPr>
        <w:t>string</w:t>
      </w:r>
      <w:r w:rsidRPr="00DA36AB">
        <w:rPr>
          <w:rFonts w:hint="eastAsia"/>
          <w:color w:val="FF0000"/>
          <w:sz w:val="28"/>
          <w:szCs w:val="28"/>
        </w:rPr>
        <w:t>、</w:t>
      </w:r>
      <w:r w:rsidRPr="00DA36AB">
        <w:rPr>
          <w:color w:val="FF0000"/>
          <w:sz w:val="28"/>
          <w:szCs w:val="28"/>
        </w:rPr>
        <w:t>number</w:t>
      </w:r>
      <w:r w:rsidRPr="00DA36AB">
        <w:rPr>
          <w:rFonts w:hint="eastAsia"/>
          <w:color w:val="FF0000"/>
          <w:sz w:val="28"/>
          <w:szCs w:val="28"/>
        </w:rPr>
        <w:t>、</w:t>
      </w:r>
      <w:r w:rsidRPr="00DA36AB">
        <w:rPr>
          <w:color w:val="FF0000"/>
          <w:sz w:val="28"/>
          <w:szCs w:val="28"/>
        </w:rPr>
        <w:t>boolean</w:t>
      </w:r>
      <w:r w:rsidRPr="00DA36AB">
        <w:rPr>
          <w:rFonts w:hint="eastAsia"/>
          <w:color w:val="FF0000"/>
          <w:sz w:val="28"/>
          <w:szCs w:val="28"/>
        </w:rPr>
        <w:t>、</w:t>
      </w:r>
      <w:r w:rsidRPr="00DA36AB">
        <w:rPr>
          <w:color w:val="FF0000"/>
          <w:sz w:val="28"/>
          <w:szCs w:val="28"/>
        </w:rPr>
        <w:t>undefined</w:t>
      </w:r>
      <w:r w:rsidRPr="00DA36AB">
        <w:rPr>
          <w:rFonts w:hint="eastAsia"/>
          <w:color w:val="FF0000"/>
          <w:sz w:val="28"/>
          <w:szCs w:val="28"/>
        </w:rPr>
        <w:t>、</w:t>
      </w:r>
      <w:r w:rsidRPr="00DA36AB">
        <w:rPr>
          <w:color w:val="FF0000"/>
          <w:sz w:val="28"/>
          <w:szCs w:val="28"/>
        </w:rPr>
        <w:t>object</w:t>
      </w:r>
      <w:r w:rsidRPr="00DA36AB">
        <w:rPr>
          <w:rFonts w:hint="eastAsia"/>
          <w:color w:val="FF0000"/>
          <w:sz w:val="28"/>
          <w:szCs w:val="28"/>
        </w:rPr>
        <w:t>、</w:t>
      </w:r>
      <w:r w:rsidRPr="00DA36AB">
        <w:rPr>
          <w:color w:val="FF0000"/>
          <w:sz w:val="28"/>
          <w:szCs w:val="28"/>
        </w:rPr>
        <w:t>function</w:t>
      </w:r>
    </w:p>
    <w:p w:rsidR="009C0BAA" w:rsidRDefault="009C0BAA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typeof </w:t>
      </w:r>
      <w:r>
        <w:rPr>
          <w:rFonts w:hint="eastAsia"/>
          <w:color w:val="FF0000"/>
        </w:rPr>
        <w:t>操作符</w:t>
      </w:r>
    </w:p>
    <w:p w:rsidR="009C0BAA" w:rsidRDefault="009C0BAA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typeof() </w:t>
      </w:r>
      <w:r>
        <w:rPr>
          <w:rFonts w:hint="eastAsia"/>
          <w:color w:val="FF0000"/>
        </w:rPr>
        <w:t>方法</w:t>
      </w:r>
    </w:p>
    <w:p w:rsidR="009C0BAA" w:rsidRDefault="009C0BAA"/>
    <w:p w:rsidR="009C0BAA" w:rsidRDefault="009C0BAA">
      <w:r>
        <w:rPr>
          <w:rFonts w:hint="eastAsia"/>
        </w:rPr>
        <w:t>松散类型：变量本身不存在类型，变量的类型来自于所赋的值</w:t>
      </w:r>
    </w:p>
    <w:p w:rsidR="009C0BAA" w:rsidRDefault="009C0BAA"/>
    <w:p w:rsidR="009C0BAA" w:rsidRDefault="009C0BAA">
      <w:r>
        <w:rPr>
          <w:rFonts w:hint="eastAsia"/>
        </w:rPr>
        <w:t>从内存上划分变量类型：基本类型、引用类型</w:t>
      </w:r>
    </w:p>
    <w:p w:rsidR="009C0BAA" w:rsidRDefault="009C0BAA">
      <w:r>
        <w:rPr>
          <w:rFonts w:hint="eastAsia"/>
        </w:rPr>
        <w:t>基本类型：</w:t>
      </w:r>
      <w:r>
        <w:t>5</w:t>
      </w:r>
      <w:r>
        <w:rPr>
          <w:rFonts w:hint="eastAsia"/>
        </w:rPr>
        <w:t>种简单数据类型</w:t>
      </w:r>
    </w:p>
    <w:p w:rsidR="009C0BAA" w:rsidRDefault="009C0BAA">
      <w:r>
        <w:rPr>
          <w:rFonts w:hint="eastAsia"/>
        </w:rPr>
        <w:t>引用类型：</w:t>
      </w:r>
      <w:r>
        <w:t>1</w:t>
      </w:r>
      <w:r>
        <w:rPr>
          <w:rFonts w:hint="eastAsia"/>
        </w:rPr>
        <w:t>种复杂数据类型</w:t>
      </w:r>
    </w:p>
    <w:p w:rsidR="009C0BAA" w:rsidRDefault="009C0BAA"/>
    <w:p w:rsidR="009C0BAA" w:rsidRDefault="009C0BAA">
      <w:r>
        <w:rPr>
          <w:rFonts w:hint="eastAsia"/>
        </w:rPr>
        <w:t>基本类型的变量存储在栈内存</w:t>
      </w:r>
    </w:p>
    <w:p w:rsidR="009C0BAA" w:rsidRDefault="009C0BAA">
      <w:r>
        <w:rPr>
          <w:rFonts w:hint="eastAsia"/>
        </w:rPr>
        <w:t>引用类型的变量存储在堆内存</w:t>
      </w:r>
    </w:p>
    <w:p w:rsidR="009C0BAA" w:rsidRDefault="009C0BAA">
      <w:r>
        <w:rPr>
          <w:rFonts w:hint="eastAsia"/>
        </w:rPr>
        <w:t>程序是在栈内存中执行的</w:t>
      </w:r>
    </w:p>
    <w:p w:rsidR="009C0BAA" w:rsidRDefault="009C0BAA"/>
    <w:p w:rsidR="009C0BAA" w:rsidRDefault="009C0BAA">
      <w:r>
        <w:rPr>
          <w:rFonts w:hint="eastAsia"/>
        </w:rPr>
        <w:t>在文档中有一个大的堆内存（</w:t>
      </w:r>
      <w:r>
        <w:t>window</w:t>
      </w:r>
      <w:r>
        <w:rPr>
          <w:rFonts w:hint="eastAsia"/>
        </w:rPr>
        <w:t>对象），堆内存中可以存在多个栈内存，也可以存在多个堆内存</w:t>
      </w:r>
      <w:r>
        <w:t>...</w:t>
      </w:r>
    </w:p>
    <w:p w:rsidR="009C0BAA" w:rsidRDefault="009C0BAA">
      <w:r>
        <w:t>console.log(a);</w:t>
      </w:r>
    </w:p>
    <w:p w:rsidR="009C0BAA" w:rsidRPr="00701DCC" w:rsidRDefault="009C0BAA" w:rsidP="00701DCC">
      <w:pPr>
        <w:jc w:val="center"/>
        <w:rPr>
          <w:b/>
          <w:sz w:val="32"/>
          <w:szCs w:val="32"/>
        </w:rPr>
      </w:pPr>
      <w:r w:rsidRPr="00701DCC">
        <w:rPr>
          <w:rFonts w:hint="eastAsia"/>
          <w:b/>
          <w:sz w:val="32"/>
          <w:szCs w:val="32"/>
        </w:rPr>
        <w:t>数据类型转换：</w:t>
      </w:r>
    </w:p>
    <w:p w:rsidR="009C0BAA" w:rsidRPr="00701DCC" w:rsidRDefault="009C0BAA">
      <w:pPr>
        <w:rPr>
          <w:b/>
          <w:sz w:val="28"/>
          <w:szCs w:val="28"/>
        </w:rPr>
      </w:pPr>
      <w:r w:rsidRPr="00701DCC">
        <w:rPr>
          <w:rFonts w:hint="eastAsia"/>
          <w:sz w:val="28"/>
          <w:szCs w:val="28"/>
        </w:rPr>
        <w:t>一、</w:t>
      </w:r>
      <w:r w:rsidRPr="00701DCC">
        <w:rPr>
          <w:rFonts w:hint="eastAsia"/>
          <w:b/>
          <w:sz w:val="28"/>
          <w:szCs w:val="28"/>
        </w:rPr>
        <w:t>各种数据类型转成字符串类型</w:t>
      </w:r>
    </w:p>
    <w:p w:rsidR="009C0BAA" w:rsidRDefault="009C0BAA">
      <w:r>
        <w:rPr>
          <w:rFonts w:hint="eastAsia"/>
        </w:rPr>
        <w:t>强转函数：</w:t>
      </w:r>
      <w:r>
        <w:t>String(</w:t>
      </w:r>
      <w:r>
        <w:rPr>
          <w:rFonts w:hint="eastAsia"/>
        </w:rPr>
        <w:t>待转换的数据</w:t>
      </w:r>
      <w:r>
        <w:t>)</w:t>
      </w:r>
    </w:p>
    <w:p w:rsidR="009C0BAA" w:rsidRDefault="009C0BAA">
      <w:r>
        <w:rPr>
          <w:rFonts w:hint="eastAsia"/>
        </w:rPr>
        <w:t>对象下的方法：</w:t>
      </w:r>
      <w:r>
        <w:t>*.toString()</w:t>
      </w:r>
    </w:p>
    <w:p w:rsidR="009C0BAA" w:rsidRDefault="009C0BAA"/>
    <w:p w:rsidR="009C0BAA" w:rsidRPr="00701DCC" w:rsidRDefault="009C0BAA">
      <w:pPr>
        <w:rPr>
          <w:rFonts w:ascii="宋体"/>
          <w:b/>
          <w:sz w:val="28"/>
          <w:szCs w:val="28"/>
        </w:rPr>
      </w:pPr>
      <w:r w:rsidRPr="006A2C2D">
        <w:rPr>
          <w:rFonts w:ascii="宋体" w:hAnsi="宋体" w:hint="eastAsia"/>
          <w:sz w:val="28"/>
          <w:szCs w:val="28"/>
        </w:rPr>
        <w:t>二、</w:t>
      </w:r>
      <w:r w:rsidRPr="00701DCC">
        <w:rPr>
          <w:rFonts w:ascii="宋体" w:hAnsi="宋体" w:hint="eastAsia"/>
          <w:b/>
          <w:sz w:val="28"/>
          <w:szCs w:val="28"/>
        </w:rPr>
        <w:t>各种数据类型转成数字类型</w:t>
      </w:r>
    </w:p>
    <w:p w:rsidR="009C0BAA" w:rsidRPr="00701DCC" w:rsidRDefault="009C0BAA">
      <w:pPr>
        <w:rPr>
          <w:rFonts w:ascii="宋体" w:hAnsi="宋体"/>
          <w:sz w:val="24"/>
        </w:rPr>
      </w:pPr>
      <w:r w:rsidRPr="00701DCC">
        <w:rPr>
          <w:rFonts w:ascii="宋体" w:hAnsi="宋体" w:hint="eastAsia"/>
          <w:sz w:val="24"/>
        </w:rPr>
        <w:t>强转函数：</w:t>
      </w:r>
      <w:r w:rsidRPr="00701DCC">
        <w:rPr>
          <w:rFonts w:ascii="宋体" w:hAnsi="宋体"/>
          <w:sz w:val="24"/>
        </w:rPr>
        <w:t>Number()</w:t>
      </w:r>
    </w:p>
    <w:p w:rsidR="009C0BAA" w:rsidRPr="00701DCC" w:rsidRDefault="009C0BAA">
      <w:pPr>
        <w:rPr>
          <w:rFonts w:ascii="宋体" w:hAnsi="宋体"/>
          <w:sz w:val="24"/>
        </w:rPr>
      </w:pPr>
      <w:r w:rsidRPr="00701DCC">
        <w:rPr>
          <w:rFonts w:ascii="宋体" w:hAnsi="宋体" w:hint="eastAsia"/>
          <w:sz w:val="24"/>
        </w:rPr>
        <w:t>转成整型数字：</w:t>
      </w:r>
      <w:r w:rsidRPr="00701DCC">
        <w:rPr>
          <w:rFonts w:ascii="宋体" w:hAnsi="宋体"/>
          <w:sz w:val="24"/>
        </w:rPr>
        <w:t>parseInt()</w:t>
      </w:r>
    </w:p>
    <w:p w:rsidR="009C0BAA" w:rsidRPr="00701DCC" w:rsidRDefault="009C0BAA">
      <w:pPr>
        <w:rPr>
          <w:rFonts w:ascii="宋体" w:hAnsi="宋体"/>
          <w:sz w:val="24"/>
        </w:rPr>
      </w:pPr>
      <w:r w:rsidRPr="00701DCC">
        <w:rPr>
          <w:rFonts w:ascii="宋体" w:hAnsi="宋体" w:hint="eastAsia"/>
          <w:sz w:val="24"/>
        </w:rPr>
        <w:t>转成浮点型数字：</w:t>
      </w:r>
      <w:r w:rsidRPr="00701DCC">
        <w:rPr>
          <w:rFonts w:ascii="宋体" w:hAnsi="宋体"/>
          <w:sz w:val="24"/>
        </w:rPr>
        <w:t>parseFloat()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color w:val="FF0000"/>
        </w:rPr>
        <w:t>Number</w:t>
      </w:r>
      <w:r>
        <w:rPr>
          <w:rFonts w:hint="eastAsia"/>
          <w:color w:val="FF0000"/>
        </w:rPr>
        <w:t>强转函数，转换结果为</w:t>
      </w:r>
      <w:r>
        <w:rPr>
          <w:color w:val="FF0000"/>
        </w:rPr>
        <w:t>0</w:t>
      </w:r>
      <w:r>
        <w:rPr>
          <w:rFonts w:hint="eastAsia"/>
          <w:color w:val="FF0000"/>
        </w:rPr>
        <w:t>：</w:t>
      </w:r>
      <w:r>
        <w:rPr>
          <w:color w:val="FF0000"/>
        </w:rPr>
        <w:t>0</w:t>
      </w:r>
      <w:r>
        <w:rPr>
          <w:rFonts w:hint="eastAsia"/>
          <w:color w:val="FF0000"/>
        </w:rPr>
        <w:t>、</w:t>
      </w:r>
      <w:r>
        <w:rPr>
          <w:color w:val="FF0000"/>
        </w:rPr>
        <w:t>-0</w:t>
      </w:r>
      <w:r>
        <w:rPr>
          <w:rFonts w:hint="eastAsia"/>
          <w:color w:val="FF0000"/>
        </w:rPr>
        <w:t>、</w:t>
      </w:r>
      <w:r>
        <w:rPr>
          <w:color w:val="FF0000"/>
        </w:rPr>
        <w:t>false</w:t>
      </w:r>
      <w:r>
        <w:rPr>
          <w:rFonts w:hint="eastAsia"/>
          <w:color w:val="FF0000"/>
        </w:rPr>
        <w:t>、</w:t>
      </w:r>
      <w:r>
        <w:rPr>
          <w:color w:val="FF0000"/>
        </w:rPr>
        <w:t>""</w:t>
      </w:r>
      <w:r>
        <w:rPr>
          <w:rFonts w:hint="eastAsia"/>
          <w:color w:val="FF0000"/>
        </w:rPr>
        <w:t>、</w:t>
      </w:r>
      <w:r>
        <w:rPr>
          <w:color w:val="FF0000"/>
        </w:rPr>
        <w:t>"    "</w:t>
      </w:r>
      <w:r>
        <w:rPr>
          <w:rFonts w:hint="eastAsia"/>
          <w:color w:val="FF0000"/>
        </w:rPr>
        <w:t>、</w:t>
      </w:r>
      <w:r>
        <w:rPr>
          <w:color w:val="FF0000"/>
        </w:rPr>
        <w:t>null</w:t>
      </w:r>
      <w:r>
        <w:rPr>
          <w:rFonts w:hint="eastAsia"/>
          <w:color w:val="FF0000"/>
        </w:rPr>
        <w:t>、</w:t>
      </w:r>
      <w:r>
        <w:rPr>
          <w:color w:val="FF0000"/>
        </w:rPr>
        <w:t>"0"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待转换的数据对应的是数字，则转成数字；如果不是数字，则转成</w:t>
      </w:r>
      <w:r>
        <w:rPr>
          <w:color w:val="FF0000"/>
        </w:rPr>
        <w:t>NaN</w:t>
      </w:r>
      <w:r>
        <w:rPr>
          <w:rFonts w:hint="eastAsia"/>
          <w:color w:val="FF0000"/>
        </w:rPr>
        <w:t>或者</w:t>
      </w:r>
      <w:r>
        <w:rPr>
          <w:color w:val="FF0000"/>
        </w:rPr>
        <w:t>0</w:t>
      </w:r>
    </w:p>
    <w:p w:rsidR="009C0BAA" w:rsidRDefault="009C0BAA"/>
    <w:p w:rsidR="009C0BAA" w:rsidRDefault="009C0BAA">
      <w:r>
        <w:t>parseInt</w:t>
      </w:r>
      <w:r>
        <w:rPr>
          <w:rFonts w:hint="eastAsia"/>
        </w:rPr>
        <w:t>、</w:t>
      </w:r>
      <w:r>
        <w:t>parseFloat</w:t>
      </w:r>
      <w:r>
        <w:rPr>
          <w:rFonts w:hint="eastAsia"/>
        </w:rPr>
        <w:t>：整型数字、浮点型数字</w:t>
      </w:r>
    </w:p>
    <w:p w:rsidR="009C0BAA" w:rsidRPr="006A2C2D" w:rsidRDefault="009C0BAA">
      <w:pPr>
        <w:rPr>
          <w:sz w:val="28"/>
          <w:szCs w:val="28"/>
        </w:rPr>
      </w:pPr>
      <w:r w:rsidRPr="006A2C2D">
        <w:rPr>
          <w:sz w:val="28"/>
          <w:szCs w:val="28"/>
        </w:rPr>
        <w:t>1</w:t>
      </w:r>
      <w:r w:rsidRPr="006A2C2D">
        <w:rPr>
          <w:rFonts w:hint="eastAsia"/>
          <w:sz w:val="28"/>
          <w:szCs w:val="28"/>
        </w:rPr>
        <w:t>、数字或者字符串类型的数字，转换成数字</w:t>
      </w:r>
    </w:p>
    <w:p w:rsidR="009C0BAA" w:rsidRPr="006A2C2D" w:rsidRDefault="009C0BAA">
      <w:pPr>
        <w:rPr>
          <w:sz w:val="28"/>
          <w:szCs w:val="28"/>
        </w:rPr>
      </w:pPr>
      <w:r w:rsidRPr="006A2C2D">
        <w:rPr>
          <w:sz w:val="28"/>
          <w:szCs w:val="28"/>
        </w:rPr>
        <w:t>2</w:t>
      </w:r>
      <w:r w:rsidRPr="006A2C2D">
        <w:rPr>
          <w:rFonts w:hint="eastAsia"/>
          <w:sz w:val="28"/>
          <w:szCs w:val="28"/>
        </w:rPr>
        <w:t>、以数字开头的字符串，转换为数字</w:t>
      </w:r>
    </w:p>
    <w:p w:rsidR="009C0BAA" w:rsidRPr="006A2C2D" w:rsidRDefault="009C0BAA">
      <w:pPr>
        <w:rPr>
          <w:sz w:val="28"/>
          <w:szCs w:val="28"/>
        </w:rPr>
      </w:pPr>
      <w:r w:rsidRPr="006A2C2D">
        <w:rPr>
          <w:sz w:val="28"/>
          <w:szCs w:val="28"/>
        </w:rPr>
        <w:t>3</w:t>
      </w:r>
      <w:r w:rsidRPr="006A2C2D">
        <w:rPr>
          <w:rFonts w:hint="eastAsia"/>
          <w:sz w:val="28"/>
          <w:szCs w:val="28"/>
        </w:rPr>
        <w:t>、除去以上两点，剩余的数据都转换成</w:t>
      </w:r>
      <w:r w:rsidRPr="006A2C2D">
        <w:rPr>
          <w:sz w:val="28"/>
          <w:szCs w:val="28"/>
        </w:rPr>
        <w:t>NaN</w:t>
      </w:r>
    </w:p>
    <w:p w:rsidR="009C0BAA" w:rsidRPr="00701DCC" w:rsidRDefault="009C0BAA">
      <w:pPr>
        <w:rPr>
          <w:b/>
          <w:sz w:val="28"/>
          <w:szCs w:val="28"/>
        </w:rPr>
      </w:pPr>
      <w:r w:rsidRPr="00701DCC">
        <w:rPr>
          <w:rFonts w:hint="eastAsia"/>
          <w:b/>
          <w:sz w:val="28"/>
          <w:szCs w:val="28"/>
        </w:rPr>
        <w:t>三、各种数据类型转成布尔类型</w:t>
      </w:r>
    </w:p>
    <w:p w:rsidR="009C0BAA" w:rsidRDefault="009C0BAA">
      <w:r>
        <w:rPr>
          <w:rFonts w:hint="eastAsia"/>
        </w:rPr>
        <w:t>强转函数：</w:t>
      </w:r>
      <w:r>
        <w:t>Boolean</w:t>
      </w:r>
    </w:p>
    <w:p w:rsidR="009C0BAA" w:rsidRDefault="009C0BAA">
      <w:r>
        <w:rPr>
          <w:rFonts w:hint="eastAsia"/>
        </w:rPr>
        <w:t>操作符：逻辑非</w:t>
      </w:r>
      <w:r>
        <w:t xml:space="preserve">! </w:t>
      </w:r>
      <w:r>
        <w:rPr>
          <w:rFonts w:hint="eastAsia"/>
        </w:rPr>
        <w:t>能把数据转成其对应的反的布尔值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对应布尔值为</w:t>
      </w:r>
      <w:r>
        <w:rPr>
          <w:color w:val="FF0000"/>
        </w:rPr>
        <w:t>false</w:t>
      </w:r>
      <w:r>
        <w:rPr>
          <w:rFonts w:hint="eastAsia"/>
          <w:color w:val="FF0000"/>
        </w:rPr>
        <w:t>：</w:t>
      </w:r>
      <w:r>
        <w:rPr>
          <w:color w:val="FF0000"/>
        </w:rPr>
        <w:t>false</w:t>
      </w:r>
      <w:r>
        <w:rPr>
          <w:rFonts w:hint="eastAsia"/>
          <w:color w:val="FF0000"/>
        </w:rPr>
        <w:t>、</w:t>
      </w:r>
      <w:r>
        <w:rPr>
          <w:color w:val="FF0000"/>
        </w:rPr>
        <w:t>NaN</w:t>
      </w:r>
      <w:r>
        <w:rPr>
          <w:rFonts w:hint="eastAsia"/>
          <w:color w:val="FF0000"/>
        </w:rPr>
        <w:t>、</w:t>
      </w:r>
      <w:r>
        <w:rPr>
          <w:color w:val="FF0000"/>
        </w:rPr>
        <w:t>""</w:t>
      </w:r>
      <w:r>
        <w:rPr>
          <w:rFonts w:hint="eastAsia"/>
          <w:color w:val="FF0000"/>
        </w:rPr>
        <w:t>、</w:t>
      </w:r>
      <w:r>
        <w:rPr>
          <w:color w:val="FF0000"/>
        </w:rPr>
        <w:t>undefined</w:t>
      </w:r>
      <w:r>
        <w:rPr>
          <w:rFonts w:hint="eastAsia"/>
          <w:color w:val="FF0000"/>
        </w:rPr>
        <w:t>、</w:t>
      </w:r>
      <w:r>
        <w:rPr>
          <w:color w:val="FF0000"/>
        </w:rPr>
        <w:t>null</w:t>
      </w:r>
      <w:r>
        <w:rPr>
          <w:rFonts w:hint="eastAsia"/>
          <w:color w:val="FF0000"/>
        </w:rPr>
        <w:t>、</w:t>
      </w:r>
      <w:r>
        <w:rPr>
          <w:color w:val="FF0000"/>
        </w:rPr>
        <w:t>0</w:t>
      </w:r>
      <w:r>
        <w:rPr>
          <w:rFonts w:hint="eastAsia"/>
          <w:color w:val="FF0000"/>
        </w:rPr>
        <w:t>、</w:t>
      </w:r>
      <w:r>
        <w:rPr>
          <w:color w:val="FF0000"/>
        </w:rPr>
        <w:t>-0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所有对象都是真值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所有的方法或者函数都是真值</w:t>
      </w:r>
    </w:p>
    <w:p w:rsidR="009C0BAA" w:rsidRPr="00701DCC" w:rsidRDefault="009C0BAA">
      <w:pPr>
        <w:rPr>
          <w:b/>
          <w:sz w:val="28"/>
          <w:szCs w:val="28"/>
        </w:rPr>
      </w:pPr>
      <w:r w:rsidRPr="00701DCC">
        <w:rPr>
          <w:rFonts w:hint="eastAsia"/>
          <w:b/>
          <w:sz w:val="28"/>
          <w:szCs w:val="28"/>
        </w:rPr>
        <w:t>四、隐式类型转换</w:t>
      </w:r>
    </w:p>
    <w:p w:rsidR="009C0BAA" w:rsidRDefault="009C0BAA">
      <w:r>
        <w:t>if("a"){</w:t>
      </w:r>
    </w:p>
    <w:p w:rsidR="009C0BAA" w:rsidRDefault="009C0BAA">
      <w:r>
        <w:tab/>
        <w:t>alert(1);</w:t>
      </w:r>
    </w:p>
    <w:p w:rsidR="009C0BAA" w:rsidRDefault="009C0BAA">
      <w:r>
        <w:t>}</w:t>
      </w:r>
    </w:p>
    <w:p w:rsidR="009C0BAA" w:rsidRPr="00701DCC" w:rsidRDefault="009C0BAA">
      <w:pPr>
        <w:rPr>
          <w:b/>
          <w:sz w:val="28"/>
          <w:szCs w:val="28"/>
        </w:rPr>
      </w:pPr>
      <w:r w:rsidRPr="00701DCC">
        <w:rPr>
          <w:rFonts w:hint="eastAsia"/>
          <w:b/>
          <w:sz w:val="28"/>
          <w:szCs w:val="28"/>
        </w:rPr>
        <w:t>五、判断是否是</w:t>
      </w:r>
      <w:r w:rsidRPr="00701DCC">
        <w:rPr>
          <w:b/>
          <w:sz w:val="28"/>
          <w:szCs w:val="28"/>
        </w:rPr>
        <w:t>NaN: isNaN</w:t>
      </w:r>
    </w:p>
    <w:p w:rsidR="009C0BAA" w:rsidRDefault="009C0BAA">
      <w:pPr>
        <w:rPr>
          <w:color w:val="FF0000"/>
        </w:rPr>
      </w:pPr>
      <w:r>
        <w:rPr>
          <w:color w:val="FF0000"/>
        </w:rPr>
        <w:t>Number.isNaN</w:t>
      </w:r>
      <w:r>
        <w:rPr>
          <w:rFonts w:hint="eastAsia"/>
          <w:color w:val="FF0000"/>
        </w:rPr>
        <w:t>：严格判断是否是</w:t>
      </w:r>
      <w:r>
        <w:rPr>
          <w:color w:val="FF0000"/>
        </w:rPr>
        <w:t>NaN</w:t>
      </w:r>
      <w:r>
        <w:rPr>
          <w:rFonts w:hint="eastAsia"/>
          <w:color w:val="FF0000"/>
        </w:rPr>
        <w:t>，不牵涉隐式类型转换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结果：</w:t>
      </w:r>
      <w:r>
        <w:rPr>
          <w:color w:val="FF0000"/>
        </w:rPr>
        <w:t>true false</w:t>
      </w:r>
    </w:p>
    <w:p w:rsidR="009C0BAA" w:rsidRPr="00701DCC" w:rsidRDefault="009C0BAA">
      <w:pPr>
        <w:rPr>
          <w:b/>
          <w:sz w:val="28"/>
          <w:szCs w:val="28"/>
        </w:rPr>
      </w:pPr>
      <w:r w:rsidRPr="00701DCC">
        <w:rPr>
          <w:rFonts w:hint="eastAsia"/>
          <w:b/>
          <w:sz w:val="28"/>
          <w:szCs w:val="28"/>
        </w:rPr>
        <w:t>六、保留小数位：</w:t>
      </w:r>
      <w:r w:rsidRPr="00701DCC">
        <w:rPr>
          <w:b/>
          <w:sz w:val="28"/>
          <w:szCs w:val="28"/>
        </w:rPr>
        <w:t>*.toFixed(n)</w:t>
      </w:r>
    </w:p>
    <w:p w:rsidR="009C0BAA" w:rsidRDefault="009C0BAA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*</w:t>
      </w:r>
      <w:r>
        <w:rPr>
          <w:rFonts w:hint="eastAsia"/>
          <w:color w:val="FF0000"/>
        </w:rPr>
        <w:t>必须是一个数字</w:t>
      </w:r>
    </w:p>
    <w:p w:rsidR="009C0BAA" w:rsidRDefault="009C0BAA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、返回值是一个字符串类型的数字</w:t>
      </w:r>
    </w:p>
    <w:p w:rsidR="009C0BAA" w:rsidRDefault="009C0BAA">
      <w:pPr>
        <w:rPr>
          <w:color w:val="FF0000"/>
        </w:rPr>
      </w:pPr>
      <w:r>
        <w:rPr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color w:val="FF0000"/>
        </w:rPr>
        <w:t>n</w:t>
      </w:r>
      <w:r>
        <w:rPr>
          <w:rFonts w:hint="eastAsia"/>
          <w:color w:val="FF0000"/>
        </w:rPr>
        <w:t>代表的是保留的小数位（</w:t>
      </w:r>
      <w:r>
        <w:rPr>
          <w:color w:val="FF0000"/>
        </w:rPr>
        <w:t>0 - 100</w:t>
      </w:r>
      <w:r>
        <w:rPr>
          <w:rFonts w:hint="eastAsia"/>
          <w:color w:val="FF0000"/>
        </w:rPr>
        <w:t>）</w:t>
      </w:r>
    </w:p>
    <w:p w:rsidR="009C0BAA" w:rsidRDefault="009C0BAA">
      <w:pPr>
        <w:rPr>
          <w:color w:val="FF0000"/>
        </w:rPr>
      </w:pPr>
      <w:r>
        <w:rPr>
          <w:color w:val="FF0000"/>
        </w:rPr>
        <w:t>4</w:t>
      </w:r>
      <w:r>
        <w:rPr>
          <w:rFonts w:hint="eastAsia"/>
          <w:color w:val="FF0000"/>
        </w:rPr>
        <w:t>、遵循四舍五入的原则</w:t>
      </w:r>
    </w:p>
    <w:p w:rsidR="009C0BAA" w:rsidRPr="00701DCC" w:rsidRDefault="009C0BAA">
      <w:pPr>
        <w:rPr>
          <w:b/>
          <w:sz w:val="28"/>
          <w:szCs w:val="28"/>
        </w:rPr>
      </w:pPr>
      <w:r w:rsidRPr="00701DCC">
        <w:rPr>
          <w:rFonts w:hint="eastAsia"/>
          <w:b/>
          <w:sz w:val="28"/>
          <w:szCs w:val="28"/>
        </w:rPr>
        <w:t>七、判断是否是整型数字</w:t>
      </w:r>
    </w:p>
    <w:p w:rsidR="009C0BAA" w:rsidRDefault="009C0BAA">
      <w:pPr>
        <w:rPr>
          <w:color w:val="FF0000"/>
        </w:rPr>
      </w:pPr>
      <w:r>
        <w:rPr>
          <w:color w:val="FF0000"/>
        </w:rPr>
        <w:t>Number.isInteger(</w:t>
      </w:r>
      <w:r>
        <w:rPr>
          <w:rFonts w:hint="eastAsia"/>
          <w:color w:val="FF0000"/>
        </w:rPr>
        <w:t>待判断的数字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不牵涉隐式类型转换</w:t>
      </w:r>
    </w:p>
    <w:p w:rsidR="009C0BAA" w:rsidRDefault="009C0BAA">
      <w:r>
        <w:rPr>
          <w:rFonts w:hint="eastAsia"/>
        </w:rPr>
        <w:t>操作符：</w:t>
      </w:r>
    </w:p>
    <w:p w:rsidR="009C0BAA" w:rsidRDefault="009C0BAA">
      <w:r>
        <w:rPr>
          <w:rFonts w:hint="eastAsia"/>
        </w:rPr>
        <w:t>一、按条目划分：</w:t>
      </w:r>
    </w:p>
    <w:p w:rsidR="009C0BAA" w:rsidRDefault="009C0BAA">
      <w:r>
        <w:rPr>
          <w:rFonts w:hint="eastAsia"/>
        </w:rPr>
        <w:t>一元操作符</w:t>
      </w:r>
      <w:r>
        <w:t>||</w:t>
      </w:r>
      <w:r>
        <w:rPr>
          <w:rFonts w:hint="eastAsia"/>
        </w:rPr>
        <w:t>单目操作符</w:t>
      </w:r>
    </w:p>
    <w:p w:rsidR="009C0BAA" w:rsidRDefault="009C0BAA">
      <w:r>
        <w:rPr>
          <w:rFonts w:hint="eastAsia"/>
        </w:rPr>
        <w:t>只能处理一个操作数的操作符</w:t>
      </w:r>
    </w:p>
    <w:p w:rsidR="009C0BAA" w:rsidRDefault="009C0BAA"/>
    <w:p w:rsidR="009C0BAA" w:rsidRDefault="009C0BAA">
      <w:r>
        <w:t>typeof ! + - ++ -- new delete</w:t>
      </w:r>
    </w:p>
    <w:p w:rsidR="009C0BAA" w:rsidRDefault="009C0BAA">
      <w:r>
        <w:rPr>
          <w:rFonts w:hint="eastAsia"/>
        </w:rPr>
        <w:t>自增、自减：</w:t>
      </w:r>
      <w:r>
        <w:t>++ --</w:t>
      </w:r>
    </w:p>
    <w:p w:rsidR="009C0BAA" w:rsidRDefault="009C0BAA">
      <w:r>
        <w:t xml:space="preserve">++ -- </w:t>
      </w:r>
      <w:r>
        <w:rPr>
          <w:rFonts w:hint="eastAsia"/>
        </w:rPr>
        <w:t>必须得配合着变量使用</w:t>
      </w:r>
    </w:p>
    <w:p w:rsidR="009C0BAA" w:rsidRDefault="009C0BAA">
      <w:r>
        <w:t>++</w:t>
      </w:r>
      <w:r>
        <w:rPr>
          <w:rFonts w:hint="eastAsia"/>
        </w:rPr>
        <w:t>在前，先加后取</w:t>
      </w:r>
    </w:p>
    <w:p w:rsidR="009C0BAA" w:rsidRDefault="009C0BAA">
      <w:r>
        <w:t>++</w:t>
      </w:r>
      <w:r>
        <w:rPr>
          <w:rFonts w:hint="eastAsia"/>
        </w:rPr>
        <w:t>在后，先取后加</w:t>
      </w:r>
    </w:p>
    <w:p w:rsidR="009C0BAA" w:rsidRDefault="009C0BAA"/>
    <w:p w:rsidR="009C0BAA" w:rsidRDefault="009C0BAA">
      <w:r>
        <w:rPr>
          <w:rFonts w:hint="eastAsia"/>
        </w:rPr>
        <w:t>二元操作符</w:t>
      </w:r>
      <w:r>
        <w:t>||</w:t>
      </w:r>
      <w:r>
        <w:rPr>
          <w:rFonts w:hint="eastAsia"/>
        </w:rPr>
        <w:t>双目操作符</w:t>
      </w:r>
    </w:p>
    <w:p w:rsidR="009C0BAA" w:rsidRDefault="009C0BAA">
      <w:r>
        <w:rPr>
          <w:rFonts w:hint="eastAsia"/>
        </w:rPr>
        <w:t>处理两个操作数的操作符</w:t>
      </w:r>
    </w:p>
    <w:p w:rsidR="009C0BAA" w:rsidRDefault="009C0BAA">
      <w:r>
        <w:t>+ - * / % &amp;&amp; || instanceof...</w:t>
      </w:r>
    </w:p>
    <w:p w:rsidR="009C0BAA" w:rsidRDefault="009C0BAA">
      <w:r>
        <w:rPr>
          <w:rFonts w:hint="eastAsia"/>
        </w:rPr>
        <w:t>三元操作符</w:t>
      </w:r>
      <w:r>
        <w:t>||</w:t>
      </w:r>
      <w:r>
        <w:rPr>
          <w:rFonts w:hint="eastAsia"/>
        </w:rPr>
        <w:t>条件操作符</w:t>
      </w:r>
    </w:p>
    <w:p w:rsidR="009C0BAA" w:rsidRDefault="009C0BAA">
      <w:r>
        <w:rPr>
          <w:rFonts w:hint="eastAsia"/>
        </w:rPr>
        <w:t>判断条件</w:t>
      </w:r>
      <w:r>
        <w:t xml:space="preserve"> ? </w:t>
      </w:r>
      <w:r>
        <w:rPr>
          <w:rFonts w:hint="eastAsia"/>
        </w:rPr>
        <w:t>结果</w:t>
      </w:r>
      <w:r>
        <w:t xml:space="preserve">1 : </w:t>
      </w:r>
      <w:r>
        <w:rPr>
          <w:rFonts w:hint="eastAsia"/>
        </w:rPr>
        <w:t>结果</w:t>
      </w:r>
      <w:r>
        <w:t>2;</w:t>
      </w:r>
    </w:p>
    <w:p w:rsidR="009C0BAA" w:rsidRDefault="009C0BAA">
      <w:r>
        <w:t>var num = 1 - true ? 3 : 4;</w:t>
      </w:r>
    </w:p>
    <w:p w:rsidR="009C0BAA" w:rsidRDefault="009C0BAA">
      <w:r>
        <w:rPr>
          <w:rFonts w:hint="eastAsia"/>
        </w:rPr>
        <w:t>按功能划分操作符：</w:t>
      </w:r>
    </w:p>
    <w:p w:rsidR="009C0BAA" w:rsidRDefault="009C0BAA">
      <w:r>
        <w:t>+</w:t>
      </w:r>
      <w:r>
        <w:rPr>
          <w:rFonts w:hint="eastAsia"/>
        </w:rPr>
        <w:t>功能：数学运算相加（操作数必须是数字）、拼接（操作数至少有一个是字符串）、正号（只有一个操作数，自动转型）</w:t>
      </w:r>
    </w:p>
    <w:p w:rsidR="009C0BAA" w:rsidRDefault="009C0BAA"/>
    <w:p w:rsidR="009C0BAA" w:rsidRDefault="009C0BAA">
      <w:r>
        <w:t>1</w:t>
      </w:r>
      <w:r>
        <w:rPr>
          <w:rFonts w:hint="eastAsia"/>
        </w:rPr>
        <w:t>、算术运算符：</w:t>
      </w:r>
      <w:r>
        <w:t>+ - * / %</w:t>
      </w:r>
    </w:p>
    <w:p w:rsidR="009C0BAA" w:rsidRDefault="009C0BAA">
      <w:r>
        <w:t>%</w:t>
      </w:r>
      <w:r>
        <w:rPr>
          <w:rFonts w:hint="eastAsia"/>
        </w:rPr>
        <w:t>求余：</w:t>
      </w:r>
    </w:p>
    <w:p w:rsidR="009C0BAA" w:rsidRDefault="009C0BAA">
      <w:r>
        <w:t>1-1</w:t>
      </w:r>
      <w:r>
        <w:rPr>
          <w:rFonts w:hint="eastAsia"/>
        </w:rPr>
        <w:t>、求余数小于被求余数，余数是求余数本身</w:t>
      </w:r>
    </w:p>
    <w:p w:rsidR="009C0BAA" w:rsidRDefault="009C0BAA">
      <w:r>
        <w:t>1-2</w:t>
      </w:r>
      <w:r>
        <w:rPr>
          <w:rFonts w:hint="eastAsia"/>
        </w:rPr>
        <w:t>、求余数大于被求余数，余数就是余数</w:t>
      </w:r>
    </w:p>
    <w:p w:rsidR="009C0BAA" w:rsidRDefault="009C0BAA">
      <w:r>
        <w:t>1-3</w:t>
      </w:r>
      <w:r>
        <w:rPr>
          <w:rFonts w:hint="eastAsia"/>
        </w:rPr>
        <w:t>、任何整数对</w:t>
      </w:r>
      <w:r>
        <w:t>1</w:t>
      </w:r>
      <w:r>
        <w:rPr>
          <w:rFonts w:hint="eastAsia"/>
        </w:rPr>
        <w:t>求余，结果是</w:t>
      </w:r>
      <w:r>
        <w:t>0</w:t>
      </w:r>
    </w:p>
    <w:p w:rsidR="009C0BAA" w:rsidRDefault="009C0BAA">
      <w:r>
        <w:t>1-4</w:t>
      </w:r>
      <w:r>
        <w:rPr>
          <w:rFonts w:hint="eastAsia"/>
        </w:rPr>
        <w:t>、任何小数对</w:t>
      </w:r>
      <w:r>
        <w:t>1</w:t>
      </w:r>
      <w:r>
        <w:rPr>
          <w:rFonts w:hint="eastAsia"/>
        </w:rPr>
        <w:t>求余，结果是小数部分</w:t>
      </w:r>
    </w:p>
    <w:p w:rsidR="009C0BAA" w:rsidRDefault="009C0BAA">
      <w:r>
        <w:t>1-5</w:t>
      </w:r>
      <w:r>
        <w:rPr>
          <w:rFonts w:hint="eastAsia"/>
        </w:rPr>
        <w:t>、任何数对</w:t>
      </w:r>
      <w:r>
        <w:t>0</w:t>
      </w:r>
      <w:r>
        <w:rPr>
          <w:rFonts w:hint="eastAsia"/>
        </w:rPr>
        <w:t>求余，结果是</w:t>
      </w:r>
      <w:r>
        <w:t>NaN</w:t>
      </w:r>
    </w:p>
    <w:p w:rsidR="009C0BAA" w:rsidRDefault="009C0BAA"/>
    <w:p w:rsidR="009C0BAA" w:rsidRDefault="009C0BAA">
      <w:r>
        <w:t>2</w:t>
      </w:r>
      <w:r>
        <w:rPr>
          <w:rFonts w:hint="eastAsia"/>
        </w:rPr>
        <w:t>、比较运算符：</w:t>
      </w:r>
      <w:r>
        <w:t>&gt; &lt; &gt;= &lt;= == === != !==</w:t>
      </w:r>
    </w:p>
    <w:p w:rsidR="009C0BAA" w:rsidRDefault="009C0BAA">
      <w:r>
        <w:rPr>
          <w:rFonts w:hint="eastAsia"/>
        </w:rPr>
        <w:t>凡是牵涉到比较运算的，其运算结果都是布尔类型（</w:t>
      </w:r>
      <w:r>
        <w:t>true false</w:t>
      </w:r>
      <w:r>
        <w:rPr>
          <w:rFonts w:hint="eastAsia"/>
        </w:rPr>
        <w:t>）</w:t>
      </w:r>
    </w:p>
    <w:p w:rsidR="009C0BAA" w:rsidRDefault="009C0BAA">
      <w:r>
        <w:t>&gt; &lt; &gt;= &lt;=:</w:t>
      </w:r>
    </w:p>
    <w:p w:rsidR="009C0BAA" w:rsidRDefault="009C0BAA">
      <w:r>
        <w:t>2-1</w:t>
      </w:r>
      <w:r>
        <w:rPr>
          <w:rFonts w:hint="eastAsia"/>
        </w:rPr>
        <w:t>、如果两边的操作数都是数字，直接比较大小</w:t>
      </w:r>
    </w:p>
    <w:p w:rsidR="009C0BAA" w:rsidRDefault="009C0BAA">
      <w:r>
        <w:t>2-2</w:t>
      </w:r>
      <w:r>
        <w:rPr>
          <w:rFonts w:hint="eastAsia"/>
        </w:rPr>
        <w:t>、如果两边的操作数不同等类型，使用</w:t>
      </w:r>
      <w:r>
        <w:t>Number</w:t>
      </w:r>
      <w:r>
        <w:rPr>
          <w:rFonts w:hint="eastAsia"/>
        </w:rPr>
        <w:t>强转函数转换为数字，再进行比较</w:t>
      </w:r>
    </w:p>
    <w:p w:rsidR="009C0BAA" w:rsidRDefault="009C0BAA">
      <w:r>
        <w:t>2-3</w:t>
      </w:r>
      <w:r>
        <w:rPr>
          <w:rFonts w:hint="eastAsia"/>
        </w:rPr>
        <w:t>、如果两边的操作数都是字符串类型的，比较的是</w:t>
      </w:r>
      <w:r>
        <w:t>unicode</w:t>
      </w:r>
      <w:r>
        <w:rPr>
          <w:rFonts w:hint="eastAsia"/>
        </w:rPr>
        <w:t>编码值</w:t>
      </w:r>
    </w:p>
    <w:p w:rsidR="009C0BAA" w:rsidRDefault="009C0BAA">
      <w:r>
        <w:t>2-4</w:t>
      </w:r>
      <w:r>
        <w:rPr>
          <w:rFonts w:hint="eastAsia"/>
        </w:rPr>
        <w:t>、</w:t>
      </w:r>
      <w:r>
        <w:t>NaN</w:t>
      </w:r>
      <w:r>
        <w:rPr>
          <w:rFonts w:hint="eastAsia"/>
        </w:rPr>
        <w:t>和任何数据比较，结果都是</w:t>
      </w:r>
      <w:r>
        <w:t>false</w:t>
      </w:r>
      <w:r>
        <w:rPr>
          <w:rFonts w:hint="eastAsia"/>
        </w:rPr>
        <w:t>。包括它本身</w:t>
      </w:r>
    </w:p>
    <w:p w:rsidR="009C0BAA" w:rsidRDefault="009C0BAA"/>
    <w:p w:rsidR="009C0BAA" w:rsidRDefault="009C0BAA">
      <w:r w:rsidRPr="008277E2">
        <w:rPr>
          <w:sz w:val="30"/>
          <w:szCs w:val="30"/>
        </w:rPr>
        <w:t xml:space="preserve">== </w:t>
      </w:r>
      <w:r w:rsidRPr="008277E2">
        <w:rPr>
          <w:rFonts w:hint="eastAsia"/>
          <w:sz w:val="30"/>
          <w:szCs w:val="30"/>
        </w:rPr>
        <w:t>比较值</w:t>
      </w:r>
      <w:r>
        <w:rPr>
          <w:rFonts w:hint="eastAsia"/>
        </w:rPr>
        <w:t>：</w:t>
      </w:r>
    </w:p>
    <w:p w:rsidR="009C0BAA" w:rsidRDefault="009C0BAA">
      <w:r>
        <w:t>1</w:t>
      </w:r>
      <w:r>
        <w:rPr>
          <w:rFonts w:hint="eastAsia"/>
        </w:rPr>
        <w:t>、</w:t>
      </w:r>
      <w:r>
        <w:t>null</w:t>
      </w:r>
      <w:r>
        <w:rPr>
          <w:rFonts w:hint="eastAsia"/>
        </w:rPr>
        <w:t>除了和</w:t>
      </w:r>
      <w:r>
        <w:t>undefined</w:t>
      </w:r>
      <w:r>
        <w:rPr>
          <w:rFonts w:hint="eastAsia"/>
        </w:rPr>
        <w:t>以及它本身之外的任何数据比较，结果都是</w:t>
      </w:r>
      <w:r>
        <w:t>false</w:t>
      </w:r>
    </w:p>
    <w:p w:rsidR="009C0BAA" w:rsidRDefault="009C0BAA">
      <w:r>
        <w:t>2</w:t>
      </w:r>
      <w:r>
        <w:rPr>
          <w:rFonts w:hint="eastAsia"/>
        </w:rPr>
        <w:t>、</w:t>
      </w:r>
      <w:r>
        <w:t>undefined</w:t>
      </w:r>
      <w:r>
        <w:rPr>
          <w:rFonts w:hint="eastAsia"/>
        </w:rPr>
        <w:t>除了和</w:t>
      </w:r>
      <w:r>
        <w:t>null</w:t>
      </w:r>
      <w:r>
        <w:rPr>
          <w:rFonts w:hint="eastAsia"/>
        </w:rPr>
        <w:t>以及它本身之外的任何数据比较，结果都是</w:t>
      </w:r>
      <w:r>
        <w:t>false</w:t>
      </w:r>
    </w:p>
    <w:p w:rsidR="009C0BAA" w:rsidRDefault="009C0BAA">
      <w:r>
        <w:t>3</w:t>
      </w:r>
      <w:r>
        <w:rPr>
          <w:rFonts w:hint="eastAsia"/>
        </w:rPr>
        <w:t>、两边的操作数是同等类型的数据，直接进行值的比较</w:t>
      </w:r>
    </w:p>
    <w:p w:rsidR="009C0BAA" w:rsidRDefault="009C0BAA">
      <w:r>
        <w:t>4</w:t>
      </w:r>
      <w:r>
        <w:rPr>
          <w:rFonts w:hint="eastAsia"/>
        </w:rPr>
        <w:t>、两边的操作数是不同等类型的数据，先使用</w:t>
      </w:r>
      <w:r>
        <w:t>Number</w:t>
      </w:r>
      <w:r>
        <w:rPr>
          <w:rFonts w:hint="eastAsia"/>
        </w:rPr>
        <w:t>强转函数转换，然后再进行值的比较</w:t>
      </w:r>
    </w:p>
    <w:p w:rsidR="009C0BAA" w:rsidRDefault="009C0BAA">
      <w:r>
        <w:t>5</w:t>
      </w:r>
      <w:r>
        <w:rPr>
          <w:rFonts w:hint="eastAsia"/>
        </w:rPr>
        <w:t>、</w:t>
      </w:r>
      <w:r>
        <w:t>NaN</w:t>
      </w:r>
      <w:r>
        <w:rPr>
          <w:rFonts w:hint="eastAsia"/>
        </w:rPr>
        <w:t>和任何数据比较，结果都是</w:t>
      </w:r>
      <w:r>
        <w:t>false</w:t>
      </w:r>
      <w:r>
        <w:rPr>
          <w:rFonts w:hint="eastAsia"/>
        </w:rPr>
        <w:t>。包括它本身</w:t>
      </w:r>
    </w:p>
    <w:p w:rsidR="009C0BAA" w:rsidRDefault="009C0BAA">
      <w:r>
        <w:t>6</w:t>
      </w:r>
      <w:r>
        <w:rPr>
          <w:rFonts w:hint="eastAsia"/>
        </w:rPr>
        <w:t>、引用类型之间的比较，比较的是地址指针</w:t>
      </w:r>
    </w:p>
    <w:p w:rsidR="009C0BAA" w:rsidRDefault="009C0BAA"/>
    <w:p w:rsidR="009C0BAA" w:rsidRPr="008277E2" w:rsidRDefault="009C0BAA">
      <w:pPr>
        <w:rPr>
          <w:sz w:val="30"/>
          <w:szCs w:val="30"/>
        </w:rPr>
      </w:pPr>
      <w:r w:rsidRPr="008277E2">
        <w:rPr>
          <w:sz w:val="30"/>
          <w:szCs w:val="30"/>
        </w:rPr>
        <w:t xml:space="preserve">=== </w:t>
      </w:r>
      <w:r w:rsidRPr="008277E2">
        <w:rPr>
          <w:rFonts w:hint="eastAsia"/>
          <w:sz w:val="30"/>
          <w:szCs w:val="30"/>
        </w:rPr>
        <w:t>值和类型都相同，结果为</w:t>
      </w:r>
      <w:r w:rsidRPr="008277E2">
        <w:rPr>
          <w:sz w:val="30"/>
          <w:szCs w:val="30"/>
        </w:rPr>
        <w:t>true</w:t>
      </w:r>
    </w:p>
    <w:p w:rsidR="009C0BAA" w:rsidRDefault="009C0BAA"/>
    <w:p w:rsidR="009C0BAA" w:rsidRDefault="009C0BAA">
      <w:r>
        <w:t xml:space="preserve">!= </w:t>
      </w:r>
      <w:r>
        <w:rPr>
          <w:rFonts w:hint="eastAsia"/>
        </w:rPr>
        <w:t>只要值不相等，结果就为</w:t>
      </w:r>
      <w:r>
        <w:t>true</w:t>
      </w:r>
    </w:p>
    <w:p w:rsidR="009C0BAA" w:rsidRDefault="009C0BAA">
      <w:r>
        <w:t xml:space="preserve">!== </w:t>
      </w:r>
      <w:r>
        <w:rPr>
          <w:rFonts w:hint="eastAsia"/>
        </w:rPr>
        <w:t>值或者类型不相等，结果就为</w:t>
      </w:r>
      <w:r>
        <w:t>true</w:t>
      </w:r>
    </w:p>
    <w:p w:rsidR="009C0BAA" w:rsidRDefault="009C0BAA"/>
    <w:p w:rsidR="009C0BAA" w:rsidRDefault="009C0BAA">
      <w:r>
        <w:t>3</w:t>
      </w:r>
      <w:r>
        <w:rPr>
          <w:rFonts w:hint="eastAsia"/>
        </w:rPr>
        <w:t>、逻辑运算符</w:t>
      </w:r>
    </w:p>
    <w:p w:rsidR="009C0BAA" w:rsidRDefault="009C0BAA">
      <w:r>
        <w:rPr>
          <w:rFonts w:hint="eastAsia"/>
        </w:rPr>
        <w:t>逻辑与</w:t>
      </w:r>
      <w:r>
        <w:t>&amp;&amp;</w:t>
      </w:r>
      <w:r>
        <w:rPr>
          <w:rFonts w:hint="eastAsia"/>
        </w:rPr>
        <w:t>、逻辑或</w:t>
      </w:r>
      <w:r>
        <w:t>||</w:t>
      </w:r>
      <w:r>
        <w:rPr>
          <w:rFonts w:hint="eastAsia"/>
        </w:rPr>
        <w:t>、逻辑非</w:t>
      </w:r>
      <w:r>
        <w:t>!</w:t>
      </w:r>
    </w:p>
    <w:p w:rsidR="009C0BAA" w:rsidRDefault="009C0BAA">
      <w:r>
        <w:rPr>
          <w:rFonts w:hint="eastAsia"/>
        </w:rPr>
        <w:t>逻辑与或都是短路操作符</w:t>
      </w:r>
    </w:p>
    <w:p w:rsidR="009C0BAA" w:rsidRDefault="009C0BAA">
      <w:r>
        <w:rPr>
          <w:rFonts w:hint="eastAsia"/>
        </w:rPr>
        <w:t>逻辑与是找假值，一旦找到假值，则不会再向下运算，其运算结果就是对应的那个假值；如果一直运算到最后，都没有找到假值，则运算结果就是最后一个操作数</w:t>
      </w:r>
    </w:p>
    <w:p w:rsidR="009C0BAA" w:rsidRDefault="009C0BAA">
      <w:r>
        <w:rPr>
          <w:rFonts w:hint="eastAsia"/>
        </w:rPr>
        <w:t>逻辑或是找真值的，一旦找到真值，则不会再向下运算，其运算结果就是对应的那个真值；如果一直运算到最后，都没有找到真值，则运算结果就是最后一个操作数</w:t>
      </w:r>
    </w:p>
    <w:p w:rsidR="009C0BAA" w:rsidRDefault="009C0BAA">
      <w:r>
        <w:rPr>
          <w:rFonts w:hint="eastAsia"/>
        </w:rPr>
        <w:t>逻辑与的优先级高于逻辑或的</w:t>
      </w:r>
    </w:p>
    <w:p w:rsidR="009C0BAA" w:rsidRDefault="009C0BAA">
      <w:r>
        <w:t>4</w:t>
      </w:r>
      <w:r>
        <w:rPr>
          <w:rFonts w:hint="eastAsia"/>
        </w:rPr>
        <w:t>、赋值运算符：</w:t>
      </w:r>
      <w:r>
        <w:t>+=  -=  *=  /=  %=  &lt;&lt;=  &gt;&gt;=  &amp;=  |=</w:t>
      </w:r>
      <w:r>
        <w:rPr>
          <w:rFonts w:hint="eastAsia"/>
        </w:rPr>
        <w:t>（此处省略一万字）</w:t>
      </w:r>
    </w:p>
    <w:p w:rsidR="009C0BAA" w:rsidRDefault="009C0BAA">
      <w:r>
        <w:t xml:space="preserve">+= </w:t>
      </w:r>
      <w:r>
        <w:rPr>
          <w:rFonts w:hint="eastAsia"/>
        </w:rPr>
        <w:t>等同于</w:t>
      </w:r>
      <w:r>
        <w:t xml:space="preserve"> = +</w:t>
      </w:r>
    </w:p>
    <w:p w:rsidR="009C0BAA" w:rsidRDefault="009C0BAA">
      <w:r>
        <w:t>5</w:t>
      </w:r>
      <w:r>
        <w:rPr>
          <w:rFonts w:hint="eastAsia"/>
        </w:rPr>
        <w:t>、条件运算符：三元运算符</w:t>
      </w:r>
    </w:p>
    <w:p w:rsidR="009C0BAA" w:rsidRDefault="009C0BAA">
      <w:r>
        <w:t>6</w:t>
      </w:r>
      <w:r>
        <w:rPr>
          <w:rFonts w:hint="eastAsia"/>
        </w:rPr>
        <w:t>、加性运算符：</w:t>
      </w:r>
      <w:r>
        <w:t xml:space="preserve">+ - </w:t>
      </w:r>
    </w:p>
    <w:p w:rsidR="009C0BAA" w:rsidRDefault="009C0BAA">
      <w:r>
        <w:t>7</w:t>
      </w:r>
      <w:r>
        <w:rPr>
          <w:rFonts w:hint="eastAsia"/>
        </w:rPr>
        <w:t>、乘兴运算符：</w:t>
      </w:r>
      <w:r>
        <w:t xml:space="preserve"> * / %</w:t>
      </w:r>
    </w:p>
    <w:p w:rsidR="009C0BAA" w:rsidRDefault="009C0BAA">
      <w:r>
        <w:t>8</w:t>
      </w:r>
      <w:r>
        <w:rPr>
          <w:rFonts w:hint="eastAsia"/>
        </w:rPr>
        <w:t>、</w:t>
      </w:r>
      <w:r>
        <w:t>()</w:t>
      </w:r>
      <w:r>
        <w:rPr>
          <w:rFonts w:hint="eastAsia"/>
        </w:rPr>
        <w:t>运算符：优先级最高</w:t>
      </w:r>
    </w:p>
    <w:p w:rsidR="009C0BAA" w:rsidRDefault="009C0BAA">
      <w:r>
        <w:t>9</w:t>
      </w:r>
      <w:r>
        <w:rPr>
          <w:rFonts w:hint="eastAsia"/>
        </w:rPr>
        <w:t>、</w:t>
      </w:r>
      <w:r>
        <w:t>[]</w:t>
      </w:r>
      <w:r>
        <w:rPr>
          <w:rFonts w:hint="eastAsia"/>
        </w:rPr>
        <w:t>运算符</w:t>
      </w:r>
      <w:r>
        <w:t xml:space="preserve"> </w:t>
      </w:r>
      <w:r>
        <w:rPr>
          <w:rFonts w:hint="eastAsia"/>
        </w:rPr>
        <w:t>数组</w:t>
      </w:r>
    </w:p>
    <w:p w:rsidR="009C0BAA" w:rsidRDefault="009C0BAA">
      <w:r>
        <w:t>10</w:t>
      </w:r>
      <w:r>
        <w:rPr>
          <w:rFonts w:hint="eastAsia"/>
        </w:rPr>
        <w:t>、</w:t>
      </w:r>
      <w:r>
        <w:t>{}</w:t>
      </w:r>
      <w:r>
        <w:rPr>
          <w:rFonts w:hint="eastAsia"/>
        </w:rPr>
        <w:t>运算符</w:t>
      </w:r>
      <w:r>
        <w:t xml:space="preserve"> </w:t>
      </w:r>
      <w:r>
        <w:rPr>
          <w:rFonts w:hint="eastAsia"/>
        </w:rPr>
        <w:t>对象</w:t>
      </w:r>
    </w:p>
    <w:p w:rsidR="009C0BAA" w:rsidRDefault="009C0BAA">
      <w:r>
        <w:t>11</w:t>
      </w:r>
      <w:r>
        <w:rPr>
          <w:rFonts w:hint="eastAsia"/>
        </w:rPr>
        <w:t>、逗号运算符：</w:t>
      </w:r>
      <w:r>
        <w:t>,</w:t>
      </w:r>
    </w:p>
    <w:p w:rsidR="009C0BAA" w:rsidRDefault="009C0BAA">
      <w:r>
        <w:t>12</w:t>
      </w:r>
      <w:r>
        <w:rPr>
          <w:rFonts w:hint="eastAsia"/>
        </w:rPr>
        <w:t>、分号运算符：</w:t>
      </w:r>
      <w:r>
        <w:t>;</w:t>
      </w:r>
      <w:r>
        <w:rPr>
          <w:rFonts w:hint="eastAsia"/>
        </w:rPr>
        <w:t>结束语</w:t>
      </w:r>
    </w:p>
    <w:p w:rsidR="009C0BAA" w:rsidRDefault="009C0BAA">
      <w:r>
        <w:t>13</w:t>
      </w:r>
      <w:r>
        <w:rPr>
          <w:rFonts w:hint="eastAsia"/>
        </w:rPr>
        <w:t>、反引号运算符：</w:t>
      </w:r>
      <w:r>
        <w:t>`${</w:t>
      </w:r>
      <w:r>
        <w:rPr>
          <w:rFonts w:hint="eastAsia"/>
        </w:rPr>
        <w:t>变量</w:t>
      </w:r>
      <w:r>
        <w:t>}`</w:t>
      </w:r>
    </w:p>
    <w:p w:rsidR="009C0BAA" w:rsidRDefault="009C0BAA">
      <w:r>
        <w:t>14</w:t>
      </w:r>
      <w:r>
        <w:rPr>
          <w:rFonts w:hint="eastAsia"/>
        </w:rPr>
        <w:t>、</w:t>
      </w:r>
      <w:r>
        <w:t>typeof</w:t>
      </w:r>
      <w:r>
        <w:rPr>
          <w:rFonts w:hint="eastAsia"/>
        </w:rPr>
        <w:t>运算符：检测变量类型</w:t>
      </w:r>
    </w:p>
    <w:p w:rsidR="009C0BAA" w:rsidRDefault="009C0BAA">
      <w:r>
        <w:t>15</w:t>
      </w:r>
      <w:r>
        <w:rPr>
          <w:rFonts w:hint="eastAsia"/>
        </w:rPr>
        <w:t>、</w:t>
      </w:r>
      <w:r>
        <w:t>instanceof</w:t>
      </w:r>
      <w:r>
        <w:rPr>
          <w:rFonts w:hint="eastAsia"/>
        </w:rPr>
        <w:t>运算符：检测一个实例对象是否属于一个函数对象（构造函数）</w:t>
      </w:r>
    </w:p>
    <w:p w:rsidR="009C0BAA" w:rsidRDefault="009C0BAA">
      <w:r>
        <w:t>16</w:t>
      </w:r>
      <w:r>
        <w:rPr>
          <w:rFonts w:hint="eastAsia"/>
        </w:rPr>
        <w:t>、</w:t>
      </w:r>
      <w:r>
        <w:t>delete</w:t>
      </w:r>
      <w:r>
        <w:rPr>
          <w:rFonts w:hint="eastAsia"/>
        </w:rPr>
        <w:t>运算符：删除对象下属性</w:t>
      </w:r>
    </w:p>
    <w:p w:rsidR="009C0BAA" w:rsidRDefault="009C0BAA">
      <w:r>
        <w:t>17</w:t>
      </w:r>
      <w:r>
        <w:rPr>
          <w:rFonts w:hint="eastAsia"/>
        </w:rPr>
        <w:t>、</w:t>
      </w:r>
      <w:r>
        <w:t>new</w:t>
      </w:r>
      <w:r>
        <w:rPr>
          <w:rFonts w:hint="eastAsia"/>
        </w:rPr>
        <w:t>运算符：实例化构造函数，得到实例对象</w:t>
      </w:r>
    </w:p>
    <w:p w:rsidR="009C0BAA" w:rsidRDefault="009C0BAA">
      <w:r>
        <w:t>18</w:t>
      </w:r>
      <w:r>
        <w:rPr>
          <w:rFonts w:hint="eastAsia"/>
        </w:rPr>
        <w:t>、</w:t>
      </w:r>
      <w:r>
        <w:t>in</w:t>
      </w:r>
      <w:r>
        <w:rPr>
          <w:rFonts w:hint="eastAsia"/>
        </w:rPr>
        <w:t>运算符：判断一个属性（可枚举属性）是否属于一个对象</w:t>
      </w:r>
    </w:p>
    <w:p w:rsidR="009C0BAA" w:rsidRDefault="009C0BAA">
      <w:r>
        <w:t>19</w:t>
      </w:r>
      <w:r>
        <w:rPr>
          <w:rFonts w:hint="eastAsia"/>
        </w:rPr>
        <w:t>、</w:t>
      </w:r>
      <w:r>
        <w:t>...</w:t>
      </w:r>
      <w:r>
        <w:rPr>
          <w:rFonts w:hint="eastAsia"/>
        </w:rPr>
        <w:t>运算符：取出数组中的元素</w:t>
      </w:r>
    </w:p>
    <w:p w:rsidR="009C0BAA" w:rsidRDefault="009C0BAA">
      <w:r>
        <w:t>var arr = [1,2,3,4,5];</w:t>
      </w:r>
    </w:p>
    <w:p w:rsidR="009C0BAA" w:rsidRDefault="009C0BAA">
      <w:r>
        <w:t>console.log(...arr,arr);</w:t>
      </w:r>
    </w:p>
    <w:p w:rsidR="009C0BAA" w:rsidRDefault="009C0BAA">
      <w:r>
        <w:t>20</w:t>
      </w:r>
      <w:r>
        <w:rPr>
          <w:rFonts w:hint="eastAsia"/>
        </w:rPr>
        <w:t>、成员运算符</w:t>
      </w:r>
      <w:r>
        <w:t>.</w:t>
      </w:r>
      <w:r>
        <w:rPr>
          <w:rFonts w:hint="eastAsia"/>
        </w:rPr>
        <w:t>：优先级最高</w:t>
      </w:r>
    </w:p>
    <w:p w:rsidR="009C0BAA" w:rsidRDefault="009C0BAA">
      <w:r>
        <w:t>21</w:t>
      </w:r>
      <w:r>
        <w:rPr>
          <w:rFonts w:hint="eastAsia"/>
        </w:rPr>
        <w:t>、字符串运算符：</w:t>
      </w:r>
      <w:r>
        <w:t>+ +=</w:t>
      </w:r>
    </w:p>
    <w:p w:rsidR="009C0BAA" w:rsidRDefault="009C0BAA">
      <w:r>
        <w:t>22</w:t>
      </w:r>
      <w:r>
        <w:rPr>
          <w:rFonts w:hint="eastAsia"/>
        </w:rPr>
        <w:t>、自增、自减运算符：</w:t>
      </w:r>
      <w:r>
        <w:t>++ --</w:t>
      </w:r>
    </w:p>
    <w:p w:rsidR="009C0BAA" w:rsidRDefault="009C0BAA">
      <w:r>
        <w:t>23</w:t>
      </w:r>
      <w:r>
        <w:rPr>
          <w:rFonts w:hint="eastAsia"/>
        </w:rPr>
        <w:t>、位移运算符（选学）：</w:t>
      </w:r>
      <w:r>
        <w:t>&amp; | ~ &lt;&lt; &gt;&gt; ......</w:t>
      </w:r>
    </w:p>
    <w:p w:rsidR="009C0BAA" w:rsidRDefault="009C0BAA">
      <w:pPr>
        <w:ind w:left="840" w:firstLine="420"/>
      </w:pPr>
      <w:r>
        <w:rPr>
          <w:rFonts w:hint="eastAsia"/>
        </w:rPr>
        <w:t>第三天</w:t>
      </w:r>
    </w:p>
    <w:p w:rsidR="009C0BAA" w:rsidRDefault="009C0BAA">
      <w:r>
        <w:t xml:space="preserve">// </w:t>
      </w:r>
      <w:r>
        <w:rPr>
          <w:rFonts w:hint="eastAsia"/>
        </w:rPr>
        <w:t>如果省略花括号，有且仅有一条语句属于其相对应的代码块</w:t>
      </w:r>
    </w:p>
    <w:p w:rsidR="009C0BAA" w:rsidRDefault="009C0BAA">
      <w:r>
        <w:t xml:space="preserve">// </w:t>
      </w:r>
      <w:r>
        <w:rPr>
          <w:rFonts w:hint="eastAsia"/>
        </w:rPr>
        <w:t>流程控制语句：</w:t>
      </w:r>
      <w:r>
        <w:t>if</w:t>
      </w:r>
      <w:r>
        <w:rPr>
          <w:rFonts w:hint="eastAsia"/>
        </w:rPr>
        <w:t>语句、</w:t>
      </w:r>
      <w:r>
        <w:t>switch</w:t>
      </w:r>
      <w:r>
        <w:rPr>
          <w:rFonts w:hint="eastAsia"/>
        </w:rPr>
        <w:t>语句</w:t>
      </w:r>
    </w:p>
    <w:p w:rsidR="009C0BAA" w:rsidRDefault="009C0BAA">
      <w:r>
        <w:t>// if</w:t>
      </w:r>
      <w:r>
        <w:rPr>
          <w:rFonts w:hint="eastAsia"/>
        </w:rPr>
        <w:t>语句：按分支结构划分</w:t>
      </w:r>
    </w:p>
    <w:p w:rsidR="009C0BAA" w:rsidRDefault="009C0BAA">
      <w:r>
        <w:t xml:space="preserve">// </w:t>
      </w:r>
      <w:r>
        <w:rPr>
          <w:rFonts w:hint="eastAsia"/>
        </w:rPr>
        <w:t>单分支：</w:t>
      </w:r>
      <w:r>
        <w:t>if(</w:t>
      </w:r>
      <w:r>
        <w:rPr>
          <w:rFonts w:hint="eastAsia"/>
        </w:rPr>
        <w:t>判断条件</w:t>
      </w:r>
      <w:r>
        <w:t>){</w:t>
      </w:r>
      <w:r>
        <w:rPr>
          <w:rFonts w:hint="eastAsia"/>
        </w:rPr>
        <w:t>代码块</w:t>
      </w:r>
      <w:r>
        <w:t>}</w:t>
      </w:r>
    </w:p>
    <w:p w:rsidR="009C0BAA" w:rsidRDefault="009C0BAA">
      <w:r>
        <w:t xml:space="preserve">// </w:t>
      </w:r>
      <w:r>
        <w:rPr>
          <w:rFonts w:hint="eastAsia"/>
        </w:rPr>
        <w:t>条件成立，执行其相对应的代码块</w:t>
      </w:r>
    </w:p>
    <w:p w:rsidR="009C0BAA" w:rsidRDefault="009C0BAA"/>
    <w:p w:rsidR="009C0BAA" w:rsidRDefault="009C0BAA">
      <w:r>
        <w:t>// var weather = prompt("</w:t>
      </w:r>
      <w:r>
        <w:rPr>
          <w:rFonts w:hint="eastAsia"/>
        </w:rPr>
        <w:t>请输入英文天气：</w:t>
      </w:r>
      <w:r>
        <w:t>","</w:t>
      </w:r>
      <w:r>
        <w:rPr>
          <w:rFonts w:hint="eastAsia"/>
        </w:rPr>
        <w:t>必须是英文</w:t>
      </w:r>
      <w:r>
        <w:t>...")</w:t>
      </w:r>
    </w:p>
    <w:p w:rsidR="009C0BAA" w:rsidRDefault="009C0BAA">
      <w:r>
        <w:t>// if(weather == "rainy"){</w:t>
      </w:r>
    </w:p>
    <w:p w:rsidR="009C0BAA" w:rsidRDefault="009C0BAA">
      <w:r>
        <w:t xml:space="preserve">// </w:t>
      </w:r>
      <w:r>
        <w:tab/>
        <w:t>alert("</w:t>
      </w:r>
      <w:r>
        <w:rPr>
          <w:rFonts w:hint="eastAsia"/>
        </w:rPr>
        <w:t>出门带伞</w:t>
      </w:r>
      <w:r>
        <w:t>...");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省略花括号：</w:t>
      </w:r>
    </w:p>
    <w:p w:rsidR="009C0BAA" w:rsidRDefault="009C0BAA">
      <w:r>
        <w:t>// if(false){</w:t>
      </w:r>
    </w:p>
    <w:p w:rsidR="009C0BAA" w:rsidRDefault="009C0BAA">
      <w:r>
        <w:t xml:space="preserve">// </w:t>
      </w:r>
      <w:r>
        <w:tab/>
        <w:t>alert(1);</w:t>
      </w:r>
    </w:p>
    <w:p w:rsidR="009C0BAA" w:rsidRDefault="009C0BAA">
      <w:r>
        <w:t>// }</w:t>
      </w:r>
    </w:p>
    <w:p w:rsidR="009C0BAA" w:rsidRDefault="009C0BAA">
      <w:r>
        <w:t>// alert(2);</w:t>
      </w:r>
    </w:p>
    <w:p w:rsidR="009C0BAA" w:rsidRDefault="009C0BAA"/>
    <w:p w:rsidR="009C0BAA" w:rsidRDefault="009C0BAA">
      <w:r>
        <w:t>// ***</w:t>
      </w:r>
      <w:r>
        <w:rPr>
          <w:rFonts w:hint="eastAsia"/>
        </w:rPr>
        <w:t>：如果在外级作用域内使用声明了变量，则到内层作用域内，可以重复声明变量（该变量存在块级作用域）</w:t>
      </w:r>
      <w:r>
        <w:t>===&gt;</w:t>
      </w:r>
      <w:r>
        <w:rPr>
          <w:rFonts w:hint="eastAsia"/>
        </w:rPr>
        <w:t>只要该变量存在块级作用域，则在不同的作用域内，可以重复声明</w:t>
      </w:r>
    </w:p>
    <w:p w:rsidR="009C0BAA" w:rsidRDefault="009C0BAA">
      <w:r>
        <w:t>// let color = "red";</w:t>
      </w:r>
    </w:p>
    <w:p w:rsidR="009C0BAA" w:rsidRDefault="009C0BAA">
      <w:r>
        <w:t>// if(color == "red"){</w:t>
      </w:r>
    </w:p>
    <w:p w:rsidR="009C0BAA" w:rsidRDefault="009C0BAA">
      <w:r>
        <w:t xml:space="preserve">// </w:t>
      </w:r>
      <w:r>
        <w:tab/>
        <w:t>const color = "blue";</w:t>
      </w:r>
    </w:p>
    <w:p w:rsidR="009C0BAA" w:rsidRDefault="009C0BAA">
      <w:r>
        <w:t xml:space="preserve">// </w:t>
      </w:r>
      <w:r>
        <w:tab/>
        <w:t>if(true){</w:t>
      </w:r>
    </w:p>
    <w:p w:rsidR="009C0BAA" w:rsidRDefault="009C0BAA">
      <w:r>
        <w:t xml:space="preserve">// </w:t>
      </w:r>
      <w:r>
        <w:tab/>
      </w:r>
      <w:r>
        <w:tab/>
        <w:t>const color = "pink";</w:t>
      </w:r>
    </w:p>
    <w:p w:rsidR="009C0BAA" w:rsidRDefault="009C0BAA">
      <w:r>
        <w:t xml:space="preserve">// </w:t>
      </w:r>
      <w:r>
        <w:tab/>
      </w:r>
      <w:r>
        <w:tab/>
        <w:t>console.log(color);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>
      <w:r>
        <w:t>// console.log(color);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双分支：</w:t>
      </w:r>
      <w:r>
        <w:t>if(</w:t>
      </w:r>
      <w:r>
        <w:rPr>
          <w:rFonts w:hint="eastAsia"/>
        </w:rPr>
        <w:t>判断条件</w:t>
      </w:r>
      <w:r>
        <w:t>){</w:t>
      </w:r>
      <w:r>
        <w:rPr>
          <w:rFonts w:hint="eastAsia"/>
        </w:rPr>
        <w:t>代码块</w:t>
      </w:r>
      <w:r>
        <w:t>1}else{</w:t>
      </w:r>
      <w:r>
        <w:rPr>
          <w:rFonts w:hint="eastAsia"/>
        </w:rPr>
        <w:t>代码块</w:t>
      </w:r>
      <w:r>
        <w:t>2}</w:t>
      </w:r>
    </w:p>
    <w:p w:rsidR="009C0BAA" w:rsidRDefault="009C0BAA">
      <w:r>
        <w:t>// var name = prompt("</w:t>
      </w:r>
      <w:r>
        <w:rPr>
          <w:rFonts w:hint="eastAsia"/>
        </w:rPr>
        <w:t>请输入姓名：</w:t>
      </w:r>
      <w:r>
        <w:t>","</w:t>
      </w:r>
      <w:r>
        <w:rPr>
          <w:rFonts w:hint="eastAsia"/>
        </w:rPr>
        <w:t>中文姓名</w:t>
      </w:r>
      <w:r>
        <w:t>...");</w:t>
      </w:r>
    </w:p>
    <w:p w:rsidR="009C0BAA" w:rsidRDefault="009C0BAA">
      <w:r>
        <w:t>// if(name == "</w:t>
      </w:r>
      <w:r>
        <w:rPr>
          <w:rFonts w:hint="eastAsia"/>
        </w:rPr>
        <w:t>苏志刚</w:t>
      </w:r>
      <w:r>
        <w:t>"){</w:t>
      </w:r>
    </w:p>
    <w:p w:rsidR="009C0BAA" w:rsidRDefault="009C0BAA">
      <w:r>
        <w:t xml:space="preserve">// </w:t>
      </w:r>
      <w:r>
        <w:tab/>
        <w:t>alert("</w:t>
      </w:r>
      <w:r>
        <w:rPr>
          <w:rFonts w:hint="eastAsia"/>
        </w:rPr>
        <w:t>班长</w:t>
      </w:r>
      <w:r>
        <w:t>");</w:t>
      </w:r>
    </w:p>
    <w:p w:rsidR="009C0BAA" w:rsidRDefault="009C0BAA">
      <w:r>
        <w:t>// }else{</w:t>
      </w:r>
    </w:p>
    <w:p w:rsidR="009C0BAA" w:rsidRDefault="009C0BAA">
      <w:r>
        <w:t xml:space="preserve">// </w:t>
      </w:r>
      <w:r>
        <w:tab/>
        <w:t>alert("....");</w:t>
      </w:r>
    </w:p>
    <w:p w:rsidR="009C0BAA" w:rsidRDefault="009C0BAA">
      <w:r>
        <w:t>// }</w:t>
      </w:r>
    </w:p>
    <w:p w:rsidR="009C0BAA" w:rsidRDefault="009C0BAA">
      <w:r>
        <w:t>// ;</w:t>
      </w:r>
      <w:r>
        <w:rPr>
          <w:rFonts w:hint="eastAsia"/>
        </w:rPr>
        <w:t>一条空语句</w:t>
      </w:r>
    </w:p>
    <w:p w:rsidR="009C0BAA" w:rsidRDefault="009C0BAA">
      <w:r>
        <w:t>// if(false);else;</w:t>
      </w:r>
    </w:p>
    <w:p w:rsidR="009C0BAA" w:rsidRDefault="009C0BAA"/>
    <w:p w:rsidR="009C0BAA" w:rsidRDefault="009C0BAA"/>
    <w:p w:rsidR="009C0BAA" w:rsidRDefault="009C0BAA">
      <w:r>
        <w:t>// var month = "6";</w:t>
      </w:r>
    </w:p>
    <w:p w:rsidR="009C0BAA" w:rsidRDefault="009C0BAA">
      <w:r>
        <w:t>// if(month &gt;= 4 &amp;&amp; month &lt;= 6){</w:t>
      </w:r>
    </w:p>
    <w:p w:rsidR="009C0BAA" w:rsidRDefault="009C0BAA">
      <w:r>
        <w:t xml:space="preserve">// </w:t>
      </w:r>
      <w:r>
        <w:tab/>
        <w:t>alert("</w:t>
      </w:r>
      <w:r>
        <w:rPr>
          <w:rFonts w:hint="eastAsia"/>
        </w:rPr>
        <w:t>夏季</w:t>
      </w:r>
      <w:r>
        <w:t>");</w:t>
      </w:r>
    </w:p>
    <w:p w:rsidR="009C0BAA" w:rsidRDefault="009C0BAA">
      <w:r>
        <w:t>// }else{</w:t>
      </w:r>
    </w:p>
    <w:p w:rsidR="009C0BAA" w:rsidRDefault="009C0BAA">
      <w:r>
        <w:t xml:space="preserve">// </w:t>
      </w:r>
      <w:r>
        <w:tab/>
        <w:t>alert("</w:t>
      </w:r>
      <w:r>
        <w:rPr>
          <w:rFonts w:hint="eastAsia"/>
        </w:rPr>
        <w:t>其它季节</w:t>
      </w:r>
      <w:r>
        <w:t>");</w:t>
      </w:r>
    </w:p>
    <w:p w:rsidR="009C0BAA" w:rsidRDefault="009C0BAA">
      <w:r>
        <w:t>// }</w:t>
      </w:r>
    </w:p>
    <w:p w:rsidR="009C0BAA" w:rsidRDefault="009C0BAA">
      <w:r>
        <w:t xml:space="preserve">// // </w:t>
      </w:r>
      <w:r>
        <w:rPr>
          <w:rFonts w:hint="eastAsia"/>
        </w:rPr>
        <w:t>判断条件</w:t>
      </w:r>
      <w:r>
        <w:t xml:space="preserve"> ? </w:t>
      </w:r>
      <w:r>
        <w:rPr>
          <w:rFonts w:hint="eastAsia"/>
        </w:rPr>
        <w:t>结果</w:t>
      </w:r>
      <w:r>
        <w:t xml:space="preserve">1 : </w:t>
      </w:r>
      <w:r>
        <w:rPr>
          <w:rFonts w:hint="eastAsia"/>
        </w:rPr>
        <w:t>结果</w:t>
      </w:r>
      <w:r>
        <w:t>2;</w:t>
      </w:r>
    </w:p>
    <w:p w:rsidR="009C0BAA" w:rsidRDefault="009C0BAA">
      <w:r>
        <w:t>// month &gt;= 4 &amp;&amp; month &lt;= 6 ? alert("</w:t>
      </w:r>
      <w:r>
        <w:rPr>
          <w:rFonts w:hint="eastAsia"/>
        </w:rPr>
        <w:t>夏季</w:t>
      </w:r>
      <w:r>
        <w:t>") : alert("</w:t>
      </w:r>
      <w:r>
        <w:rPr>
          <w:rFonts w:hint="eastAsia"/>
        </w:rPr>
        <w:t>其它季节</w:t>
      </w:r>
      <w:r>
        <w:t>");</w:t>
      </w:r>
    </w:p>
    <w:p w:rsidR="009C0BAA" w:rsidRDefault="009C0BAA">
      <w:r>
        <w:t>// alert(month &gt;= 4 &amp;&amp; month &lt;= 6 ? "</w:t>
      </w:r>
      <w:r>
        <w:rPr>
          <w:rFonts w:hint="eastAsia"/>
        </w:rPr>
        <w:t>夏季</w:t>
      </w:r>
      <w:r>
        <w:t>" : "</w:t>
      </w:r>
      <w:r>
        <w:rPr>
          <w:rFonts w:hint="eastAsia"/>
        </w:rPr>
        <w:t>其它季节</w:t>
      </w:r>
      <w:r>
        <w:t>");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多分支：会存在多个判断条件，但是只会执行一个相对应的代码块（判断条件成立）</w:t>
      </w:r>
    </w:p>
    <w:p w:rsidR="009C0BAA" w:rsidRDefault="009C0BAA">
      <w:r>
        <w:t>// if(){}else if(){}else if().....else{}</w:t>
      </w:r>
    </w:p>
    <w:p w:rsidR="009C0BAA" w:rsidRDefault="009C0BAA">
      <w:r>
        <w:t xml:space="preserve">// </w:t>
      </w:r>
      <w:r>
        <w:rPr>
          <w:rFonts w:hint="eastAsia"/>
        </w:rPr>
        <w:t>多分支是双分支嵌套的变形</w:t>
      </w:r>
    </w:p>
    <w:p w:rsidR="009C0BAA" w:rsidRDefault="009C0BAA">
      <w:r>
        <w:t>// if(true){</w:t>
      </w:r>
    </w:p>
    <w:p w:rsidR="009C0BAA" w:rsidRDefault="009C0BAA">
      <w:r>
        <w:t xml:space="preserve">// </w:t>
      </w:r>
      <w:r>
        <w:tab/>
        <w:t>alert(1);</w:t>
      </w:r>
    </w:p>
    <w:p w:rsidR="009C0BAA" w:rsidRDefault="009C0BAA">
      <w:r>
        <w:t>// }else{</w:t>
      </w:r>
    </w:p>
    <w:p w:rsidR="009C0BAA" w:rsidRDefault="009C0BAA">
      <w:r>
        <w:t xml:space="preserve">// </w:t>
      </w:r>
      <w:r>
        <w:tab/>
        <w:t>if(true){</w:t>
      </w:r>
    </w:p>
    <w:p w:rsidR="009C0BAA" w:rsidRDefault="009C0BAA">
      <w:r>
        <w:t xml:space="preserve">// </w:t>
      </w:r>
      <w:r>
        <w:tab/>
      </w:r>
      <w:r>
        <w:tab/>
        <w:t>alert(2);</w:t>
      </w:r>
    </w:p>
    <w:p w:rsidR="009C0BAA" w:rsidRDefault="009C0BAA">
      <w:r>
        <w:t xml:space="preserve">// </w:t>
      </w:r>
      <w:r>
        <w:tab/>
        <w:t>}else if(true){</w:t>
      </w:r>
    </w:p>
    <w:p w:rsidR="009C0BAA" w:rsidRDefault="009C0BAA">
      <w:r>
        <w:t xml:space="preserve">// </w:t>
      </w:r>
      <w:r>
        <w:tab/>
      </w:r>
      <w:r>
        <w:tab/>
        <w:t>alert(3);</w:t>
      </w:r>
    </w:p>
    <w:p w:rsidR="009C0BAA" w:rsidRDefault="009C0BAA">
      <w:r>
        <w:t xml:space="preserve">// </w:t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  <w:t>alert("</w:t>
      </w:r>
      <w:r>
        <w:rPr>
          <w:rFonts w:hint="eastAsia"/>
        </w:rPr>
        <w:t>默认</w:t>
      </w:r>
      <w:r>
        <w:t>");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>// var score = prompt("</w:t>
      </w:r>
      <w:r>
        <w:rPr>
          <w:rFonts w:hint="eastAsia"/>
        </w:rPr>
        <w:t>请输入成绩：</w:t>
      </w:r>
      <w:r>
        <w:t>","</w:t>
      </w:r>
      <w:r>
        <w:rPr>
          <w:rFonts w:hint="eastAsia"/>
        </w:rPr>
        <w:t>成绩范围</w:t>
      </w:r>
      <w:r>
        <w:t>0 - 100</w:t>
      </w:r>
      <w:r>
        <w:rPr>
          <w:rFonts w:hint="eastAsia"/>
        </w:rPr>
        <w:t>之间</w:t>
      </w:r>
      <w:r>
        <w:t>...");</w:t>
      </w:r>
    </w:p>
    <w:p w:rsidR="009C0BAA" w:rsidRDefault="009C0BAA">
      <w:r>
        <w:t>// var score_1 = parseFloat(score);</w:t>
      </w:r>
    </w:p>
    <w:p w:rsidR="009C0BAA" w:rsidRDefault="009C0BAA">
      <w:r>
        <w:t>// var score_2 = Number(score);</w:t>
      </w:r>
    </w:p>
    <w:p w:rsidR="009C0BAA" w:rsidRDefault="009C0BAA">
      <w:r>
        <w:t>// var res = null;</w:t>
      </w:r>
    </w:p>
    <w:p w:rsidR="009C0BAA" w:rsidRDefault="009C0BAA">
      <w:r>
        <w:t>// if(score == null || score == ""){</w:t>
      </w:r>
    </w:p>
    <w:p w:rsidR="009C0BAA" w:rsidRDefault="009C0BAA">
      <w:r>
        <w:t xml:space="preserve">// </w:t>
      </w:r>
      <w:r>
        <w:tab/>
        <w:t>res = "</w:t>
      </w:r>
      <w:r>
        <w:rPr>
          <w:rFonts w:hint="eastAsia"/>
        </w:rPr>
        <w:t>请输入成绩</w:t>
      </w:r>
      <w:r>
        <w:t>..."</w:t>
      </w:r>
    </w:p>
    <w:p w:rsidR="009C0BAA" w:rsidRDefault="009C0BAA">
      <w:r>
        <w:t>// }else{</w:t>
      </w:r>
    </w:p>
    <w:p w:rsidR="009C0BAA" w:rsidRDefault="009C0BAA">
      <w:r>
        <w:t xml:space="preserve">// </w:t>
      </w:r>
      <w:r>
        <w:tab/>
        <w:t>// if(isNaN(score_1) || isNaN(score_2)){</w:t>
      </w:r>
    </w:p>
    <w:p w:rsidR="009C0BAA" w:rsidRDefault="009C0BAA">
      <w:r>
        <w:t xml:space="preserve">// </w:t>
      </w:r>
      <w:r>
        <w:tab/>
        <w:t xml:space="preserve">// </w:t>
      </w:r>
      <w:r>
        <w:tab/>
        <w:t>res = "</w:t>
      </w:r>
      <w:r>
        <w:rPr>
          <w:rFonts w:hint="eastAsia"/>
        </w:rPr>
        <w:t>请输入数字</w:t>
      </w:r>
      <w:r>
        <w:t>...";</w:t>
      </w:r>
    </w:p>
    <w:p w:rsidR="009C0BAA" w:rsidRDefault="009C0BAA">
      <w:r>
        <w:t xml:space="preserve">// </w:t>
      </w:r>
      <w:r>
        <w:tab/>
        <w:t>// }</w:t>
      </w:r>
    </w:p>
    <w:p w:rsidR="009C0BAA" w:rsidRDefault="009C0BAA">
      <w:r>
        <w:t xml:space="preserve">// </w:t>
      </w:r>
      <w:r>
        <w:tab/>
        <w:t>if(!Number.isFinite(score_1) || !Number.isFinite(score_2)){</w:t>
      </w:r>
    </w:p>
    <w:p w:rsidR="009C0BAA" w:rsidRDefault="009C0BAA">
      <w:r>
        <w:t xml:space="preserve">// </w:t>
      </w:r>
      <w:r>
        <w:tab/>
      </w:r>
      <w:r>
        <w:tab/>
        <w:t>res = "</w:t>
      </w:r>
      <w:r>
        <w:rPr>
          <w:rFonts w:hint="eastAsia"/>
        </w:rPr>
        <w:t>请输入数字</w:t>
      </w:r>
      <w:r>
        <w:t>....";</w:t>
      </w:r>
    </w:p>
    <w:p w:rsidR="009C0BAA" w:rsidRDefault="009C0BAA">
      <w:r>
        <w:t xml:space="preserve">// </w:t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  <w:t>if(score &lt; 0 || score &gt; 100){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res = "</w:t>
      </w:r>
      <w:r>
        <w:rPr>
          <w:rFonts w:hint="eastAsia"/>
        </w:rPr>
        <w:t>请输入正确的数字</w:t>
      </w:r>
      <w:r>
        <w:t>...";</w:t>
      </w:r>
    </w:p>
    <w:p w:rsidR="009C0BAA" w:rsidRDefault="009C0BAA">
      <w:r>
        <w:t xml:space="preserve">// </w:t>
      </w:r>
      <w:r>
        <w:tab/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if(score == 0){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  <w:t>res = "</w:t>
      </w:r>
      <w:r>
        <w:rPr>
          <w:rFonts w:hint="eastAsia"/>
        </w:rPr>
        <w:t>你是不是傻！！！</w:t>
      </w:r>
      <w:r>
        <w:t>";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  <w:t>if(score &lt; 60){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  <w:t>res = "</w:t>
      </w:r>
      <w:r>
        <w:rPr>
          <w:rFonts w:hint="eastAsia"/>
        </w:rPr>
        <w:t>你是不是有点傻！！！</w:t>
      </w:r>
      <w:r>
        <w:t>";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  <w:t>if(score &lt; 90){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res = "</w:t>
      </w:r>
      <w:r>
        <w:rPr>
          <w:rFonts w:hint="eastAsia"/>
        </w:rPr>
        <w:t>你是人了！！！</w:t>
      </w:r>
      <w:r>
        <w:t>";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if(score &lt; 100){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 = "</w:t>
      </w:r>
      <w:r>
        <w:rPr>
          <w:rFonts w:hint="eastAsia"/>
        </w:rPr>
        <w:t>别飘了！！！</w:t>
      </w:r>
      <w:r>
        <w:t>";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res = "</w:t>
      </w:r>
      <w:r>
        <w:rPr>
          <w:rFonts w:hint="eastAsia"/>
        </w:rPr>
        <w:t>作弊了！！！</w:t>
      </w:r>
      <w:r>
        <w:t>";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>
      <w:r>
        <w:t>// alert(res);</w:t>
      </w:r>
    </w:p>
    <w:p w:rsidR="009C0BAA" w:rsidRDefault="009C0BAA"/>
    <w:p w:rsidR="009C0BAA" w:rsidRDefault="009C0BAA">
      <w:r>
        <w:t>// var score = prompt("</w:t>
      </w:r>
      <w:r>
        <w:rPr>
          <w:rFonts w:hint="eastAsia"/>
        </w:rPr>
        <w:t>请输入成绩：</w:t>
      </w:r>
      <w:r>
        <w:t>","</w:t>
      </w:r>
      <w:r>
        <w:rPr>
          <w:rFonts w:hint="eastAsia"/>
        </w:rPr>
        <w:t>成绩范围</w:t>
      </w:r>
      <w:r>
        <w:t>0 - 100</w:t>
      </w:r>
      <w:r>
        <w:rPr>
          <w:rFonts w:hint="eastAsia"/>
        </w:rPr>
        <w:t>之间</w:t>
      </w:r>
      <w:r>
        <w:t>...");</w:t>
      </w:r>
    </w:p>
    <w:p w:rsidR="009C0BAA" w:rsidRDefault="009C0BAA">
      <w:r>
        <w:t>// var score_1 = parseFloat(score);</w:t>
      </w:r>
    </w:p>
    <w:p w:rsidR="009C0BAA" w:rsidRDefault="009C0BAA">
      <w:r>
        <w:t>// var score_2 = Number(score);</w:t>
      </w:r>
    </w:p>
    <w:p w:rsidR="009C0BAA" w:rsidRDefault="009C0BAA">
      <w:r>
        <w:t>// var res = null;</w:t>
      </w:r>
    </w:p>
    <w:p w:rsidR="009C0BAA" w:rsidRDefault="009C0BAA">
      <w:r>
        <w:t>// if(score == "" || score == null){</w:t>
      </w:r>
    </w:p>
    <w:p w:rsidR="009C0BAA" w:rsidRDefault="009C0BAA">
      <w:r>
        <w:t xml:space="preserve">// </w:t>
      </w:r>
      <w:r>
        <w:tab/>
        <w:t>res = "</w:t>
      </w:r>
      <w:r>
        <w:rPr>
          <w:rFonts w:hint="eastAsia"/>
        </w:rPr>
        <w:t>请输入成绩</w:t>
      </w:r>
      <w:r>
        <w:t>...";</w:t>
      </w:r>
    </w:p>
    <w:p w:rsidR="009C0BAA" w:rsidRDefault="009C0BAA">
      <w:r>
        <w:t>// }else if(!Numbere.isFinite(score_1) || !Number.isFinite(score_2)){</w:t>
      </w:r>
    </w:p>
    <w:p w:rsidR="009C0BAA" w:rsidRDefault="009C0BAA">
      <w:r>
        <w:t xml:space="preserve">// </w:t>
      </w:r>
      <w:r>
        <w:tab/>
        <w:t>res = "</w:t>
      </w:r>
      <w:r>
        <w:rPr>
          <w:rFonts w:hint="eastAsia"/>
        </w:rPr>
        <w:t>请输入数字</w:t>
      </w:r>
      <w:r>
        <w:t>...";</w:t>
      </w:r>
    </w:p>
    <w:p w:rsidR="009C0BAA" w:rsidRDefault="009C0BAA">
      <w:r>
        <w:t>// }else if(score &lt; 0 || score &gt; 100){</w:t>
      </w:r>
    </w:p>
    <w:p w:rsidR="009C0BAA" w:rsidRDefault="009C0BAA">
      <w:r>
        <w:t xml:space="preserve">// </w:t>
      </w:r>
      <w:r>
        <w:tab/>
        <w:t>res = "</w:t>
      </w:r>
      <w:r>
        <w:rPr>
          <w:rFonts w:hint="eastAsia"/>
        </w:rPr>
        <w:t>请输入正确的数字</w:t>
      </w:r>
      <w:r>
        <w:t>...";</w:t>
      </w:r>
    </w:p>
    <w:p w:rsidR="009C0BAA" w:rsidRDefault="009C0BAA">
      <w:r>
        <w:t>// }else if(){}.....</w:t>
      </w:r>
    </w:p>
    <w:p w:rsidR="009C0BAA" w:rsidRDefault="009C0BAA">
      <w:r>
        <w:t>// else{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>// alert(res);</w:t>
      </w:r>
    </w:p>
    <w:p w:rsidR="009C0BAA" w:rsidRDefault="009C0BAA"/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>// switch</w:t>
      </w:r>
      <w:r>
        <w:rPr>
          <w:rFonts w:hint="eastAsia"/>
          <w:color w:val="FF0000"/>
        </w:rPr>
        <w:t>语句：当分支结构超过</w:t>
      </w:r>
      <w:r>
        <w:rPr>
          <w:color w:val="FF0000"/>
        </w:rPr>
        <w:t>3</w:t>
      </w:r>
      <w:r>
        <w:rPr>
          <w:rFonts w:hint="eastAsia"/>
          <w:color w:val="FF0000"/>
        </w:rPr>
        <w:t>个时，不要再使用</w:t>
      </w:r>
      <w:r>
        <w:rPr>
          <w:color w:val="FF0000"/>
        </w:rPr>
        <w:t>if</w:t>
      </w:r>
      <w:r>
        <w:rPr>
          <w:rFonts w:hint="eastAsia"/>
          <w:color w:val="FF0000"/>
        </w:rPr>
        <w:t>多分支语句（规范）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关键字：</w:t>
      </w:r>
      <w:r>
        <w:rPr>
          <w:color w:val="FF0000"/>
        </w:rPr>
        <w:t>switch</w:t>
      </w:r>
      <w:r>
        <w:rPr>
          <w:rFonts w:hint="eastAsia"/>
          <w:color w:val="FF0000"/>
        </w:rPr>
        <w:t>、</w:t>
      </w:r>
      <w:r>
        <w:rPr>
          <w:color w:val="FF0000"/>
        </w:rPr>
        <w:t>case</w:t>
      </w:r>
      <w:r>
        <w:rPr>
          <w:rFonts w:hint="eastAsia"/>
          <w:color w:val="FF0000"/>
        </w:rPr>
        <w:t>、</w:t>
      </w:r>
      <w:r>
        <w:rPr>
          <w:color w:val="FF0000"/>
        </w:rPr>
        <w:t>break</w:t>
      </w:r>
      <w:r>
        <w:rPr>
          <w:rFonts w:hint="eastAsia"/>
          <w:color w:val="FF0000"/>
        </w:rPr>
        <w:t>、</w:t>
      </w:r>
      <w:r>
        <w:rPr>
          <w:color w:val="FF0000"/>
        </w:rPr>
        <w:t>default</w:t>
      </w:r>
    </w:p>
    <w:p w:rsidR="009C0BAA" w:rsidRDefault="009C0BAA">
      <w:r>
        <w:t>// break:</w:t>
      </w:r>
      <w:r>
        <w:rPr>
          <w:rFonts w:hint="eastAsia"/>
        </w:rPr>
        <w:t>跳出执行的代码块</w:t>
      </w:r>
    </w:p>
    <w:p w:rsidR="009C0BAA" w:rsidRDefault="009C0BAA">
      <w:r>
        <w:t>/*</w:t>
      </w:r>
    </w:p>
    <w:p w:rsidR="009C0BAA" w:rsidRDefault="009C0BAA">
      <w:r>
        <w:tab/>
        <w:t>switch(true){</w:t>
      </w:r>
    </w:p>
    <w:p w:rsidR="009C0BAA" w:rsidRDefault="009C0BAA">
      <w:r>
        <w:tab/>
      </w:r>
      <w:r>
        <w:tab/>
        <w:t xml:space="preserve">case </w:t>
      </w:r>
      <w:r>
        <w:rPr>
          <w:rFonts w:hint="eastAsia"/>
        </w:rPr>
        <w:t>判断条件</w:t>
      </w:r>
      <w:r>
        <w:t>1:</w:t>
      </w:r>
    </w:p>
    <w:p w:rsidR="009C0BAA" w:rsidRDefault="009C0BAA">
      <w:r>
        <w:tab/>
      </w:r>
      <w:r>
        <w:tab/>
      </w:r>
      <w:r>
        <w:tab/>
      </w:r>
      <w:r>
        <w:rPr>
          <w:rFonts w:hint="eastAsia"/>
        </w:rPr>
        <w:t>代码块</w:t>
      </w:r>
      <w:r>
        <w:t>1</w:t>
      </w:r>
    </w:p>
    <w:p w:rsidR="009C0BAA" w:rsidRDefault="009C0BAA">
      <w:r>
        <w:tab/>
      </w:r>
      <w:r>
        <w:tab/>
        <w:t>break;</w:t>
      </w:r>
    </w:p>
    <w:p w:rsidR="009C0BAA" w:rsidRDefault="009C0BAA">
      <w:r>
        <w:tab/>
      </w:r>
      <w:r>
        <w:tab/>
        <w:t xml:space="preserve">case </w:t>
      </w:r>
      <w:r>
        <w:rPr>
          <w:rFonts w:hint="eastAsia"/>
        </w:rPr>
        <w:t>判断条件</w:t>
      </w:r>
      <w:r>
        <w:t>2:</w:t>
      </w:r>
    </w:p>
    <w:p w:rsidR="009C0BAA" w:rsidRDefault="009C0BAA">
      <w:r>
        <w:tab/>
      </w:r>
      <w:r>
        <w:tab/>
      </w:r>
      <w:r>
        <w:tab/>
      </w:r>
      <w:r>
        <w:rPr>
          <w:rFonts w:hint="eastAsia"/>
        </w:rPr>
        <w:t>代码块</w:t>
      </w:r>
      <w:r>
        <w:t>2</w:t>
      </w:r>
    </w:p>
    <w:p w:rsidR="009C0BAA" w:rsidRDefault="009C0BAA">
      <w:r>
        <w:tab/>
      </w:r>
      <w:r>
        <w:tab/>
        <w:t>break;</w:t>
      </w:r>
    </w:p>
    <w:p w:rsidR="009C0BAA" w:rsidRDefault="009C0BAA">
      <w:r>
        <w:tab/>
      </w:r>
      <w:r>
        <w:tab/>
        <w:t xml:space="preserve">case </w:t>
      </w:r>
      <w:r>
        <w:rPr>
          <w:rFonts w:hint="eastAsia"/>
        </w:rPr>
        <w:t>判断条件</w:t>
      </w:r>
      <w:r>
        <w:t>3:</w:t>
      </w:r>
    </w:p>
    <w:p w:rsidR="009C0BAA" w:rsidRDefault="009C0BAA">
      <w:r>
        <w:tab/>
      </w:r>
      <w:r>
        <w:tab/>
      </w:r>
      <w:r>
        <w:tab/>
      </w:r>
      <w:r>
        <w:rPr>
          <w:rFonts w:hint="eastAsia"/>
        </w:rPr>
        <w:t>代码块</w:t>
      </w:r>
      <w:r>
        <w:t>3</w:t>
      </w:r>
    </w:p>
    <w:p w:rsidR="009C0BAA" w:rsidRDefault="009C0BAA">
      <w:r>
        <w:tab/>
      </w:r>
      <w:r>
        <w:tab/>
        <w:t>break;</w:t>
      </w:r>
    </w:p>
    <w:p w:rsidR="009C0BAA" w:rsidRDefault="009C0BAA">
      <w:r>
        <w:tab/>
      </w:r>
      <w:r>
        <w:tab/>
        <w:t xml:space="preserve">case </w:t>
      </w:r>
      <w:r>
        <w:rPr>
          <w:rFonts w:hint="eastAsia"/>
        </w:rPr>
        <w:t>判断条件</w:t>
      </w:r>
      <w:r>
        <w:t>4:</w:t>
      </w:r>
    </w:p>
    <w:p w:rsidR="009C0BAA" w:rsidRDefault="009C0BAA">
      <w:r>
        <w:tab/>
      </w:r>
      <w:r>
        <w:tab/>
      </w:r>
      <w:r>
        <w:tab/>
      </w:r>
      <w:r>
        <w:rPr>
          <w:rFonts w:hint="eastAsia"/>
        </w:rPr>
        <w:t>代码块</w:t>
      </w:r>
      <w:r>
        <w:t>4</w:t>
      </w:r>
    </w:p>
    <w:p w:rsidR="009C0BAA" w:rsidRDefault="009C0BAA">
      <w:r>
        <w:tab/>
      </w:r>
      <w:r>
        <w:tab/>
        <w:t>break;</w:t>
      </w:r>
    </w:p>
    <w:p w:rsidR="009C0BAA" w:rsidRDefault="009C0BAA">
      <w:r>
        <w:tab/>
      </w:r>
      <w:r>
        <w:tab/>
        <w:t>.....</w:t>
      </w:r>
    </w:p>
    <w:p w:rsidR="009C0BAA" w:rsidRDefault="009C0BAA">
      <w:r>
        <w:tab/>
      </w:r>
      <w:r>
        <w:tab/>
        <w:t>default:</w:t>
      </w:r>
    </w:p>
    <w:p w:rsidR="009C0BAA" w:rsidRDefault="009C0BAA">
      <w:r>
        <w:tab/>
      </w:r>
      <w:r>
        <w:tab/>
      </w:r>
      <w:r>
        <w:tab/>
      </w:r>
      <w:r>
        <w:rPr>
          <w:rFonts w:hint="eastAsia"/>
        </w:rPr>
        <w:t>默认代码块</w:t>
      </w:r>
    </w:p>
    <w:p w:rsidR="009C0BAA" w:rsidRDefault="009C0BAA">
      <w:r>
        <w:tab/>
        <w:t>}</w:t>
      </w:r>
    </w:p>
    <w:p w:rsidR="009C0BAA" w:rsidRDefault="009C0BAA"/>
    <w:p w:rsidR="009C0BAA" w:rsidRDefault="009C0BAA">
      <w:r>
        <w:t>// var score = prompt("</w:t>
      </w:r>
      <w:r>
        <w:rPr>
          <w:rFonts w:hint="eastAsia"/>
        </w:rPr>
        <w:t>请输入成绩：</w:t>
      </w:r>
      <w:r>
        <w:t>","</w:t>
      </w:r>
      <w:r>
        <w:rPr>
          <w:rFonts w:hint="eastAsia"/>
        </w:rPr>
        <w:t>成绩范围</w:t>
      </w:r>
      <w:r>
        <w:t>0 - 100</w:t>
      </w:r>
      <w:r>
        <w:rPr>
          <w:rFonts w:hint="eastAsia"/>
        </w:rPr>
        <w:t>之间</w:t>
      </w:r>
      <w:r>
        <w:t>...");</w:t>
      </w:r>
    </w:p>
    <w:p w:rsidR="009C0BAA" w:rsidRDefault="009C0BAA">
      <w:r>
        <w:t>// var score_1 = parseFloat(score);</w:t>
      </w:r>
    </w:p>
    <w:p w:rsidR="009C0BAA" w:rsidRDefault="009C0BAA">
      <w:r>
        <w:t>// var score_2 = Number(score);</w:t>
      </w:r>
    </w:p>
    <w:p w:rsidR="009C0BAA" w:rsidRDefault="009C0BAA">
      <w:r>
        <w:t>// var res = null;</w:t>
      </w:r>
    </w:p>
    <w:p w:rsidR="009C0BAA" w:rsidRDefault="009C0BAA">
      <w:r>
        <w:t>// switch(true){</w:t>
      </w:r>
    </w:p>
    <w:p w:rsidR="009C0BAA" w:rsidRDefault="009C0BAA">
      <w:r>
        <w:t xml:space="preserve">// </w:t>
      </w:r>
      <w:r>
        <w:tab/>
        <w:t>case score == "" || score == null:</w:t>
      </w:r>
    </w:p>
    <w:p w:rsidR="009C0BAA" w:rsidRDefault="009C0BAA">
      <w:r>
        <w:t xml:space="preserve">// </w:t>
      </w:r>
      <w:r>
        <w:tab/>
      </w:r>
      <w:r>
        <w:tab/>
        <w:t>res = "</w:t>
      </w:r>
      <w:r>
        <w:rPr>
          <w:rFonts w:hint="eastAsia"/>
        </w:rPr>
        <w:t>请输入成绩</w:t>
      </w:r>
      <w:r>
        <w:t>...";</w:t>
      </w:r>
    </w:p>
    <w:p w:rsidR="009C0BAA" w:rsidRDefault="009C0BAA">
      <w:r>
        <w:t xml:space="preserve">// </w:t>
      </w:r>
      <w:r>
        <w:tab/>
        <w:t>break;</w:t>
      </w:r>
    </w:p>
    <w:p w:rsidR="009C0BAA" w:rsidRDefault="009C0BAA">
      <w:r>
        <w:t xml:space="preserve">// </w:t>
      </w:r>
      <w:r>
        <w:tab/>
        <w:t>.....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>// if(score == "" || score == null){</w:t>
      </w:r>
    </w:p>
    <w:p w:rsidR="009C0BAA" w:rsidRDefault="009C0BAA">
      <w:r>
        <w:t xml:space="preserve">// </w:t>
      </w:r>
      <w:r>
        <w:tab/>
        <w:t>res = "</w:t>
      </w:r>
      <w:r>
        <w:rPr>
          <w:rFonts w:hint="eastAsia"/>
        </w:rPr>
        <w:t>请输入成绩</w:t>
      </w:r>
      <w:r>
        <w:t>...";</w:t>
      </w:r>
    </w:p>
    <w:p w:rsidR="009C0BAA" w:rsidRDefault="009C0BAA">
      <w:r>
        <w:t>// }else if(!Numbere.isFinite(score_1) || !Number.isFinite(score_2)){</w:t>
      </w:r>
    </w:p>
    <w:p w:rsidR="009C0BAA" w:rsidRDefault="009C0BAA">
      <w:r>
        <w:t xml:space="preserve">// </w:t>
      </w:r>
      <w:r>
        <w:tab/>
        <w:t>res = "</w:t>
      </w:r>
      <w:r>
        <w:rPr>
          <w:rFonts w:hint="eastAsia"/>
        </w:rPr>
        <w:t>请输入数字</w:t>
      </w:r>
      <w:r>
        <w:t>...";</w:t>
      </w:r>
    </w:p>
    <w:p w:rsidR="009C0BAA" w:rsidRDefault="009C0BAA">
      <w:r>
        <w:t>// }else if(score &lt; 0 || score &gt; 100){</w:t>
      </w:r>
    </w:p>
    <w:p w:rsidR="009C0BAA" w:rsidRDefault="009C0BAA">
      <w:r>
        <w:t xml:space="preserve">// </w:t>
      </w:r>
      <w:r>
        <w:tab/>
        <w:t>res = "</w:t>
      </w:r>
      <w:r>
        <w:rPr>
          <w:rFonts w:hint="eastAsia"/>
        </w:rPr>
        <w:t>请输入正确的数字</w:t>
      </w:r>
      <w:r>
        <w:t>...";</w:t>
      </w:r>
    </w:p>
    <w:p w:rsidR="009C0BAA" w:rsidRDefault="009C0BAA">
      <w:r>
        <w:t>// }else if(){}.....</w:t>
      </w:r>
    </w:p>
    <w:p w:rsidR="009C0BAA" w:rsidRDefault="009C0BAA">
      <w:r>
        <w:t>// else{</w:t>
      </w:r>
    </w:p>
    <w:p w:rsidR="009C0BAA" w:rsidRDefault="009C0BAA">
      <w:r>
        <w:t>// }</w:t>
      </w:r>
    </w:p>
    <w:p w:rsidR="009C0BAA" w:rsidRDefault="009C0BAA"/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季节判断：输入月份</w:t>
      </w:r>
    </w:p>
    <w:p w:rsidR="009C0BAA" w:rsidRDefault="009C0BAA">
      <w:r>
        <w:t xml:space="preserve">// </w:t>
      </w:r>
      <w:r>
        <w:rPr>
          <w:rFonts w:hint="eastAsia"/>
        </w:rPr>
        <w:t>班级输入判断：长度是</w:t>
      </w:r>
      <w:r>
        <w:t>5</w:t>
      </w:r>
      <w:r>
        <w:rPr>
          <w:rFonts w:hint="eastAsia"/>
        </w:rPr>
        <w:t>位，必须以四位数字开头，后跟一个字母</w:t>
      </w:r>
    </w:p>
    <w:p w:rsidR="009C0BAA" w:rsidRDefault="009C0BAA"/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循环：在一定的条件内重复不断的执行一件事情（循环体）</w:t>
      </w:r>
    </w:p>
    <w:p w:rsidR="009C0BAA" w:rsidRDefault="009C0BAA">
      <w:r>
        <w:t>/</w:t>
      </w:r>
      <w:r>
        <w:rPr>
          <w:color w:val="FF0000"/>
        </w:rPr>
        <w:t>/ js:</w:t>
      </w:r>
      <w:r>
        <w:rPr>
          <w:rFonts w:hint="eastAsia"/>
          <w:color w:val="FF0000"/>
        </w:rPr>
        <w:t>四种</w:t>
      </w:r>
      <w:r>
        <w:rPr>
          <w:color w:val="FF0000"/>
        </w:rPr>
        <w:t xml:space="preserve"> for while do...while for...in</w:t>
      </w:r>
    </w:p>
    <w:p w:rsidR="009C0BAA" w:rsidRDefault="009C0BAA">
      <w:r>
        <w:t xml:space="preserve">// </w:t>
      </w:r>
      <w:r>
        <w:rPr>
          <w:rFonts w:hint="eastAsia"/>
        </w:rPr>
        <w:t>一种：</w:t>
      </w:r>
      <w:r>
        <w:t>for...of</w:t>
      </w:r>
    </w:p>
    <w:p w:rsidR="009C0BAA" w:rsidRDefault="009C0BAA">
      <w:r>
        <w:t>/=-59=9999999999999999999999999999999999999999999 for:</w:t>
      </w:r>
      <w:r>
        <w:rPr>
          <w:rFonts w:hint="eastAsia"/>
        </w:rPr>
        <w:t>是一种先判断，后运行的循环语句。判断条件成立，执行循环体。</w:t>
      </w:r>
    </w:p>
    <w:p w:rsidR="009C0BAA" w:rsidRDefault="009C0BAA">
      <w:r>
        <w:t>// for</w:t>
      </w:r>
      <w:r>
        <w:rPr>
          <w:rFonts w:hint="eastAsia"/>
        </w:rPr>
        <w:t>有可能一次都不执行，有可能一直执行（死循环）</w:t>
      </w:r>
    </w:p>
    <w:p w:rsidR="009C0BAA" w:rsidRDefault="009C0BAA">
      <w:r>
        <w:t xml:space="preserve">// </w:t>
      </w:r>
      <w:r>
        <w:rPr>
          <w:rFonts w:hint="eastAsia"/>
        </w:rPr>
        <w:t>语法结构：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  <w:t>for(</w:t>
      </w:r>
      <w:r>
        <w:rPr>
          <w:rFonts w:hint="eastAsia"/>
          <w:color w:val="FF0000"/>
        </w:rPr>
        <w:t>初始值</w:t>
      </w:r>
      <w:r>
        <w:rPr>
          <w:color w:val="FF0000"/>
        </w:rPr>
        <w:t>;</w:t>
      </w:r>
      <w:r>
        <w:rPr>
          <w:rFonts w:hint="eastAsia"/>
          <w:color w:val="FF0000"/>
        </w:rPr>
        <w:t>判断条件</w:t>
      </w:r>
      <w:r>
        <w:rPr>
          <w:color w:val="FF0000"/>
        </w:rPr>
        <w:t>;</w:t>
      </w:r>
      <w:r>
        <w:rPr>
          <w:rFonts w:hint="eastAsia"/>
          <w:color w:val="FF0000"/>
        </w:rPr>
        <w:t>步长更新</w:t>
      </w:r>
      <w:r>
        <w:rPr>
          <w:color w:val="FF0000"/>
        </w:rPr>
        <w:t>){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循环体</w:t>
      </w:r>
    </w:p>
    <w:p w:rsidR="009C0BAA" w:rsidRDefault="009C0BAA">
      <w:r>
        <w:rPr>
          <w:color w:val="FF0000"/>
        </w:rPr>
        <w:tab/>
        <w:t>}</w:t>
      </w:r>
    </w:p>
    <w:p w:rsidR="009C0BAA" w:rsidRDefault="009C0BAA">
      <w:r>
        <w:t>// for(var i=1;i&lt;=5;i++){</w:t>
      </w:r>
    </w:p>
    <w:p w:rsidR="009C0BAA" w:rsidRDefault="009C0BAA">
      <w:r>
        <w:t xml:space="preserve">// </w:t>
      </w:r>
      <w:r>
        <w:tab/>
        <w:t>console.log(i);</w:t>
      </w:r>
    </w:p>
    <w:p w:rsidR="009C0BAA" w:rsidRDefault="009C0BAA">
      <w:r>
        <w:t>// }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循环的执行顺序：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for(1;2;3){4}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1==&gt;2==&gt;4==&gt;3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  <w:t xml:space="preserve">   2==&gt;4==&gt;3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  <w:t xml:space="preserve">   2==&gt;4==&gt;3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  <w:t xml:space="preserve">   ....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  <w:t xml:space="preserve">   2</w:t>
      </w:r>
      <w:r>
        <w:rPr>
          <w:rFonts w:hint="eastAsia"/>
          <w:color w:val="FF0000"/>
        </w:rPr>
        <w:t>（判断条件不成立，循环执行结束）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初始值只执行一次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判断条件比循环体执行的次数多一次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步长更新和循环体执行的次数相同</w:t>
      </w:r>
    </w:p>
    <w:p w:rsidR="009C0BAA" w:rsidRDefault="009C0BAA"/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省略初始值：</w:t>
      </w:r>
    </w:p>
    <w:p w:rsidR="009C0BAA" w:rsidRDefault="009C0BAA">
      <w:r>
        <w:t>// i = 1;</w:t>
      </w:r>
    </w:p>
    <w:p w:rsidR="009C0BAA" w:rsidRDefault="009C0BAA">
      <w:r>
        <w:t>// var i = null;</w:t>
      </w:r>
    </w:p>
    <w:p w:rsidR="009C0BAA" w:rsidRDefault="009C0BAA">
      <w:r>
        <w:t>// for(;i&lt;=5;i+=2){</w:t>
      </w:r>
    </w:p>
    <w:p w:rsidR="009C0BAA" w:rsidRDefault="009C0BAA">
      <w:r>
        <w:t xml:space="preserve">// </w:t>
      </w:r>
      <w:r>
        <w:tab/>
        <w:t>console.log(i);</w:t>
      </w:r>
    </w:p>
    <w:p w:rsidR="009C0BAA" w:rsidRDefault="009C0BAA">
      <w:r>
        <w:t>// }</w:t>
      </w:r>
    </w:p>
    <w:p w:rsidR="009C0BAA" w:rsidRDefault="009C0BAA">
      <w:r>
        <w:t>// var i = 1;</w:t>
      </w:r>
    </w:p>
    <w:p w:rsidR="009C0BAA" w:rsidRDefault="009C0BAA"/>
    <w:p w:rsidR="009C0BAA" w:rsidRDefault="009C0BAA">
      <w:r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省略初始值、判断条件、步长更新</w:t>
      </w:r>
    </w:p>
    <w:p w:rsidR="009C0BAA" w:rsidRDefault="009C0BAA">
      <w:r>
        <w:t>// for(;;){}</w:t>
      </w:r>
    </w:p>
    <w:p w:rsidR="009C0BAA" w:rsidRDefault="009C0BAA">
      <w:r>
        <w:t>// console.log("123");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死循环：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for(var i=1;i&gt;=0;i++){}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for(var i=1;i&lt;=10;i--){}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for(var i=1;true;i++){}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for(var i=1;{};i++){}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for(var i=0;"a";i++){}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循环执行完毕，程序才会继续向下执行</w:t>
      </w:r>
    </w:p>
    <w:p w:rsidR="009C0BAA" w:rsidRDefault="009C0BAA">
      <w:r>
        <w:t>// for(var i="";i&lt;51;i+=7){</w:t>
      </w:r>
    </w:p>
    <w:p w:rsidR="009C0BAA" w:rsidRDefault="009C0BAA">
      <w:r>
        <w:t xml:space="preserve">// </w:t>
      </w:r>
      <w:r>
        <w:tab/>
        <w:t>console.log(i);</w:t>
      </w:r>
    </w:p>
    <w:p w:rsidR="009C0BAA" w:rsidRDefault="009C0BAA">
      <w:r>
        <w:t>// }</w:t>
      </w:r>
    </w:p>
    <w:p w:rsidR="009C0BAA" w:rsidRDefault="009C0BAA">
      <w:r>
        <w:t>// console.log(i);</w:t>
      </w:r>
    </w:p>
    <w:p w:rsidR="009C0BAA" w:rsidRDefault="009C0BAA"/>
    <w:p w:rsidR="009C0BAA" w:rsidRDefault="009C0BAA">
      <w:r>
        <w:t>// for(let i=0;i&lt;10;i++){}</w:t>
      </w:r>
    </w:p>
    <w:p w:rsidR="009C0BAA" w:rsidRDefault="009C0BAA">
      <w:r>
        <w:t>// console.log(i);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循环也是可以省略花括号：有且仅有一条语句属于其相对应的代码块</w:t>
      </w:r>
    </w:p>
    <w:p w:rsidR="009C0BAA" w:rsidRDefault="009C0BAA"/>
    <w:p w:rsidR="009C0BAA" w:rsidRDefault="009C0BAA">
      <w:r>
        <w:t>// for(var i=0;i&lt;=10;i+=1)</w:t>
      </w:r>
    </w:p>
    <w:p w:rsidR="009C0BAA" w:rsidRDefault="009C0BAA">
      <w:r>
        <w:t xml:space="preserve">// </w:t>
      </w:r>
      <w:r>
        <w:tab/>
        <w:t>if(i%3 == 0)</w:t>
      </w:r>
    </w:p>
    <w:p w:rsidR="009C0BAA" w:rsidRDefault="009C0BAA">
      <w:r>
        <w:t xml:space="preserve">// </w:t>
      </w:r>
      <w:r>
        <w:tab/>
      </w:r>
      <w:r>
        <w:tab/>
        <w:t>;</w:t>
      </w:r>
    </w:p>
    <w:p w:rsidR="009C0BAA" w:rsidRDefault="009C0BAA">
      <w:r>
        <w:t xml:space="preserve">// </w:t>
      </w:r>
      <w:r>
        <w:tab/>
        <w:t>console.log(i);//</w:t>
      </w:r>
    </w:p>
    <w:p w:rsidR="009C0BAA" w:rsidRDefault="009C0BAA">
      <w:r>
        <w:tab/>
      </w:r>
    </w:p>
    <w:p w:rsidR="009C0BAA" w:rsidRDefault="009C0BAA">
      <w:r>
        <w:t xml:space="preserve">// </w:t>
      </w:r>
      <w:r>
        <w:rPr>
          <w:rFonts w:hint="eastAsia"/>
        </w:rPr>
        <w:t>有一群猴子，摘了一堆桃子，第一天吃掉了所有桃子的一半，有一个特殊的猴子，偷吃了一个，第二天又吃掉了剩余桃子的一半，还是这个特殊的猴子，又偷吃了一个，长此以往，第十天，这堆桃子，就剩下了一个，这个特殊的猴子被发现了，然后被揍死了。问题：猴子摘了多了个桃子？</w:t>
      </w:r>
    </w:p>
    <w:p w:rsidR="009C0BAA" w:rsidRDefault="009C0BAA"/>
    <w:p w:rsidR="009C0BAA" w:rsidRDefault="009C0BAA"/>
    <w:p w:rsidR="009C0BAA" w:rsidRDefault="009C0BAA">
      <w:r>
        <w:t xml:space="preserve">// var peach = 1; // </w:t>
      </w:r>
      <w:r>
        <w:rPr>
          <w:rFonts w:hint="eastAsia"/>
        </w:rPr>
        <w:t>第</w:t>
      </w:r>
      <w:r>
        <w:t>10</w:t>
      </w:r>
      <w:r>
        <w:rPr>
          <w:rFonts w:hint="eastAsia"/>
        </w:rPr>
        <w:t>天</w:t>
      </w:r>
    </w:p>
    <w:p w:rsidR="009C0BAA" w:rsidRDefault="009C0BAA">
      <w:r>
        <w:t>// var days = 9;</w:t>
      </w:r>
    </w:p>
    <w:p w:rsidR="009C0BAA" w:rsidRDefault="009C0BAA">
      <w:r>
        <w:t>// for(var i=days;i&gt;=1;i--){</w:t>
      </w:r>
    </w:p>
    <w:p w:rsidR="009C0BAA" w:rsidRDefault="009C0BAA">
      <w:r>
        <w:t xml:space="preserve">// </w:t>
      </w:r>
      <w:r>
        <w:tab/>
        <w:t>peach = (peach + 1)*2;</w:t>
      </w:r>
    </w:p>
    <w:p w:rsidR="009C0BAA" w:rsidRDefault="009C0BAA">
      <w:r>
        <w:t xml:space="preserve">// </w:t>
      </w:r>
      <w:r>
        <w:tab/>
        <w:t>console.log("</w:t>
      </w:r>
      <w:r>
        <w:rPr>
          <w:rFonts w:hint="eastAsia"/>
        </w:rPr>
        <w:t>第</w:t>
      </w:r>
      <w:r>
        <w:t>" + i + "</w:t>
      </w:r>
      <w:r>
        <w:rPr>
          <w:rFonts w:hint="eastAsia"/>
        </w:rPr>
        <w:t>天：</w:t>
      </w:r>
      <w:r>
        <w:t>" + peach + "</w:t>
      </w:r>
      <w:r>
        <w:rPr>
          <w:rFonts w:hint="eastAsia"/>
        </w:rPr>
        <w:t>桃子</w:t>
      </w:r>
      <w:r>
        <w:t>");</w:t>
      </w:r>
    </w:p>
    <w:p w:rsidR="009C0BAA" w:rsidRDefault="009C0BAA">
      <w:r>
        <w:t>// }</w:t>
      </w:r>
    </w:p>
    <w:p w:rsidR="009C0BAA" w:rsidRDefault="009C0BAA"/>
    <w:p w:rsidR="009C0BAA" w:rsidRDefault="009C0BAA"/>
    <w:p w:rsidR="009C0BAA" w:rsidRDefault="009C0BAA"/>
    <w:p w:rsidR="009C0BAA" w:rsidRDefault="009C0BAA"/>
    <w:p w:rsidR="009C0BAA" w:rsidRPr="00701DCC" w:rsidRDefault="009C0BAA" w:rsidP="00701DCC">
      <w:pPr>
        <w:ind w:left="840" w:firstLine="420"/>
        <w:jc w:val="center"/>
        <w:rPr>
          <w:b/>
          <w:sz w:val="32"/>
          <w:szCs w:val="32"/>
        </w:rPr>
      </w:pPr>
      <w:r w:rsidRPr="00701DCC">
        <w:rPr>
          <w:rFonts w:hint="eastAsia"/>
          <w:b/>
          <w:sz w:val="32"/>
          <w:szCs w:val="32"/>
        </w:rPr>
        <w:t>第四天</w:t>
      </w:r>
    </w:p>
    <w:p w:rsidR="009C0BAA" w:rsidRDefault="009C0BAA">
      <w:r>
        <w:rPr>
          <w:rFonts w:hint="eastAsia"/>
        </w:rPr>
        <w:t>跳转语句：</w:t>
      </w:r>
    </w:p>
    <w:p w:rsidR="009C0BAA" w:rsidRDefault="009C0BAA">
      <w:r>
        <w:t>break:</w:t>
      </w:r>
      <w:r>
        <w:rPr>
          <w:rFonts w:hint="eastAsia"/>
        </w:rPr>
        <w:t>中断当前循环</w:t>
      </w:r>
    </w:p>
    <w:p w:rsidR="009C0BAA" w:rsidRDefault="009C0BAA">
      <w:r>
        <w:t>continue:</w:t>
      </w:r>
      <w:r>
        <w:rPr>
          <w:rFonts w:hint="eastAsia"/>
        </w:rPr>
        <w:t>跳出当前循环，继续下一次循环</w:t>
      </w:r>
    </w:p>
    <w:p w:rsidR="009C0BAA" w:rsidRDefault="009C0BAA"/>
    <w:p w:rsidR="009C0BAA" w:rsidRDefault="009C0BAA"/>
    <w:p w:rsidR="009C0BAA" w:rsidRDefault="009C0BAA"/>
    <w:p w:rsidR="009C0BAA" w:rsidRDefault="009C0BAA">
      <w:r>
        <w:t>// while</w:t>
      </w:r>
      <w:r>
        <w:rPr>
          <w:rFonts w:hint="eastAsia"/>
        </w:rPr>
        <w:t>循环：先判断后运行的循环语句</w:t>
      </w:r>
    </w:p>
    <w:p w:rsidR="009C0BAA" w:rsidRDefault="009C0BAA">
      <w:r>
        <w:t xml:space="preserve">// </w:t>
      </w:r>
      <w:r>
        <w:rPr>
          <w:rFonts w:hint="eastAsia"/>
        </w:rPr>
        <w:t>区别：</w:t>
      </w:r>
      <w:r>
        <w:t>while</w:t>
      </w:r>
      <w:r>
        <w:rPr>
          <w:rFonts w:hint="eastAsia"/>
        </w:rPr>
        <w:t>使用在循环次数不固定时</w:t>
      </w:r>
    </w:p>
    <w:p w:rsidR="009C0BAA" w:rsidRDefault="009C0BAA">
      <w:r>
        <w:t xml:space="preserve">// </w:t>
      </w:r>
      <w:r>
        <w:tab/>
        <w:t xml:space="preserve">     for</w:t>
      </w:r>
      <w:r>
        <w:rPr>
          <w:rFonts w:hint="eastAsia"/>
        </w:rPr>
        <w:t>使用在循环次数固定时</w:t>
      </w:r>
    </w:p>
    <w:p w:rsidR="009C0BAA" w:rsidRDefault="009C0BAA">
      <w:r>
        <w:t>/*</w:t>
      </w:r>
    </w:p>
    <w:p w:rsidR="009C0BAA" w:rsidRDefault="009C0BAA">
      <w:r>
        <w:tab/>
        <w:t>while(</w:t>
      </w:r>
      <w:r>
        <w:rPr>
          <w:rFonts w:hint="eastAsia"/>
        </w:rPr>
        <w:t>判断条件</w:t>
      </w:r>
      <w:r>
        <w:t>){</w:t>
      </w:r>
    </w:p>
    <w:p w:rsidR="009C0BAA" w:rsidRDefault="009C0BAA">
      <w:r>
        <w:tab/>
      </w:r>
      <w:r>
        <w:tab/>
      </w:r>
      <w:r>
        <w:rPr>
          <w:rFonts w:hint="eastAsia"/>
        </w:rPr>
        <w:t>循环体</w:t>
      </w:r>
    </w:p>
    <w:p w:rsidR="009C0BAA" w:rsidRDefault="009C0BAA">
      <w:r>
        <w:tab/>
        <w:t>}</w:t>
      </w:r>
    </w:p>
    <w:p w:rsidR="009C0BAA" w:rsidRDefault="009C0BAA">
      <w:r>
        <w:t xml:space="preserve"> */</w:t>
      </w:r>
    </w:p>
    <w:p w:rsidR="009C0BAA" w:rsidRDefault="009C0BAA">
      <w:r>
        <w:t>// var str = "fsgahaafaaaaagagjsa";</w:t>
      </w:r>
    </w:p>
    <w:p w:rsidR="009C0BAA" w:rsidRDefault="009C0BAA">
      <w:r>
        <w:t>// while(str.includes("a")){</w:t>
      </w:r>
    </w:p>
    <w:p w:rsidR="009C0BAA" w:rsidRDefault="009C0BAA">
      <w:r>
        <w:t xml:space="preserve">// </w:t>
      </w:r>
      <w:r>
        <w:tab/>
        <w:t>str = str.replace("a","*");</w:t>
      </w:r>
    </w:p>
    <w:p w:rsidR="009C0BAA" w:rsidRDefault="009C0BAA">
      <w:r>
        <w:t>// }</w:t>
      </w:r>
    </w:p>
    <w:p w:rsidR="009C0BAA" w:rsidRDefault="009C0BAA">
      <w:r>
        <w:t>// for(var i=0;i&lt;str.length;i++){</w:t>
      </w:r>
    </w:p>
    <w:p w:rsidR="009C0BAA" w:rsidRDefault="009C0BAA">
      <w:r>
        <w:t xml:space="preserve">// </w:t>
      </w:r>
      <w:r>
        <w:tab/>
        <w:t>str = str.replace("a","*");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>// for(var i=0;str.includes("a");i++){</w:t>
      </w:r>
    </w:p>
    <w:p w:rsidR="009C0BAA" w:rsidRDefault="009C0BAA">
      <w:r>
        <w:t xml:space="preserve">// </w:t>
      </w:r>
      <w:r>
        <w:tab/>
        <w:t>str = str.replace("a","*");</w:t>
      </w:r>
    </w:p>
    <w:p w:rsidR="009C0BAA" w:rsidRDefault="009C0BAA">
      <w:r>
        <w:t>// }</w:t>
      </w:r>
    </w:p>
    <w:p w:rsidR="009C0BAA" w:rsidRDefault="009C0BAA"/>
    <w:p w:rsidR="009C0BAA" w:rsidRDefault="009C0BAA"/>
    <w:p w:rsidR="009C0BAA" w:rsidRDefault="009C0BAA">
      <w:r>
        <w:t>// do...while:</w:t>
      </w:r>
      <w:r>
        <w:rPr>
          <w:rFonts w:hint="eastAsia"/>
        </w:rPr>
        <w:t>先执行，后判断的循环语句</w:t>
      </w:r>
    </w:p>
    <w:p w:rsidR="009C0BAA" w:rsidRDefault="009C0BAA">
      <w:r>
        <w:t xml:space="preserve">// </w:t>
      </w:r>
      <w:r>
        <w:rPr>
          <w:rFonts w:hint="eastAsia"/>
        </w:rPr>
        <w:t>也是用在循环次数不固定时</w:t>
      </w:r>
    </w:p>
    <w:p w:rsidR="009C0BAA" w:rsidRDefault="009C0BAA">
      <w:r>
        <w:t>// do{</w:t>
      </w:r>
    </w:p>
    <w:p w:rsidR="009C0BAA" w:rsidRDefault="009C0BAA">
      <w:r>
        <w:t xml:space="preserve">// </w:t>
      </w:r>
      <w:r>
        <w:tab/>
        <w:t>alert(1);</w:t>
      </w:r>
    </w:p>
    <w:p w:rsidR="009C0BAA" w:rsidRDefault="009C0BAA">
      <w:r>
        <w:t>// }while(false)</w:t>
      </w:r>
    </w:p>
    <w:p w:rsidR="009C0BAA" w:rsidRDefault="009C0BAA"/>
    <w:p w:rsidR="009C0BAA" w:rsidRDefault="009C0BAA">
      <w:r>
        <w:t>// var str = "fsgahaafaaaaagagjsa";</w:t>
      </w:r>
    </w:p>
    <w:p w:rsidR="009C0BAA" w:rsidRDefault="009C0BAA">
      <w:r>
        <w:t>// do{</w:t>
      </w:r>
    </w:p>
    <w:p w:rsidR="009C0BAA" w:rsidRDefault="009C0BAA">
      <w:r>
        <w:t xml:space="preserve">// </w:t>
      </w:r>
      <w:r>
        <w:tab/>
        <w:t>str = str.replace("a","*");</w:t>
      </w:r>
    </w:p>
    <w:p w:rsidR="009C0BAA" w:rsidRDefault="009C0BAA">
      <w:r>
        <w:t>// }while(str.includes("a"));</w:t>
      </w:r>
    </w:p>
    <w:p w:rsidR="009C0BAA" w:rsidRDefault="009C0BAA"/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>// for...in...:</w:t>
      </w:r>
      <w:r>
        <w:rPr>
          <w:rFonts w:hint="eastAsia"/>
          <w:color w:val="FF0000"/>
        </w:rPr>
        <w:t>遍历字符串、数组、对象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遍历出来的是属性、下标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使用</w:t>
      </w:r>
      <w:r>
        <w:rPr>
          <w:color w:val="FF0000"/>
        </w:rPr>
        <w:t>for...in</w:t>
      </w:r>
      <w:r>
        <w:rPr>
          <w:rFonts w:hint="eastAsia"/>
          <w:color w:val="FF0000"/>
        </w:rPr>
        <w:t>时，只能去遍历对象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for(var </w:t>
      </w:r>
      <w:r>
        <w:rPr>
          <w:rFonts w:hint="eastAsia"/>
          <w:color w:val="FF0000"/>
        </w:rPr>
        <w:t>变量</w:t>
      </w:r>
      <w:r>
        <w:rPr>
          <w:color w:val="FF0000"/>
        </w:rPr>
        <w:t xml:space="preserve"> in </w:t>
      </w:r>
      <w:r>
        <w:rPr>
          <w:rFonts w:hint="eastAsia"/>
          <w:color w:val="FF0000"/>
        </w:rPr>
        <w:t>对象</w:t>
      </w:r>
      <w:r>
        <w:rPr>
          <w:color w:val="FF0000"/>
        </w:rPr>
        <w:t>){}</w:t>
      </w:r>
    </w:p>
    <w:p w:rsidR="009C0BAA" w:rsidRDefault="009C0BAA"/>
    <w:p w:rsidR="009C0BAA" w:rsidRDefault="009C0BAA">
      <w:r>
        <w:t>// var str = "abcdef";</w:t>
      </w:r>
    </w:p>
    <w:p w:rsidR="009C0BAA" w:rsidRDefault="009C0BAA">
      <w:r>
        <w:t>// for(var index in str){</w:t>
      </w:r>
    </w:p>
    <w:p w:rsidR="009C0BAA" w:rsidRDefault="009C0BAA">
      <w:r>
        <w:t xml:space="preserve">// </w:t>
      </w:r>
      <w:r>
        <w:tab/>
        <w:t>console.log(index);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>// var obj = {</w:t>
      </w:r>
    </w:p>
    <w:p w:rsidR="009C0BAA" w:rsidRDefault="009C0BAA">
      <w:r>
        <w:t xml:space="preserve">// </w:t>
      </w:r>
      <w:r>
        <w:tab/>
        <w:t>width:"100px",</w:t>
      </w:r>
    </w:p>
    <w:p w:rsidR="009C0BAA" w:rsidRDefault="009C0BAA">
      <w:r>
        <w:t xml:space="preserve">// </w:t>
      </w:r>
      <w:r>
        <w:tab/>
        <w:t>height: "100px",</w:t>
      </w:r>
    </w:p>
    <w:p w:rsidR="009C0BAA" w:rsidRDefault="009C0BAA">
      <w:r>
        <w:t xml:space="preserve">// </w:t>
      </w:r>
      <w:r>
        <w:tab/>
        <w:t>background: "pink"</w:t>
      </w:r>
    </w:p>
    <w:p w:rsidR="009C0BAA" w:rsidRDefault="009C0BAA">
      <w:r>
        <w:t>// }</w:t>
      </w:r>
    </w:p>
    <w:p w:rsidR="009C0BAA" w:rsidRDefault="009C0BAA"/>
    <w:p w:rsidR="009C0BAA" w:rsidRDefault="009C0BAA"/>
    <w:p w:rsidR="009C0BAA" w:rsidRDefault="009C0BAA">
      <w:r>
        <w:t>// for(var p in obj){</w:t>
      </w:r>
    </w:p>
    <w:p w:rsidR="009C0BAA" w:rsidRDefault="009C0BAA">
      <w:r>
        <w:t xml:space="preserve">// </w:t>
      </w:r>
      <w:r>
        <w:tab/>
        <w:t>// console.log(p);</w:t>
      </w:r>
    </w:p>
    <w:p w:rsidR="009C0BAA" w:rsidRDefault="009C0BAA">
      <w:r>
        <w:t xml:space="preserve">// </w:t>
      </w:r>
      <w:r>
        <w:tab/>
        <w:t>if(p == "width"){</w:t>
      </w:r>
    </w:p>
    <w:p w:rsidR="009C0BAA" w:rsidRDefault="009C0BAA">
      <w:r>
        <w:t xml:space="preserve">// </w:t>
      </w:r>
      <w:r>
        <w:tab/>
      </w:r>
      <w:r>
        <w:tab/>
        <w:t>console.log(obj[p]);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/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使用</w:t>
      </w:r>
      <w:r>
        <w:rPr>
          <w:color w:val="FF0000"/>
        </w:rPr>
        <w:t>for...in</w:t>
      </w:r>
      <w:r>
        <w:rPr>
          <w:rFonts w:hint="eastAsia"/>
          <w:color w:val="FF0000"/>
        </w:rPr>
        <w:t>遍历字符串、数组，效率低下</w:t>
      </w:r>
    </w:p>
    <w:p w:rsidR="009C0BAA" w:rsidRDefault="009C0BAA"/>
    <w:p w:rsidR="009C0BAA" w:rsidRDefault="009C0BAA">
      <w:r>
        <w:t>// var str = "";</w:t>
      </w:r>
    </w:p>
    <w:p w:rsidR="009C0BAA" w:rsidRDefault="009C0BAA">
      <w:r>
        <w:t>// console.time("</w:t>
      </w:r>
      <w:r>
        <w:rPr>
          <w:rFonts w:hint="eastAsia"/>
        </w:rPr>
        <w:t>执行时间：</w:t>
      </w:r>
      <w:r>
        <w:t>");</w:t>
      </w:r>
    </w:p>
    <w:p w:rsidR="009C0BAA" w:rsidRDefault="009C0BAA">
      <w:r>
        <w:t>// for(var i=0;i&lt;str.length;i++){}</w:t>
      </w:r>
    </w:p>
    <w:p w:rsidR="009C0BAA" w:rsidRDefault="009C0BAA">
      <w:r>
        <w:t>// console.timeEnd("</w:t>
      </w:r>
      <w:r>
        <w:rPr>
          <w:rFonts w:hint="eastAsia"/>
        </w:rPr>
        <w:t>执行时间：</w:t>
      </w:r>
      <w:r>
        <w:t>");</w:t>
      </w:r>
    </w:p>
    <w:p w:rsidR="009C0BAA" w:rsidRDefault="009C0BAA">
      <w:r>
        <w:t>// console.time("</w:t>
      </w:r>
      <w:r>
        <w:rPr>
          <w:rFonts w:hint="eastAsia"/>
        </w:rPr>
        <w:t>执行时间：</w:t>
      </w:r>
      <w:r>
        <w:t>");</w:t>
      </w:r>
    </w:p>
    <w:p w:rsidR="009C0BAA" w:rsidRDefault="009C0BAA">
      <w:r>
        <w:t>// for(var i in str){}</w:t>
      </w:r>
    </w:p>
    <w:p w:rsidR="009C0BAA" w:rsidRDefault="009C0BAA">
      <w:r>
        <w:t>// console.timeEnd("</w:t>
      </w:r>
      <w:r>
        <w:rPr>
          <w:rFonts w:hint="eastAsia"/>
        </w:rPr>
        <w:t>执行时间：</w:t>
      </w:r>
      <w:r>
        <w:t>");</w:t>
      </w:r>
    </w:p>
    <w:p w:rsidR="009C0BAA" w:rsidRDefault="009C0BAA"/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>// for...of:</w:t>
      </w:r>
      <w:r>
        <w:rPr>
          <w:rFonts w:hint="eastAsia"/>
          <w:color w:val="FF0000"/>
        </w:rPr>
        <w:t>遍历对象，遍历出的是对象属性的值</w:t>
      </w:r>
    </w:p>
    <w:p w:rsidR="009C0BAA" w:rsidRDefault="009C0BAA">
      <w:r>
        <w:t>// var obj = {</w:t>
      </w:r>
    </w:p>
    <w:p w:rsidR="009C0BAA" w:rsidRDefault="009C0BAA">
      <w:r>
        <w:t xml:space="preserve">// </w:t>
      </w:r>
      <w:r>
        <w:tab/>
        <w:t>name: "</w:t>
      </w:r>
      <w:r>
        <w:rPr>
          <w:rFonts w:hint="eastAsia"/>
        </w:rPr>
        <w:t>张三</w:t>
      </w:r>
      <w:r>
        <w:t>",</w:t>
      </w:r>
    </w:p>
    <w:p w:rsidR="009C0BAA" w:rsidRDefault="009C0BAA">
      <w:r>
        <w:t xml:space="preserve">// </w:t>
      </w:r>
      <w:r>
        <w:tab/>
        <w:t>age: 18</w:t>
      </w:r>
    </w:p>
    <w:p w:rsidR="009C0BAA" w:rsidRDefault="009C0BAA">
      <w:r>
        <w:t>// }</w:t>
      </w:r>
    </w:p>
    <w:p w:rsidR="009C0BAA" w:rsidRDefault="009C0BAA">
      <w:r>
        <w:t>// var arr = [1,2,3];</w:t>
      </w:r>
    </w:p>
    <w:p w:rsidR="009C0BAA" w:rsidRDefault="009C0BAA">
      <w:r>
        <w:t>// for(var val of arr){</w:t>
      </w:r>
    </w:p>
    <w:p w:rsidR="009C0BAA" w:rsidRDefault="009C0BAA">
      <w:r>
        <w:t xml:space="preserve">// </w:t>
      </w:r>
      <w:r>
        <w:tab/>
        <w:t>console.log(key + ":" + val);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>// var m = new Map();</w:t>
      </w:r>
    </w:p>
    <w:p w:rsidR="009C0BAA" w:rsidRDefault="009C0BAA">
      <w:r>
        <w:t>// m.set("name","</w:t>
      </w:r>
      <w:r>
        <w:rPr>
          <w:rFonts w:hint="eastAsia"/>
        </w:rPr>
        <w:t>张三</w:t>
      </w:r>
      <w:r>
        <w:t>");</w:t>
      </w:r>
    </w:p>
    <w:p w:rsidR="009C0BAA" w:rsidRDefault="009C0BAA">
      <w:r>
        <w:t>// m.set("age",18);</w:t>
      </w:r>
    </w:p>
    <w:p w:rsidR="009C0BAA" w:rsidRDefault="009C0BAA">
      <w:r>
        <w:t>// for(var [key,val] of m){</w:t>
      </w:r>
    </w:p>
    <w:p w:rsidR="009C0BAA" w:rsidRDefault="009C0BAA">
      <w:r>
        <w:t xml:space="preserve">// </w:t>
      </w:r>
      <w:r>
        <w:tab/>
        <w:t>console.log(key,val);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rPr>
          <w:rFonts w:hint="eastAsia"/>
        </w:rPr>
        <w:t>金字塔</w:t>
      </w:r>
    </w:p>
    <w:p w:rsidR="009C0BAA" w:rsidRDefault="009C0BAA">
      <w:r>
        <w:t>/*</w:t>
      </w:r>
    </w:p>
    <w:p w:rsidR="009C0BAA" w:rsidRDefault="009C0BAA">
      <w:r>
        <w:t xml:space="preserve">        *</w:t>
      </w:r>
    </w:p>
    <w:p w:rsidR="009C0BAA" w:rsidRDefault="009C0BAA">
      <w:r>
        <w:tab/>
        <w:t xml:space="preserve">   * *</w:t>
      </w:r>
    </w:p>
    <w:p w:rsidR="009C0BAA" w:rsidRDefault="009C0BAA">
      <w:r>
        <w:tab/>
        <w:t xml:space="preserve">  * * *</w:t>
      </w:r>
    </w:p>
    <w:p w:rsidR="009C0BAA" w:rsidRDefault="009C0BAA">
      <w:r>
        <w:tab/>
        <w:t xml:space="preserve"> * * * * </w:t>
      </w:r>
    </w:p>
    <w:p w:rsidR="009C0BAA" w:rsidRDefault="009C0BAA">
      <w:r>
        <w:tab/>
        <w:t xml:space="preserve">* * * * *   </w:t>
      </w:r>
    </w:p>
    <w:p w:rsidR="009C0BAA" w:rsidRDefault="009C0BAA">
      <w:r>
        <w:tab/>
        <w:t>1 4</w:t>
      </w:r>
    </w:p>
    <w:p w:rsidR="009C0BAA" w:rsidRDefault="009C0BAA">
      <w:r>
        <w:tab/>
        <w:t>2 3</w:t>
      </w:r>
    </w:p>
    <w:p w:rsidR="009C0BAA" w:rsidRDefault="009C0BAA">
      <w:r>
        <w:tab/>
        <w:t>3 2</w:t>
      </w:r>
    </w:p>
    <w:p w:rsidR="009C0BAA" w:rsidRDefault="009C0BAA">
      <w:r>
        <w:tab/>
        <w:t>4 1</w:t>
      </w:r>
    </w:p>
    <w:p w:rsidR="009C0BAA" w:rsidRDefault="009C0BAA">
      <w:r>
        <w:tab/>
        <w:t>5 0</w:t>
      </w:r>
    </w:p>
    <w:p w:rsidR="009C0BAA" w:rsidRDefault="009C0BAA">
      <w:r>
        <w:t xml:space="preserve"> */</w:t>
      </w:r>
    </w:p>
    <w:p w:rsidR="009C0BAA" w:rsidRDefault="009C0BAA">
      <w:r>
        <w:t>// var rows = 10;</w:t>
      </w:r>
    </w:p>
    <w:p w:rsidR="009C0BAA" w:rsidRDefault="009C0BAA">
      <w:r>
        <w:t xml:space="preserve">// for(var i=1;i&lt;=rows;i++){ // </w:t>
      </w:r>
      <w:r>
        <w:rPr>
          <w:rFonts w:hint="eastAsia"/>
        </w:rPr>
        <w:t>行</w:t>
      </w:r>
    </w:p>
    <w:p w:rsidR="009C0BAA" w:rsidRDefault="009C0BAA">
      <w:r>
        <w:t xml:space="preserve">// </w:t>
      </w:r>
      <w:r>
        <w:tab/>
        <w:t xml:space="preserve">// </w:t>
      </w:r>
      <w:r>
        <w:rPr>
          <w:rFonts w:hint="eastAsia"/>
        </w:rPr>
        <w:t>输出空格的循环</w:t>
      </w:r>
    </w:p>
    <w:p w:rsidR="009C0BAA" w:rsidRDefault="009C0BAA">
      <w:r>
        <w:t xml:space="preserve">// </w:t>
      </w:r>
      <w:r>
        <w:tab/>
        <w:t>for(var j=1;j&lt;=rows - i;j++){</w:t>
      </w:r>
    </w:p>
    <w:p w:rsidR="009C0BAA" w:rsidRDefault="009C0BAA">
      <w:r>
        <w:t xml:space="preserve">// </w:t>
      </w:r>
      <w:r>
        <w:tab/>
      </w:r>
      <w:r>
        <w:tab/>
        <w:t>document.write("&amp;nbsp;");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 xml:space="preserve">// </w:t>
      </w:r>
      <w:r>
        <w:tab/>
        <w:t xml:space="preserve">// </w:t>
      </w:r>
      <w:r>
        <w:rPr>
          <w:rFonts w:hint="eastAsia"/>
        </w:rPr>
        <w:t>输出</w:t>
      </w:r>
      <w:r>
        <w:t>*</w:t>
      </w:r>
      <w:r>
        <w:rPr>
          <w:rFonts w:hint="eastAsia"/>
        </w:rPr>
        <w:t>的循环</w:t>
      </w:r>
    </w:p>
    <w:p w:rsidR="009C0BAA" w:rsidRDefault="009C0BAA">
      <w:r>
        <w:t xml:space="preserve">// </w:t>
      </w:r>
      <w:r>
        <w:tab/>
        <w:t>for(var k=1;k&lt;=i;k++){</w:t>
      </w:r>
    </w:p>
    <w:p w:rsidR="009C0BAA" w:rsidRDefault="009C0BAA">
      <w:r>
        <w:t xml:space="preserve">// </w:t>
      </w:r>
      <w:r>
        <w:tab/>
      </w:r>
      <w:r>
        <w:tab/>
        <w:t>document.write("*&amp;nbsp;");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 xml:space="preserve">// </w:t>
      </w:r>
      <w:r>
        <w:tab/>
        <w:t>document.write("&lt;br&gt;");</w:t>
      </w:r>
    </w:p>
    <w:p w:rsidR="009C0BAA" w:rsidRDefault="009C0BAA">
      <w:r>
        <w:t>// }</w:t>
      </w:r>
    </w:p>
    <w:p w:rsidR="009C0BAA" w:rsidRDefault="009C0BAA"/>
    <w:p w:rsidR="009C0BAA" w:rsidRDefault="009C0BAA"/>
    <w:p w:rsidR="009C0BAA" w:rsidRDefault="009C0BAA">
      <w:r>
        <w:t>// var rows = 10;</w:t>
      </w:r>
    </w:p>
    <w:p w:rsidR="009C0BAA" w:rsidRDefault="009C0BAA">
      <w:r>
        <w:t xml:space="preserve">// for(var i=1;i&lt;=rows;i++){ // </w:t>
      </w:r>
      <w:r>
        <w:rPr>
          <w:rFonts w:hint="eastAsia"/>
        </w:rPr>
        <w:t>行</w:t>
      </w:r>
    </w:p>
    <w:p w:rsidR="009C0BAA" w:rsidRDefault="009C0BAA">
      <w:r>
        <w:t xml:space="preserve">// </w:t>
      </w:r>
      <w:r>
        <w:tab/>
        <w:t xml:space="preserve">// </w:t>
      </w:r>
      <w:r>
        <w:rPr>
          <w:rFonts w:hint="eastAsia"/>
        </w:rPr>
        <w:t>输出空格的循环</w:t>
      </w:r>
    </w:p>
    <w:p w:rsidR="009C0BAA" w:rsidRDefault="009C0BAA">
      <w:r>
        <w:t xml:space="preserve">// </w:t>
      </w:r>
      <w:r>
        <w:tab/>
        <w:t>for(var j=1;j&lt;=rows - i;j++){</w:t>
      </w:r>
    </w:p>
    <w:p w:rsidR="009C0BAA" w:rsidRDefault="009C0BAA">
      <w:r>
        <w:t xml:space="preserve">// </w:t>
      </w:r>
      <w:r>
        <w:tab/>
      </w:r>
      <w:r>
        <w:tab/>
        <w:t>document.write("&amp;nbsp;");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 xml:space="preserve">// </w:t>
      </w:r>
      <w:r>
        <w:tab/>
        <w:t xml:space="preserve">// </w:t>
      </w:r>
      <w:r>
        <w:rPr>
          <w:rFonts w:hint="eastAsia"/>
        </w:rPr>
        <w:t>输出</w:t>
      </w:r>
      <w:r>
        <w:t>*</w:t>
      </w:r>
      <w:r>
        <w:rPr>
          <w:rFonts w:hint="eastAsia"/>
        </w:rPr>
        <w:t>的循环</w:t>
      </w:r>
    </w:p>
    <w:p w:rsidR="009C0BAA" w:rsidRDefault="009C0BAA">
      <w:r>
        <w:t xml:space="preserve">// </w:t>
      </w:r>
      <w:r>
        <w:tab/>
        <w:t>for(var k=1;k&lt;=i;k++){</w:t>
      </w:r>
    </w:p>
    <w:p w:rsidR="009C0BAA" w:rsidRDefault="009C0BAA">
      <w:r>
        <w:t xml:space="preserve">// </w:t>
      </w:r>
      <w:r>
        <w:tab/>
      </w:r>
      <w:r>
        <w:tab/>
        <w:t>if(i == 1 || i == rows){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document.write("*&amp;nbsp;");</w:t>
      </w:r>
    </w:p>
    <w:p w:rsidR="009C0BAA" w:rsidRDefault="009C0BAA">
      <w:r>
        <w:t xml:space="preserve">// </w:t>
      </w:r>
      <w:r>
        <w:tab/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if(k == 1 || k == i){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  <w:t>document.write("*&amp;nbsp;");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</w:r>
      <w:r>
        <w:tab/>
      </w:r>
      <w:r>
        <w:tab/>
        <w:t>document.write("&amp;nbsp;&amp;nbsp;");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 xml:space="preserve">// </w:t>
      </w:r>
      <w:r>
        <w:tab/>
        <w:t>document.write("&lt;br&gt;");</w:t>
      </w:r>
    </w:p>
    <w:p w:rsidR="009C0BAA" w:rsidRDefault="009C0BAA">
      <w:r>
        <w:t>// }</w:t>
      </w:r>
    </w:p>
    <w:p w:rsidR="009C0BAA" w:rsidRDefault="009C0BAA"/>
    <w:p w:rsidR="009C0BAA" w:rsidRDefault="009C0BAA"/>
    <w:p w:rsidR="009C0BAA" w:rsidRDefault="009C0BAA"/>
    <w:p w:rsidR="009C0BAA" w:rsidRDefault="009C0BAA"/>
    <w:p w:rsidR="009C0BAA" w:rsidRDefault="009C0BAA">
      <w:r>
        <w:tab/>
      </w:r>
      <w:r>
        <w:tab/>
      </w:r>
      <w:r>
        <w:tab/>
        <w:t>*</w:t>
      </w:r>
    </w:p>
    <w:p w:rsidR="009C0BAA" w:rsidRDefault="009C0BAA">
      <w:r>
        <w:tab/>
      </w:r>
      <w:r>
        <w:tab/>
        <w:t xml:space="preserve">   ***</w:t>
      </w:r>
    </w:p>
    <w:p w:rsidR="009C0BAA" w:rsidRDefault="009C0BAA">
      <w:r>
        <w:tab/>
      </w:r>
      <w:r>
        <w:tab/>
        <w:t xml:space="preserve">  *****</w:t>
      </w:r>
    </w:p>
    <w:p w:rsidR="009C0BAA" w:rsidRDefault="009C0BAA">
      <w:r>
        <w:tab/>
      </w:r>
      <w:r>
        <w:tab/>
        <w:t xml:space="preserve"> *******</w:t>
      </w:r>
    </w:p>
    <w:p w:rsidR="009C0BAA" w:rsidRDefault="009C0BAA">
      <w:r>
        <w:tab/>
      </w:r>
      <w:r>
        <w:tab/>
        <w:t>*********</w:t>
      </w:r>
    </w:p>
    <w:p w:rsidR="009C0BAA" w:rsidRDefault="009C0BAA">
      <w:r>
        <w:tab/>
      </w:r>
      <w:r>
        <w:tab/>
        <w:t>...</w:t>
      </w:r>
    </w:p>
    <w:p w:rsidR="009C0BAA" w:rsidRDefault="009C0BAA">
      <w:r>
        <w:tab/>
      </w:r>
      <w:r>
        <w:tab/>
        <w:t>1 1</w:t>
      </w:r>
    </w:p>
    <w:p w:rsidR="009C0BAA" w:rsidRDefault="009C0BAA">
      <w:r>
        <w:tab/>
      </w:r>
      <w:r>
        <w:tab/>
        <w:t>2 3</w:t>
      </w:r>
    </w:p>
    <w:p w:rsidR="009C0BAA" w:rsidRDefault="009C0BAA">
      <w:r>
        <w:tab/>
      </w:r>
      <w:r>
        <w:tab/>
        <w:t>3 5</w:t>
      </w:r>
    </w:p>
    <w:p w:rsidR="009C0BAA" w:rsidRDefault="009C0BAA">
      <w:r>
        <w:tab/>
      </w:r>
      <w:r>
        <w:tab/>
        <w:t>4 7</w:t>
      </w:r>
    </w:p>
    <w:p w:rsidR="009C0BAA" w:rsidRDefault="009C0BAA">
      <w:r>
        <w:tab/>
      </w:r>
      <w:r>
        <w:tab/>
        <w:t>5 9  2*i-1</w:t>
      </w:r>
    </w:p>
    <w:p w:rsidR="009C0BAA" w:rsidRDefault="009C0BAA">
      <w:r>
        <w:t xml:space="preserve"> </w:t>
      </w:r>
    </w:p>
    <w:p w:rsidR="009C0BAA" w:rsidRDefault="009C0BAA">
      <w:r>
        <w:t xml:space="preserve"> // var rows = 5;</w:t>
      </w:r>
    </w:p>
    <w:p w:rsidR="009C0BAA" w:rsidRDefault="009C0BAA">
      <w:r>
        <w:t xml:space="preserve"> // for(var i=1;i&lt;=rows;i++){</w:t>
      </w:r>
    </w:p>
    <w:p w:rsidR="009C0BAA" w:rsidRDefault="009C0BAA">
      <w:r>
        <w:t xml:space="preserve"> // </w:t>
      </w:r>
      <w:r>
        <w:tab/>
        <w:t>for(var j=1;j&lt;=rows - i;j++){</w:t>
      </w:r>
    </w:p>
    <w:p w:rsidR="009C0BAA" w:rsidRDefault="009C0BAA">
      <w:r>
        <w:t xml:space="preserve"> // </w:t>
      </w:r>
      <w:r>
        <w:tab/>
      </w:r>
      <w:r>
        <w:tab/>
        <w:t>document.write("&amp;nbsp;");</w:t>
      </w:r>
    </w:p>
    <w:p w:rsidR="009C0BAA" w:rsidRDefault="009C0BAA">
      <w:r>
        <w:t xml:space="preserve"> // </w:t>
      </w:r>
      <w:r>
        <w:tab/>
        <w:t>}</w:t>
      </w:r>
    </w:p>
    <w:p w:rsidR="009C0BAA" w:rsidRDefault="009C0BAA">
      <w:r>
        <w:t xml:space="preserve"> // </w:t>
      </w:r>
      <w:r>
        <w:tab/>
        <w:t>for(var k=1;k&lt;=2*i - 1;k++){</w:t>
      </w:r>
    </w:p>
    <w:p w:rsidR="009C0BAA" w:rsidRDefault="009C0BAA">
      <w:r>
        <w:t xml:space="preserve"> // </w:t>
      </w:r>
      <w:r>
        <w:tab/>
      </w:r>
      <w:r>
        <w:tab/>
        <w:t>if(i == 1 || i == rows){</w:t>
      </w:r>
    </w:p>
    <w:p w:rsidR="009C0BAA" w:rsidRDefault="009C0BAA">
      <w:r>
        <w:t xml:space="preserve"> // </w:t>
      </w:r>
      <w:r>
        <w:tab/>
      </w:r>
      <w:r>
        <w:tab/>
      </w:r>
      <w:r>
        <w:tab/>
        <w:t>document.write("*");</w:t>
      </w:r>
    </w:p>
    <w:p w:rsidR="009C0BAA" w:rsidRDefault="009C0BAA">
      <w:r>
        <w:t xml:space="preserve"> // </w:t>
      </w:r>
      <w:r>
        <w:tab/>
      </w:r>
      <w:r>
        <w:tab/>
        <w:t>}else if(k == 1 || k == 2*i - 1){</w:t>
      </w:r>
    </w:p>
    <w:p w:rsidR="009C0BAA" w:rsidRDefault="009C0BAA">
      <w:r>
        <w:t xml:space="preserve"> // </w:t>
      </w:r>
      <w:r>
        <w:tab/>
      </w:r>
      <w:r>
        <w:tab/>
      </w:r>
      <w:r>
        <w:tab/>
        <w:t>document.write("*");</w:t>
      </w:r>
    </w:p>
    <w:p w:rsidR="009C0BAA" w:rsidRDefault="009C0BAA">
      <w:r>
        <w:t xml:space="preserve"> // </w:t>
      </w:r>
      <w:r>
        <w:tab/>
      </w:r>
      <w:r>
        <w:tab/>
        <w:t>}else{</w:t>
      </w:r>
    </w:p>
    <w:p w:rsidR="009C0BAA" w:rsidRDefault="009C0BAA">
      <w:r>
        <w:t xml:space="preserve"> // </w:t>
      </w:r>
      <w:r>
        <w:tab/>
      </w:r>
      <w:r>
        <w:tab/>
      </w:r>
      <w:r>
        <w:tab/>
        <w:t>document.write("&amp;nbsp;");</w:t>
      </w:r>
    </w:p>
    <w:p w:rsidR="009C0BAA" w:rsidRDefault="009C0BAA">
      <w:r>
        <w:t xml:space="preserve"> // </w:t>
      </w:r>
      <w:r>
        <w:tab/>
      </w:r>
      <w:r>
        <w:tab/>
        <w:t>}</w:t>
      </w:r>
      <w:r>
        <w:tab/>
      </w:r>
    </w:p>
    <w:p w:rsidR="009C0BAA" w:rsidRDefault="009C0BAA">
      <w:r>
        <w:t xml:space="preserve"> // </w:t>
      </w:r>
      <w:r>
        <w:tab/>
        <w:t>}</w:t>
      </w:r>
    </w:p>
    <w:p w:rsidR="009C0BAA" w:rsidRDefault="009C0BAA">
      <w:r>
        <w:t xml:space="preserve"> // </w:t>
      </w:r>
      <w:r>
        <w:tab/>
        <w:t>document.write("&lt;br&gt;");</w:t>
      </w:r>
    </w:p>
    <w:p w:rsidR="009C0BAA" w:rsidRDefault="009C0BAA">
      <w:r>
        <w:t xml:space="preserve"> // }</w:t>
      </w:r>
    </w:p>
    <w:p w:rsidR="009C0BAA" w:rsidRDefault="009C0BAA"/>
    <w:p w:rsidR="009C0BAA" w:rsidRDefault="009C0BAA"/>
    <w:p w:rsidR="009C0BAA" w:rsidRDefault="009C0BAA">
      <w:r>
        <w:t>/*</w:t>
      </w:r>
    </w:p>
    <w:p w:rsidR="009C0BAA" w:rsidRDefault="009C0BAA">
      <w:r>
        <w:tab/>
      </w:r>
      <w:r>
        <w:tab/>
        <w:t>***       ***</w:t>
      </w:r>
    </w:p>
    <w:p w:rsidR="009C0BAA" w:rsidRDefault="009C0BAA">
      <w:r>
        <w:tab/>
        <w:t xml:space="preserve">   *   *******   *</w:t>
      </w:r>
    </w:p>
    <w:p w:rsidR="009C0BAA" w:rsidRDefault="009C0BAA">
      <w:r>
        <w:tab/>
        <w:t xml:space="preserve">    *           *</w:t>
      </w:r>
    </w:p>
    <w:p w:rsidR="009C0BAA" w:rsidRDefault="009C0BAA">
      <w:r>
        <w:tab/>
        <w:t xml:space="preserve">     *         *</w:t>
      </w:r>
    </w:p>
    <w:p w:rsidR="009C0BAA" w:rsidRDefault="009C0BAA">
      <w:r>
        <w:tab/>
        <w:t xml:space="preserve">      *       *</w:t>
      </w:r>
    </w:p>
    <w:p w:rsidR="009C0BAA" w:rsidRDefault="009C0BAA">
      <w:r>
        <w:tab/>
        <w:t xml:space="preserve">       *     *         </w:t>
      </w:r>
    </w:p>
    <w:p w:rsidR="009C0BAA" w:rsidRDefault="009C0BAA">
      <w:pPr>
        <w:ind w:left="840" w:firstLineChars="300" w:firstLine="630"/>
      </w:pPr>
      <w:r>
        <w:t>*/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在浏览器上输出</w:t>
      </w:r>
      <w:r>
        <w:t>1 - 10000</w:t>
      </w:r>
      <w:r>
        <w:rPr>
          <w:rFonts w:hint="eastAsia"/>
        </w:rPr>
        <w:t>之间能同时被</w:t>
      </w:r>
      <w:r>
        <w:t>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整除的整数</w:t>
      </w:r>
    </w:p>
    <w:p w:rsidR="009C0BAA" w:rsidRDefault="009C0BAA">
      <w:r>
        <w:t>// var min = 1;</w:t>
      </w:r>
    </w:p>
    <w:p w:rsidR="009C0BAA" w:rsidRDefault="009C0BAA">
      <w:r>
        <w:t>// var max = 10000;</w:t>
      </w:r>
    </w:p>
    <w:p w:rsidR="009C0BAA" w:rsidRDefault="009C0BAA">
      <w:r>
        <w:t>// var c = 10;</w:t>
      </w:r>
    </w:p>
    <w:p w:rsidR="009C0BAA" w:rsidRDefault="009C0BAA">
      <w:r>
        <w:t>// var n = 10;</w:t>
      </w:r>
    </w:p>
    <w:p w:rsidR="009C0BAA" w:rsidRDefault="009C0BAA">
      <w:r>
        <w:t>// for(var i=min;i&lt;=max;i++){</w:t>
      </w:r>
    </w:p>
    <w:p w:rsidR="009C0BAA" w:rsidRDefault="009C0BAA">
      <w:r>
        <w:t xml:space="preserve">// </w:t>
      </w:r>
      <w:r>
        <w:tab/>
        <w:t>if(i%3 == 0 &amp;&amp; i%5 == 0 &amp;&amp; i%7 ==0){</w:t>
      </w:r>
    </w:p>
    <w:p w:rsidR="009C0BAA" w:rsidRDefault="009C0BAA">
      <w:r>
        <w:t xml:space="preserve">// </w:t>
      </w:r>
      <w:r>
        <w:tab/>
      </w:r>
      <w:r>
        <w:tab/>
        <w:t>document.write(i + "&amp;nbsp;");</w:t>
      </w:r>
    </w:p>
    <w:p w:rsidR="009C0BAA" w:rsidRDefault="009C0BAA">
      <w:r>
        <w:t xml:space="preserve">// </w:t>
      </w:r>
      <w:r>
        <w:tab/>
      </w:r>
      <w:r>
        <w:tab/>
        <w:t xml:space="preserve">if(++c%n == 0) document.write("&lt;br&gt;"); 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>
      <w:r>
        <w:rPr>
          <w:rFonts w:hint="eastAsia"/>
        </w:rPr>
        <w:t>数组</w:t>
      </w:r>
    </w:p>
    <w:p w:rsidR="009C0BAA" w:rsidRDefault="009C0BAA">
      <w:r>
        <w:t xml:space="preserve">// </w:t>
      </w:r>
      <w:r>
        <w:rPr>
          <w:rFonts w:hint="eastAsia"/>
        </w:rPr>
        <w:t>数组是对象中的一种，属于引用类型，存储在堆内存</w:t>
      </w:r>
    </w:p>
    <w:p w:rsidR="009C0BAA" w:rsidRDefault="009C0BAA">
      <w:r>
        <w:t xml:space="preserve">// </w:t>
      </w:r>
      <w:r>
        <w:rPr>
          <w:rFonts w:hint="eastAsia"/>
        </w:rPr>
        <w:t>数组对应的构造函数：</w:t>
      </w:r>
      <w:r>
        <w:t>Array</w:t>
      </w:r>
    </w:p>
    <w:p w:rsidR="009C0BAA" w:rsidRDefault="009C0BAA">
      <w:r>
        <w:t xml:space="preserve">// </w:t>
      </w:r>
      <w:r>
        <w:rPr>
          <w:rFonts w:hint="eastAsia"/>
        </w:rPr>
        <w:t>数组的创建：</w:t>
      </w:r>
    </w:p>
    <w:p w:rsidR="009C0BAA" w:rsidRDefault="009C0BAA">
      <w:r>
        <w:t xml:space="preserve">// </w:t>
      </w:r>
      <w:r>
        <w:rPr>
          <w:rFonts w:hint="eastAsia"/>
        </w:rPr>
        <w:t>直接量：</w:t>
      </w:r>
      <w:r>
        <w:t>[]</w:t>
      </w:r>
    </w:p>
    <w:p w:rsidR="009C0BAA" w:rsidRDefault="009C0BAA">
      <w:r>
        <w:t>// new</w:t>
      </w:r>
      <w:r>
        <w:rPr>
          <w:rFonts w:hint="eastAsia"/>
        </w:rPr>
        <w:t>关键字实例化构造函数的方式：</w:t>
      </w:r>
      <w:r>
        <w:t>new Array()</w:t>
      </w:r>
    </w:p>
    <w:p w:rsidR="009C0BAA" w:rsidRDefault="009C0BAA">
      <w:r>
        <w:t xml:space="preserve">// </w:t>
      </w:r>
      <w:r>
        <w:rPr>
          <w:rFonts w:hint="eastAsia"/>
        </w:rPr>
        <w:t>数组的长度属性：</w:t>
      </w:r>
      <w:r>
        <w:t>length</w:t>
      </w:r>
      <w:r>
        <w:rPr>
          <w:rFonts w:hint="eastAsia"/>
        </w:rPr>
        <w:t>（可读写）</w:t>
      </w:r>
    </w:p>
    <w:p w:rsidR="009C0BAA" w:rsidRDefault="009C0BAA">
      <w:r>
        <w:t xml:space="preserve">// var arr = [1,2,3,4,5]; // </w:t>
      </w:r>
      <w:r>
        <w:rPr>
          <w:rFonts w:hint="eastAsia"/>
        </w:rPr>
        <w:t>紧密数组</w:t>
      </w:r>
    </w:p>
    <w:p w:rsidR="009C0BAA" w:rsidRDefault="009C0BAA">
      <w:r>
        <w:t xml:space="preserve">// </w:t>
      </w:r>
      <w:r>
        <w:rPr>
          <w:rFonts w:hint="eastAsia"/>
        </w:rPr>
        <w:t>数组的读取：数组</w:t>
      </w:r>
      <w:r>
        <w:t>[</w:t>
      </w:r>
      <w:r>
        <w:rPr>
          <w:rFonts w:hint="eastAsia"/>
        </w:rPr>
        <w:t>下标</w:t>
      </w:r>
      <w:r>
        <w:t>]</w:t>
      </w:r>
    </w:p>
    <w:p w:rsidR="009C0BAA" w:rsidRDefault="009C0BAA">
      <w:r>
        <w:t xml:space="preserve">// </w:t>
      </w:r>
      <w:r>
        <w:rPr>
          <w:rFonts w:hint="eastAsia"/>
        </w:rPr>
        <w:t>数组的动态添加以及修改：数组</w:t>
      </w:r>
      <w:r>
        <w:t>[</w:t>
      </w:r>
      <w:r>
        <w:rPr>
          <w:rFonts w:hint="eastAsia"/>
        </w:rPr>
        <w:t>下标</w:t>
      </w:r>
      <w:r>
        <w:t xml:space="preserve">] = </w:t>
      </w:r>
      <w:r>
        <w:rPr>
          <w:rFonts w:hint="eastAsia"/>
        </w:rPr>
        <w:t>赋值</w:t>
      </w:r>
    </w:p>
    <w:p w:rsidR="009C0BAA" w:rsidRDefault="009C0BAA">
      <w:r>
        <w:t xml:space="preserve">// </w:t>
      </w:r>
      <w:r>
        <w:rPr>
          <w:rFonts w:hint="eastAsia"/>
        </w:rPr>
        <w:t>数组元素的删除：</w:t>
      </w:r>
      <w:r>
        <w:t xml:space="preserve">delete </w:t>
      </w:r>
      <w:r>
        <w:rPr>
          <w:rFonts w:hint="eastAsia"/>
        </w:rPr>
        <w:t>删除之后，数组是稀疏数组</w:t>
      </w:r>
    </w:p>
    <w:p w:rsidR="009C0BAA" w:rsidRDefault="009C0BAA"/>
    <w:p w:rsidR="009C0BAA" w:rsidRDefault="009C0BAA">
      <w:r>
        <w:t>// var arr = new Array(1,2,3,4,5,6);</w:t>
      </w:r>
    </w:p>
    <w:p w:rsidR="009C0BAA" w:rsidRDefault="009C0BAA"/>
    <w:p w:rsidR="009C0BAA" w:rsidRDefault="009C0BAA">
      <w:r>
        <w:t>// var a = [1,2,3,4,5];</w:t>
      </w:r>
    </w:p>
    <w:p w:rsidR="009C0BAA" w:rsidRDefault="009C0BAA">
      <w:r>
        <w:t>// var b = a;</w:t>
      </w:r>
    </w:p>
    <w:p w:rsidR="009C0BAA" w:rsidRDefault="009C0BAA">
      <w:r>
        <w:t>// b.length = 3;</w:t>
      </w:r>
    </w:p>
    <w:p w:rsidR="009C0BAA" w:rsidRDefault="009C0BAA">
      <w:r>
        <w:t>// console.log(a.length);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使用</w:t>
      </w:r>
      <w:r>
        <w:t>...</w:t>
      </w:r>
      <w:r>
        <w:rPr>
          <w:rFonts w:hint="eastAsia"/>
        </w:rPr>
        <w:t>克隆</w:t>
      </w:r>
      <w:r>
        <w:t>arr</w:t>
      </w:r>
    </w:p>
    <w:p w:rsidR="009C0BAA" w:rsidRDefault="009C0BAA">
      <w:r>
        <w:t>// var b = [...a];</w:t>
      </w:r>
    </w:p>
    <w:p w:rsidR="009C0BAA" w:rsidRDefault="009C0BAA"/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多维数组：</w:t>
      </w:r>
    </w:p>
    <w:p w:rsidR="009C0BAA" w:rsidRDefault="009C0BAA">
      <w:r>
        <w:t xml:space="preserve">var arr = []; // </w:t>
      </w:r>
      <w:r>
        <w:rPr>
          <w:rFonts w:hint="eastAsia"/>
        </w:rPr>
        <w:t>北京站</w:t>
      </w:r>
    </w:p>
    <w:p w:rsidR="009C0BAA" w:rsidRDefault="009C0BAA">
      <w:r>
        <w:t xml:space="preserve">arr[0] = [];  // </w:t>
      </w:r>
      <w:r>
        <w:rPr>
          <w:rFonts w:hint="eastAsia"/>
        </w:rPr>
        <w:t>昌平站</w:t>
      </w:r>
    </w:p>
    <w:p w:rsidR="009C0BAA" w:rsidRDefault="009C0BAA">
      <w:r>
        <w:t xml:space="preserve">arr[0][0] = []; // </w:t>
      </w:r>
      <w:r>
        <w:rPr>
          <w:rFonts w:hint="eastAsia"/>
        </w:rPr>
        <w:t>昌平线</w:t>
      </w:r>
    </w:p>
    <w:p w:rsidR="009C0BAA" w:rsidRDefault="009C0BAA">
      <w:r>
        <w:t>arr[0][0][0] = ["</w:t>
      </w:r>
      <w:r>
        <w:rPr>
          <w:rFonts w:hint="eastAsia"/>
        </w:rPr>
        <w:t>西山口</w:t>
      </w:r>
      <w:r>
        <w:t>","</w:t>
      </w:r>
      <w:r>
        <w:rPr>
          <w:rFonts w:hint="eastAsia"/>
        </w:rPr>
        <w:t>十三陵</w:t>
      </w:r>
      <w:r>
        <w:t>","</w:t>
      </w:r>
      <w:r>
        <w:rPr>
          <w:rFonts w:hint="eastAsia"/>
        </w:rPr>
        <w:t>昌平</w:t>
      </w:r>
      <w:r>
        <w:t xml:space="preserve">"]; // </w:t>
      </w:r>
      <w:r>
        <w:rPr>
          <w:rFonts w:hint="eastAsia"/>
        </w:rPr>
        <w:t>某一列地铁</w:t>
      </w:r>
    </w:p>
    <w:p w:rsidR="009C0BAA" w:rsidRDefault="009C0BAA"/>
    <w:p w:rsidR="009C0BAA" w:rsidRDefault="009C0BAA">
      <w:pPr>
        <w:ind w:left="840" w:firstLine="420"/>
      </w:pPr>
      <w:r>
        <w:rPr>
          <w:rFonts w:hint="eastAsia"/>
        </w:rPr>
        <w:t>第五天</w:t>
      </w:r>
    </w:p>
    <w:p w:rsidR="009C0BAA" w:rsidRDefault="009C0BAA">
      <w:r>
        <w:t xml:space="preserve">// </w:t>
      </w:r>
      <w:r>
        <w:rPr>
          <w:rFonts w:hint="eastAsia"/>
        </w:rPr>
        <w:t>多维数组：</w:t>
      </w:r>
    </w:p>
    <w:p w:rsidR="009C0BAA" w:rsidRDefault="009C0BAA">
      <w:r>
        <w:t>// var arr = [[],[],[],[1,[2]],3];</w:t>
      </w:r>
    </w:p>
    <w:p w:rsidR="009C0BAA" w:rsidRDefault="009C0BAA">
      <w:r>
        <w:t>// arr[4] arr[3][0] arr[3][2][0]</w:t>
      </w:r>
    </w:p>
    <w:p w:rsidR="009C0BAA" w:rsidRDefault="009C0BAA">
      <w:r>
        <w:t>// arr.length = 9;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数组的遍历：</w:t>
      </w:r>
      <w:r>
        <w:rPr>
          <w:color w:val="FF0000"/>
        </w:rPr>
        <w:t>for</w:t>
      </w:r>
      <w:r>
        <w:rPr>
          <w:rFonts w:hint="eastAsia"/>
          <w:color w:val="FF0000"/>
        </w:rPr>
        <w:t>、</w:t>
      </w:r>
      <w:r>
        <w:rPr>
          <w:color w:val="FF0000"/>
        </w:rPr>
        <w:t>while</w:t>
      </w:r>
      <w:r>
        <w:rPr>
          <w:rFonts w:hint="eastAsia"/>
          <w:color w:val="FF0000"/>
        </w:rPr>
        <w:t>、</w:t>
      </w:r>
      <w:r>
        <w:rPr>
          <w:color w:val="FF0000"/>
        </w:rPr>
        <w:t>do...while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for...of</w:t>
      </w:r>
      <w:r>
        <w:rPr>
          <w:rFonts w:hint="eastAsia"/>
          <w:color w:val="FF0000"/>
        </w:rPr>
        <w:t>遍历可迭代的对象</w:t>
      </w:r>
    </w:p>
    <w:p w:rsidR="009C0BAA" w:rsidRDefault="009C0BAA">
      <w:r>
        <w:t>// var arr = [</w:t>
      </w:r>
    </w:p>
    <w:p w:rsidR="009C0BAA" w:rsidRDefault="009C0BAA">
      <w:r>
        <w:t xml:space="preserve">// </w:t>
      </w:r>
      <w:r>
        <w:tab/>
        <w:t>1,2,3,4</w:t>
      </w:r>
    </w:p>
    <w:p w:rsidR="009C0BAA" w:rsidRDefault="009C0BAA">
      <w:r>
        <w:t>// ];</w:t>
      </w:r>
    </w:p>
    <w:p w:rsidR="009C0BAA" w:rsidRDefault="009C0BAA">
      <w:r>
        <w:t>// for(var v of arr){</w:t>
      </w:r>
    </w:p>
    <w:p w:rsidR="009C0BAA" w:rsidRDefault="009C0BAA">
      <w:r>
        <w:t xml:space="preserve">// </w:t>
      </w:r>
      <w:r>
        <w:tab/>
        <w:t>console.log(v);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>// var arr = [1,2,3,4,5,6,7,[8,9,10]];</w:t>
      </w:r>
    </w:p>
    <w:p w:rsidR="009C0BAA" w:rsidRDefault="009C0BAA">
      <w:r>
        <w:t>// var sum = 0;</w:t>
      </w:r>
    </w:p>
    <w:p w:rsidR="009C0BAA" w:rsidRDefault="009C0BAA">
      <w:r>
        <w:t>// for(var i=0;i&lt;arr.length;i++){</w:t>
      </w:r>
    </w:p>
    <w:p w:rsidR="009C0BAA" w:rsidRDefault="009C0BAA">
      <w:r>
        <w:t xml:space="preserve">// </w:t>
      </w:r>
      <w:r>
        <w:tab/>
        <w:t>if(Array.isArray(arr[i])){</w:t>
      </w:r>
    </w:p>
    <w:p w:rsidR="009C0BAA" w:rsidRDefault="009C0BAA">
      <w:r>
        <w:t xml:space="preserve">// </w:t>
      </w:r>
      <w:r>
        <w:tab/>
      </w:r>
      <w:r>
        <w:tab/>
        <w:t>for(var j=0;j&lt;arr[i].length;j++){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sum += arr[i][j];</w:t>
      </w:r>
    </w:p>
    <w:p w:rsidR="009C0BAA" w:rsidRDefault="009C0BAA">
      <w:r>
        <w:t xml:space="preserve">// </w:t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  <w:t>}else{</w:t>
      </w:r>
    </w:p>
    <w:p w:rsidR="009C0BAA" w:rsidRDefault="009C0BAA">
      <w:r>
        <w:t xml:space="preserve">// </w:t>
      </w:r>
      <w:r>
        <w:tab/>
      </w:r>
      <w:r>
        <w:tab/>
        <w:t>sum += arr[i];</w:t>
      </w:r>
    </w:p>
    <w:p w:rsidR="009C0BAA" w:rsidRDefault="009C0BAA">
      <w:r>
        <w:t xml:space="preserve">// </w:t>
      </w:r>
      <w:r>
        <w:tab/>
      </w:r>
      <w:r>
        <w:tab/>
        <w:t>// console.log(arr[i]);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数组的检测：</w:t>
      </w:r>
    </w:p>
    <w:p w:rsidR="009C0BAA" w:rsidRDefault="009C0BAA">
      <w:r>
        <w:t>// typeof ==&gt; object</w:t>
      </w:r>
    </w:p>
    <w:p w:rsidR="009C0BAA" w:rsidRDefault="009C0BAA">
      <w:r>
        <w:t>// instanceof ==&gt; [] instanceof Array</w:t>
      </w:r>
    </w:p>
    <w:p w:rsidR="009C0BAA" w:rsidRDefault="009C0BAA">
      <w:r>
        <w:t>// instanceof:</w:t>
      </w:r>
      <w:r>
        <w:rPr>
          <w:rFonts w:hint="eastAsia"/>
        </w:rPr>
        <w:t>检测一个实例对象是否属于一个函数对象</w:t>
      </w:r>
    </w:p>
    <w:p w:rsidR="009C0BAA" w:rsidRDefault="009C0BAA">
      <w:r>
        <w:t>// Array.isArray()</w:t>
      </w:r>
    </w:p>
    <w:p w:rsidR="009C0BAA" w:rsidRDefault="009C0BAA">
      <w:r>
        <w:t>// [].constructor.name ==&gt; "Array"</w:t>
      </w:r>
    </w:p>
    <w:p w:rsidR="009C0BAA" w:rsidRDefault="009C0BAA">
      <w:r>
        <w:t>// Object.prototype.toString.call(</w:t>
      </w:r>
      <w:r>
        <w:rPr>
          <w:rFonts w:hint="eastAsia"/>
        </w:rPr>
        <w:t>待检测的数据</w:t>
      </w:r>
      <w:r>
        <w:t>) ==</w:t>
      </w:r>
      <w:r>
        <w:rPr>
          <w:rFonts w:hint="eastAsia"/>
        </w:rPr>
        <w:t>》</w:t>
      </w:r>
      <w:r>
        <w:t>"[Object Array]"</w:t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>// eval:</w:t>
      </w:r>
      <w:r>
        <w:rPr>
          <w:rFonts w:hint="eastAsia"/>
          <w:color w:val="FF0000"/>
        </w:rPr>
        <w:t>让字符串作为程序去执行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一、静态方法：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是否是数组：</w:t>
      </w:r>
      <w:r>
        <w:rPr>
          <w:color w:val="FF0000"/>
        </w:rPr>
        <w:t>Array.isArray()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伪数组转数组：</w:t>
      </w:r>
      <w:r>
        <w:rPr>
          <w:color w:val="FF0000"/>
        </w:rPr>
        <w:t>Array.from()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创建数组：</w:t>
      </w:r>
      <w:r>
        <w:rPr>
          <w:color w:val="FF0000"/>
        </w:rPr>
        <w:t>Array.of()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function createArray(){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  <w:t>return Array.of(...arguments);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}</w:t>
      </w:r>
    </w:p>
    <w:p w:rsidR="009C0BAA" w:rsidRDefault="009C0BAA"/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二、原型方法：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数组的栈方法：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压栈：</w:t>
      </w:r>
      <w:r>
        <w:rPr>
          <w:color w:val="FF0000"/>
        </w:rPr>
        <w:t>*.push(ele1,ele2,...)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向数组的尾部添加一个或者多个元素，并返回数组新的长度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出栈：</w:t>
      </w:r>
      <w:r>
        <w:rPr>
          <w:color w:val="FF0000"/>
        </w:rPr>
        <w:t>*.pop()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从数组的尾部删除一个元素，并返回被删除的元素</w:t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数组的队列方法：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压队：</w:t>
      </w:r>
      <w:r>
        <w:rPr>
          <w:color w:val="FF0000"/>
        </w:rPr>
        <w:t>*.unshift(ele1,ele2,...)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向数组的头部添加一个或者多个元素，并返回数组新的长度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出队：</w:t>
      </w:r>
      <w:r>
        <w:rPr>
          <w:color w:val="FF0000"/>
        </w:rPr>
        <w:t>*.shift()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从数组的头部删除一个元素，并返回被删除的元素</w:t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数组的反转（不使用</w:t>
      </w:r>
      <w:r>
        <w:rPr>
          <w:color w:val="FF0000"/>
        </w:rPr>
        <w:t>reverse</w:t>
      </w:r>
      <w:r>
        <w:rPr>
          <w:rFonts w:hint="eastAsia"/>
          <w:color w:val="FF0000"/>
        </w:rPr>
        <w:t>方法）：</w:t>
      </w:r>
    </w:p>
    <w:p w:rsidR="009C0BAA" w:rsidRDefault="009C0BAA">
      <w:r>
        <w:t>//</w:t>
      </w:r>
      <w:r>
        <w:rPr>
          <w:rFonts w:hint="eastAsia"/>
        </w:rPr>
        <w:t>第一种</w:t>
      </w:r>
      <w:r>
        <w:t xml:space="preserve"> </w:t>
      </w:r>
    </w:p>
    <w:p w:rsidR="009C0BAA" w:rsidRDefault="009C0BAA">
      <w:r>
        <w:tab/>
      </w:r>
      <w:r>
        <w:tab/>
        <w:t>// var arr = [1,2,3,4];</w:t>
      </w:r>
    </w:p>
    <w:p w:rsidR="009C0BAA" w:rsidRDefault="009C0BAA">
      <w:r>
        <w:tab/>
        <w:t xml:space="preserve">// </w:t>
      </w:r>
      <w:r>
        <w:tab/>
        <w:t>var str = [];</w:t>
      </w:r>
    </w:p>
    <w:p w:rsidR="009C0BAA" w:rsidRDefault="009C0BAA">
      <w:r>
        <w:tab/>
        <w:t>// for(var i=0;i&lt;=arr.length-1;i++){</w:t>
      </w:r>
    </w:p>
    <w:p w:rsidR="009C0BAA" w:rsidRDefault="009C0BAA">
      <w:r>
        <w:tab/>
        <w:t xml:space="preserve">// </w:t>
      </w:r>
      <w:r>
        <w:tab/>
        <w:t>str.unshift(arr[i]);</w:t>
      </w:r>
    </w:p>
    <w:p w:rsidR="009C0BAA" w:rsidRDefault="009C0BAA">
      <w:r>
        <w:tab/>
        <w:t>// }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第二种</w:t>
      </w:r>
    </w:p>
    <w:p w:rsidR="009C0BAA" w:rsidRDefault="009C0BAA">
      <w:r>
        <w:t>// var arr = [1,2,3,4];</w:t>
      </w:r>
    </w:p>
    <w:p w:rsidR="009C0BAA" w:rsidRDefault="009C0BAA">
      <w:r>
        <w:t xml:space="preserve">// </w:t>
      </w:r>
      <w:r>
        <w:tab/>
      </w:r>
      <w:r>
        <w:tab/>
        <w:t>var str = [];</w:t>
      </w:r>
    </w:p>
    <w:p w:rsidR="009C0BAA" w:rsidRDefault="009C0BAA">
      <w:r>
        <w:t>// for(var i=arr.length-1;i&gt;=0;i--){</w:t>
      </w:r>
    </w:p>
    <w:p w:rsidR="009C0BAA" w:rsidRDefault="009C0BAA">
      <w:r>
        <w:t xml:space="preserve">// </w:t>
      </w:r>
      <w:r>
        <w:tab/>
        <w:t>str.push(arr[i]);</w:t>
      </w:r>
    </w:p>
    <w:p w:rsidR="009C0BAA" w:rsidRDefault="009C0BAA">
      <w:r>
        <w:t>// }</w:t>
      </w:r>
      <w:r>
        <w:tab/>
      </w:r>
    </w:p>
    <w:p w:rsidR="009C0BAA" w:rsidRDefault="009C0BAA"/>
    <w:p w:rsidR="009C0BAA" w:rsidRDefault="009C0BAA"/>
    <w:p w:rsidR="009C0BAA" w:rsidRDefault="009C0BAA">
      <w:r>
        <w:t>// var tempArr = [];</w:t>
      </w:r>
    </w:p>
    <w:p w:rsidR="009C0BAA" w:rsidRDefault="009C0BAA">
      <w:r>
        <w:t>// for(var i=0;i&lt;arr.length;i++){</w:t>
      </w:r>
    </w:p>
    <w:p w:rsidR="009C0BAA" w:rsidRDefault="009C0BAA">
      <w:r>
        <w:t xml:space="preserve">// </w:t>
      </w:r>
      <w:r>
        <w:tab/>
        <w:t>// 1 2 3 4</w:t>
      </w:r>
    </w:p>
    <w:p w:rsidR="009C0BAA" w:rsidRDefault="009C0BAA">
      <w:r>
        <w:t xml:space="preserve">// </w:t>
      </w:r>
      <w:r>
        <w:tab/>
        <w:t>tempArr.unshift(arr[i]);</w:t>
      </w:r>
    </w:p>
    <w:p w:rsidR="009C0BAA" w:rsidRDefault="009C0BAA">
      <w:r>
        <w:t>// }</w:t>
      </w:r>
    </w:p>
    <w:p w:rsidR="009C0BAA" w:rsidRDefault="009C0BAA">
      <w:r>
        <w:t>// for(var i=arr.length - 1;i&gt;=0;i--){</w:t>
      </w:r>
    </w:p>
    <w:p w:rsidR="009C0BAA" w:rsidRDefault="009C0BAA">
      <w:r>
        <w:t xml:space="preserve">// </w:t>
      </w:r>
      <w:r>
        <w:tab/>
        <w:t>// 4 3 2 1</w:t>
      </w:r>
    </w:p>
    <w:p w:rsidR="009C0BAA" w:rsidRDefault="009C0BAA">
      <w:r>
        <w:t xml:space="preserve">// </w:t>
      </w:r>
      <w:r>
        <w:tab/>
        <w:t>tempArr.push(arr[i]);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不使用任何系统方法：</w:t>
      </w:r>
    </w:p>
    <w:p w:rsidR="009C0BAA" w:rsidRDefault="009C0BAA">
      <w:r>
        <w:t xml:space="preserve">// </w:t>
      </w:r>
      <w:r>
        <w:tab/>
        <w:t>for(var i=0;i&lt;arr.length;i++){</w:t>
      </w:r>
    </w:p>
    <w:p w:rsidR="009C0BAA" w:rsidRDefault="009C0BAA">
      <w:r>
        <w:t>// str[arr.length-1-i] = arr[i];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for(var i=0;i&lt;arr.length;i++){</w:t>
      </w:r>
    </w:p>
    <w:p w:rsidR="009C0BAA" w:rsidRDefault="009C0BAA">
      <w:r>
        <w:t xml:space="preserve">// </w:t>
      </w:r>
      <w:r>
        <w:tab/>
        <w:t>tempArr[arr.length - 1 - i] = arr[i];</w:t>
      </w:r>
    </w:p>
    <w:p w:rsidR="009C0BAA" w:rsidRDefault="009C0BAA">
      <w:r>
        <w:t>// }</w:t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数组的转换方法：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数组转字符串：</w:t>
      </w:r>
      <w:r>
        <w:rPr>
          <w:color w:val="FF0000"/>
        </w:rPr>
        <w:t>*.toString()  *.join(</w:t>
      </w:r>
      <w:r>
        <w:rPr>
          <w:rFonts w:hint="eastAsia"/>
          <w:color w:val="FF0000"/>
        </w:rPr>
        <w:t>分隔符</w:t>
      </w:r>
      <w:r>
        <w:rPr>
          <w:color w:val="FF0000"/>
        </w:rPr>
        <w:t xml:space="preserve">) 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字符串转数组：</w:t>
      </w:r>
      <w:r>
        <w:rPr>
          <w:color w:val="FF0000"/>
        </w:rPr>
        <w:t>*.split(</w:t>
      </w:r>
      <w:r>
        <w:rPr>
          <w:rFonts w:hint="eastAsia"/>
          <w:color w:val="FF0000"/>
        </w:rPr>
        <w:t>分隔符</w:t>
      </w:r>
      <w:r>
        <w:rPr>
          <w:color w:val="FF0000"/>
        </w:rPr>
        <w:t>)</w:t>
      </w:r>
    </w:p>
    <w:p w:rsidR="009C0BAA" w:rsidRDefault="009C0BAA"/>
    <w:p w:rsidR="009C0BAA" w:rsidRDefault="009C0BAA">
      <w:r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统计字符串中每一个字符出现的次数：</w:t>
      </w:r>
    </w:p>
    <w:p w:rsidR="009C0BAA" w:rsidRDefault="009C0BAA">
      <w:r>
        <w:t>// {a:3,d:4...}</w:t>
      </w:r>
    </w:p>
    <w:p w:rsidR="009C0BAA" w:rsidRDefault="009C0BAA">
      <w:r>
        <w:t>// var str = "fdsghfjgsajfgja";</w:t>
      </w:r>
    </w:p>
    <w:p w:rsidR="009C0BAA" w:rsidRDefault="009C0BAA">
      <w:r>
        <w:t>// var obj = {};</w:t>
      </w:r>
    </w:p>
    <w:p w:rsidR="009C0BAA" w:rsidRDefault="009C0BAA">
      <w:r>
        <w:t>// for(var i=0;i&lt;str.length;i++){</w:t>
      </w:r>
    </w:p>
    <w:p w:rsidR="009C0BAA" w:rsidRDefault="009C0BAA">
      <w:r>
        <w:t xml:space="preserve">// </w:t>
      </w:r>
      <w:r>
        <w:tab/>
        <w:t>obj[str[i]] = str.split(str[i]).length - 1;</w:t>
      </w:r>
    </w:p>
    <w:p w:rsidR="009C0BAA" w:rsidRDefault="009C0BAA">
      <w:r>
        <w:t>// }</w:t>
      </w:r>
    </w:p>
    <w:p w:rsidR="009C0BAA" w:rsidRDefault="009C0BAA">
      <w:r>
        <w:t>// for(var i=0;i&lt;str.length;i++){</w:t>
      </w:r>
    </w:p>
    <w:p w:rsidR="009C0BAA" w:rsidRDefault="009C0BAA">
      <w:r>
        <w:t xml:space="preserve">// </w:t>
      </w:r>
      <w:r>
        <w:tab/>
        <w:t>var count = 0;</w:t>
      </w:r>
    </w:p>
    <w:p w:rsidR="009C0BAA" w:rsidRDefault="009C0BAA">
      <w:r>
        <w:t xml:space="preserve">// </w:t>
      </w:r>
      <w:r>
        <w:tab/>
        <w:t>for(var j=0;j&lt;str.length;j++){</w:t>
      </w:r>
    </w:p>
    <w:p w:rsidR="009C0BAA" w:rsidRDefault="009C0BAA">
      <w:r>
        <w:t xml:space="preserve">// </w:t>
      </w:r>
      <w:r>
        <w:tab/>
      </w:r>
      <w:r>
        <w:tab/>
        <w:t>if(str[i] == str[j]){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count++;</w:t>
      </w:r>
    </w:p>
    <w:p w:rsidR="009C0BAA" w:rsidRDefault="009C0BAA">
      <w:r>
        <w:t xml:space="preserve">// </w:t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 xml:space="preserve">// </w:t>
      </w:r>
      <w:r>
        <w:tab/>
        <w:t>obj[str[i]] = count;</w:t>
      </w:r>
    </w:p>
    <w:p w:rsidR="009C0BAA" w:rsidRDefault="009C0BAA">
      <w:r>
        <w:t>// }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判断该字符串中是否存在某个字符或者字符串（使用</w:t>
      </w:r>
      <w:r>
        <w:rPr>
          <w:color w:val="FF0000"/>
        </w:rPr>
        <w:t>split</w:t>
      </w:r>
      <w:r>
        <w:rPr>
          <w:rFonts w:hint="eastAsia"/>
          <w:color w:val="FF0000"/>
        </w:rPr>
        <w:t>）</w:t>
      </w:r>
    </w:p>
    <w:p w:rsidR="009C0BAA" w:rsidRDefault="009C0BAA">
      <w:r>
        <w:t>// var str = "fdshakfjhdsdkajf";  // dsk</w:t>
      </w:r>
    </w:p>
    <w:p w:rsidR="009C0BAA" w:rsidRDefault="009C0BAA">
      <w:r>
        <w:t>// if(str.split("dsk").length - 1 == 0){</w:t>
      </w:r>
    </w:p>
    <w:p w:rsidR="009C0BAA" w:rsidRDefault="009C0BAA">
      <w:r>
        <w:t xml:space="preserve">// </w:t>
      </w:r>
      <w:r>
        <w:tab/>
        <w:t>alert("</w:t>
      </w:r>
      <w:r>
        <w:rPr>
          <w:rFonts w:hint="eastAsia"/>
        </w:rPr>
        <w:t>不存在</w:t>
      </w:r>
      <w:r>
        <w:t>");</w:t>
      </w:r>
    </w:p>
    <w:p w:rsidR="009C0BAA" w:rsidRDefault="009C0BAA">
      <w:r>
        <w:t>// }else{</w:t>
      </w:r>
    </w:p>
    <w:p w:rsidR="009C0BAA" w:rsidRDefault="009C0BAA">
      <w:r>
        <w:t xml:space="preserve">// </w:t>
      </w:r>
      <w:r>
        <w:tab/>
        <w:t>alert("</w:t>
      </w:r>
      <w:r>
        <w:rPr>
          <w:rFonts w:hint="eastAsia"/>
        </w:rPr>
        <w:t>存在</w:t>
      </w:r>
      <w:r>
        <w:t>");</w:t>
      </w:r>
    </w:p>
    <w:p w:rsidR="009C0BAA" w:rsidRDefault="009C0BAA">
      <w:r>
        <w:t>// }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数组的位置方法：如果未出现，返回值</w:t>
      </w:r>
      <w:r>
        <w:rPr>
          <w:color w:val="FF0000"/>
        </w:rPr>
        <w:t>-1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从指定数组中从前向后查找某个元素首次出现的位置（下标）：</w:t>
      </w:r>
      <w:r>
        <w:rPr>
          <w:color w:val="FF0000"/>
        </w:rPr>
        <w:t>*.indexOf(</w:t>
      </w:r>
      <w:r>
        <w:rPr>
          <w:rFonts w:hint="eastAsia"/>
          <w:color w:val="FF0000"/>
        </w:rPr>
        <w:t>元素</w:t>
      </w:r>
      <w:r>
        <w:rPr>
          <w:color w:val="FF0000"/>
        </w:rPr>
        <w:t xml:space="preserve">) 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 </w:t>
      </w:r>
      <w:r>
        <w:rPr>
          <w:rFonts w:hint="eastAsia"/>
          <w:color w:val="FF0000"/>
        </w:rPr>
        <w:t>从指定数组中从前向后查找某个元素最后出现的位置（下标）：</w:t>
      </w:r>
      <w:r>
        <w:rPr>
          <w:color w:val="FF0000"/>
        </w:rPr>
        <w:t>*.lastIndexOf(</w:t>
      </w:r>
      <w:r>
        <w:rPr>
          <w:rFonts w:hint="eastAsia"/>
          <w:color w:val="FF0000"/>
        </w:rPr>
        <w:t>元素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 w:rsidRPr="00E12687">
        <w:rPr>
          <w:rFonts w:hint="eastAsia"/>
          <w:b/>
          <w:sz w:val="28"/>
          <w:szCs w:val="28"/>
        </w:rPr>
        <w:t>数组的去重：</w:t>
      </w:r>
    </w:p>
    <w:p w:rsidR="009C0BAA" w:rsidRDefault="009C0BAA">
      <w:r>
        <w:t xml:space="preserve">// </w:t>
      </w:r>
      <w:r>
        <w:rPr>
          <w:rFonts w:hint="eastAsia"/>
        </w:rPr>
        <w:t>方式一：</w:t>
      </w:r>
    </w:p>
    <w:p w:rsidR="009C0BAA" w:rsidRDefault="009C0BAA">
      <w:r>
        <w:t>// var arr = [1,2,3,4,5,1,2,1,1,1,6,3,7];</w:t>
      </w:r>
    </w:p>
    <w:p w:rsidR="009C0BAA" w:rsidRDefault="009C0BAA">
      <w:r>
        <w:t>// var tempArr = [];</w:t>
      </w:r>
    </w:p>
    <w:p w:rsidR="009C0BAA" w:rsidRDefault="009C0BAA">
      <w:r>
        <w:t>// for(var i=0;i&lt;arr.length;i++){</w:t>
      </w:r>
    </w:p>
    <w:p w:rsidR="009C0BAA" w:rsidRDefault="009C0BAA">
      <w:r>
        <w:t xml:space="preserve">// </w:t>
      </w:r>
      <w:r>
        <w:tab/>
        <w:t xml:space="preserve">// </w:t>
      </w:r>
      <w:r>
        <w:rPr>
          <w:rFonts w:hint="eastAsia"/>
        </w:rPr>
        <w:t>判断</w:t>
      </w:r>
      <w:r>
        <w:t>tempArr</w:t>
      </w:r>
      <w:r>
        <w:rPr>
          <w:rFonts w:hint="eastAsia"/>
        </w:rPr>
        <w:t>中是否存在遍历的</w:t>
      </w:r>
      <w:r>
        <w:t>arr</w:t>
      </w:r>
      <w:r>
        <w:rPr>
          <w:rFonts w:hint="eastAsia"/>
        </w:rPr>
        <w:t>中的元素，如果不存在，则添加到</w:t>
      </w:r>
      <w:r>
        <w:t>tempArr</w:t>
      </w:r>
      <w:r>
        <w:rPr>
          <w:rFonts w:hint="eastAsia"/>
        </w:rPr>
        <w:t>中</w:t>
      </w:r>
    </w:p>
    <w:p w:rsidR="009C0BAA" w:rsidRDefault="009C0BAA">
      <w:r>
        <w:t xml:space="preserve">// </w:t>
      </w:r>
      <w:r>
        <w:tab/>
        <w:t>if(tempArr.indexOf(arr[i]) == -1){</w:t>
      </w:r>
    </w:p>
    <w:p w:rsidR="009C0BAA" w:rsidRDefault="009C0BAA">
      <w:r>
        <w:t xml:space="preserve">// </w:t>
      </w:r>
      <w:r>
        <w:tab/>
      </w:r>
      <w:r>
        <w:tab/>
        <w:t xml:space="preserve">tempArr.push(arr[i]); </w:t>
      </w:r>
    </w:p>
    <w:p w:rsidR="009C0BAA" w:rsidRDefault="009C0BAA"/>
    <w:p w:rsidR="009C0BAA" w:rsidRDefault="009C0BAA">
      <w:r>
        <w:t xml:space="preserve"> 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方式二：</w:t>
      </w:r>
    </w:p>
    <w:p w:rsidR="009C0BAA" w:rsidRDefault="009C0BAA">
      <w:r>
        <w:t>// var index = 0;</w:t>
      </w:r>
    </w:p>
    <w:p w:rsidR="009C0BAA" w:rsidRDefault="009C0BAA">
      <w:r>
        <w:t>// for(var i=0;i&lt;arr.length;i++){</w:t>
      </w:r>
    </w:p>
    <w:p w:rsidR="009C0BAA" w:rsidRDefault="009C0BAA">
      <w:r>
        <w:t xml:space="preserve">// </w:t>
      </w:r>
      <w:r>
        <w:tab/>
        <w:t>for(var j=i+1;j&lt;arr.length;j++){</w:t>
      </w:r>
    </w:p>
    <w:p w:rsidR="009C0BAA" w:rsidRDefault="009C0BAA">
      <w:r>
        <w:t xml:space="preserve">// </w:t>
      </w:r>
      <w:r>
        <w:tab/>
      </w:r>
      <w:r>
        <w:tab/>
        <w:t>if(arr[i] == arr[j]){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j = ++i;</w:t>
      </w:r>
    </w:p>
    <w:p w:rsidR="009C0BAA" w:rsidRDefault="009C0BAA">
      <w:r>
        <w:t xml:space="preserve">// </w:t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 xml:space="preserve">// </w:t>
      </w:r>
      <w:r>
        <w:tab/>
        <w:t>tempArr[index++] = arr[i];</w:t>
      </w:r>
    </w:p>
    <w:p w:rsidR="009C0BAA" w:rsidRDefault="009C0BAA">
      <w:r>
        <w:t>// }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方式三：利用的是对象属性的唯一性</w:t>
      </w:r>
    </w:p>
    <w:p w:rsidR="009C0BAA" w:rsidRDefault="009C0BAA">
      <w:r>
        <w:t>// var obj = {};</w:t>
      </w:r>
    </w:p>
    <w:p w:rsidR="009C0BAA" w:rsidRDefault="009C0BAA">
      <w:r>
        <w:t>// for(var i=0;i&lt;arr.length;i++){</w:t>
      </w:r>
    </w:p>
    <w:p w:rsidR="009C0BAA" w:rsidRDefault="009C0BAA">
      <w:r>
        <w:tab/>
        <w:t>// if(!(obj[arr[i]] in obj)){</w:t>
      </w:r>
    </w:p>
    <w:p w:rsidR="009C0BAA" w:rsidRDefault="009C0BAA">
      <w:r>
        <w:tab/>
        <w:t xml:space="preserve">// </w:t>
      </w:r>
      <w:r>
        <w:tab/>
        <w:t>tempArr.push(arr[i]);</w:t>
      </w:r>
    </w:p>
    <w:p w:rsidR="009C0BAA" w:rsidRDefault="009C0BAA">
      <w:r>
        <w:tab/>
        <w:t xml:space="preserve">// </w:t>
      </w:r>
      <w:r>
        <w:tab/>
        <w:t>obj[arr[i]] = arr[i];</w:t>
      </w:r>
    </w:p>
    <w:p w:rsidR="009C0BAA" w:rsidRDefault="009C0BAA">
      <w:r>
        <w:tab/>
        <w:t>// }</w:t>
      </w:r>
    </w:p>
    <w:p w:rsidR="009C0BAA" w:rsidRDefault="009C0BAA">
      <w:r>
        <w:tab/>
      </w:r>
    </w:p>
    <w:p w:rsidR="009C0BAA" w:rsidRDefault="009C0BAA">
      <w:r>
        <w:t xml:space="preserve">// </w:t>
      </w:r>
      <w:r>
        <w:tab/>
        <w:t>if(obj[arr[i]] != 1){</w:t>
      </w:r>
    </w:p>
    <w:p w:rsidR="009C0BAA" w:rsidRDefault="009C0BAA">
      <w:r>
        <w:t xml:space="preserve">// </w:t>
      </w:r>
      <w:r>
        <w:tab/>
      </w:r>
      <w:r>
        <w:tab/>
        <w:t>tempArr.push(arr[i]);</w:t>
      </w:r>
    </w:p>
    <w:p w:rsidR="009C0BAA" w:rsidRDefault="009C0BAA">
      <w:r>
        <w:t xml:space="preserve">// </w:t>
      </w:r>
      <w:r>
        <w:tab/>
      </w:r>
      <w:r>
        <w:tab/>
        <w:t>obj[arr[i]] = 1;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/>
    <w:p w:rsidR="009C0BAA" w:rsidRDefault="009C0BAA">
      <w:pPr>
        <w:rPr>
          <w:color w:val="FF0000"/>
        </w:rPr>
      </w:pPr>
      <w:r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今天晚上的作业：如果数组中存在多个</w:t>
      </w:r>
      <w:r>
        <w:rPr>
          <w:color w:val="FF0000"/>
        </w:rPr>
        <w:t>NaN</w:t>
      </w:r>
      <w:r>
        <w:rPr>
          <w:rFonts w:hint="eastAsia"/>
          <w:color w:val="FF0000"/>
        </w:rPr>
        <w:t>，一个都不要</w:t>
      </w:r>
    </w:p>
    <w:p w:rsidR="009C0BAA" w:rsidRDefault="009C0BAA">
      <w:r>
        <w:t>// var arr = [1,2,3,4,1,4,2,3,NaN,6,5,NaN,7,9,6,NaN];</w:t>
      </w:r>
    </w:p>
    <w:p w:rsidR="009C0BAA" w:rsidRDefault="009C0BAA">
      <w:r>
        <w:t>// var str = [];</w:t>
      </w:r>
    </w:p>
    <w:p w:rsidR="009C0BAA" w:rsidRDefault="009C0BAA">
      <w:r>
        <w:t xml:space="preserve">// </w:t>
      </w:r>
      <w:r>
        <w:rPr>
          <w:rFonts w:hint="eastAsia"/>
        </w:rPr>
        <w:t>第一种方法</w:t>
      </w:r>
    </w:p>
    <w:p w:rsidR="009C0BAA" w:rsidRDefault="009C0BAA">
      <w:r>
        <w:t>//</w:t>
      </w:r>
      <w:r>
        <w:rPr>
          <w:color w:val="FF0000"/>
        </w:rPr>
        <w:t xml:space="preserve"> arr.join("").split(</w:t>
      </w:r>
      <w:smartTag w:uri="urn:schemas-microsoft-com:office:smarttags" w:element="place">
        <w:r>
          <w:rPr>
            <w:color w:val="FF0000"/>
          </w:rPr>
          <w:t>NaN</w:t>
        </w:r>
      </w:smartTag>
      <w:r>
        <w:rPr>
          <w:color w:val="FF0000"/>
        </w:rPr>
        <w:t>).join("").split("")</w:t>
      </w:r>
    </w:p>
    <w:p w:rsidR="009C0BAA" w:rsidRDefault="009C0BAA">
      <w:r>
        <w:t>//</w:t>
      </w:r>
      <w:r>
        <w:rPr>
          <w:rFonts w:hint="eastAsia"/>
        </w:rPr>
        <w:t>第二种方法</w:t>
      </w:r>
    </w:p>
    <w:p w:rsidR="009C0BAA" w:rsidRDefault="009C0BAA">
      <w:r>
        <w:t>// for(var i=0;i&lt;arr.length;i++){</w:t>
      </w:r>
      <w:r>
        <w:tab/>
      </w:r>
    </w:p>
    <w:p w:rsidR="009C0BAA" w:rsidRDefault="009C0BAA">
      <w:r>
        <w:t xml:space="preserve">// </w:t>
      </w:r>
      <w:r>
        <w:tab/>
        <w:t>for(var j=i+1;j&lt;arr.length;j++){</w:t>
      </w:r>
    </w:p>
    <w:p w:rsidR="009C0BAA" w:rsidRDefault="009C0BAA">
      <w:r>
        <w:t xml:space="preserve">// </w:t>
      </w:r>
      <w:r>
        <w:tab/>
      </w:r>
      <w:r>
        <w:tab/>
        <w:t>if(arr[i]==arr[j] || Number.isNaN(arr[i]) == true){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j=++i;</w:t>
      </w:r>
    </w:p>
    <w:p w:rsidR="009C0BAA" w:rsidRDefault="009C0BAA">
      <w:r>
        <w:t xml:space="preserve">// </w:t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 xml:space="preserve">// </w:t>
      </w:r>
      <w:r>
        <w:tab/>
        <w:t>str.push(arr[i]);</w:t>
      </w:r>
    </w:p>
    <w:p w:rsidR="009C0BAA" w:rsidRDefault="009C0BAA">
      <w:r>
        <w:t>// }</w:t>
      </w:r>
    </w:p>
    <w:p w:rsidR="009C0BAA" w:rsidRDefault="009C0BAA">
      <w:r>
        <w:t>// if(Number.isNaN(str[str.length-1])){</w:t>
      </w:r>
    </w:p>
    <w:p w:rsidR="009C0BAA" w:rsidRDefault="009C0BAA">
      <w:r>
        <w:t xml:space="preserve">// </w:t>
      </w:r>
      <w:r>
        <w:tab/>
        <w:t>str.splice(str.length-1,1);</w:t>
      </w:r>
    </w:p>
    <w:p w:rsidR="009C0BAA" w:rsidRDefault="009C0BAA">
      <w:r>
        <w:t>// }</w:t>
      </w:r>
    </w:p>
    <w:p w:rsidR="009C0BAA" w:rsidRDefault="009C0BAA">
      <w:r>
        <w:t>// console.log(str);</w:t>
      </w:r>
    </w:p>
    <w:p w:rsidR="009C0BAA" w:rsidRDefault="009C0BAA">
      <w:r>
        <w:t xml:space="preserve">// </w:t>
      </w:r>
      <w:r>
        <w:rPr>
          <w:rFonts w:hint="eastAsia"/>
        </w:rPr>
        <w:t>第三种方法</w:t>
      </w:r>
    </w:p>
    <w:p w:rsidR="009C0BAA" w:rsidRDefault="009C0BAA">
      <w:r>
        <w:t>// for(var i=0;i&lt;arr.length;i++){</w:t>
      </w:r>
    </w:p>
    <w:p w:rsidR="009C0BAA" w:rsidRDefault="009C0BAA">
      <w:r>
        <w:t xml:space="preserve">// </w:t>
      </w:r>
      <w:r>
        <w:tab/>
        <w:t>if(!str.includes(arr[i])){</w:t>
      </w:r>
    </w:p>
    <w:p w:rsidR="009C0BAA" w:rsidRDefault="009C0BAA">
      <w:r>
        <w:t xml:space="preserve">// </w:t>
      </w:r>
      <w:r>
        <w:tab/>
      </w:r>
      <w:r>
        <w:tab/>
        <w:t>if(!Number.isNaN(arr[i])){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str.push(arr[i]);</w:t>
      </w:r>
    </w:p>
    <w:p w:rsidR="009C0BAA" w:rsidRDefault="009C0BAA">
      <w:r>
        <w:t xml:space="preserve">// </w:t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>
      <w:r>
        <w:t>// str.sort(function(a,b){</w:t>
      </w:r>
    </w:p>
    <w:p w:rsidR="009C0BAA" w:rsidRDefault="009C0BAA">
      <w:r>
        <w:t xml:space="preserve">// </w:t>
      </w:r>
      <w:r>
        <w:tab/>
        <w:t>return a&lt;b;</w:t>
      </w:r>
    </w:p>
    <w:p w:rsidR="009C0BAA" w:rsidRDefault="009C0BAA">
      <w:r>
        <w:t>// })</w:t>
      </w:r>
    </w:p>
    <w:p w:rsidR="009C0BAA" w:rsidRDefault="009C0BAA">
      <w:r>
        <w:t>// console.log(str);</w:t>
      </w:r>
    </w:p>
    <w:p w:rsidR="009C0BAA" w:rsidRDefault="009C0BAA"/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数组的排序方法：</w:t>
      </w:r>
    </w:p>
    <w:p w:rsidR="009C0BAA" w:rsidRDefault="009C0BAA">
      <w:r>
        <w:t xml:space="preserve">// </w:t>
      </w:r>
      <w:r>
        <w:rPr>
          <w:rFonts w:hint="eastAsia"/>
          <w:color w:val="FF0000"/>
        </w:rPr>
        <w:t>翻转：</w:t>
      </w:r>
      <w:r>
        <w:rPr>
          <w:color w:val="FF0000"/>
        </w:rPr>
        <w:t>*.reverse() str.split("").reverse().join("")</w:t>
      </w:r>
    </w:p>
    <w:p w:rsidR="009C0BAA" w:rsidRDefault="009C0BAA">
      <w: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排序：</w:t>
      </w:r>
      <w:r>
        <w:rPr>
          <w:color w:val="FF0000"/>
        </w:rPr>
        <w:t>*.sort()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该方法的返回值是排序之后的数组，默认是升序（按照</w:t>
      </w:r>
      <w:r>
        <w:rPr>
          <w:color w:val="FF0000"/>
        </w:rPr>
        <w:t>unicode</w:t>
      </w:r>
      <w:r>
        <w:rPr>
          <w:rFonts w:hint="eastAsia"/>
          <w:color w:val="FF0000"/>
        </w:rPr>
        <w:t>编码值进行排序）；会改变原本的数组。（高阶函数）</w:t>
      </w:r>
    </w:p>
    <w:p w:rsidR="009C0BAA" w:rsidRDefault="009C0BAA">
      <w:r>
        <w:t>// var arr = [9,12,23,87,98,4,114,66];</w:t>
      </w:r>
    </w:p>
    <w:p w:rsidR="009C0BAA" w:rsidRDefault="009C0BAA">
      <w:pPr>
        <w:rPr>
          <w:color w:val="FF0000"/>
        </w:rPr>
      </w:pPr>
      <w:r>
        <w:t>// // arr.sort(</w:t>
      </w:r>
      <w:r>
        <w:rPr>
          <w:color w:val="FF0000"/>
        </w:rPr>
        <w:t>function(x,y){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  <w:t>return x&lt;y;</w:t>
      </w:r>
    </w:p>
    <w:p w:rsidR="009C0BAA" w:rsidRDefault="009C0BAA">
      <w:r>
        <w:rPr>
          <w:color w:val="FF0000"/>
        </w:rPr>
        <w:t>// }</w:t>
      </w:r>
      <w:r>
        <w:t>);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随机排序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arr.sort(function(x,y){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  <w:t>return Math.random() &gt; 0.5;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});</w:t>
      </w:r>
    </w:p>
    <w:p w:rsidR="009C0BAA" w:rsidRDefault="009C0BAA">
      <w:r>
        <w:t>// console.log(arr);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冒泡排序：（冒大泡、冒小泡）</w:t>
      </w:r>
    </w:p>
    <w:p w:rsidR="009C0BAA" w:rsidRDefault="009C0BAA">
      <w:r>
        <w:t>// 15 18 9 6 7 33 88 i=0 j=1 2 3 4 5 6</w:t>
      </w:r>
    </w:p>
    <w:p w:rsidR="009C0BAA" w:rsidRDefault="009C0BAA">
      <w:r>
        <w:t>// 18 15 9 6 7 33 88</w:t>
      </w:r>
    </w:p>
    <w:p w:rsidR="009C0BAA" w:rsidRDefault="009C0BAA">
      <w:r>
        <w:t>// 18 15 9 6 7 33 88</w:t>
      </w:r>
    </w:p>
    <w:p w:rsidR="009C0BAA" w:rsidRDefault="009C0BAA">
      <w:r>
        <w:t>// 18 15 9 6 7 33 88</w:t>
      </w:r>
    </w:p>
    <w:p w:rsidR="009C0BAA" w:rsidRDefault="009C0BAA">
      <w:r>
        <w:t>// 18 15 9 6 7 33 88</w:t>
      </w:r>
    </w:p>
    <w:p w:rsidR="009C0BAA" w:rsidRDefault="009C0BAA">
      <w:r>
        <w:t>// 33 15 9 6 7 18 88</w:t>
      </w:r>
    </w:p>
    <w:p w:rsidR="009C0BAA" w:rsidRDefault="009C0BAA">
      <w:r>
        <w:t xml:space="preserve">// 88 15 9 6 7 18 33 i=1 j=2 3 4 5 6 </w:t>
      </w:r>
    </w:p>
    <w:p w:rsidR="009C0BAA" w:rsidRDefault="009C0BAA">
      <w:r>
        <w:t>// .....</w:t>
      </w:r>
    </w:p>
    <w:p w:rsidR="009C0BAA" w:rsidRDefault="009C0BAA">
      <w:r>
        <w:t>// var arr = [15,18,9,6,7,33,88];</w:t>
      </w:r>
    </w:p>
    <w:p w:rsidR="009C0BAA" w:rsidRDefault="009C0BAA"/>
    <w:p w:rsidR="009C0BAA" w:rsidRDefault="009C0BAA">
      <w:r>
        <w:t>// arr[0] arr[1]</w:t>
      </w:r>
    </w:p>
    <w:p w:rsidR="009C0BAA" w:rsidRDefault="009C0BAA">
      <w:r>
        <w:t>// var temp = arr[0];</w:t>
      </w:r>
    </w:p>
    <w:p w:rsidR="009C0BAA" w:rsidRDefault="009C0BAA">
      <w:r>
        <w:t>// arr[0] = arr[1];</w:t>
      </w:r>
    </w:p>
    <w:p w:rsidR="009C0BAA" w:rsidRDefault="009C0BAA">
      <w:r>
        <w:t>// arr[1] = temp;</w:t>
      </w:r>
    </w:p>
    <w:p w:rsidR="009C0BAA" w:rsidRDefault="009C0BAA">
      <w:r>
        <w:t>// arr[0] = arr[1];</w:t>
      </w:r>
    </w:p>
    <w:p w:rsidR="009C0BAA" w:rsidRDefault="009C0BAA">
      <w:r>
        <w:t>// arr[1] = arr[0];</w:t>
      </w:r>
    </w:p>
    <w:p w:rsidR="009C0BAA" w:rsidRDefault="009C0BAA"/>
    <w:p w:rsidR="009C0BAA" w:rsidRDefault="009C0BAA">
      <w:r>
        <w:t>// for(var i=0;i&lt;arr.length;i++){</w:t>
      </w:r>
    </w:p>
    <w:p w:rsidR="009C0BAA" w:rsidRDefault="009C0BAA">
      <w:r>
        <w:t xml:space="preserve">// </w:t>
      </w:r>
      <w:r>
        <w:tab/>
        <w:t>for(var j=i+1;j&lt;arr.length;j++){</w:t>
      </w:r>
    </w:p>
    <w:p w:rsidR="009C0BAA" w:rsidRDefault="009C0BAA">
      <w:r>
        <w:t xml:space="preserve">// </w:t>
      </w:r>
      <w:r>
        <w:tab/>
      </w:r>
      <w:r>
        <w:tab/>
        <w:t>if(arr[i] &lt; arr[j]){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位置交换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var temp = arr[i];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arr[i] = arr[j];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arr[j] = temp;</w:t>
      </w:r>
    </w:p>
    <w:p w:rsidR="009C0BAA" w:rsidRDefault="009C0BAA">
      <w:r>
        <w:t xml:space="preserve">// </w:t>
      </w:r>
      <w:r>
        <w:tab/>
      </w:r>
      <w:r>
        <w:tab/>
        <w:t>}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/>
    <w:p w:rsidR="009C0BAA" w:rsidRDefault="009C0BAA">
      <w:r>
        <w:t>// }</w:t>
      </w:r>
    </w:p>
    <w:p w:rsidR="009C0BAA" w:rsidRDefault="009C0BAA"/>
    <w:p w:rsidR="009C0BAA" w:rsidRDefault="009C0BAA"/>
    <w:p w:rsidR="009C0BAA" w:rsidRDefault="009C0BAA">
      <w:pPr>
        <w:rPr>
          <w:color w:val="FF0000"/>
        </w:rPr>
      </w:pPr>
      <w:r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数组的操作方法：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数组的合并：</w:t>
      </w:r>
      <w:r>
        <w:rPr>
          <w:color w:val="FF0000"/>
        </w:rPr>
        <w:t xml:space="preserve">*.concat() 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该方法的返回值会创建一个新的数组，不会改变原本的数组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克隆数组（开辟新的内存空间，存放该数组）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var arr1 = [1,2,3,4];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var arr2 = [5,6,7,8];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var arr = arr1.concat(arr2);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var a = [].concat(arr1);</w:t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数组的截取：</w:t>
      </w:r>
      <w:r>
        <w:rPr>
          <w:color w:val="FF0000"/>
        </w:rPr>
        <w:t>*.slice(startIndex,endIndex)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该方法的返回值：截取的数组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不会改变原本的数组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1</w:t>
      </w:r>
      <w:r>
        <w:rPr>
          <w:rFonts w:hint="eastAsia"/>
          <w:color w:val="FF0000"/>
        </w:rPr>
        <w:t>、省略参数：默认截取全部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2</w:t>
      </w:r>
      <w:r>
        <w:rPr>
          <w:rFonts w:hint="eastAsia"/>
          <w:color w:val="FF0000"/>
        </w:rPr>
        <w:t>、只写一个参数，代表起始下标：如果为正数，从起始下标开始，截取剩余的全部；如果是负数，反向截取。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3</w:t>
      </w:r>
      <w:r>
        <w:rPr>
          <w:rFonts w:hint="eastAsia"/>
          <w:color w:val="FF0000"/>
        </w:rPr>
        <w:t>、两个参数都不省略，起始下标，结束下标，截取时，包含起始下标对应的元素，不包含结束下标对应的元素。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数组的增删改查：</w:t>
      </w:r>
      <w:r>
        <w:rPr>
          <w:color w:val="FF0000"/>
        </w:rPr>
        <w:t>*.splice(startIndex,length,ele1,ele2,ele3...)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如果括号里面写一个数字表示从第几个开始截取后面的所有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该方法的返回值是截取的部分（数组），该方法会改变原本的数组</w:t>
      </w:r>
    </w:p>
    <w:p w:rsidR="009C0BAA" w:rsidRDefault="009C0BAA">
      <w:r>
        <w:t>// var arr = [1,2,3,4,5,6,7,8,9];</w:t>
      </w:r>
    </w:p>
    <w:p w:rsidR="009C0BAA" w:rsidRDefault="009C0BAA">
      <w:r>
        <w:t>// arr.sort(function(){return Math.random() &gt; 0.5})</w:t>
      </w:r>
    </w:p>
    <w:p w:rsidR="009C0BAA" w:rsidRDefault="009C0BAA">
      <w:r>
        <w:t>// arr.splice(arr.indexOf(5) + 1,0,666)</w:t>
      </w:r>
    </w:p>
    <w:p w:rsidR="009C0BAA" w:rsidRDefault="009C0BAA"/>
    <w:p w:rsidR="009C0BAA" w:rsidRDefault="009C0BAA">
      <w:r>
        <w:t>// var arr = [1,2,3,4,5,6,7,8,9];</w:t>
      </w:r>
    </w:p>
    <w:p w:rsidR="009C0BAA" w:rsidRDefault="009C0BAA">
      <w:r>
        <w:t>// arr.splice(0);</w:t>
      </w:r>
    </w:p>
    <w:p w:rsidR="009C0BAA" w:rsidRDefault="009C0BAA">
      <w:r>
        <w:t>// arr = [];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数组的遍历方法：</w:t>
      </w:r>
    </w:p>
    <w:p w:rsidR="009C0BAA" w:rsidRDefault="009C0BAA">
      <w:r>
        <w:t>// arr.forEach(function(v,i,arr){})</w:t>
      </w:r>
    </w:p>
    <w:p w:rsidR="009C0BAA" w:rsidRDefault="009C0BAA">
      <w:r>
        <w:t>// var arr = [1,2,3,4,5,6,7,8,9];</w:t>
      </w:r>
    </w:p>
    <w:p w:rsidR="009C0BAA" w:rsidRDefault="009C0BAA">
      <w:r>
        <w:t>// arr.forEach(function(v,i,a){</w:t>
      </w:r>
    </w:p>
    <w:p w:rsidR="009C0BAA" w:rsidRDefault="009C0BAA">
      <w:r>
        <w:t xml:space="preserve">// </w:t>
      </w:r>
      <w:r>
        <w:tab/>
        <w:t>var num=0;</w:t>
      </w:r>
    </w:p>
    <w:p w:rsidR="009C0BAA" w:rsidRDefault="009C0BAA">
      <w:r>
        <w:t xml:space="preserve">// </w:t>
      </w:r>
      <w:r>
        <w:tab/>
        <w:t>console.log(v,i,a);</w:t>
      </w:r>
    </w:p>
    <w:p w:rsidR="009C0BAA" w:rsidRDefault="009C0BAA">
      <w:r>
        <w:t>// });</w:t>
      </w:r>
    </w:p>
    <w:p w:rsidR="009C0BAA" w:rsidRDefault="009C0BAA">
      <w:r>
        <w:t>// var str = "abcdefghijk";</w:t>
      </w:r>
    </w:p>
    <w:p w:rsidR="009C0BAA" w:rsidRDefault="009C0BAA">
      <w:r>
        <w:t>// Array.prototype.forEach.call(str,function(v,i){</w:t>
      </w:r>
    </w:p>
    <w:p w:rsidR="009C0BAA" w:rsidRDefault="009C0BAA">
      <w:r>
        <w:t xml:space="preserve">// </w:t>
      </w:r>
      <w:r>
        <w:tab/>
        <w:t>console.log(v,i);</w:t>
      </w:r>
    </w:p>
    <w:p w:rsidR="009C0BAA" w:rsidRDefault="009C0BAA">
      <w:r>
        <w:t>// });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>// call:</w:t>
      </w:r>
      <w:r>
        <w:rPr>
          <w:rFonts w:hint="eastAsia"/>
          <w:color w:val="FF0000"/>
        </w:rPr>
        <w:t>借用某个对象下的方法，使用另外一个对象替换掉当前对象，</w:t>
      </w:r>
      <w:r>
        <w:rPr>
          <w:color w:val="FF0000"/>
        </w:rPr>
        <w:t>call</w:t>
      </w:r>
      <w:r>
        <w:rPr>
          <w:rFonts w:hint="eastAsia"/>
          <w:color w:val="FF0000"/>
        </w:rPr>
        <w:t>方法里的第一个参数是另外一个对象，后面的若干个参数会传入到借用方法里</w:t>
      </w:r>
    </w:p>
    <w:p w:rsidR="009C0BAA" w:rsidRDefault="009C0BAA">
      <w:r>
        <w:t>// var obj1 = {</w:t>
      </w:r>
    </w:p>
    <w:p w:rsidR="009C0BAA" w:rsidRDefault="009C0BAA">
      <w:r>
        <w:t xml:space="preserve">// </w:t>
      </w:r>
      <w:r>
        <w:tab/>
        <w:t>name: "</w:t>
      </w:r>
      <w:r>
        <w:rPr>
          <w:rFonts w:hint="eastAsia"/>
        </w:rPr>
        <w:t>张三</w:t>
      </w:r>
      <w:r>
        <w:t>",</w:t>
      </w:r>
    </w:p>
    <w:p w:rsidR="009C0BAA" w:rsidRDefault="009C0BAA">
      <w:r>
        <w:t xml:space="preserve">// </w:t>
      </w:r>
      <w:r>
        <w:tab/>
        <w:t>sayName: function(a,b){</w:t>
      </w:r>
    </w:p>
    <w:p w:rsidR="009C0BAA" w:rsidRDefault="009C0BAA">
      <w:r>
        <w:t xml:space="preserve">// </w:t>
      </w:r>
      <w:r>
        <w:tab/>
      </w:r>
      <w:r>
        <w:tab/>
        <w:t>console.log(a + this.name + b);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</w:t>
      </w:r>
    </w:p>
    <w:p w:rsidR="009C0BAA" w:rsidRDefault="009C0BAA">
      <w:r>
        <w:t>// var obj2 = {</w:t>
      </w:r>
    </w:p>
    <w:p w:rsidR="009C0BAA" w:rsidRDefault="009C0BAA">
      <w:r>
        <w:t xml:space="preserve">// </w:t>
      </w:r>
      <w:r>
        <w:tab/>
        <w:t>name: "</w:t>
      </w:r>
      <w:r>
        <w:rPr>
          <w:rFonts w:hint="eastAsia"/>
        </w:rPr>
        <w:t>李四</w:t>
      </w:r>
      <w:r>
        <w:t>"</w:t>
      </w:r>
    </w:p>
    <w:p w:rsidR="009C0BAA" w:rsidRDefault="009C0BAA">
      <w:r>
        <w:t>// }</w:t>
      </w:r>
    </w:p>
    <w:p w:rsidR="009C0BAA" w:rsidRDefault="009C0BAA">
      <w:r>
        <w:t>// obj1.sayName.call(obj2,"Hello,","</w:t>
      </w:r>
      <w:r>
        <w:rPr>
          <w:rFonts w:hint="eastAsia"/>
        </w:rPr>
        <w:t>你长得好帅！</w:t>
      </w:r>
      <w:r>
        <w:t>");</w:t>
      </w:r>
    </w:p>
    <w:p w:rsidR="009C0BAA" w:rsidRDefault="009C0BAA"/>
    <w:p w:rsidR="009C0BAA" w:rsidRDefault="009C0BAA">
      <w:r>
        <w:tab/>
        <w:t xml:space="preserve">// </w:t>
      </w:r>
      <w:r>
        <w:rPr>
          <w:rFonts w:hint="eastAsia"/>
        </w:rPr>
        <w:t>元素的处理方法</w:t>
      </w:r>
    </w:p>
    <w:p w:rsidR="009C0BAA" w:rsidRDefault="009C0BAA">
      <w:r>
        <w:t>// *.map(function(v,i){})</w:t>
      </w:r>
    </w:p>
    <w:p w:rsidR="009C0BAA" w:rsidRDefault="009C0BAA">
      <w:r>
        <w:t>// var arr = [1,2,3,4,5,6,7];</w:t>
      </w:r>
    </w:p>
    <w:p w:rsidR="009C0BAA" w:rsidRDefault="009C0BAA">
      <w:r>
        <w:t>// var a = arr.map(function(v){</w:t>
      </w:r>
    </w:p>
    <w:p w:rsidR="009C0BAA" w:rsidRDefault="009C0BAA">
      <w:r>
        <w:t xml:space="preserve">// </w:t>
      </w:r>
      <w:r>
        <w:tab/>
        <w:t>return v == 6 ? v + "66" : v + 10;</w:t>
      </w:r>
    </w:p>
    <w:p w:rsidR="009C0BAA" w:rsidRDefault="009C0BAA">
      <w:r>
        <w:t>// });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数组的过滤方法：</w:t>
      </w:r>
      <w:r>
        <w:t>*.filter(function(){})</w:t>
      </w:r>
    </w:p>
    <w:p w:rsidR="009C0BAA" w:rsidRDefault="009C0BAA">
      <w:r>
        <w:t>// var arr = [1,2,3,4,5,6,7,88,777,666];</w:t>
      </w:r>
    </w:p>
    <w:p w:rsidR="009C0BAA" w:rsidRDefault="009C0BAA">
      <w:r>
        <w:t>// var a = arr.filter(function(v){</w:t>
      </w:r>
    </w:p>
    <w:p w:rsidR="009C0BAA" w:rsidRDefault="009C0BAA">
      <w:r>
        <w:t xml:space="preserve">// </w:t>
      </w:r>
      <w:r>
        <w:tab/>
        <w:t xml:space="preserve">return v &gt; 6 &amp;&amp; v &lt; 777; </w:t>
      </w:r>
    </w:p>
    <w:p w:rsidR="009C0BAA" w:rsidRDefault="009C0BAA">
      <w:r>
        <w:t>// });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数组的克隆方法：</w:t>
      </w:r>
      <w:r>
        <w:t>*.copyWithin(</w:t>
      </w:r>
      <w:r>
        <w:rPr>
          <w:rFonts w:hint="eastAsia"/>
        </w:rPr>
        <w:t>替换元素的开始位置</w:t>
      </w:r>
      <w:r>
        <w:t>,startIndex,endIndex)</w:t>
      </w:r>
    </w:p>
    <w:p w:rsidR="009C0BAA" w:rsidRDefault="009C0BAA">
      <w:r>
        <w:t>// startIndex-endIndex</w:t>
      </w:r>
      <w:r>
        <w:rPr>
          <w:rFonts w:hint="eastAsia"/>
        </w:rPr>
        <w:t>：复制的元素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数组的归并方法：</w:t>
      </w:r>
    </w:p>
    <w:p w:rsidR="009C0BAA" w:rsidRDefault="009C0BAA">
      <w:r>
        <w:t xml:space="preserve">// </w:t>
      </w:r>
      <w:r>
        <w:rPr>
          <w:rFonts w:hint="eastAsia"/>
        </w:rPr>
        <w:t>数组元素的查找方法：</w:t>
      </w:r>
    </w:p>
    <w:p w:rsidR="009C0BAA" w:rsidRDefault="009C0BAA">
      <w:r>
        <w:t xml:space="preserve">// </w:t>
      </w:r>
      <w:r>
        <w:rPr>
          <w:rFonts w:hint="eastAsia"/>
        </w:rPr>
        <w:t>数组的替换方法：</w:t>
      </w:r>
    </w:p>
    <w:p w:rsidR="009C0BAA" w:rsidRDefault="009C0BAA">
      <w:r>
        <w:t xml:space="preserve">// </w:t>
      </w:r>
      <w:r>
        <w:rPr>
          <w:rFonts w:hint="eastAsia"/>
        </w:rPr>
        <w:t>数组中元素的检测方法：</w:t>
      </w:r>
    </w:p>
    <w:p w:rsidR="009C0BAA" w:rsidRDefault="009C0BAA">
      <w:r>
        <w:t xml:space="preserve">// </w:t>
      </w:r>
      <w:r>
        <w:rPr>
          <w:rFonts w:hint="eastAsia"/>
        </w:rPr>
        <w:t>数组元素的包含方法：</w:t>
      </w:r>
    </w:p>
    <w:p w:rsidR="009C0BAA" w:rsidRDefault="009C0BAA">
      <w:r>
        <w:t xml:space="preserve">// </w:t>
      </w:r>
      <w:r>
        <w:rPr>
          <w:rFonts w:hint="eastAsia"/>
        </w:rPr>
        <w:t>数组的归并方法：累加器</w:t>
      </w:r>
    </w:p>
    <w:p w:rsidR="009C0BAA" w:rsidRDefault="009C0BAA">
      <w:r>
        <w:tab/>
      </w:r>
      <w:r>
        <w:tab/>
        <w:t xml:space="preserve">// *.reduce(function(prev,ele){},0) </w:t>
      </w:r>
    </w:p>
    <w:p w:rsidR="009C0BAA" w:rsidRDefault="009C0BAA">
      <w:r>
        <w:tab/>
      </w:r>
      <w:r>
        <w:tab/>
        <w:t>// *.reduceRight(function(prev,ele){},0)</w:t>
      </w:r>
    </w:p>
    <w:p w:rsidR="009C0BAA" w:rsidRDefault="009C0BAA">
      <w:r>
        <w:tab/>
      </w:r>
      <w:r>
        <w:tab/>
        <w:t>// var arr = [1,2,3,4,5,6,[7,8,9]];</w:t>
      </w:r>
    </w:p>
    <w:p w:rsidR="009C0BAA" w:rsidRDefault="009C0BAA">
      <w:r>
        <w:tab/>
      </w:r>
      <w:r>
        <w:tab/>
        <w:t>// var sum = arr.reduceRight(function(prev,ele){</w:t>
      </w:r>
    </w:p>
    <w:p w:rsidR="009C0BAA" w:rsidRDefault="009C0BAA">
      <w:r>
        <w:tab/>
      </w:r>
      <w:r>
        <w:tab/>
        <w:t xml:space="preserve">// </w:t>
      </w:r>
      <w:r>
        <w:tab/>
        <w:t>console.log(ele);</w:t>
      </w:r>
    </w:p>
    <w:p w:rsidR="009C0BAA" w:rsidRDefault="009C0BAA">
      <w:r>
        <w:tab/>
      </w:r>
      <w:r>
        <w:tab/>
        <w:t xml:space="preserve">// </w:t>
      </w:r>
      <w:r>
        <w:tab/>
        <w:t>// return prev * ele;</w:t>
      </w:r>
    </w:p>
    <w:p w:rsidR="009C0BAA" w:rsidRDefault="009C0BAA">
      <w:r>
        <w:tab/>
      </w:r>
      <w:r>
        <w:tab/>
        <w:t>// },1);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二维数组处理成一维数组：</w:t>
      </w:r>
    </w:p>
    <w:p w:rsidR="009C0BAA" w:rsidRDefault="009C0BAA">
      <w:r>
        <w:tab/>
      </w:r>
      <w:r>
        <w:tab/>
        <w:t>// var tempArr = [];</w:t>
      </w:r>
    </w:p>
    <w:p w:rsidR="009C0BAA" w:rsidRDefault="009C0BAA">
      <w:r>
        <w:tab/>
      </w:r>
      <w:r>
        <w:tab/>
        <w:t>// for(var i=0;i&lt;arr.length;i++){</w:t>
      </w:r>
    </w:p>
    <w:p w:rsidR="009C0BAA" w:rsidRDefault="009C0BAA">
      <w:r>
        <w:tab/>
      </w:r>
      <w:r>
        <w:tab/>
        <w:t xml:space="preserve">// </w:t>
      </w:r>
      <w:r>
        <w:tab/>
        <w:t>// if(Array.isArray(arr[i])){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tempArr.push(...arr[i]);</w:t>
      </w:r>
    </w:p>
    <w:p w:rsidR="009C0BAA" w:rsidRDefault="009C0BAA">
      <w:r>
        <w:tab/>
      </w:r>
      <w:r>
        <w:tab/>
        <w:t xml:space="preserve">// </w:t>
      </w:r>
      <w:r>
        <w:tab/>
        <w:t>// }else{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tempArr.push(arr[i]);</w:t>
      </w:r>
    </w:p>
    <w:p w:rsidR="009C0BAA" w:rsidRDefault="009C0BAA">
      <w:r>
        <w:tab/>
      </w:r>
      <w:r>
        <w:tab/>
        <w:t xml:space="preserve">// </w:t>
      </w:r>
      <w:r>
        <w:tab/>
        <w:t>// }</w:t>
      </w:r>
    </w:p>
    <w:p w:rsidR="009C0BAA" w:rsidRDefault="009C0BAA">
      <w:r>
        <w:tab/>
      </w:r>
      <w:r>
        <w:tab/>
        <w:t xml:space="preserve">// </w:t>
      </w:r>
      <w:r>
        <w:tab/>
        <w:t>tempArr = tempArr.concat(arr[i]);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数组元素的查找方法：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查找值：</w:t>
      </w:r>
      <w:r>
        <w:t>*.find(function(v,i){})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查找下标：</w:t>
      </w:r>
      <w:r>
        <w:t>*.findIndex(function(v,i){})</w:t>
      </w:r>
    </w:p>
    <w:p w:rsidR="009C0BAA" w:rsidRDefault="009C0BAA">
      <w:r>
        <w:tab/>
      </w:r>
      <w:r>
        <w:tab/>
        <w:t>// var arr = [1,2,3,4,5,6];</w:t>
      </w:r>
    </w:p>
    <w:p w:rsidR="009C0BAA" w:rsidRDefault="009C0BAA">
      <w:r>
        <w:tab/>
      </w:r>
      <w:r>
        <w:tab/>
        <w:t>// var val = arr.find(function(v,i){</w:t>
      </w:r>
    </w:p>
    <w:p w:rsidR="009C0BAA" w:rsidRDefault="009C0BAA">
      <w:r>
        <w:tab/>
      </w:r>
      <w:r>
        <w:tab/>
        <w:t xml:space="preserve">// </w:t>
      </w:r>
      <w:r>
        <w:tab/>
        <w:t>return i == 3;</w:t>
      </w:r>
    </w:p>
    <w:p w:rsidR="009C0BAA" w:rsidRDefault="009C0BAA">
      <w:r>
        <w:tab/>
      </w:r>
      <w:r>
        <w:tab/>
        <w:t>// });</w:t>
      </w:r>
    </w:p>
    <w:p w:rsidR="009C0BAA" w:rsidRDefault="009C0BAA">
      <w:r>
        <w:tab/>
      </w:r>
      <w:r>
        <w:tab/>
        <w:t>// var index = arr.findIndex(function(v,i){</w:t>
      </w:r>
    </w:p>
    <w:p w:rsidR="009C0BAA" w:rsidRDefault="009C0BAA">
      <w:r>
        <w:tab/>
      </w:r>
      <w:r>
        <w:tab/>
        <w:t xml:space="preserve">// </w:t>
      </w:r>
      <w:r>
        <w:tab/>
        <w:t>return v == 3;</w:t>
      </w:r>
    </w:p>
    <w:p w:rsidR="009C0BAA" w:rsidRDefault="009C0BAA">
      <w:r>
        <w:tab/>
      </w:r>
      <w:r>
        <w:tab/>
        <w:t>// });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数组的替换方法：</w:t>
      </w:r>
    </w:p>
    <w:p w:rsidR="009C0BAA" w:rsidRDefault="009C0BAA">
      <w:r>
        <w:tab/>
      </w:r>
      <w:r>
        <w:tab/>
        <w:t>// *.fill(</w:t>
      </w:r>
      <w:r>
        <w:rPr>
          <w:rFonts w:hint="eastAsia"/>
        </w:rPr>
        <w:t>替换的值</w:t>
      </w:r>
      <w:r>
        <w:t>,startIndex,endIndex);</w:t>
      </w:r>
    </w:p>
    <w:p w:rsidR="009C0BAA" w:rsidRDefault="009C0BAA">
      <w:r>
        <w:tab/>
      </w:r>
      <w:r>
        <w:tab/>
        <w:t>// var arr = [1,2,3,4,5,6];</w:t>
      </w:r>
    </w:p>
    <w:p w:rsidR="009C0BAA" w:rsidRDefault="009C0BAA">
      <w:r>
        <w:tab/>
      </w:r>
      <w:r>
        <w:tab/>
        <w:t>// arr.fill("Hello",2,3);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数组中元素的检测方法：返回值</w:t>
      </w:r>
      <w:r>
        <w:t xml:space="preserve"> true || false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检测每一个元素：</w:t>
      </w:r>
      <w:r>
        <w:t>*.every(function(v,i){})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检测某些元素：</w:t>
      </w:r>
      <w:r>
        <w:t>*.some(function(v,i){})</w:t>
      </w:r>
    </w:p>
    <w:p w:rsidR="009C0BAA" w:rsidRDefault="009C0BAA">
      <w:r>
        <w:tab/>
      </w:r>
      <w:r>
        <w:tab/>
        <w:t>// var arr = [0,1,2,3,4,5,6];</w:t>
      </w:r>
    </w:p>
    <w:p w:rsidR="009C0BAA" w:rsidRDefault="009C0BAA">
      <w:r>
        <w:tab/>
      </w:r>
      <w:r>
        <w:tab/>
        <w:t>// var b1 = arr.every(function(v,i){</w:t>
      </w:r>
    </w:p>
    <w:p w:rsidR="009C0BAA" w:rsidRDefault="009C0BAA">
      <w:r>
        <w:tab/>
      </w:r>
      <w:r>
        <w:tab/>
        <w:t xml:space="preserve">// </w:t>
      </w:r>
      <w:r>
        <w:tab/>
        <w:t>return v &gt;= 1;</w:t>
      </w:r>
    </w:p>
    <w:p w:rsidR="009C0BAA" w:rsidRDefault="009C0BAA">
      <w:r>
        <w:tab/>
      </w:r>
      <w:r>
        <w:tab/>
        <w:t>// })</w:t>
      </w:r>
    </w:p>
    <w:p w:rsidR="009C0BAA" w:rsidRDefault="009C0BAA">
      <w:r>
        <w:tab/>
      </w:r>
      <w:r>
        <w:tab/>
        <w:t>// var b2 = arr.some(function(v,i){</w:t>
      </w:r>
    </w:p>
    <w:p w:rsidR="009C0BAA" w:rsidRDefault="009C0BAA">
      <w:r>
        <w:tab/>
      </w:r>
      <w:r>
        <w:tab/>
        <w:t xml:space="preserve">// </w:t>
      </w:r>
      <w:r>
        <w:tab/>
        <w:t>return v &gt;= 6;</w:t>
      </w:r>
    </w:p>
    <w:p w:rsidR="009C0BAA" w:rsidRDefault="009C0BAA">
      <w:r>
        <w:tab/>
      </w:r>
      <w:r>
        <w:tab/>
        <w:t>// })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数组元素的包含方法：</w:t>
      </w:r>
      <w:r>
        <w:t>true  ||  false</w:t>
      </w:r>
    </w:p>
    <w:p w:rsidR="009C0BAA" w:rsidRDefault="009C0BAA">
      <w:r>
        <w:tab/>
      </w:r>
      <w:r>
        <w:tab/>
        <w:t>// *.includes(</w:t>
      </w:r>
      <w:r>
        <w:rPr>
          <w:rFonts w:hint="eastAsia"/>
        </w:rPr>
        <w:t>元素</w:t>
      </w:r>
      <w:r>
        <w:t>)</w:t>
      </w:r>
    </w:p>
    <w:p w:rsidR="009C0BAA" w:rsidRDefault="009C0BAA">
      <w:r>
        <w:t xml:space="preserve">// </w:t>
      </w:r>
      <w:r>
        <w:rPr>
          <w:rFonts w:hint="eastAsia"/>
        </w:rPr>
        <w:t>函数的概念：是由事件驱动的或者当被调用执行可重复使用的代码块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代码块：由一条以上的多条语句组合在一起</w:t>
      </w:r>
    </w:p>
    <w:p w:rsidR="009C0BAA" w:rsidRDefault="009C0BAA">
      <w:r>
        <w:tab/>
      </w:r>
      <w:r>
        <w:tab/>
        <w:t>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函数声明和函数表达式共用的关键字：</w:t>
      </w:r>
      <w:r>
        <w:t>function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函数对应的构造函数：</w:t>
      </w:r>
      <w:r>
        <w:t>Function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函数的创建：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函数声明：</w:t>
      </w:r>
      <w:r>
        <w:t xml:space="preserve">function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){</w:t>
      </w:r>
      <w:r>
        <w:rPr>
          <w:rFonts w:hint="eastAsia"/>
        </w:rPr>
        <w:t>函数体</w:t>
      </w:r>
      <w:r>
        <w:t>}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函数表达式（匿名函数）：</w:t>
      </w:r>
    </w:p>
    <w:p w:rsidR="009C0BAA" w:rsidRDefault="009C0BAA">
      <w:r>
        <w:tab/>
      </w:r>
      <w:r>
        <w:tab/>
        <w:t xml:space="preserve">// var </w:t>
      </w:r>
      <w:r>
        <w:rPr>
          <w:rFonts w:hint="eastAsia"/>
        </w:rPr>
        <w:t>变量名称</w:t>
      </w:r>
      <w:r>
        <w:t xml:space="preserve"> = function(</w:t>
      </w:r>
      <w:r>
        <w:rPr>
          <w:rFonts w:hint="eastAsia"/>
        </w:rPr>
        <w:t>形参</w:t>
      </w:r>
      <w:r>
        <w:t>){}</w:t>
      </w:r>
    </w:p>
    <w:p w:rsidR="009C0BAA" w:rsidRDefault="009C0BAA">
      <w:r>
        <w:tab/>
      </w:r>
      <w:r>
        <w:tab/>
        <w:t xml:space="preserve">// var </w:t>
      </w:r>
      <w:r>
        <w:rPr>
          <w:rFonts w:hint="eastAsia"/>
        </w:rPr>
        <w:t>变量名称</w:t>
      </w:r>
      <w:r>
        <w:t xml:space="preserve"> = new Function(</w:t>
      </w:r>
      <w:r>
        <w:rPr>
          <w:rFonts w:hint="eastAsia"/>
        </w:rPr>
        <w:t>形参</w:t>
      </w:r>
      <w:r>
        <w:t>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ES6</w:t>
      </w:r>
      <w:r>
        <w:rPr>
          <w:rFonts w:hint="eastAsia"/>
        </w:rPr>
        <w:t>新增：箭头函数</w:t>
      </w:r>
    </w:p>
    <w:p w:rsidR="009C0BAA" w:rsidRDefault="009C0BAA">
      <w:r>
        <w:tab/>
      </w:r>
      <w:r>
        <w:tab/>
        <w:t xml:space="preserve">// var </w:t>
      </w:r>
      <w:r>
        <w:rPr>
          <w:rFonts w:hint="eastAsia"/>
        </w:rPr>
        <w:t>变量名称</w:t>
      </w:r>
      <w:r>
        <w:t xml:space="preserve"> = ()=&gt;{}</w:t>
      </w:r>
    </w:p>
    <w:p w:rsidR="009C0BAA" w:rsidRDefault="009C0BAA">
      <w:r>
        <w:tab/>
      </w:r>
      <w:r>
        <w:tab/>
        <w:t>// var fn = num=&gt;console.log(num);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函数的执行：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变量名</w:t>
      </w:r>
      <w:r>
        <w:t>||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实参</w:t>
      </w:r>
      <w:r>
        <w:t>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参数：实际参数、形式参数</w:t>
      </w:r>
    </w:p>
    <w:p w:rsidR="009C0BAA" w:rsidRDefault="009C0BAA">
      <w:r>
        <w:tab/>
      </w:r>
      <w:r>
        <w:tab/>
        <w:t>// 1</w:t>
      </w:r>
      <w:r>
        <w:rPr>
          <w:rFonts w:hint="eastAsia"/>
        </w:rPr>
        <w:t>、实际参数出现在函数调用执行时</w:t>
      </w:r>
    </w:p>
    <w:p w:rsidR="009C0BAA" w:rsidRDefault="009C0BAA">
      <w:r>
        <w:tab/>
      </w:r>
      <w:r>
        <w:tab/>
        <w:t>// 2</w:t>
      </w:r>
      <w:r>
        <w:rPr>
          <w:rFonts w:hint="eastAsia"/>
        </w:rPr>
        <w:t>、形式参数出现在函数封装时</w:t>
      </w:r>
    </w:p>
    <w:p w:rsidR="009C0BAA" w:rsidRDefault="009C0BAA">
      <w:r>
        <w:tab/>
      </w:r>
      <w:r>
        <w:tab/>
        <w:t>// 3</w:t>
      </w:r>
      <w:r>
        <w:rPr>
          <w:rFonts w:hint="eastAsia"/>
        </w:rPr>
        <w:t>、形式参数的值只能来自于实际参数，实际参数的值不能来自于形式参数</w:t>
      </w:r>
    </w:p>
    <w:p w:rsidR="009C0BAA" w:rsidRDefault="009C0BAA">
      <w:r>
        <w:tab/>
      </w:r>
      <w:r>
        <w:tab/>
        <w:t>// 4</w:t>
      </w:r>
      <w:r>
        <w:rPr>
          <w:rFonts w:hint="eastAsia"/>
        </w:rPr>
        <w:t>、形式参数和实际参数一一对应，数量上不用一一对应</w:t>
      </w:r>
    </w:p>
    <w:p w:rsidR="009C0BAA" w:rsidRDefault="009C0BAA">
      <w:r>
        <w:tab/>
      </w:r>
      <w:r>
        <w:tab/>
        <w:t>// 5</w:t>
      </w:r>
      <w:r>
        <w:rPr>
          <w:rFonts w:hint="eastAsia"/>
        </w:rPr>
        <w:t>、形式参数对应的没有实际参数，形式参数的值</w:t>
      </w:r>
      <w:r>
        <w:t>undefined</w:t>
      </w:r>
    </w:p>
    <w:p w:rsidR="009C0BAA" w:rsidRDefault="009C0BAA">
      <w:r>
        <w:tab/>
      </w:r>
      <w:r>
        <w:tab/>
        <w:t>// 6</w:t>
      </w:r>
      <w:r>
        <w:rPr>
          <w:rFonts w:hint="eastAsia"/>
        </w:rPr>
        <w:t>、所有的形式参数都是局部变量</w:t>
      </w:r>
    </w:p>
    <w:p w:rsidR="009C0BAA" w:rsidRDefault="009C0BAA">
      <w:r>
        <w:tab/>
      </w:r>
      <w:r>
        <w:tab/>
        <w:t>// 7</w:t>
      </w:r>
      <w:r>
        <w:rPr>
          <w:rFonts w:hint="eastAsia"/>
        </w:rPr>
        <w:t>、形式参数不能是一个常数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函数的返回值：</w:t>
      </w:r>
      <w:r>
        <w:t>return</w:t>
      </w:r>
    </w:p>
    <w:p w:rsidR="009C0BAA" w:rsidRDefault="009C0BAA">
      <w:r>
        <w:tab/>
      </w:r>
      <w:r>
        <w:tab/>
        <w:t>// 1</w:t>
      </w:r>
      <w:r>
        <w:rPr>
          <w:rFonts w:hint="eastAsia"/>
        </w:rPr>
        <w:t>、</w:t>
      </w:r>
      <w:r>
        <w:t>return</w:t>
      </w:r>
      <w:r>
        <w:rPr>
          <w:rFonts w:hint="eastAsia"/>
        </w:rPr>
        <w:t>返回的是函数的执行结果</w:t>
      </w:r>
    </w:p>
    <w:p w:rsidR="009C0BAA" w:rsidRDefault="009C0BAA">
      <w:r>
        <w:tab/>
      </w:r>
      <w:r>
        <w:tab/>
        <w:t>// 2</w:t>
      </w:r>
      <w:r>
        <w:rPr>
          <w:rFonts w:hint="eastAsia"/>
        </w:rPr>
        <w:t>、中断函数体</w:t>
      </w:r>
    </w:p>
    <w:p w:rsidR="009C0BAA" w:rsidRDefault="009C0BAA">
      <w:r>
        <w:tab/>
      </w:r>
      <w:r>
        <w:tab/>
        <w:t>// 3</w:t>
      </w:r>
      <w:r>
        <w:rPr>
          <w:rFonts w:hint="eastAsia"/>
        </w:rPr>
        <w:t>、</w:t>
      </w:r>
      <w:r>
        <w:t>return</w:t>
      </w:r>
      <w:r>
        <w:rPr>
          <w:rFonts w:hint="eastAsia"/>
        </w:rPr>
        <w:t>是一条语句</w:t>
      </w:r>
    </w:p>
    <w:p w:rsidR="009C0BAA" w:rsidRDefault="009C0BAA">
      <w:r>
        <w:tab/>
      </w:r>
      <w:r>
        <w:tab/>
        <w:t>// 4</w:t>
      </w:r>
      <w:r>
        <w:rPr>
          <w:rFonts w:hint="eastAsia"/>
        </w:rPr>
        <w:t>、</w:t>
      </w:r>
      <w:r>
        <w:t>return</w:t>
      </w:r>
      <w:r>
        <w:rPr>
          <w:rFonts w:hint="eastAsia"/>
        </w:rPr>
        <w:t>只能出现在函数体内</w:t>
      </w:r>
    </w:p>
    <w:p w:rsidR="009C0BAA" w:rsidRDefault="009C0BAA">
      <w:r>
        <w:tab/>
      </w:r>
      <w:r>
        <w:tab/>
        <w:t>// 5</w:t>
      </w:r>
      <w:r>
        <w:rPr>
          <w:rFonts w:hint="eastAsia"/>
        </w:rPr>
        <w:t>、一个函数体内可以出现多个</w:t>
      </w:r>
      <w:r>
        <w:t>return</w:t>
      </w:r>
      <w:r>
        <w:rPr>
          <w:rFonts w:hint="eastAsia"/>
        </w:rPr>
        <w:t>，但只会执行一个</w:t>
      </w:r>
      <w:r>
        <w:t>return</w:t>
      </w:r>
    </w:p>
    <w:p w:rsidR="009C0BAA" w:rsidRDefault="009C0BAA">
      <w:r>
        <w:tab/>
      </w:r>
      <w:r>
        <w:tab/>
        <w:t>// 6</w:t>
      </w:r>
      <w:r>
        <w:rPr>
          <w:rFonts w:hint="eastAsia"/>
        </w:rPr>
        <w:t>、</w:t>
      </w:r>
      <w:r>
        <w:t>return</w:t>
      </w:r>
      <w:r>
        <w:rPr>
          <w:rFonts w:hint="eastAsia"/>
        </w:rPr>
        <w:t>可以返回任何数据类型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函数声明：</w:t>
      </w:r>
    </w:p>
    <w:p w:rsidR="009C0BAA" w:rsidRDefault="009C0BAA">
      <w:r>
        <w:tab/>
      </w:r>
      <w:r>
        <w:tab/>
        <w:t>// var a = b = c = 20;</w:t>
      </w:r>
    </w:p>
    <w:p w:rsidR="009C0BAA" w:rsidRDefault="009C0BAA">
      <w:r>
        <w:tab/>
      </w:r>
      <w:r>
        <w:tab/>
        <w:t>// function fn(a,b,c,d){</w:t>
      </w:r>
    </w:p>
    <w:p w:rsidR="009C0BAA" w:rsidRDefault="009C0BAA">
      <w:r>
        <w:tab/>
      </w:r>
      <w:r>
        <w:tab/>
        <w:t xml:space="preserve">// </w:t>
      </w:r>
      <w:r>
        <w:tab/>
        <w:t>a = b = c = 10;</w:t>
      </w:r>
    </w:p>
    <w:p w:rsidR="009C0BAA" w:rsidRDefault="009C0BAA">
      <w:r>
        <w:tab/>
      </w:r>
      <w:r>
        <w:tab/>
        <w:t xml:space="preserve">// </w:t>
      </w:r>
      <w:r>
        <w:tab/>
        <w:t>console.log(a + b + c);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fn(a,b,c,4,5);</w:t>
      </w:r>
    </w:p>
    <w:p w:rsidR="009C0BAA" w:rsidRDefault="009C0BAA">
      <w:r>
        <w:tab/>
      </w:r>
      <w:r>
        <w:tab/>
        <w:t>// var a = 10;</w:t>
      </w:r>
    </w:p>
    <w:p w:rsidR="009C0BAA" w:rsidRDefault="009C0BAA">
      <w:r>
        <w:tab/>
      </w:r>
      <w:r>
        <w:tab/>
        <w:t>// function fn(a,undefined){</w:t>
      </w:r>
    </w:p>
    <w:p w:rsidR="009C0BAA" w:rsidRDefault="009C0BAA">
      <w:r>
        <w:tab/>
      </w:r>
      <w:r>
        <w:tab/>
        <w:t xml:space="preserve">// </w:t>
      </w:r>
      <w:r>
        <w:tab/>
        <w:t>a = 20;</w:t>
      </w:r>
    </w:p>
    <w:p w:rsidR="009C0BAA" w:rsidRDefault="009C0BAA">
      <w:r>
        <w:tab/>
      </w:r>
      <w:r>
        <w:tab/>
        <w:t xml:space="preserve">// </w:t>
      </w:r>
      <w:r>
        <w:tab/>
        <w:t>// window.a = 30;</w:t>
      </w:r>
    </w:p>
    <w:p w:rsidR="009C0BAA" w:rsidRDefault="009C0BAA">
      <w:r>
        <w:tab/>
      </w:r>
      <w:r>
        <w:tab/>
        <w:t xml:space="preserve">// </w:t>
      </w:r>
      <w:r>
        <w:tab/>
        <w:t>console.log(window,undefined == window.undefined);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</w:p>
    <w:p w:rsidR="009C0BAA" w:rsidRDefault="009C0BAA">
      <w:r>
        <w:tab/>
      </w:r>
      <w:r>
        <w:tab/>
        <w:t>// fn();</w:t>
      </w:r>
    </w:p>
    <w:p w:rsidR="009C0BAA" w:rsidRDefault="009C0BAA">
      <w:r>
        <w:tab/>
      </w:r>
      <w:r>
        <w:tab/>
        <w:t>// console.log(undefined);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fn(arr,undefined){</w:t>
      </w:r>
    </w:p>
    <w:p w:rsidR="009C0BAA" w:rsidRDefault="009C0BAA">
      <w:r>
        <w:tab/>
      </w:r>
      <w:r>
        <w:tab/>
        <w:t xml:space="preserve">// </w:t>
      </w:r>
      <w:r>
        <w:tab/>
        <w:t>window.a = 10;</w:t>
      </w:r>
    </w:p>
    <w:p w:rsidR="009C0BAA" w:rsidRDefault="009C0BAA">
      <w:r>
        <w:tab/>
      </w:r>
      <w:r>
        <w:tab/>
        <w:t xml:space="preserve">// </w:t>
      </w:r>
      <w:r>
        <w:tab/>
        <w:t>arr.length = 0;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arr1 = [1,2,3];</w:t>
      </w:r>
    </w:p>
    <w:p w:rsidR="009C0BAA" w:rsidRDefault="009C0BAA">
      <w:r>
        <w:tab/>
      </w:r>
      <w:r>
        <w:tab/>
        <w:t>// fn(arr1,undefined);</w:t>
      </w:r>
    </w:p>
    <w:p w:rsidR="009C0BAA" w:rsidRDefault="009C0BAA">
      <w:r>
        <w:tab/>
      </w:r>
      <w:r>
        <w:tab/>
        <w:t>// console.log(arr1.length);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fn(a,b,c){</w:t>
      </w:r>
    </w:p>
    <w:p w:rsidR="009C0BAA" w:rsidRDefault="009C0BAA">
      <w:r>
        <w:tab/>
      </w:r>
      <w:r>
        <w:tab/>
        <w:t xml:space="preserve">// </w:t>
      </w:r>
      <w:r>
        <w:tab/>
        <w:t>for(var i=0;i&lt;10;i++){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if(i == 5) return i;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输出吗？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num = fn(1,2,3);</w:t>
      </w:r>
    </w:p>
    <w:p w:rsidR="009C0BAA" w:rsidRDefault="009C0BAA">
      <w:r>
        <w:tab/>
      </w:r>
      <w:r>
        <w:tab/>
        <w:t>// console.log(num);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作业：如何把顾子杰提出的问题给弄死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return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return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return fn();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} </w:t>
      </w:r>
    </w:p>
    <w:p w:rsidR="009C0BAA" w:rsidRDefault="009C0BAA">
      <w:r>
        <w:tab/>
      </w:r>
      <w:r>
        <w:tab/>
        <w:t>// fn()()()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函数声明（存储）：函数可以在任何时候、任何地方封装，也可以在任何时候，任何地方调用执行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函数声明是存储在堆内存的</w:t>
      </w:r>
    </w:p>
    <w:p w:rsidR="009C0BAA" w:rsidRDefault="009C0BAA">
      <w:r>
        <w:tab/>
      </w:r>
      <w:r>
        <w:tab/>
        <w:t xml:space="preserve">// </w:t>
      </w:r>
    </w:p>
    <w:p w:rsidR="009C0BAA" w:rsidRDefault="009C0BAA">
      <w:r>
        <w:tab/>
      </w:r>
      <w:r>
        <w:tab/>
        <w:t>fn();</w:t>
      </w:r>
    </w:p>
    <w:p w:rsidR="009C0BAA" w:rsidRDefault="009C0BAA">
      <w:r>
        <w:tab/>
      </w:r>
      <w:r>
        <w:tab/>
        <w:t>function fn(){</w:t>
      </w:r>
    </w:p>
    <w:p w:rsidR="009C0BAA" w:rsidRDefault="009C0BAA">
      <w:r>
        <w:tab/>
      </w:r>
      <w:r>
        <w:tab/>
      </w:r>
      <w:r>
        <w:tab/>
        <w:t>console.log(1);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 xml:space="preserve">// </w:t>
      </w:r>
      <w:r>
        <w:rPr>
          <w:rFonts w:hint="eastAsia"/>
        </w:rPr>
        <w:t>函数表达式（匿名函数）：函数表达式是存储在栈内存的</w:t>
      </w:r>
    </w:p>
    <w:p w:rsidR="009C0BAA" w:rsidRDefault="009C0BAA">
      <w:r>
        <w:tab/>
      </w:r>
      <w:r>
        <w:tab/>
        <w:t>// var click = 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btn.onclick = click;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new</w:t>
      </w:r>
      <w:r>
        <w:rPr>
          <w:rFonts w:hint="eastAsia"/>
        </w:rPr>
        <w:t>关键字实例化构造函数的方式创建匿名函数</w:t>
      </w:r>
    </w:p>
    <w:p w:rsidR="009C0BAA" w:rsidRDefault="009C0BAA">
      <w:r>
        <w:tab/>
      </w:r>
      <w:r>
        <w:tab/>
        <w:t>// new Function(param1,param2)</w:t>
      </w:r>
    </w:p>
    <w:p w:rsidR="009C0BAA" w:rsidRDefault="009C0BAA">
      <w:r>
        <w:tab/>
      </w:r>
      <w:r>
        <w:tab/>
        <w:t>// param1</w:t>
      </w:r>
      <w:r>
        <w:rPr>
          <w:rFonts w:hint="eastAsia"/>
        </w:rPr>
        <w:t>、</w:t>
      </w:r>
      <w:r>
        <w:t>param2</w:t>
      </w:r>
      <w:r>
        <w:rPr>
          <w:rFonts w:hint="eastAsia"/>
        </w:rPr>
        <w:t>都是字符串</w:t>
      </w:r>
    </w:p>
    <w:p w:rsidR="009C0BAA" w:rsidRDefault="009C0BAA">
      <w:r>
        <w:tab/>
      </w:r>
      <w:r>
        <w:tab/>
        <w:t>// param1</w:t>
      </w:r>
      <w:r>
        <w:rPr>
          <w:rFonts w:hint="eastAsia"/>
        </w:rPr>
        <w:t>代表的是形式参数的集合</w:t>
      </w:r>
      <w:r>
        <w:t xml:space="preserve"> "a,b"</w:t>
      </w:r>
    </w:p>
    <w:p w:rsidR="009C0BAA" w:rsidRDefault="009C0BAA">
      <w:r>
        <w:tab/>
      </w:r>
      <w:r>
        <w:tab/>
        <w:t>// param2</w:t>
      </w:r>
      <w:r>
        <w:rPr>
          <w:rFonts w:hint="eastAsia"/>
        </w:rPr>
        <w:t>代表的是函数体</w:t>
      </w:r>
      <w:r>
        <w:t xml:space="preserve"> "return a + b;"</w:t>
      </w:r>
    </w:p>
    <w:p w:rsidR="009C0BAA" w:rsidRDefault="009C0BAA">
      <w:r>
        <w:tab/>
      </w:r>
      <w:r>
        <w:tab/>
        <w:t>// var fn = new Function("a,b,c","return a + b + c;");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// if(!btn.open){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box.style.background = "hotpink";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btn.innerHTML = "</w:t>
      </w:r>
      <w:r>
        <w:rPr>
          <w:rFonts w:hint="eastAsia"/>
        </w:rPr>
        <w:t>关灯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  <w:t>// }else{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box.style.background = "skyblue";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btn.innerHTML = "</w:t>
      </w:r>
      <w:r>
        <w:rPr>
          <w:rFonts w:hint="eastAsia"/>
        </w:rPr>
        <w:t>开灯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  <w:t>// }</w:t>
      </w:r>
    </w:p>
    <w:p w:rsidR="009C0BAA" w:rsidRDefault="009C0BAA">
      <w:r>
        <w:tab/>
      </w:r>
      <w:r>
        <w:tab/>
        <w:t xml:space="preserve">// </w:t>
      </w:r>
      <w:r>
        <w:tab/>
        <w:t>// btn.open = !btn.open;</w:t>
      </w:r>
    </w:p>
    <w:p w:rsidR="009C0BAA" w:rsidRDefault="009C0BAA">
      <w:r>
        <w:tab/>
      </w:r>
      <w:r>
        <w:tab/>
        <w:t xml:space="preserve">// </w:t>
      </w:r>
      <w:r>
        <w:tab/>
        <w:t>// box.style.background = !btn.open ? "hotpink" : "skyblue";</w:t>
      </w:r>
    </w:p>
    <w:p w:rsidR="009C0BAA" w:rsidRDefault="009C0BAA">
      <w:r>
        <w:tab/>
      </w:r>
      <w:r>
        <w:tab/>
        <w:t xml:space="preserve">// </w:t>
      </w:r>
      <w:r>
        <w:tab/>
        <w:t>// btn.innerHTML = !btn.open ? "</w:t>
      </w:r>
      <w:r>
        <w:rPr>
          <w:rFonts w:hint="eastAsia"/>
        </w:rPr>
        <w:t>关灯</w:t>
      </w:r>
      <w:r>
        <w:t>" : "</w:t>
      </w:r>
      <w:r>
        <w:rPr>
          <w:rFonts w:hint="eastAsia"/>
        </w:rPr>
        <w:t>开灯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  <w:t>// btn.open = !btn.open;</w:t>
      </w:r>
    </w:p>
    <w:p w:rsidR="009C0BAA" w:rsidRDefault="009C0BAA">
      <w:r>
        <w:tab/>
      </w:r>
      <w:r>
        <w:tab/>
        <w:t xml:space="preserve">// </w:t>
      </w:r>
      <w:r>
        <w:tab/>
        <w:t>(box.style.background = !btn.open ? "hotpink" : "skyblue") &amp;&amp; (btn.innerHTML = !btn.open ? "</w:t>
      </w:r>
      <w:r>
        <w:rPr>
          <w:rFonts w:hint="eastAsia"/>
        </w:rPr>
        <w:t>关灯</w:t>
      </w:r>
      <w:r>
        <w:t>" : "</w:t>
      </w:r>
      <w:r>
        <w:rPr>
          <w:rFonts w:hint="eastAsia"/>
        </w:rPr>
        <w:t>开灯</w:t>
      </w:r>
      <w:r>
        <w:t>") &amp;&amp; (btn.open = !btn.open);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btn.onclick = new Function("",`(box.style.background = !btn.open ? "hotpink" : "skyblue") &amp;&amp; (btn.innerHTML = !btn.open ? "</w:t>
      </w:r>
      <w:r>
        <w:rPr>
          <w:rFonts w:hint="eastAsia"/>
        </w:rPr>
        <w:t>关灯</w:t>
      </w:r>
      <w:r>
        <w:t>" : "</w:t>
      </w:r>
      <w:r>
        <w:rPr>
          <w:rFonts w:hint="eastAsia"/>
        </w:rPr>
        <w:t>开灯</w:t>
      </w:r>
      <w:r>
        <w:t>") &amp;&amp; (btn.open = !btn.open)`);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箭头函数：</w:t>
      </w:r>
    </w:p>
    <w:p w:rsidR="009C0BAA" w:rsidRDefault="009C0BAA">
      <w:r>
        <w:tab/>
      </w:r>
      <w:r>
        <w:tab/>
        <w:t>// var fn = ()=&gt;{</w:t>
      </w:r>
    </w:p>
    <w:p w:rsidR="009C0BAA" w:rsidRDefault="009C0BAA">
      <w:r>
        <w:tab/>
      </w:r>
      <w:r>
        <w:tab/>
        <w:t xml:space="preserve">// </w:t>
      </w:r>
      <w:r>
        <w:tab/>
        <w:t>alert(123);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btn.onclick = e=&gt;alert(1223);alert(1);</w:t>
      </w:r>
    </w:p>
    <w:p w:rsidR="009C0BAA" w:rsidRDefault="009C0BAA">
      <w:r>
        <w:t xml:space="preserve">// </w:t>
      </w:r>
      <w:r>
        <w:rPr>
          <w:rFonts w:hint="eastAsia"/>
        </w:rPr>
        <w:t>自我执行函数（立即执行函数）：模拟块级作用域</w:t>
      </w:r>
    </w:p>
    <w:p w:rsidR="009C0BAA" w:rsidRDefault="009C0BAA">
      <w:r>
        <w:tab/>
      </w:r>
      <w:r>
        <w:tab/>
        <w:t>// (function(){})()</w:t>
      </w:r>
    </w:p>
    <w:p w:rsidR="009C0BAA" w:rsidRDefault="009C0BAA"/>
    <w:p w:rsidR="009C0BAA" w:rsidRDefault="009C0BAA">
      <w:r>
        <w:tab/>
      </w:r>
      <w:r>
        <w:tab/>
        <w:t>// (function(){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})()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ES6</w:t>
      </w:r>
      <w:r>
        <w:rPr>
          <w:rFonts w:hint="eastAsia"/>
        </w:rPr>
        <w:t>新增特性：</w:t>
      </w:r>
      <w:r>
        <w:t>let</w:t>
      </w:r>
      <w:r>
        <w:rPr>
          <w:rFonts w:hint="eastAsia"/>
        </w:rPr>
        <w:t>、</w:t>
      </w:r>
      <w:r>
        <w:t>const</w:t>
      </w:r>
      <w:r>
        <w:rPr>
          <w:rFonts w:hint="eastAsia"/>
        </w:rPr>
        <w:t>让</w:t>
      </w:r>
      <w:r>
        <w:t>js</w:t>
      </w:r>
      <w:r>
        <w:rPr>
          <w:rFonts w:hint="eastAsia"/>
        </w:rPr>
        <w:t>存在了块级作用域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if(true){</w:t>
      </w:r>
    </w:p>
    <w:p w:rsidR="009C0BAA" w:rsidRDefault="009C0BAA">
      <w:r>
        <w:tab/>
      </w:r>
      <w:r>
        <w:tab/>
        <w:t xml:space="preserve">// </w:t>
      </w:r>
      <w:r>
        <w:tab/>
        <w:t>(function(){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var color = "red";</w:t>
      </w:r>
    </w:p>
    <w:p w:rsidR="009C0BAA" w:rsidRDefault="009C0BAA">
      <w:r>
        <w:tab/>
      </w:r>
      <w:r>
        <w:tab/>
        <w:t xml:space="preserve">// </w:t>
      </w:r>
      <w:r>
        <w:tab/>
        <w:t>})()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console.log(color);</w:t>
      </w:r>
    </w:p>
    <w:p w:rsidR="009C0BAA" w:rsidRDefault="009C0BAA">
      <w:r>
        <w:tab/>
      </w:r>
      <w:r>
        <w:tab/>
        <w:t>// (function(){</w:t>
      </w:r>
    </w:p>
    <w:p w:rsidR="009C0BAA" w:rsidRDefault="009C0BAA">
      <w:r>
        <w:tab/>
      </w:r>
      <w:r>
        <w:tab/>
        <w:t xml:space="preserve">// </w:t>
      </w:r>
      <w:r>
        <w:tab/>
        <w:t>if(true){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tab/>
        <w:t>}else{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})()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var lis = ul.getElementsByTagName("li");</w:t>
      </w:r>
    </w:p>
    <w:p w:rsidR="009C0BAA" w:rsidRDefault="009C0BAA">
      <w:r>
        <w:tab/>
      </w:r>
      <w:r>
        <w:tab/>
        <w:t>// for(let i=0;i&lt;lis.length;i++){</w:t>
      </w:r>
    </w:p>
    <w:p w:rsidR="009C0BAA" w:rsidRDefault="009C0BAA">
      <w:r>
        <w:tab/>
      </w:r>
      <w:r>
        <w:tab/>
      </w:r>
      <w:r>
        <w:tab/>
        <w:t>// (function(index){</w:t>
      </w:r>
    </w:p>
    <w:p w:rsidR="009C0BAA" w:rsidRDefault="009C0BAA">
      <w:r>
        <w:tab/>
      </w:r>
      <w:r>
        <w:tab/>
      </w:r>
      <w:r>
        <w:tab/>
        <w:t xml:space="preserve">// </w:t>
      </w:r>
      <w:r>
        <w:tab/>
        <w:t>lis[index].onclick = function(){</w:t>
      </w:r>
    </w:p>
    <w:p w:rsidR="009C0BAA" w:rsidRDefault="009C0BAA">
      <w:r>
        <w:tab/>
      </w:r>
      <w:r>
        <w:tab/>
      </w:r>
      <w:r>
        <w:tab/>
        <w:t xml:space="preserve">// </w:t>
      </w:r>
      <w:r>
        <w:tab/>
      </w:r>
      <w:r>
        <w:tab/>
        <w:t>alert(index);</w:t>
      </w:r>
    </w:p>
    <w:p w:rsidR="009C0BAA" w:rsidRDefault="009C0BAA">
      <w:r>
        <w:tab/>
      </w:r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</w:r>
      <w:r>
        <w:tab/>
        <w:t>// })(i)</w:t>
      </w:r>
    </w:p>
    <w:p w:rsidR="009C0BAA" w:rsidRDefault="009C0BAA">
      <w:r>
        <w:tab/>
      </w:r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tab/>
        <w:t>// lis[i].onclick = (function(index){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return function(){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</w:r>
      <w:r>
        <w:tab/>
        <w:t>alert(index);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// })(i)</w:t>
      </w:r>
    </w:p>
    <w:p w:rsidR="009C0BAA" w:rsidRDefault="009C0BAA">
      <w:r>
        <w:tab/>
      </w:r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tab/>
        <w:t>lis[i].onclick =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alert(i);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 xml:space="preserve">// </w:t>
      </w:r>
      <w:r>
        <w:rPr>
          <w:rFonts w:hint="eastAsia"/>
        </w:rPr>
        <w:t>函数重载（函数声明）：</w:t>
      </w:r>
    </w:p>
    <w:p w:rsidR="009C0BAA" w:rsidRDefault="009C0BAA">
      <w:r>
        <w:tab/>
      </w:r>
      <w:r>
        <w:tab/>
        <w:t>// var i = 1;</w:t>
      </w:r>
    </w:p>
    <w:p w:rsidR="009C0BAA" w:rsidRDefault="009C0BAA">
      <w:r>
        <w:tab/>
      </w:r>
      <w:r>
        <w:tab/>
        <w:t>// fn(); // 3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i++;</w:t>
      </w:r>
    </w:p>
    <w:p w:rsidR="009C0BAA" w:rsidRDefault="009C0BAA">
      <w:r>
        <w:tab/>
      </w:r>
      <w:r>
        <w:tab/>
        <w:t xml:space="preserve">// </w:t>
      </w:r>
      <w:r>
        <w:tab/>
        <w:t xml:space="preserve">console.log(i); 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fn(); // 3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i += 2;</w:t>
      </w:r>
    </w:p>
    <w:p w:rsidR="009C0BAA" w:rsidRDefault="009C0BAA">
      <w:r>
        <w:tab/>
      </w:r>
      <w:r>
        <w:tab/>
        <w:t xml:space="preserve">// </w:t>
      </w:r>
      <w:r>
        <w:tab/>
        <w:t>console.log(i);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fn(); // 3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函数声明存储在堆内存，函数表达式存储在栈内存，查找值时，先在栈内存中查找，在栈内存中没找到（考虑未定义的值），然后再去堆内存中查找</w:t>
      </w:r>
    </w:p>
    <w:p w:rsidR="009C0BAA" w:rsidRDefault="009C0BAA">
      <w:r>
        <w:tab/>
      </w:r>
      <w:r>
        <w:tab/>
        <w:t>// var fn;</w:t>
      </w:r>
    </w:p>
    <w:p w:rsidR="009C0BAA" w:rsidRDefault="009C0BAA">
      <w:r>
        <w:tab/>
      </w:r>
      <w:r>
        <w:tab/>
        <w:t>// console.log(fn);</w:t>
      </w:r>
    </w:p>
    <w:p w:rsidR="009C0BAA" w:rsidRDefault="009C0BAA">
      <w:r>
        <w:tab/>
      </w:r>
      <w:r>
        <w:tab/>
        <w:t>// fn(); // 2</w:t>
      </w:r>
    </w:p>
    <w:p w:rsidR="009C0BAA" w:rsidRDefault="009C0BAA">
      <w:r>
        <w:tab/>
      </w:r>
      <w:r>
        <w:tab/>
        <w:t>// fn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console.log(2);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console.log(fn); //function(){console.log(1);}</w:t>
      </w:r>
    </w:p>
    <w:p w:rsidR="009C0BAA" w:rsidRDefault="009C0BAA">
      <w:r>
        <w:tab/>
      </w:r>
      <w:r>
        <w:tab/>
        <w:t>// fn(); // 1</w:t>
      </w:r>
    </w:p>
    <w:p w:rsidR="009C0BAA" w:rsidRDefault="009C0BAA">
      <w:r>
        <w:tab/>
      </w:r>
      <w:r>
        <w:tab/>
        <w:t>// fn = 3;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fn = 3;</w:t>
      </w:r>
    </w:p>
    <w:p w:rsidR="009C0BAA" w:rsidRDefault="009C0BAA">
      <w:r>
        <w:tab/>
      </w:r>
      <w:r>
        <w:tab/>
        <w:t>// var fn;</w:t>
      </w:r>
    </w:p>
    <w:p w:rsidR="009C0BAA" w:rsidRDefault="009C0BAA">
      <w:r>
        <w:tab/>
      </w:r>
      <w:r>
        <w:tab/>
        <w:t>// console.log(fn);</w:t>
      </w:r>
    </w:p>
    <w:p w:rsidR="009C0BAA" w:rsidRDefault="009C0BAA">
      <w:r>
        <w:tab/>
      </w:r>
      <w:r>
        <w:tab/>
        <w:t xml:space="preserve">// fn(); // </w:t>
      </w:r>
    </w:p>
    <w:p w:rsidR="009C0BAA" w:rsidRDefault="009C0BAA">
      <w:r>
        <w:tab/>
      </w:r>
      <w:r>
        <w:tab/>
        <w:t>// fn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console.log(2);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fn = 3;</w:t>
      </w:r>
    </w:p>
    <w:p w:rsidR="009C0BAA" w:rsidRDefault="009C0BAA">
      <w:r>
        <w:tab/>
      </w:r>
      <w:r>
        <w:tab/>
        <w:t>// console.log(fn);</w:t>
      </w:r>
    </w:p>
    <w:p w:rsidR="009C0BAA" w:rsidRDefault="009C0BAA">
      <w:r>
        <w:tab/>
      </w:r>
      <w:r>
        <w:tab/>
        <w:t>// var fn = function(){}</w:t>
      </w:r>
    </w:p>
    <w:p w:rsidR="009C0BAA" w:rsidRDefault="009C0BAA">
      <w:r>
        <w:tab/>
      </w:r>
      <w:r>
        <w:tab/>
        <w:t>// function fn(){}</w:t>
      </w:r>
    </w:p>
    <w:p w:rsidR="009C0BAA" w:rsidRDefault="009C0BAA">
      <w:r>
        <w:t xml:space="preserve">// </w:t>
      </w:r>
      <w:r>
        <w:rPr>
          <w:rFonts w:hint="eastAsia"/>
        </w:rPr>
        <w:t>封装函数：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原材料（实际参数）</w:t>
      </w:r>
      <w:r>
        <w:t>==</w:t>
      </w:r>
      <w:r>
        <w:rPr>
          <w:rFonts w:hint="eastAsia"/>
        </w:rPr>
        <w:t>》进厂（形式参数）</w:t>
      </w:r>
      <w:r>
        <w:t>==</w:t>
      </w:r>
      <w:r>
        <w:rPr>
          <w:rFonts w:hint="eastAsia"/>
        </w:rPr>
        <w:t>》加工（函数体）</w:t>
      </w:r>
      <w:r>
        <w:t>==</w:t>
      </w:r>
      <w:r>
        <w:rPr>
          <w:rFonts w:hint="eastAsia"/>
        </w:rPr>
        <w:t>》出厂（返回值）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function sort(tempArr){</w:t>
      </w:r>
    </w:p>
    <w:p w:rsidR="009C0BAA" w:rsidRDefault="009C0BAA">
      <w:r>
        <w:tab/>
      </w:r>
      <w:r>
        <w:tab/>
        <w:t xml:space="preserve">// </w:t>
      </w:r>
      <w:r>
        <w:tab/>
        <w:t>tempArr = [...tempArr];</w:t>
      </w:r>
    </w:p>
    <w:p w:rsidR="009C0BAA" w:rsidRDefault="009C0BAA">
      <w:r>
        <w:tab/>
      </w:r>
      <w:r>
        <w:tab/>
        <w:t xml:space="preserve">// </w:t>
      </w:r>
      <w:r>
        <w:tab/>
        <w:t>for(var i=0;i&lt;tempArr.length;i++){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for(var j=i+1;j&lt;tempArr.length;j++){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if(tempArr[i] &gt; tempArr[j]){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var temp = tempArr[i];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tempArr[i] = tempArr[j];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tempArr[j] = temp;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return tempArr;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arr = [1,2,3,4,5,6,7,8,9];</w:t>
      </w:r>
    </w:p>
    <w:p w:rsidR="009C0BAA" w:rsidRDefault="009C0BAA">
      <w:r>
        <w:tab/>
      </w:r>
      <w:r>
        <w:tab/>
        <w:t xml:space="preserve">// arr.sort(function(){ </w:t>
      </w:r>
    </w:p>
    <w:p w:rsidR="009C0BAA" w:rsidRDefault="009C0BAA">
      <w:r>
        <w:tab/>
      </w:r>
      <w:r>
        <w:tab/>
        <w:t xml:space="preserve">// </w:t>
      </w:r>
      <w:r>
        <w:tab/>
        <w:t>return Math.random() &lt; 0.5;</w:t>
      </w:r>
    </w:p>
    <w:p w:rsidR="009C0BAA" w:rsidRDefault="009C0BAA">
      <w:r>
        <w:tab/>
      </w:r>
      <w:r>
        <w:tab/>
        <w:t>// });</w:t>
      </w:r>
    </w:p>
    <w:p w:rsidR="009C0BAA" w:rsidRDefault="009C0BAA">
      <w:r>
        <w:tab/>
      </w:r>
      <w:r>
        <w:tab/>
        <w:t>// var a = sort(arr);</w:t>
      </w:r>
    </w:p>
    <w:p w:rsidR="009C0BAA" w:rsidRDefault="009C0BAA">
      <w:r>
        <w:tab/>
      </w:r>
      <w:r>
        <w:tab/>
        <w:t>// var arr1 = [2131,4141,99,6564,8612,3,321,76];</w:t>
      </w:r>
    </w:p>
    <w:p w:rsidR="009C0BAA" w:rsidRDefault="009C0BAA">
      <w:r>
        <w:tab/>
      </w:r>
      <w:r>
        <w:tab/>
        <w:t>// var b = sort(arr1);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封装一个函数：实现简单的数学运算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calc(num1,num2,oprate){</w:t>
      </w:r>
    </w:p>
    <w:p w:rsidR="009C0BAA" w:rsidRDefault="009C0BAA">
      <w:r>
        <w:tab/>
      </w:r>
      <w:r>
        <w:tab/>
        <w:t xml:space="preserve">// </w:t>
      </w:r>
      <w:r>
        <w:tab/>
        <w:t>return eval(num1 + oprate + num2);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数组求最大最小值</w:t>
      </w:r>
    </w:p>
    <w:p w:rsidR="009C0BAA" w:rsidRDefault="009C0BAA">
      <w:r>
        <w:tab/>
      </w:r>
      <w:r>
        <w:tab/>
        <w:t>// function fn(arr,flag){}</w:t>
      </w:r>
    </w:p>
    <w:p w:rsidR="009C0BAA" w:rsidRDefault="009C0BAA">
      <w:r>
        <w:tab/>
      </w:r>
      <w:r>
        <w:tab/>
        <w:t>// fn([12,888,2,1321,3,21313,543],false)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统计一个字符串中某个字符出现的个数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封装去重函数：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封装一个函数：从前向后查找指定数组中某个元素首次出现的位置</w:t>
      </w:r>
    </w:p>
    <w:p w:rsidR="009C0BAA" w:rsidRDefault="009C0BAA">
      <w:r>
        <w:rPr>
          <w:rFonts w:hint="eastAsia"/>
        </w:rPr>
        <w:t>第七天</w:t>
      </w:r>
    </w:p>
    <w:p w:rsidR="009C0BAA" w:rsidRDefault="009C0BAA">
      <w:r>
        <w:t xml:space="preserve">// </w:t>
      </w:r>
      <w:r>
        <w:rPr>
          <w:rFonts w:hint="eastAsia"/>
        </w:rPr>
        <w:t>封装一个函数：从前向后查找指定数组中某个元素首次出现的位置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function index(arr,ele){</w:t>
      </w:r>
    </w:p>
    <w:p w:rsidR="009C0BAA" w:rsidRDefault="009C0BAA">
      <w:r>
        <w:tab/>
      </w:r>
      <w:r>
        <w:tab/>
        <w:t xml:space="preserve">// </w:t>
      </w:r>
      <w:r>
        <w:tab/>
        <w:t>var pos = null;</w:t>
      </w:r>
    </w:p>
    <w:p w:rsidR="009C0BAA" w:rsidRDefault="009C0BAA">
      <w:r>
        <w:tab/>
      </w:r>
      <w:r>
        <w:tab/>
        <w:t xml:space="preserve">// </w:t>
      </w:r>
      <w:r>
        <w:tab/>
        <w:t>for(var i=0;i&lt;arr.length;i++){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// pos = arr[i] == ele ? i : -1;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// if(arr[i] == ele) break;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if(arr[i] == ele){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pos = i;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break;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}else{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pos = -1;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return pos;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 xml:space="preserve">&lt;!-- </w:t>
      </w:r>
      <w:r>
        <w:rPr>
          <w:rFonts w:hint="eastAsia"/>
        </w:rPr>
        <w:t>怎样避免内存泄露</w:t>
      </w:r>
    </w:p>
    <w:p w:rsidR="009C0BAA" w:rsidRDefault="009C0BAA"/>
    <w:p w:rsidR="009C0BAA" w:rsidRDefault="009C0BAA">
      <w:r>
        <w:tab/>
        <w:t>1</w:t>
      </w:r>
      <w:r>
        <w:rPr>
          <w:rFonts w:hint="eastAsia"/>
        </w:rPr>
        <w:t>）减少不必要的全局变量，或者生命周期较长的对象，及时对无用的数据进行垃圾回收；</w:t>
      </w:r>
    </w:p>
    <w:p w:rsidR="009C0BAA" w:rsidRDefault="009C0BAA"/>
    <w:p w:rsidR="009C0BAA" w:rsidRDefault="009C0BAA">
      <w:r>
        <w:tab/>
        <w:t>2</w:t>
      </w:r>
      <w:r>
        <w:rPr>
          <w:rFonts w:hint="eastAsia"/>
        </w:rPr>
        <w:t>）注意程序逻辑，避免“死循环”之类的</w:t>
      </w:r>
      <w:r>
        <w:t xml:space="preserve"> </w:t>
      </w:r>
      <w:r>
        <w:rPr>
          <w:rFonts w:hint="eastAsia"/>
        </w:rPr>
        <w:t>；</w:t>
      </w:r>
    </w:p>
    <w:p w:rsidR="009C0BAA" w:rsidRDefault="009C0BAA"/>
    <w:p w:rsidR="009C0BAA" w:rsidRDefault="009C0BAA">
      <w:r>
        <w:tab/>
        <w:t>3</w:t>
      </w:r>
      <w:r>
        <w:rPr>
          <w:rFonts w:hint="eastAsia"/>
        </w:rPr>
        <w:t>）避免创建过多的对象</w:t>
      </w:r>
      <w:r>
        <w:t xml:space="preserve">  </w:t>
      </w:r>
      <w:r>
        <w:rPr>
          <w:rFonts w:hint="eastAsia"/>
        </w:rPr>
        <w:t>原则：不用了的东西要及时归还</w:t>
      </w:r>
      <w:r>
        <w:t xml:space="preserve"> --&gt;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作用域：变量和方法的一个执行环境，考虑上下文</w:t>
      </w:r>
    </w:p>
    <w:p w:rsidR="009C0BAA" w:rsidRDefault="009C0BAA">
      <w:r>
        <w:tab/>
      </w:r>
      <w:r>
        <w:tab/>
        <w:t>// ES6</w:t>
      </w:r>
      <w:r>
        <w:rPr>
          <w:rFonts w:hint="eastAsia"/>
        </w:rPr>
        <w:t>之前，只存在函数作用域；</w:t>
      </w:r>
      <w:r>
        <w:t>ES6</w:t>
      </w:r>
      <w:r>
        <w:rPr>
          <w:rFonts w:hint="eastAsia"/>
        </w:rPr>
        <w:t>之后，既存在函数作用域，也存在块级作用域。</w:t>
      </w:r>
    </w:p>
    <w:p w:rsidR="009C0BAA" w:rsidRDefault="009C0BAA">
      <w:r>
        <w:tab/>
      </w:r>
      <w:r>
        <w:tab/>
        <w:t>// var a = 10;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console.log(a);</w:t>
      </w:r>
    </w:p>
    <w:p w:rsidR="009C0BAA" w:rsidRDefault="009C0BAA">
      <w:r>
        <w:tab/>
      </w:r>
      <w:r>
        <w:tab/>
        <w:t xml:space="preserve">// </w:t>
      </w:r>
      <w:r>
        <w:tab/>
        <w:t>var a = 20;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函数执行完毕，会把函数体内的局部变量和方法销毁掉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作用域链：查找值的顺序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从当前作用域一级一级的向上（上一级作用域）查找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从当前查找的位置，向上查找，如果向上没有找到，去形式参数里查找，形式参数里也不存在，考虑当前作用域的变量声明提升，如果当前作用域不存在变量声明提升，则去上一级作用域中查找，从函数执行的位置向上查找，以此类推</w:t>
      </w:r>
      <w:r>
        <w:t>....</w:t>
      </w:r>
    </w:p>
    <w:p w:rsidR="009C0BAA" w:rsidRDefault="009C0BAA">
      <w:r>
        <w:tab/>
      </w:r>
      <w:r>
        <w:tab/>
        <w:t>// if(true){</w:t>
      </w:r>
    </w:p>
    <w:p w:rsidR="009C0BAA" w:rsidRDefault="009C0BAA">
      <w:r>
        <w:tab/>
      </w:r>
      <w:r>
        <w:tab/>
        <w:t xml:space="preserve">// </w:t>
      </w:r>
      <w:r>
        <w:tab/>
        <w:t>let color = "red";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color = 10;</w:t>
      </w:r>
    </w:p>
    <w:p w:rsidR="009C0BAA" w:rsidRDefault="009C0BAA">
      <w:r>
        <w:tab/>
      </w:r>
      <w:r>
        <w:tab/>
        <w:t>// var color;</w:t>
      </w:r>
    </w:p>
    <w:p w:rsidR="009C0BAA" w:rsidRDefault="009C0BAA">
      <w:r>
        <w:tab/>
      </w:r>
      <w:r>
        <w:tab/>
        <w:t>// console.log(color);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// var color = "red";</w:t>
      </w:r>
    </w:p>
    <w:p w:rsidR="009C0BAA" w:rsidRDefault="009C0BAA">
      <w:r>
        <w:tab/>
      </w:r>
      <w:r>
        <w:tab/>
        <w:t xml:space="preserve">// </w:t>
      </w:r>
      <w:r>
        <w:tab/>
        <w:t>console.log(color);</w:t>
      </w:r>
    </w:p>
    <w:p w:rsidR="009C0BAA" w:rsidRDefault="009C0BAA">
      <w:r>
        <w:tab/>
      </w:r>
      <w:r>
        <w:tab/>
        <w:t xml:space="preserve">// </w:t>
      </w:r>
      <w:r>
        <w:tab/>
        <w:t>// var color = "blue";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fn();</w:t>
      </w:r>
    </w:p>
    <w:p w:rsidR="009C0BAA" w:rsidRDefault="009C0BAA">
      <w:r>
        <w:tab/>
      </w:r>
      <w:r>
        <w:tab/>
        <w:t>// var color = "pink";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var color = "blue";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// console.log(color + "1"); // pink</w:t>
      </w:r>
    </w:p>
    <w:p w:rsidR="009C0BAA" w:rsidRDefault="009C0BAA">
      <w:r>
        <w:tab/>
      </w:r>
      <w:r>
        <w:tab/>
        <w:t xml:space="preserve">// </w:t>
      </w:r>
      <w:r>
        <w:tab/>
        <w:t>window.color = "red";</w:t>
      </w:r>
    </w:p>
    <w:p w:rsidR="009C0BAA" w:rsidRDefault="009C0BAA">
      <w:r>
        <w:tab/>
      </w:r>
      <w:r>
        <w:tab/>
        <w:t xml:space="preserve">// </w:t>
      </w:r>
      <w:r>
        <w:tab/>
        <w:t xml:space="preserve">let color = "green"; </w:t>
      </w:r>
    </w:p>
    <w:p w:rsidR="009C0BAA" w:rsidRDefault="009C0BAA">
      <w:r>
        <w:tab/>
      </w:r>
      <w:r>
        <w:tab/>
        <w:t xml:space="preserve">// </w:t>
      </w:r>
      <w:r>
        <w:tab/>
        <w:t>(function(){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console.log(color + "2"); // green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color = "</w:t>
      </w:r>
      <w:r>
        <w:rPr>
          <w:rFonts w:hint="eastAsia"/>
        </w:rPr>
        <w:t>五颜六色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var color = "orange";</w:t>
      </w:r>
    </w:p>
    <w:p w:rsidR="009C0BAA" w:rsidRDefault="009C0BAA">
      <w:r>
        <w:tab/>
      </w:r>
      <w:r>
        <w:tab/>
        <w:t xml:space="preserve">// </w:t>
      </w:r>
      <w:r>
        <w:tab/>
        <w:t>})("yellow")</w:t>
      </w:r>
    </w:p>
    <w:p w:rsidR="009C0BAA" w:rsidRDefault="009C0BAA">
      <w:r>
        <w:tab/>
      </w:r>
      <w:r>
        <w:tab/>
        <w:t xml:space="preserve">// </w:t>
      </w:r>
      <w:r>
        <w:tab/>
        <w:t xml:space="preserve">console.log(color + "3"); // </w:t>
      </w:r>
      <w:r>
        <w:rPr>
          <w:rFonts w:hint="eastAsia"/>
        </w:rPr>
        <w:t>（不显示）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fn("pink");</w:t>
      </w:r>
    </w:p>
    <w:p w:rsidR="009C0BAA" w:rsidRDefault="009C0BAA">
      <w:r>
        <w:tab/>
      </w:r>
      <w:r>
        <w:tab/>
        <w:t>// console.log(color + "4");  // red</w:t>
      </w:r>
    </w:p>
    <w:p w:rsidR="009C0BAA" w:rsidRDefault="009C0BAA"/>
    <w:p w:rsidR="009C0BAA" w:rsidRDefault="009C0BAA">
      <w:r>
        <w:tab/>
      </w:r>
      <w:r>
        <w:tab/>
        <w:t>// var color = "red";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function fn1(){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window.color = "blue";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function fn2(){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fn1();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fn();</w:t>
      </w:r>
    </w:p>
    <w:p w:rsidR="009C0BAA" w:rsidRDefault="009C0BAA">
      <w:r>
        <w:tab/>
      </w:r>
      <w:r>
        <w:tab/>
        <w:t>// console.log(color);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/>
    <w:p w:rsidR="009C0BAA" w:rsidRDefault="009C0BAA"/>
    <w:p w:rsidR="009C0BAA" w:rsidRDefault="009C0BAA">
      <w:r>
        <w:tab/>
      </w:r>
      <w:r>
        <w:tab/>
        <w:t>// this:</w:t>
      </w:r>
      <w:r>
        <w:rPr>
          <w:rFonts w:hint="eastAsia"/>
        </w:rPr>
        <w:t>肯定是一个对象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包含它的函数作为方法被调用执行所属的对象，如果没找到，则是</w:t>
      </w:r>
      <w:r>
        <w:t>window</w:t>
      </w:r>
      <w:r>
        <w:rPr>
          <w:rFonts w:hint="eastAsia"/>
        </w:rPr>
        <w:t>对象。（不适用于箭头函数，箭头函数里的</w:t>
      </w:r>
      <w:r>
        <w:t>this</w:t>
      </w:r>
      <w:r>
        <w:rPr>
          <w:rFonts w:hint="eastAsia"/>
        </w:rPr>
        <w:t>指向的是</w:t>
      </w:r>
      <w:r>
        <w:t>window</w:t>
      </w:r>
      <w:r>
        <w:rPr>
          <w:rFonts w:hint="eastAsia"/>
        </w:rPr>
        <w:t>对象）</w:t>
      </w:r>
    </w:p>
    <w:p w:rsidR="009C0BAA" w:rsidRDefault="009C0BAA">
      <w:r>
        <w:tab/>
      </w:r>
      <w:r>
        <w:tab/>
        <w:t>// 1</w:t>
      </w:r>
      <w:r>
        <w:rPr>
          <w:rFonts w:hint="eastAsia"/>
        </w:rPr>
        <w:t>、包含它的函数</w:t>
      </w:r>
    </w:p>
    <w:p w:rsidR="009C0BAA" w:rsidRDefault="009C0BAA">
      <w:r>
        <w:tab/>
      </w:r>
      <w:r>
        <w:tab/>
        <w:t>// 2</w:t>
      </w:r>
      <w:r>
        <w:rPr>
          <w:rFonts w:hint="eastAsia"/>
        </w:rPr>
        <w:t>、作为方法被调用执行</w:t>
      </w:r>
    </w:p>
    <w:p w:rsidR="009C0BAA" w:rsidRDefault="009C0BAA">
      <w:r>
        <w:tab/>
      </w:r>
      <w:r>
        <w:tab/>
        <w:t>// 3</w:t>
      </w:r>
      <w:r>
        <w:rPr>
          <w:rFonts w:hint="eastAsia"/>
        </w:rPr>
        <w:t>、所属的对象</w:t>
      </w:r>
    </w:p>
    <w:p w:rsidR="009C0BAA" w:rsidRDefault="009C0BAA">
      <w:r>
        <w:tab/>
      </w:r>
      <w:r>
        <w:tab/>
        <w:t>// 4</w:t>
      </w:r>
      <w:r>
        <w:rPr>
          <w:rFonts w:hint="eastAsia"/>
        </w:rPr>
        <w:t>、没有找到是</w:t>
      </w:r>
      <w:r>
        <w:t>window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window.fn();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obj = {</w:t>
      </w:r>
    </w:p>
    <w:p w:rsidR="009C0BAA" w:rsidRDefault="009C0BAA">
      <w:r>
        <w:tab/>
      </w:r>
      <w:r>
        <w:tab/>
        <w:t xml:space="preserve">// </w:t>
      </w:r>
      <w:r>
        <w:tab/>
        <w:t>fn: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obj.fn();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btn.onclick = (function(){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  <w:t>return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})()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var obj = {</w:t>
      </w:r>
    </w:p>
    <w:p w:rsidR="009C0BAA" w:rsidRDefault="009C0BAA">
      <w:r>
        <w:tab/>
      </w:r>
      <w:r>
        <w:tab/>
        <w:t xml:space="preserve">// </w:t>
      </w:r>
      <w:r>
        <w:tab/>
        <w:t>fn: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};</w:t>
      </w:r>
    </w:p>
    <w:p w:rsidR="009C0BAA" w:rsidRDefault="009C0BAA">
      <w:r>
        <w:tab/>
      </w:r>
      <w:r>
        <w:tab/>
        <w:t>// var f = obj.fn;</w:t>
      </w:r>
    </w:p>
    <w:p w:rsidR="009C0BAA" w:rsidRDefault="009C0BAA">
      <w:r>
        <w:tab/>
      </w:r>
      <w:r>
        <w:tab/>
        <w:t>// function fun(ff){</w:t>
      </w:r>
    </w:p>
    <w:p w:rsidR="009C0BAA" w:rsidRDefault="009C0BAA">
      <w:r>
        <w:tab/>
      </w:r>
      <w:r>
        <w:tab/>
        <w:t xml:space="preserve">// </w:t>
      </w:r>
      <w:r>
        <w:tab/>
        <w:t>arguments[0]();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fun(f);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obj1 = {</w:t>
      </w:r>
    </w:p>
    <w:p w:rsidR="009C0BAA" w:rsidRDefault="009C0BAA">
      <w:r>
        <w:tab/>
      </w:r>
      <w:r>
        <w:tab/>
        <w:t xml:space="preserve">// </w:t>
      </w:r>
      <w:r>
        <w:tab/>
        <w:t>name: "</w:t>
      </w:r>
      <w:r>
        <w:rPr>
          <w:rFonts w:hint="eastAsia"/>
        </w:rPr>
        <w:t>对象</w:t>
      </w:r>
      <w:r>
        <w:t>1",</w:t>
      </w:r>
    </w:p>
    <w:p w:rsidR="009C0BAA" w:rsidRDefault="009C0BAA">
      <w:r>
        <w:tab/>
      </w:r>
      <w:r>
        <w:tab/>
        <w:t xml:space="preserve">// </w:t>
      </w:r>
      <w:r>
        <w:tab/>
        <w:t>sayName: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obj2 = {</w:t>
      </w:r>
    </w:p>
    <w:p w:rsidR="009C0BAA" w:rsidRDefault="009C0BAA">
      <w:r>
        <w:tab/>
      </w:r>
      <w:r>
        <w:tab/>
        <w:t xml:space="preserve">// </w:t>
      </w:r>
      <w:r>
        <w:tab/>
        <w:t>name: "</w:t>
      </w:r>
      <w:r>
        <w:rPr>
          <w:rFonts w:hint="eastAsia"/>
        </w:rPr>
        <w:t>对象</w:t>
      </w:r>
      <w:r>
        <w:t>2"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 xml:space="preserve">// // </w:t>
      </w:r>
      <w:r>
        <w:rPr>
          <w:rFonts w:hint="eastAsia"/>
        </w:rPr>
        <w:t>改变了</w:t>
      </w:r>
      <w:r>
        <w:t>this</w:t>
      </w:r>
      <w:r>
        <w:rPr>
          <w:rFonts w:hint="eastAsia"/>
        </w:rPr>
        <w:t>指向</w:t>
      </w:r>
    </w:p>
    <w:p w:rsidR="009C0BAA" w:rsidRDefault="009C0BAA">
      <w:r>
        <w:tab/>
      </w:r>
      <w:r>
        <w:tab/>
        <w:t>// var f = obj1.sayName;</w:t>
      </w:r>
    </w:p>
    <w:p w:rsidR="009C0BAA" w:rsidRDefault="009C0BAA">
      <w:r>
        <w:tab/>
      </w:r>
      <w:r>
        <w:tab/>
        <w:t>// // obj1.sayName.call(obj2);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new f()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function Animal(){</w:t>
      </w:r>
    </w:p>
    <w:p w:rsidR="009C0BAA" w:rsidRDefault="009C0BAA">
      <w:r>
        <w:tab/>
      </w:r>
      <w:r>
        <w:tab/>
        <w:t xml:space="preserve">// </w:t>
      </w:r>
      <w:r>
        <w:tab/>
        <w:t>this.name = "Cat";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>// function Cat(){</w:t>
      </w:r>
    </w:p>
    <w:p w:rsidR="009C0BAA" w:rsidRDefault="009C0BAA">
      <w:r>
        <w:tab/>
      </w:r>
      <w:r>
        <w:tab/>
        <w:t xml:space="preserve">// </w:t>
      </w:r>
      <w:r>
        <w:tab/>
        <w:t>Animal.call(this);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new Cat();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var obj = {</w:t>
      </w:r>
    </w:p>
    <w:p w:rsidR="009C0BAA" w:rsidRDefault="009C0BAA">
      <w:r>
        <w:tab/>
      </w:r>
      <w:r>
        <w:tab/>
        <w:t xml:space="preserve">// </w:t>
      </w:r>
      <w:r>
        <w:tab/>
        <w:t>name: "</w:t>
      </w:r>
      <w:r>
        <w:rPr>
          <w:rFonts w:hint="eastAsia"/>
        </w:rPr>
        <w:t>张三</w:t>
      </w:r>
      <w:r>
        <w:t>",</w:t>
      </w:r>
    </w:p>
    <w:p w:rsidR="009C0BAA" w:rsidRDefault="009C0BAA">
      <w:r>
        <w:tab/>
      </w:r>
      <w:r>
        <w:tab/>
        <w:t xml:space="preserve">// </w:t>
      </w:r>
      <w:r>
        <w:tab/>
        <w:t>fun: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// console.log(this.name);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this.name = "</w:t>
      </w:r>
      <w:r>
        <w:rPr>
          <w:rFonts w:hint="eastAsia"/>
        </w:rPr>
        <w:t>王五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// console.log(this);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return (()=&gt;{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})()</w:t>
      </w:r>
    </w:p>
    <w:p w:rsidR="009C0BAA" w:rsidRDefault="009C0BAA">
      <w:r>
        <w:tab/>
      </w:r>
      <w:r>
        <w:tab/>
        <w:t xml:space="preserve">// </w:t>
      </w:r>
      <w:r>
        <w:tab/>
        <w:t>},</w:t>
      </w:r>
    </w:p>
    <w:p w:rsidR="009C0BAA" w:rsidRDefault="009C0BAA">
      <w:r>
        <w:tab/>
      </w:r>
      <w:r>
        <w:tab/>
        <w:t xml:space="preserve">// </w:t>
      </w:r>
      <w:r>
        <w:tab/>
        <w:t>fun1: ()=&gt;{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this.name = "</w:t>
      </w:r>
      <w:r>
        <w:rPr>
          <w:rFonts w:hint="eastAsia"/>
        </w:rPr>
        <w:t>李四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// console.log(this.name);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return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}()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obj.fun();</w:t>
      </w:r>
    </w:p>
    <w:p w:rsidR="009C0BAA" w:rsidRDefault="009C0BAA">
      <w:r>
        <w:tab/>
      </w:r>
      <w:r>
        <w:tab/>
        <w:t>// obj.fun1();</w:t>
      </w:r>
    </w:p>
    <w:p w:rsidR="009C0BAA" w:rsidRDefault="009C0BAA">
      <w:r>
        <w:tab/>
      </w:r>
      <w:r>
        <w:tab/>
        <w:t>// console.log(name);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改变</w:t>
      </w:r>
      <w:r>
        <w:t>this</w:t>
      </w:r>
      <w:r>
        <w:rPr>
          <w:rFonts w:hint="eastAsia"/>
        </w:rPr>
        <w:t>指向：</w:t>
      </w:r>
      <w:r>
        <w:t>apply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、</w:t>
      </w:r>
      <w:r>
        <w:t>bind</w:t>
      </w:r>
    </w:p>
    <w:p w:rsidR="009C0BAA" w:rsidRDefault="009C0BAA">
      <w:r>
        <w:tab/>
      </w:r>
      <w:r>
        <w:tab/>
        <w:t>// apply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：执行结果是借用方法的返回值</w:t>
      </w:r>
    </w:p>
    <w:p w:rsidR="009C0BAA" w:rsidRDefault="009C0BAA">
      <w:r>
        <w:tab/>
      </w:r>
      <w:r>
        <w:tab/>
        <w:t>// call</w:t>
      </w:r>
      <w:r>
        <w:rPr>
          <w:rFonts w:hint="eastAsia"/>
        </w:rPr>
        <w:t>：返回值是一个新的函数</w:t>
      </w:r>
    </w:p>
    <w:p w:rsidR="009C0BAA" w:rsidRDefault="009C0BAA">
      <w:r>
        <w:tab/>
      </w:r>
      <w:r>
        <w:tab/>
        <w:t>// var obj = {</w:t>
      </w:r>
    </w:p>
    <w:p w:rsidR="009C0BAA" w:rsidRDefault="009C0BAA">
      <w:r>
        <w:tab/>
      </w:r>
      <w:r>
        <w:tab/>
        <w:t xml:space="preserve">// </w:t>
      </w:r>
      <w:r>
        <w:tab/>
        <w:t>name: "</w:t>
      </w:r>
      <w:r>
        <w:rPr>
          <w:rFonts w:hint="eastAsia"/>
        </w:rPr>
        <w:t>张三</w:t>
      </w:r>
      <w:r>
        <w:t>"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f(){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ff = f.bind(obj);</w:t>
      </w:r>
    </w:p>
    <w:p w:rsidR="009C0BAA" w:rsidRDefault="009C0BAA">
      <w:r>
        <w:tab/>
      </w:r>
      <w:r>
        <w:tab/>
        <w:t>// f();</w:t>
      </w:r>
    </w:p>
    <w:p w:rsidR="009C0BAA" w:rsidRDefault="009C0BAA">
      <w:r>
        <w:tab/>
      </w:r>
      <w:r>
        <w:tab/>
        <w:t>// ff();</w:t>
      </w:r>
    </w:p>
    <w:p w:rsidR="009C0BAA" w:rsidRDefault="009C0BAA">
      <w:r>
        <w:tab/>
      </w:r>
      <w:r>
        <w:tab/>
        <w:t xml:space="preserve">// 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fn(1,2,3,4,5,6,7);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console.log( fn.bind(window) == fn);</w:t>
      </w:r>
    </w:p>
    <w:p w:rsidR="009C0BAA" w:rsidRDefault="009C0BAA">
      <w:r>
        <w:tab/>
      </w:r>
      <w:r>
        <w:tab/>
        <w:t>// fn.bind(new String("fdsaghfdsja"))();</w:t>
      </w:r>
    </w:p>
    <w:p w:rsidR="009C0BAA" w:rsidRDefault="009C0BAA">
      <w:r>
        <w:tab/>
      </w:r>
      <w:r>
        <w:tab/>
        <w:t>// fn();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函数里的隐藏对象</w:t>
      </w:r>
      <w:r>
        <w:t>:this arguments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arguments</w:t>
      </w:r>
      <w:r>
        <w:rPr>
          <w:rFonts w:hint="eastAsia"/>
        </w:rPr>
        <w:t>：是一个类似于数组的对象，是所有实参的集合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fn(a,b,c){</w:t>
      </w:r>
    </w:p>
    <w:p w:rsidR="009C0BAA" w:rsidRDefault="009C0BAA">
      <w:r>
        <w:tab/>
      </w:r>
      <w:r>
        <w:tab/>
        <w:t xml:space="preserve">// </w:t>
      </w:r>
      <w:r>
        <w:tab/>
        <w:t>// console.log(Object.prototype.toString.call(arguments));</w:t>
      </w:r>
    </w:p>
    <w:p w:rsidR="009C0BAA" w:rsidRDefault="009C0BAA">
      <w:r>
        <w:tab/>
      </w:r>
      <w:r>
        <w:tab/>
        <w:t xml:space="preserve">// </w:t>
      </w:r>
      <w:r>
        <w:tab/>
        <w:t>// console.log( Array.from(arguments).slice(1,4) );</w:t>
      </w:r>
    </w:p>
    <w:p w:rsidR="009C0BAA" w:rsidRDefault="009C0BAA">
      <w:r>
        <w:tab/>
      </w:r>
      <w:r>
        <w:tab/>
        <w:t xml:space="preserve">// </w:t>
      </w:r>
      <w:r>
        <w:tab/>
        <w:t>// console.log( [].slice.call(arguments,1,4) );</w:t>
      </w:r>
    </w:p>
    <w:p w:rsidR="009C0BAA" w:rsidRDefault="009C0BAA">
      <w:r>
        <w:tab/>
      </w:r>
      <w:r>
        <w:tab/>
        <w:t xml:space="preserve">// </w:t>
      </w:r>
      <w:r>
        <w:tab/>
        <w:t>// console.log( [].slice.apply(arguments,[1,4]) );</w:t>
      </w:r>
    </w:p>
    <w:p w:rsidR="009C0BAA" w:rsidRDefault="009C0BAA">
      <w:r>
        <w:tab/>
      </w:r>
      <w:r>
        <w:tab/>
        <w:t xml:space="preserve">// </w:t>
      </w:r>
      <w:r>
        <w:tab/>
        <w:t>// arguments[0] = 11;</w:t>
      </w:r>
    </w:p>
    <w:p w:rsidR="009C0BAA" w:rsidRDefault="009C0BAA">
      <w:r>
        <w:tab/>
      </w:r>
      <w:r>
        <w:tab/>
        <w:t xml:space="preserve">// </w:t>
      </w:r>
      <w:r>
        <w:tab/>
        <w:t>// console.log(a);</w:t>
      </w:r>
    </w:p>
    <w:p w:rsidR="009C0BAA" w:rsidRDefault="009C0BAA">
      <w:r>
        <w:tab/>
      </w:r>
      <w:r>
        <w:tab/>
        <w:t xml:space="preserve">// </w:t>
      </w:r>
      <w:r>
        <w:tab/>
        <w:t>b = 22;</w:t>
      </w:r>
    </w:p>
    <w:p w:rsidR="009C0BAA" w:rsidRDefault="009C0BAA">
      <w:r>
        <w:tab/>
      </w:r>
      <w:r>
        <w:tab/>
        <w:t xml:space="preserve">// </w:t>
      </w:r>
      <w:r>
        <w:tab/>
        <w:t>console.log(arguments[1]);</w:t>
      </w:r>
    </w:p>
    <w:p w:rsidR="009C0BAA" w:rsidRDefault="009C0BAA"/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fn(1,2,3,4,5,6);</w:t>
      </w:r>
    </w:p>
    <w:p w:rsidR="009C0BAA" w:rsidRDefault="009C0BAA">
      <w:r>
        <w:tab/>
        <w:t xml:space="preserve">// </w:t>
      </w:r>
      <w:r>
        <w:rPr>
          <w:rFonts w:hint="eastAsia"/>
        </w:rPr>
        <w:t>闭包：一个函数有权访问另外一个函数中局部变量或者方法（函数中包含函数）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作用域中存在作用域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if(true){</w:t>
      </w:r>
    </w:p>
    <w:p w:rsidR="009C0BAA" w:rsidRDefault="009C0BAA">
      <w:r>
        <w:tab/>
      </w:r>
      <w:r>
        <w:tab/>
        <w:t xml:space="preserve">// </w:t>
      </w:r>
      <w:r>
        <w:tab/>
        <w:t>let a = 10;</w:t>
      </w:r>
    </w:p>
    <w:p w:rsidR="009C0BAA" w:rsidRDefault="009C0BAA">
      <w:r>
        <w:tab/>
      </w:r>
      <w:r>
        <w:tab/>
        <w:t xml:space="preserve">// </w:t>
      </w:r>
      <w:r>
        <w:tab/>
        <w:t>(function(){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var c = a + 20;</w:t>
      </w:r>
    </w:p>
    <w:p w:rsidR="009C0BAA" w:rsidRDefault="009C0BAA">
      <w:r>
        <w:tab/>
      </w:r>
      <w:r>
        <w:tab/>
        <w:t xml:space="preserve">// </w:t>
      </w:r>
      <w:r>
        <w:tab/>
        <w:t>})()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>// var arr = [];</w:t>
      </w:r>
    </w:p>
    <w:p w:rsidR="009C0BAA" w:rsidRDefault="009C0BAA">
      <w:r>
        <w:tab/>
      </w:r>
      <w:r>
        <w:tab/>
        <w:t>// for(let i=0;i&lt;10;i++){</w:t>
      </w:r>
    </w:p>
    <w:p w:rsidR="009C0BAA" w:rsidRDefault="009C0BAA">
      <w:r>
        <w:tab/>
      </w:r>
      <w:r>
        <w:tab/>
        <w:t xml:space="preserve">// </w:t>
      </w:r>
      <w:r>
        <w:tab/>
        <w:t>arr[i] =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alert(i);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arr[0]();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fn(a){</w:t>
      </w:r>
    </w:p>
    <w:p w:rsidR="009C0BAA" w:rsidRDefault="009C0BAA">
      <w:r>
        <w:tab/>
      </w:r>
      <w:r>
        <w:tab/>
        <w:t xml:space="preserve">// </w:t>
      </w:r>
      <w:r>
        <w:tab/>
        <w:t>return function (b){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return function (c){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return a + b + c;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>// fn("Hello,")("world!")("</w:t>
      </w:r>
      <w:r>
        <w:rPr>
          <w:rFonts w:hint="eastAsia"/>
        </w:rPr>
        <w:t>你长的好高！！！</w:t>
      </w:r>
      <w:r>
        <w:t>");</w:t>
      </w:r>
    </w:p>
    <w:p w:rsidR="009C0BAA" w:rsidRDefault="009C0BAA">
      <w:r>
        <w:tab/>
      </w:r>
      <w:r>
        <w:tab/>
        <w:t>// Hello,world!</w:t>
      </w:r>
      <w:r>
        <w:rPr>
          <w:rFonts w:hint="eastAsia"/>
        </w:rPr>
        <w:t>你长的好高！！！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box.onclick = function(color){</w:t>
      </w:r>
    </w:p>
    <w:p w:rsidR="009C0BAA" w:rsidRDefault="009C0BAA">
      <w:r>
        <w:tab/>
      </w:r>
      <w:r>
        <w:tab/>
        <w:t xml:space="preserve">// </w:t>
      </w:r>
      <w:r>
        <w:tab/>
        <w:t>return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this.style.background = color;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}("pink")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Array.prototype.forEach = function forEach(){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obj1 = {</w:t>
      </w:r>
    </w:p>
    <w:p w:rsidR="009C0BAA" w:rsidRDefault="009C0BAA">
      <w:r>
        <w:tab/>
      </w:r>
      <w:r>
        <w:tab/>
        <w:t xml:space="preserve">// </w:t>
      </w:r>
      <w:r>
        <w:tab/>
        <w:t>fun: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(()=&gt;{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})();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  <w:r>
        <w:tab/>
      </w:r>
    </w:p>
    <w:p w:rsidR="009C0BAA" w:rsidRDefault="009C0BAA">
      <w:r>
        <w:tab/>
      </w:r>
      <w:r>
        <w:tab/>
        <w:t>// obj1.fun();</w:t>
      </w:r>
    </w:p>
    <w:p w:rsidR="009C0BAA" w:rsidRDefault="009C0BAA"/>
    <w:p w:rsidR="009C0BAA" w:rsidRDefault="009C0BAA">
      <w:r>
        <w:tab/>
      </w:r>
      <w:r>
        <w:tab/>
        <w:t>// Array.prototype.each = function each(){</w:t>
      </w:r>
    </w:p>
    <w:p w:rsidR="009C0BAA" w:rsidRDefault="009C0BAA">
      <w:r>
        <w:tab/>
      </w:r>
      <w:r>
        <w:tab/>
        <w:t xml:space="preserve">// </w:t>
      </w:r>
      <w:r>
        <w:tab/>
        <w:t>// console.log(this);</w:t>
      </w:r>
    </w:p>
    <w:p w:rsidR="009C0BAA" w:rsidRDefault="009C0BAA">
      <w:r>
        <w:tab/>
      </w:r>
      <w:r>
        <w:tab/>
        <w:t xml:space="preserve">// </w:t>
      </w:r>
      <w:r>
        <w:tab/>
        <w:t>var _this = this;</w:t>
      </w:r>
    </w:p>
    <w:p w:rsidR="009C0BAA" w:rsidRDefault="009C0BAA">
      <w:r>
        <w:tab/>
      </w:r>
      <w:r>
        <w:tab/>
        <w:t xml:space="preserve">// </w:t>
      </w:r>
      <w:r>
        <w:tab/>
        <w:t>// fn();</w:t>
      </w:r>
    </w:p>
    <w:p w:rsidR="009C0BAA" w:rsidRDefault="009C0BAA">
      <w:r>
        <w:tab/>
      </w:r>
      <w:r>
        <w:tab/>
        <w:t xml:space="preserve">// </w:t>
      </w:r>
      <w:r>
        <w:tab/>
        <w:t>(function(){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console.log(this, _this, "1");</w:t>
      </w:r>
    </w:p>
    <w:p w:rsidR="009C0BAA" w:rsidRDefault="009C0BAA">
      <w:r>
        <w:tab/>
      </w:r>
      <w:r>
        <w:tab/>
        <w:t xml:space="preserve">// </w:t>
      </w:r>
      <w:r>
        <w:tab/>
        <w:t>})()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f = ()=&gt;{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arr = [1,2,3,4,5,6];</w:t>
      </w:r>
    </w:p>
    <w:p w:rsidR="009C0BAA" w:rsidRDefault="009C0BAA">
      <w:r>
        <w:tab/>
      </w:r>
      <w:r>
        <w:tab/>
        <w:t>// arr.each();</w:t>
      </w:r>
    </w:p>
    <w:p w:rsidR="009C0BAA" w:rsidRDefault="009C0BAA">
      <w:r>
        <w:tab/>
      </w:r>
      <w:r>
        <w:tab/>
        <w:t>// f();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var obj = {</w:t>
      </w:r>
    </w:p>
    <w:p w:rsidR="009C0BAA" w:rsidRDefault="009C0BAA">
      <w:r>
        <w:tab/>
      </w:r>
      <w:r>
        <w:tab/>
        <w:t xml:space="preserve">// </w:t>
      </w:r>
      <w:r>
        <w:tab/>
        <w:t>a: [7,8,9,10,11,12,13]</w:t>
      </w:r>
    </w:p>
    <w:p w:rsidR="009C0BAA" w:rsidRDefault="009C0BAA">
      <w:r>
        <w:tab/>
      </w:r>
      <w:r>
        <w:tab/>
        <w:t>// };</w:t>
      </w:r>
    </w:p>
    <w:p w:rsidR="009C0BAA" w:rsidRDefault="009C0BAA">
      <w:r>
        <w:tab/>
      </w:r>
      <w:r>
        <w:tab/>
        <w:t>// function fn(arr,b){</w:t>
      </w:r>
    </w:p>
    <w:p w:rsidR="009C0BAA" w:rsidRDefault="009C0BAA">
      <w:r>
        <w:tab/>
      </w:r>
      <w:r>
        <w:tab/>
        <w:t xml:space="preserve">// </w:t>
      </w:r>
      <w:r>
        <w:tab/>
        <w:t>arr.forEach((v)=&gt;{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arr.length = 3;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console.log(v,b);</w:t>
      </w:r>
    </w:p>
    <w:p w:rsidR="009C0BAA" w:rsidRDefault="009C0BAA">
      <w:r>
        <w:tab/>
      </w:r>
      <w:r>
        <w:tab/>
        <w:t xml:space="preserve">// </w:t>
      </w:r>
      <w:r>
        <w:tab/>
        <w:t>})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f = fn.bind(obj,[1,2,3,4,5,6],"Hello,world!")</w:t>
      </w:r>
    </w:p>
    <w:p w:rsidR="009C0BAA" w:rsidRDefault="009C0BAA">
      <w:r>
        <w:tab/>
      </w:r>
      <w:r>
        <w:tab/>
        <w:t>// f();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高阶函数：函数作为方法的实参传入</w:t>
      </w:r>
    </w:p>
    <w:p w:rsidR="009C0BAA" w:rsidRDefault="009C0BAA">
      <w:r>
        <w:tab/>
      </w:r>
      <w:r>
        <w:tab/>
        <w:t>// sort forEach....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递归：函数调用函数本身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Array.prototype.each = function each(fn){</w:t>
      </w:r>
    </w:p>
    <w:p w:rsidR="009C0BAA" w:rsidRDefault="009C0BAA">
      <w:r>
        <w:tab/>
      </w:r>
      <w:r>
        <w:tab/>
      </w:r>
      <w:r>
        <w:tab/>
        <w:t>this.i || (this.i = 0);</w:t>
      </w:r>
    </w:p>
    <w:p w:rsidR="009C0BAA" w:rsidRDefault="009C0BAA">
      <w:r>
        <w:tab/>
      </w:r>
      <w:r>
        <w:tab/>
      </w:r>
      <w:r>
        <w:tab/>
        <w:t>for(;this.i&lt;this.length;this.i++){</w:t>
      </w:r>
    </w:p>
    <w:p w:rsidR="009C0BAA" w:rsidRDefault="009C0BAA">
      <w:r>
        <w:tab/>
      </w:r>
      <w:r>
        <w:tab/>
      </w:r>
      <w:r>
        <w:tab/>
      </w:r>
      <w:r>
        <w:tab/>
        <w:t>if(Object.prototype.toString.call(this[this.i]) == "[object Array]"){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是数组，再使用</w:t>
      </w:r>
      <w:r>
        <w:t>each</w:t>
      </w:r>
      <w:r>
        <w:rPr>
          <w:rFonts w:hint="eastAsia"/>
        </w:rPr>
        <w:t>函数遍历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// this[this.i].each(fn);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arguments.callee.call(this[this.i],fn);</w:t>
      </w:r>
    </w:p>
    <w:p w:rsidR="009C0BAA" w:rsidRDefault="009C0BAA">
      <w:r>
        <w:tab/>
      </w:r>
      <w:r>
        <w:tab/>
      </w:r>
      <w:r>
        <w:tab/>
      </w:r>
      <w:r>
        <w:tab/>
        <w:t>}else{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非数组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if(fn) fn(this[this.i],this.i);</w:t>
      </w:r>
    </w:p>
    <w:p w:rsidR="009C0BAA" w:rsidRDefault="009C0BAA"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var arr = [1,2,[3,[4,5],6],[7,[8,9,[10,11]]]];</w:t>
      </w:r>
    </w:p>
    <w:p w:rsidR="009C0BAA" w:rsidRDefault="009C0BAA">
      <w:r>
        <w:tab/>
      </w:r>
      <w:r>
        <w:tab/>
        <w:t>// var sum = 0;</w:t>
      </w:r>
    </w:p>
    <w:p w:rsidR="009C0BAA" w:rsidRDefault="009C0BAA">
      <w:r>
        <w:tab/>
      </w:r>
      <w:r>
        <w:tab/>
        <w:t>// var c = 0;</w:t>
      </w:r>
    </w:p>
    <w:p w:rsidR="009C0BAA" w:rsidRDefault="009C0BAA">
      <w:r>
        <w:tab/>
      </w:r>
      <w:r>
        <w:tab/>
        <w:t>var a = [];</w:t>
      </w:r>
    </w:p>
    <w:p w:rsidR="009C0BAA" w:rsidRDefault="009C0BAA">
      <w:r>
        <w:tab/>
      </w:r>
      <w:r>
        <w:tab/>
        <w:t>arr.each(function(v,i){</w:t>
      </w:r>
    </w:p>
    <w:p w:rsidR="009C0BAA" w:rsidRDefault="009C0BAA">
      <w:r>
        <w:tab/>
      </w:r>
      <w:r>
        <w:tab/>
      </w:r>
      <w:r>
        <w:tab/>
        <w:t>// sum += v;</w:t>
      </w:r>
    </w:p>
    <w:p w:rsidR="009C0BAA" w:rsidRDefault="009C0BAA">
      <w:r>
        <w:tab/>
      </w:r>
      <w:r>
        <w:tab/>
      </w:r>
      <w:r>
        <w:tab/>
        <w:t>// c++;</w:t>
      </w:r>
    </w:p>
    <w:p w:rsidR="009C0BAA" w:rsidRDefault="009C0BAA">
      <w:r>
        <w:tab/>
      </w:r>
      <w:r>
        <w:tab/>
      </w:r>
      <w:r>
        <w:tab/>
        <w:t>a.push(v);</w:t>
      </w:r>
    </w:p>
    <w:p w:rsidR="009C0BAA" w:rsidRDefault="009C0BAA">
      <w:r>
        <w:tab/>
      </w:r>
      <w:r>
        <w:tab/>
        <w:t>});</w:t>
      </w:r>
    </w:p>
    <w:p w:rsidR="009C0BAA" w:rsidRDefault="009C0BAA">
      <w:r>
        <w:tab/>
      </w:r>
      <w:r>
        <w:tab/>
        <w:t>// var aver = sum/c;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函数里的隐藏对象：</w:t>
      </w:r>
      <w:r>
        <w:t>arguments</w:t>
      </w:r>
    </w:p>
    <w:p w:rsidR="009C0BAA" w:rsidRDefault="009C0BAA">
      <w:r>
        <w:tab/>
      </w:r>
      <w:r>
        <w:tab/>
        <w:t>// arguments.callee</w:t>
      </w:r>
      <w:r>
        <w:rPr>
          <w:rFonts w:hint="eastAsia"/>
        </w:rPr>
        <w:t>：指向的函数本身</w:t>
      </w:r>
    </w:p>
    <w:p w:rsidR="009C0BAA" w:rsidRDefault="009C0BAA"/>
    <w:p w:rsidR="009C0BAA" w:rsidRDefault="009C0BAA">
      <w:r>
        <w:rPr>
          <w:rFonts w:hint="eastAsia"/>
        </w:rPr>
        <w:t>第八天</w:t>
      </w:r>
    </w:p>
    <w:p w:rsidR="009C0BAA" w:rsidRDefault="009C0BAA">
      <w:r>
        <w:tab/>
        <w:t xml:space="preserve">// </w:t>
      </w:r>
      <w:r>
        <w:rPr>
          <w:rFonts w:hint="eastAsia"/>
        </w:rPr>
        <w:t>字符串：凡是被单引号或者双引号引起来的内容都是字符串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字符串对应的构造函数：</w:t>
      </w:r>
      <w:r>
        <w:t>String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字符串的创建：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直接量：</w:t>
      </w:r>
      <w:r>
        <w:t>var str = "abc"</w:t>
      </w:r>
    </w:p>
    <w:p w:rsidR="009C0BAA" w:rsidRDefault="009C0BAA">
      <w:r>
        <w:tab/>
      </w:r>
      <w:r>
        <w:tab/>
        <w:t>// new</w:t>
      </w:r>
      <w:r>
        <w:rPr>
          <w:rFonts w:hint="eastAsia"/>
        </w:rPr>
        <w:t>关键字实例化对象的方式创建字符串：</w:t>
      </w:r>
      <w:r>
        <w:t>var strObj = new String(123)1231231331321113331211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字符串的长度属性：</w:t>
      </w:r>
      <w:r>
        <w:t>length</w:t>
      </w:r>
      <w:r>
        <w:rPr>
          <w:rFonts w:hint="eastAsia"/>
        </w:rPr>
        <w:t>只读属性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字符串的方法：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静态方法：</w:t>
      </w:r>
      <w:r>
        <w:t>String.fromCharCode(97,98,99)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原型方法：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字符串的转换方法：该方法支持正则表达式</w:t>
      </w:r>
    </w:p>
    <w:p w:rsidR="009C0BAA" w:rsidRDefault="009C0BAA">
      <w:r>
        <w:tab/>
      </w:r>
      <w:r>
        <w:tab/>
        <w:t>// *.split(</w:t>
      </w:r>
      <w:r>
        <w:rPr>
          <w:rFonts w:hint="eastAsia"/>
        </w:rPr>
        <w:t>分隔符</w:t>
      </w:r>
      <w:r>
        <w:t>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str = "</w:t>
      </w:r>
      <w:r>
        <w:rPr>
          <w:rFonts w:hint="eastAsia"/>
        </w:rPr>
        <w:t>好好学习</w:t>
      </w:r>
      <w:r>
        <w:t>,</w:t>
      </w:r>
      <w:r>
        <w:rPr>
          <w:rFonts w:hint="eastAsia"/>
        </w:rPr>
        <w:t>天天吃鱼！！！</w:t>
      </w:r>
      <w:r>
        <w:t>";</w:t>
      </w:r>
    </w:p>
    <w:p w:rsidR="009C0BAA" w:rsidRDefault="009C0BAA">
      <w:r>
        <w:tab/>
      </w:r>
      <w:r>
        <w:tab/>
        <w:t>// console.log(str.split(",",1));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JSON.stringify() </w:t>
      </w:r>
      <w:r>
        <w:rPr>
          <w:rFonts w:hint="eastAsia"/>
        </w:rPr>
        <w:t>对象转</w:t>
      </w:r>
      <w:r>
        <w:t>json</w:t>
      </w:r>
      <w:r>
        <w:rPr>
          <w:rFonts w:hint="eastAsia"/>
        </w:rPr>
        <w:t>字符串</w:t>
      </w:r>
    </w:p>
    <w:p w:rsidR="009C0BAA" w:rsidRDefault="009C0BAA">
      <w:r>
        <w:tab/>
      </w:r>
      <w:r>
        <w:tab/>
        <w:t>// JSON.parse() json</w:t>
      </w:r>
      <w:r>
        <w:rPr>
          <w:rFonts w:hint="eastAsia"/>
        </w:rPr>
        <w:t>字符串转对象</w:t>
      </w:r>
    </w:p>
    <w:p w:rsidR="009C0BAA" w:rsidRDefault="009C0BAA">
      <w:r>
        <w:tab/>
      </w:r>
      <w:r>
        <w:tab/>
        <w:t>// var obj = {</w:t>
      </w:r>
    </w:p>
    <w:p w:rsidR="009C0BAA" w:rsidRDefault="009C0BAA">
      <w:r>
        <w:tab/>
      </w:r>
      <w:r>
        <w:tab/>
        <w:t xml:space="preserve">// </w:t>
      </w:r>
      <w:r>
        <w:tab/>
        <w:t>name: "</w:t>
      </w:r>
      <w:r>
        <w:rPr>
          <w:rFonts w:hint="eastAsia"/>
        </w:rPr>
        <w:t>张三</w:t>
      </w:r>
      <w:r>
        <w:t>",</w:t>
      </w:r>
    </w:p>
    <w:p w:rsidR="009C0BAA" w:rsidRDefault="009C0BAA">
      <w:r>
        <w:tab/>
      </w:r>
      <w:r>
        <w:tab/>
        <w:t xml:space="preserve">// </w:t>
      </w:r>
      <w:r>
        <w:tab/>
        <w:t>age: 18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console.log(JSON.stringify(obj));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转换大小写：</w:t>
      </w:r>
    </w:p>
    <w:p w:rsidR="009C0BAA" w:rsidRDefault="009C0BAA">
      <w:r>
        <w:tab/>
      </w:r>
      <w:r>
        <w:tab/>
        <w:t>// *.toUpperCase()</w:t>
      </w:r>
    </w:p>
    <w:p w:rsidR="009C0BAA" w:rsidRDefault="009C0BAA">
      <w:r>
        <w:tab/>
      </w:r>
      <w:r>
        <w:tab/>
        <w:t>// *.toLowerCase()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封装函数：作业：</w:t>
      </w:r>
      <w:r>
        <w:t xml:space="preserve">"get-element-by-id" </w:t>
      </w:r>
      <w:r>
        <w:rPr>
          <w:rFonts w:hint="eastAsia"/>
        </w:rPr>
        <w:t>驼峰命名</w:t>
      </w:r>
      <w:r>
        <w:t xml:space="preserve"> "getElementById"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字符转</w:t>
      </w:r>
      <w:r>
        <w:t>unicode</w:t>
      </w:r>
      <w:r>
        <w:rPr>
          <w:rFonts w:hint="eastAsia"/>
        </w:rPr>
        <w:t>编码值：</w:t>
      </w:r>
      <w:r>
        <w:t>"abcd".charCodeAt(index)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判断字符串以什么结尾和结束：</w:t>
      </w:r>
    </w:p>
    <w:p w:rsidR="009C0BAA" w:rsidRDefault="009C0BAA">
      <w:r>
        <w:tab/>
      </w:r>
      <w:r>
        <w:tab/>
        <w:t>// *.startsWith(</w:t>
      </w:r>
      <w:r>
        <w:rPr>
          <w:rFonts w:hint="eastAsia"/>
        </w:rPr>
        <w:t>判断的字符或者字符串</w:t>
      </w:r>
      <w:r>
        <w:t>)</w:t>
      </w:r>
    </w:p>
    <w:p w:rsidR="009C0BAA" w:rsidRDefault="009C0BAA">
      <w:r>
        <w:tab/>
      </w:r>
      <w:r>
        <w:tab/>
        <w:t>// *.endsWith(</w:t>
      </w:r>
      <w:r>
        <w:rPr>
          <w:rFonts w:hint="eastAsia"/>
        </w:rPr>
        <w:t>判断的字符或者字符串</w:t>
      </w:r>
      <w:r>
        <w:t>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字符串的位置方法：</w:t>
      </w:r>
    </w:p>
    <w:p w:rsidR="009C0BAA" w:rsidRDefault="009C0BAA">
      <w:r>
        <w:tab/>
      </w:r>
      <w:r>
        <w:tab/>
        <w:t>// *.indexOf(</w:t>
      </w:r>
      <w:r>
        <w:rPr>
          <w:rFonts w:hint="eastAsia"/>
        </w:rPr>
        <w:t>字符或者字符串</w:t>
      </w:r>
      <w:r>
        <w:t>)</w:t>
      </w:r>
    </w:p>
    <w:p w:rsidR="009C0BAA" w:rsidRDefault="009C0BAA">
      <w:r>
        <w:tab/>
      </w:r>
      <w:r>
        <w:tab/>
        <w:t>// *.lastIndexOf(</w:t>
      </w:r>
      <w:r>
        <w:rPr>
          <w:rFonts w:hint="eastAsia"/>
        </w:rPr>
        <w:t>字符或者字符串</w:t>
      </w:r>
      <w:r>
        <w:t>)</w:t>
      </w:r>
    </w:p>
    <w:p w:rsidR="009C0BAA" w:rsidRDefault="009C0BAA">
      <w:r>
        <w:tab/>
      </w:r>
      <w:r>
        <w:tab/>
        <w:t>// *.search(</w:t>
      </w:r>
      <w:r>
        <w:rPr>
          <w:rFonts w:hint="eastAsia"/>
        </w:rPr>
        <w:t>字符或者字符串或者正则表达式</w:t>
      </w:r>
      <w:r>
        <w:t>)</w:t>
      </w:r>
    </w:p>
    <w:p w:rsidR="009C0BAA" w:rsidRDefault="009C0BAA">
      <w:r>
        <w:tab/>
      </w:r>
      <w:r>
        <w:tab/>
        <w:t>// var str = "ff4ds51f23dsa1f3d2sa1fdsa";</w:t>
      </w:r>
    </w:p>
    <w:p w:rsidR="009C0BAA" w:rsidRDefault="009C0BAA">
      <w:r>
        <w:tab/>
      </w:r>
      <w:r>
        <w:tab/>
        <w:t>// console.log(str.search(/\d+/));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根据位置查找字符：</w:t>
      </w:r>
      <w:r>
        <w:t>*.charAt(index)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读取字符：</w:t>
      </w:r>
      <w:r>
        <w:t>str[index]</w:t>
      </w:r>
      <w:r>
        <w:rPr>
          <w:rFonts w:hint="eastAsia"/>
        </w:rPr>
        <w:t>不支持</w:t>
      </w:r>
      <w:r>
        <w:t>IE8</w:t>
      </w:r>
      <w:r>
        <w:rPr>
          <w:rFonts w:hint="eastAsia"/>
        </w:rPr>
        <w:t>以下浏览器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操作方法：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字符串拼接：</w:t>
      </w:r>
      <w:r>
        <w:t>*.concat(</w:t>
      </w:r>
      <w:r>
        <w:rPr>
          <w:rFonts w:hint="eastAsia"/>
        </w:rPr>
        <w:t>数据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字符串的截取：都不会改变原本的字符串</w:t>
      </w:r>
    </w:p>
    <w:p w:rsidR="009C0BAA" w:rsidRDefault="009C0BAA">
      <w:r>
        <w:tab/>
      </w:r>
      <w:r>
        <w:tab/>
        <w:t>// *.slice(startIndex,endIndex)</w:t>
      </w:r>
    </w:p>
    <w:p w:rsidR="009C0BAA" w:rsidRDefault="009C0BAA">
      <w:r>
        <w:tab/>
      </w:r>
      <w:r>
        <w:tab/>
        <w:t>// *.substr(startIndex,length)</w:t>
      </w:r>
    </w:p>
    <w:p w:rsidR="009C0BAA" w:rsidRDefault="009C0BAA">
      <w:r>
        <w:tab/>
      </w:r>
      <w:r>
        <w:tab/>
        <w:t xml:space="preserve">// *.substring(startIndex,endIndex) </w:t>
      </w:r>
      <w:r>
        <w:rPr>
          <w:rFonts w:hint="eastAsia"/>
        </w:rPr>
        <w:t>不支持负数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替换方法：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不会改变原本的字符串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只替换第一个匹配字符或者字符串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返回值是替换之后的字符串</w:t>
      </w:r>
    </w:p>
    <w:p w:rsidR="009C0BAA" w:rsidRDefault="009C0BAA">
      <w:r>
        <w:tab/>
      </w:r>
      <w:r>
        <w:tab/>
        <w:t>// *.replace(</w:t>
      </w:r>
      <w:r>
        <w:rPr>
          <w:rFonts w:hint="eastAsia"/>
        </w:rPr>
        <w:t>正则或者待替换的字符或者字符串</w:t>
      </w:r>
      <w:r>
        <w:t>,</w:t>
      </w:r>
      <w:r>
        <w:rPr>
          <w:rFonts w:hint="eastAsia"/>
        </w:rPr>
        <w:t>替换的字符或者字符串或者函数</w:t>
      </w:r>
      <w:r>
        <w:t>)</w:t>
      </w:r>
    </w:p>
    <w:p w:rsidR="009C0BAA" w:rsidRDefault="009C0BAA">
      <w:r>
        <w:tab/>
      </w:r>
      <w:r>
        <w:tab/>
        <w:t>// var str = "at,bat,cat,eat,fat,hat";</w:t>
      </w:r>
      <w:r>
        <w:tab/>
      </w:r>
      <w:r>
        <w:tab/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var str = "18603820238";</w:t>
      </w:r>
    </w:p>
    <w:p w:rsidR="009C0BAA" w:rsidRDefault="009C0BAA">
      <w:r>
        <w:tab/>
      </w:r>
      <w:r>
        <w:tab/>
        <w:t>// var exp = /^1[3|4|5|6|7|8][0-9]{9}$/;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正则下的</w:t>
      </w:r>
      <w:r>
        <w:t>test</w:t>
      </w:r>
      <w:r>
        <w:rPr>
          <w:rFonts w:hint="eastAsia"/>
        </w:rPr>
        <w:t>方法：</w:t>
      </w:r>
      <w:r>
        <w:t>true  false</w:t>
      </w:r>
    </w:p>
    <w:p w:rsidR="009C0BAA" w:rsidRDefault="009C0BAA">
      <w:r>
        <w:tab/>
      </w:r>
      <w:r>
        <w:tab/>
        <w:t>// console.log(exp.test(str));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分组：</w:t>
      </w:r>
      <w:r>
        <w:t>()</w:t>
      </w:r>
    </w:p>
    <w:p w:rsidR="009C0BAA" w:rsidRDefault="009C0BAA">
      <w:r>
        <w:tab/>
      </w:r>
      <w:r>
        <w:tab/>
        <w:t>// var a = str.replace(/^1[3|4|5|6|7|8][0-9]([0-9]{4})[0-9]{4}$/,function($1,$2){</w:t>
      </w:r>
    </w:p>
    <w:p w:rsidR="009C0BAA" w:rsidRDefault="009C0BAA">
      <w:r>
        <w:tab/>
      </w:r>
      <w:r>
        <w:tab/>
        <w:t xml:space="preserve">// </w:t>
      </w:r>
      <w:r>
        <w:tab/>
        <w:t>return $1.replace($2,"****");</w:t>
      </w:r>
    </w:p>
    <w:p w:rsidR="009C0BAA" w:rsidRDefault="009C0BAA">
      <w:r>
        <w:tab/>
      </w:r>
      <w:r>
        <w:tab/>
        <w:t>// });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包含方法：</w:t>
      </w:r>
      <w:r>
        <w:t>*.includes(</w:t>
      </w:r>
      <w:r>
        <w:rPr>
          <w:rFonts w:hint="eastAsia"/>
        </w:rPr>
        <w:t>字符或者字符串</w:t>
      </w:r>
      <w:r>
        <w:t>) true || false</w:t>
      </w:r>
    </w:p>
    <w:p w:rsidR="009C0BAA" w:rsidRDefault="009C0BAA">
      <w:r>
        <w:tab/>
      </w:r>
      <w:r>
        <w:tab/>
        <w:t>// var str = "  ab  cd  ";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忽略空格：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忽略左右：</w:t>
      </w:r>
      <w:r>
        <w:t>*.trim()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忽略左边：</w:t>
      </w:r>
      <w:r>
        <w:t>*.trimLeft()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忽略右边：</w:t>
      </w:r>
      <w:r>
        <w:t>*.trimRight()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只忽略中间：</w:t>
      </w:r>
    </w:p>
    <w:p w:rsidR="009C0BAA" w:rsidRDefault="009C0BAA">
      <w:r>
        <w:tab/>
      </w:r>
      <w:r>
        <w:tab/>
        <w:t>// String.prototype.trimCenter = function(){}</w:t>
      </w:r>
    </w:p>
    <w:p w:rsidR="009C0BAA" w:rsidRDefault="009C0BAA">
      <w:r>
        <w:tab/>
      </w:r>
      <w:r>
        <w:tab/>
        <w:t>// var str = "  a b c d  ";</w:t>
      </w:r>
    </w:p>
    <w:p w:rsidR="009C0BAA" w:rsidRDefault="009C0BAA">
      <w:r>
        <w:tab/>
      </w:r>
      <w:r>
        <w:tab/>
        <w:t>// var s = str.replace(/ /g,function($1,$2){</w:t>
      </w:r>
    </w:p>
    <w:p w:rsidR="009C0BAA" w:rsidRDefault="009C0BAA">
      <w:r>
        <w:tab/>
      </w:r>
      <w:r>
        <w:tab/>
        <w:t xml:space="preserve">// </w:t>
      </w:r>
      <w:r>
        <w:tab/>
        <w:t>$2 = "";</w:t>
      </w:r>
    </w:p>
    <w:p w:rsidR="009C0BAA" w:rsidRDefault="009C0BAA">
      <w:r>
        <w:tab/>
      </w:r>
      <w:r>
        <w:tab/>
        <w:t xml:space="preserve">// </w:t>
      </w:r>
      <w:r>
        <w:tab/>
        <w:t>return $2;</w:t>
      </w:r>
    </w:p>
    <w:p w:rsidR="009C0BAA" w:rsidRDefault="009C0BAA">
      <w:r>
        <w:tab/>
      </w:r>
      <w:r>
        <w:tab/>
        <w:t>// })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str = "f4d5saf23dsa1f23dsa1f23dsa";</w:t>
      </w:r>
    </w:p>
    <w:p w:rsidR="009C0BAA" w:rsidRDefault="009C0BAA">
      <w:r>
        <w:tab/>
      </w:r>
      <w:r>
        <w:tab/>
        <w:t>// var arr = str.match(/\d+/g);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封装函数：忽略所有空格，并把该方法挂载到字符串的构造函数的原型对象上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str = "fdsfa  ds";</w:t>
      </w:r>
    </w:p>
    <w:p w:rsidR="009C0BAA" w:rsidRDefault="009C0BAA">
      <w:r>
        <w:tab/>
      </w:r>
      <w:r>
        <w:tab/>
        <w:t>// str.trimAll();</w:t>
      </w:r>
    </w:p>
    <w:p w:rsidR="009C0BAA" w:rsidRDefault="009C0BAA">
      <w:r>
        <w:tab/>
      </w:r>
      <w:r>
        <w:tab/>
        <w:t>// function trimAll(str){}</w:t>
      </w:r>
    </w:p>
    <w:p w:rsidR="009C0BAA" w:rsidRDefault="009C0BAA">
      <w:r>
        <w:tab/>
      </w:r>
      <w:r>
        <w:tab/>
        <w:t>// trimAll(str);</w:t>
      </w:r>
    </w:p>
    <w:p w:rsidR="009C0BAA" w:rsidRDefault="009C0BAA"/>
    <w:p w:rsidR="009C0BAA" w:rsidRDefault="009C0BAA">
      <w:r>
        <w:tab/>
      </w:r>
      <w:r>
        <w:tab/>
        <w:t>// var str = "f4ds3af3AsdaZf3d_.s1af3dsa131fd3saf13";</w:t>
      </w:r>
    </w:p>
    <w:p w:rsidR="009C0BAA" w:rsidRDefault="009C0BAA">
      <w:r>
        <w:tab/>
      </w:r>
      <w:r>
        <w:tab/>
        <w:t>// console.log(str.split(new RegExp("[a-z]+")));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正则表达式的创建：对应的构造函数</w:t>
      </w:r>
      <w:r>
        <w:t>RegExp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直接量：</w:t>
      </w:r>
      <w:r>
        <w:t>/ /</w:t>
      </w:r>
    </w:p>
    <w:p w:rsidR="009C0BAA" w:rsidRDefault="009C0BAA">
      <w:r>
        <w:tab/>
      </w:r>
      <w:r>
        <w:tab/>
        <w:t>// new</w:t>
      </w:r>
      <w:r>
        <w:rPr>
          <w:rFonts w:hint="eastAsia"/>
        </w:rPr>
        <w:t>关键字创建正则表达式：</w:t>
      </w:r>
      <w:r>
        <w:t>new RegExp(</w:t>
      </w:r>
      <w:r>
        <w:rPr>
          <w:rFonts w:hint="eastAsia"/>
        </w:rPr>
        <w:t>正则</w:t>
      </w:r>
      <w:r>
        <w:t>,</w:t>
      </w:r>
      <w:r>
        <w:rPr>
          <w:rFonts w:hint="eastAsia"/>
        </w:rPr>
        <w:t>修饰符</w:t>
      </w:r>
      <w:r>
        <w:t>)</w:t>
      </w:r>
    </w:p>
    <w:p w:rsidR="009C0BAA" w:rsidRDefault="009C0BAA">
      <w:r>
        <w:tab/>
      </w:r>
      <w:r>
        <w:tab/>
        <w:t xml:space="preserve">// \d \D /\d+/  </w:t>
      </w:r>
    </w:p>
    <w:p w:rsidR="009C0BAA" w:rsidRDefault="009C0BAA">
      <w:r>
        <w:tab/>
      </w:r>
      <w:r>
        <w:tab/>
        <w:t xml:space="preserve">// \w </w:t>
      </w:r>
      <w:r>
        <w:rPr>
          <w:rFonts w:hint="eastAsia"/>
        </w:rPr>
        <w:t>字母数字</w:t>
      </w:r>
      <w:r>
        <w:t>_ \W</w:t>
      </w:r>
    </w:p>
    <w:p w:rsidR="009C0BAA" w:rsidRDefault="009C0BAA">
      <w:r>
        <w:tab/>
      </w:r>
      <w:r>
        <w:tab/>
        <w:t xml:space="preserve">// [a-zA-Z] </w:t>
      </w:r>
      <w:r>
        <w:rPr>
          <w:rFonts w:hint="eastAsia"/>
        </w:rPr>
        <w:t>元字符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修饰符：</w:t>
      </w:r>
      <w:r>
        <w:t>gim global ignore multiple</w:t>
      </w:r>
    </w:p>
    <w:p w:rsidR="009C0BAA" w:rsidRDefault="009C0BAA">
      <w:r>
        <w:t xml:space="preserve">// </w:t>
      </w:r>
      <w:r>
        <w:rPr>
          <w:rFonts w:hint="eastAsia"/>
        </w:rPr>
        <w:t>数学对象：保存的是数学公式和数学信息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内置的静态对象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绝对值：</w:t>
      </w:r>
      <w:r>
        <w:t>Math.abs()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最大值：</w:t>
      </w:r>
      <w:r>
        <w:t>Math.max()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最小值：</w:t>
      </w:r>
      <w:r>
        <w:t>Math.min()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向上取整：</w:t>
      </w:r>
      <w:r>
        <w:t>Math.ceil()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向下取整：</w:t>
      </w:r>
      <w:r>
        <w:t>Math.floor()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四舍五入取整：</w:t>
      </w:r>
      <w:r>
        <w:t>Math.round()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开方：</w:t>
      </w:r>
      <w:r>
        <w:t>Math.sqrt()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次方：</w:t>
      </w:r>
      <w:r>
        <w:t>Math.pow()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封装函数：求任意范围内的水仙花数，放到数组里</w:t>
      </w:r>
    </w:p>
    <w:p w:rsidR="009C0BAA" w:rsidRDefault="009C0BAA">
      <w:r>
        <w:tab/>
      </w:r>
      <w:r>
        <w:tab/>
        <w:t>// 153</w:t>
      </w:r>
      <w:r>
        <w:rPr>
          <w:rFonts w:hint="eastAsia"/>
        </w:rPr>
        <w:t>：</w:t>
      </w:r>
      <w:r>
        <w:t>1*1*1 + 5*5*5 + 3*3*3 == 153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随机数：</w:t>
      </w:r>
      <w:r>
        <w:t>Math.random() 0 - 1</w:t>
      </w:r>
      <w:r>
        <w:rPr>
          <w:rFonts w:hint="eastAsia"/>
        </w:rPr>
        <w:t>之间的浮点数</w:t>
      </w:r>
      <w:r>
        <w:t xml:space="preserve"> </w:t>
      </w:r>
      <w:r>
        <w:rPr>
          <w:rFonts w:hint="eastAsia"/>
        </w:rPr>
        <w:t>（</w:t>
      </w:r>
      <w:r>
        <w:t>0/1</w:t>
      </w:r>
      <w:r>
        <w:rPr>
          <w:rFonts w:hint="eastAsia"/>
        </w:rPr>
        <w:t>都不包含）</w:t>
      </w:r>
    </w:p>
    <w:p w:rsidR="009C0BAA" w:rsidRDefault="009C0BAA">
      <w:r>
        <w:tab/>
      </w:r>
      <w:r>
        <w:tab/>
        <w:t>// 0 - 10</w:t>
      </w:r>
      <w:r>
        <w:rPr>
          <w:rFonts w:hint="eastAsia"/>
        </w:rPr>
        <w:t>之间的随机整数</w:t>
      </w:r>
    </w:p>
    <w:p w:rsidR="009C0BAA" w:rsidRDefault="009C0BAA">
      <w:r>
        <w:tab/>
      </w:r>
      <w:r>
        <w:tab/>
        <w:t>// Math.random()*10 0 - 10</w:t>
      </w:r>
    </w:p>
    <w:p w:rsidR="009C0BAA" w:rsidRDefault="009C0BAA">
      <w:r>
        <w:tab/>
      </w:r>
      <w:r>
        <w:tab/>
        <w:t>// for(var i=0;i&lt;10000;i++){</w:t>
      </w:r>
    </w:p>
    <w:p w:rsidR="009C0BAA" w:rsidRDefault="009C0BAA">
      <w:r>
        <w:tab/>
      </w:r>
      <w:r>
        <w:tab/>
        <w:t xml:space="preserve">// </w:t>
      </w:r>
      <w:r>
        <w:tab/>
        <w:t>console.log(Math.floor(Math.random()*11));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Math.floor(Math.random()*11)</w:t>
      </w:r>
    </w:p>
    <w:p w:rsidR="009C0BAA" w:rsidRDefault="009C0BAA"/>
    <w:p w:rsidR="009C0BAA" w:rsidRDefault="009C0BAA">
      <w:r>
        <w:tab/>
      </w:r>
      <w:r>
        <w:tab/>
        <w:t>// 10 - 20</w:t>
      </w:r>
      <w:r>
        <w:rPr>
          <w:rFonts w:hint="eastAsia"/>
        </w:rPr>
        <w:t>之间的随机整数</w:t>
      </w:r>
    </w:p>
    <w:p w:rsidR="009C0BAA" w:rsidRDefault="009C0BAA">
      <w:r>
        <w:tab/>
      </w:r>
      <w:r>
        <w:tab/>
        <w:t>// 10 + Math.floor(Math.random()*11)</w:t>
      </w:r>
    </w:p>
    <w:p w:rsidR="009C0BAA" w:rsidRDefault="009C0BAA"/>
    <w:p w:rsidR="009C0BAA" w:rsidRDefault="009C0BAA">
      <w:r>
        <w:tab/>
      </w:r>
      <w:r>
        <w:tab/>
        <w:t>// ~~Math.random()*11 + 10 // 0 - 10 10 - 20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min - max </w:t>
      </w:r>
      <w:r>
        <w:rPr>
          <w:rFonts w:hint="eastAsia"/>
        </w:rPr>
        <w:t>之间的随机整数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公式：</w:t>
      </w:r>
      <w:r>
        <w:t>~~Math.random()*(max - min + 1) + min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封装函数：求任意范围的</w:t>
      </w:r>
      <w:r>
        <w:t>n</w:t>
      </w:r>
      <w:r>
        <w:rPr>
          <w:rFonts w:hint="eastAsia"/>
        </w:rPr>
        <w:t>个不重复的随机整数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function randDigits(min,max,n){</w:t>
      </w:r>
    </w:p>
    <w:p w:rsidR="009C0BAA" w:rsidRDefault="009C0BAA">
      <w:r>
        <w:tab/>
      </w:r>
      <w:r>
        <w:tab/>
      </w:r>
      <w:r>
        <w:tab/>
        <w:t xml:space="preserve">// </w:t>
      </w:r>
      <w:r>
        <w:rPr>
          <w:rFonts w:hint="eastAsia"/>
        </w:rPr>
        <w:t>容器：随机数字</w:t>
      </w:r>
    </w:p>
    <w:p w:rsidR="009C0BAA" w:rsidRDefault="009C0BAA">
      <w:r>
        <w:tab/>
      </w:r>
      <w:r>
        <w:tab/>
      </w:r>
      <w:r>
        <w:tab/>
        <w:t>var digits = [];</w:t>
      </w:r>
    </w:p>
    <w:p w:rsidR="009C0BAA" w:rsidRDefault="009C0BAA">
      <w:r>
        <w:tab/>
      </w:r>
      <w:r>
        <w:tab/>
      </w:r>
      <w:r>
        <w:tab/>
        <w:t xml:space="preserve">// </w:t>
      </w:r>
      <w:r>
        <w:rPr>
          <w:rFonts w:hint="eastAsia"/>
        </w:rPr>
        <w:t>如果数组里的数字不足</w:t>
      </w:r>
      <w:r>
        <w:t>6</w:t>
      </w:r>
      <w:r>
        <w:rPr>
          <w:rFonts w:hint="eastAsia"/>
        </w:rPr>
        <w:t>个，则添加</w:t>
      </w:r>
    </w:p>
    <w:p w:rsidR="009C0BAA" w:rsidRDefault="009C0BAA">
      <w:r>
        <w:tab/>
      </w:r>
      <w:r>
        <w:tab/>
      </w:r>
      <w:r>
        <w:tab/>
        <w:t>while(digits.length &lt; n){</w:t>
      </w:r>
    </w:p>
    <w:p w:rsidR="009C0BAA" w:rsidRDefault="009C0BAA"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得到随机数字</w:t>
      </w:r>
    </w:p>
    <w:p w:rsidR="009C0BAA" w:rsidRDefault="009C0BAA">
      <w:r>
        <w:tab/>
      </w:r>
      <w:r>
        <w:tab/>
      </w:r>
      <w:r>
        <w:tab/>
      </w:r>
      <w:r>
        <w:tab/>
        <w:t>var randDigit = ~~(Math.random()*(max - min + 1) + min);</w:t>
      </w:r>
    </w:p>
    <w:p w:rsidR="009C0BAA" w:rsidRDefault="009C0BAA"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如果随机数字在容器中未出现，则添加</w:t>
      </w:r>
    </w:p>
    <w:p w:rsidR="009C0BAA" w:rsidRDefault="009C0BAA">
      <w:r>
        <w:tab/>
      </w:r>
      <w:r>
        <w:tab/>
      </w:r>
      <w:r>
        <w:tab/>
      </w:r>
      <w:r>
        <w:tab/>
        <w:t>if(!digits.includes(randDigit)){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digits.push(randDigit);</w:t>
      </w:r>
    </w:p>
    <w:p w:rsidR="009C0BAA" w:rsidRDefault="009C0BAA"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return digits;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randDigits(1,33,6);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作业：双色球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红球：</w:t>
      </w:r>
      <w:r>
        <w:t xml:space="preserve">1-33 6 </w:t>
      </w:r>
      <w:r>
        <w:rPr>
          <w:rFonts w:hint="eastAsia"/>
        </w:rPr>
        <w:t>不重复</w:t>
      </w:r>
      <w:r>
        <w:t xml:space="preserve"> </w:t>
      </w:r>
      <w:r>
        <w:rPr>
          <w:rFonts w:hint="eastAsia"/>
        </w:rPr>
        <w:t>排序（升序）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篮球：</w:t>
      </w:r>
      <w:r>
        <w:t>1-16 1</w:t>
      </w:r>
    </w:p>
    <w:p w:rsidR="009C0BAA" w:rsidRDefault="009C0BAA">
      <w:r>
        <w:rPr>
          <w:rFonts w:hint="eastAsia"/>
        </w:rPr>
        <w:t>第九天</w:t>
      </w:r>
    </w:p>
    <w:p w:rsidR="009C0BAA" w:rsidRDefault="009C0BAA">
      <w:r>
        <w:t xml:space="preserve">// </w:t>
      </w:r>
      <w:r>
        <w:rPr>
          <w:rFonts w:hint="eastAsia"/>
        </w:rPr>
        <w:t>日期时间对象：</w:t>
      </w:r>
      <w:r>
        <w:t>Date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日期时间对象是以特定的时间段（时间戳）来保存日期时间的，从</w:t>
      </w:r>
      <w:r>
        <w:t>1970</w:t>
      </w:r>
      <w:r>
        <w:rPr>
          <w:rFonts w:hint="eastAsia"/>
        </w:rPr>
        <w:t>年向前和向后各推</w:t>
      </w:r>
      <w:r>
        <w:t>285616</w:t>
      </w:r>
      <w:r>
        <w:rPr>
          <w:rFonts w:hint="eastAsia"/>
        </w:rPr>
        <w:t>年。</w:t>
      </w:r>
      <w:r>
        <w:t>UTC</w:t>
      </w:r>
      <w:r>
        <w:rPr>
          <w:rFonts w:hint="eastAsia"/>
        </w:rPr>
        <w:t>世界协调时间、世界统一时间、格林尼治时间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实力化日期时间对象：得到的是格式化好的日期时间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date = new Date();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获取当前时间</w:t>
      </w:r>
    </w:p>
    <w:p w:rsidR="009C0BAA" w:rsidRDefault="009C0BAA">
      <w:r>
        <w:tab/>
      </w:r>
      <w:r>
        <w:tab/>
        <w:t>// date.toLocaleTimeString();</w:t>
      </w:r>
    </w:p>
    <w:p w:rsidR="009C0BAA" w:rsidRDefault="009C0BAA">
      <w:r>
        <w:tab/>
      </w:r>
      <w:r>
        <w:tab/>
        <w:t>// "</w:t>
      </w:r>
      <w:r>
        <w:rPr>
          <w:rFonts w:hint="eastAsia"/>
        </w:rPr>
        <w:t>下午</w:t>
      </w:r>
      <w:r>
        <w:t>2:04:21"</w:t>
      </w:r>
    </w:p>
    <w:p w:rsidR="009C0BAA" w:rsidRDefault="009C0BAA">
      <w:r>
        <w:tab/>
      </w:r>
      <w:r>
        <w:tab/>
        <w:t>// date.toLocaleDateString();</w:t>
      </w:r>
    </w:p>
    <w:p w:rsidR="009C0BAA" w:rsidRDefault="009C0BAA">
      <w:r>
        <w:tab/>
      </w:r>
      <w:r>
        <w:tab/>
        <w:t>// "2018/7/2"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如何把日期时间对象转为时间戳：</w:t>
      </w:r>
    </w:p>
    <w:p w:rsidR="009C0BAA" w:rsidRDefault="009C0BAA">
      <w:r>
        <w:tab/>
      </w:r>
      <w:r>
        <w:tab/>
        <w:t>// 1</w:t>
      </w:r>
      <w:r>
        <w:rPr>
          <w:rFonts w:hint="eastAsia"/>
        </w:rPr>
        <w:t>、方式一</w:t>
      </w:r>
    </w:p>
    <w:p w:rsidR="009C0BAA" w:rsidRDefault="009C0BAA">
      <w:r>
        <w:tab/>
      </w:r>
      <w:r>
        <w:tab/>
        <w:t xml:space="preserve">// console.log(Date.parse()); // </w:t>
      </w:r>
      <w:r>
        <w:rPr>
          <w:rFonts w:hint="eastAsia"/>
        </w:rPr>
        <w:t>精确到秒</w:t>
      </w:r>
    </w:p>
    <w:p w:rsidR="009C0BAA" w:rsidRDefault="009C0BAA">
      <w:r>
        <w:tab/>
      </w:r>
      <w:r>
        <w:tab/>
        <w:t>// 2</w:t>
      </w:r>
      <w:r>
        <w:rPr>
          <w:rFonts w:hint="eastAsia"/>
        </w:rPr>
        <w:t>、方式二</w:t>
      </w:r>
    </w:p>
    <w:p w:rsidR="009C0BAA" w:rsidRDefault="009C0BAA">
      <w:r>
        <w:tab/>
      </w:r>
      <w:r>
        <w:tab/>
        <w:t xml:space="preserve">// console.log(date.getTime()); // </w:t>
      </w:r>
      <w:r>
        <w:rPr>
          <w:rFonts w:hint="eastAsia"/>
        </w:rPr>
        <w:t>精确到毫秒的</w:t>
      </w:r>
    </w:p>
    <w:p w:rsidR="009C0BAA" w:rsidRDefault="009C0BAA">
      <w:r>
        <w:tab/>
      </w:r>
      <w:r>
        <w:tab/>
        <w:t>// 3</w:t>
      </w:r>
      <w:r>
        <w:rPr>
          <w:rFonts w:hint="eastAsia"/>
        </w:rPr>
        <w:t>、方式三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把实力化对象转换为数字</w:t>
      </w:r>
      <w:r>
        <w:t xml:space="preserve">Number(date) // </w:t>
      </w:r>
      <w:r>
        <w:rPr>
          <w:rFonts w:hint="eastAsia"/>
        </w:rPr>
        <w:t>精确到毫秒</w:t>
      </w:r>
    </w:p>
    <w:p w:rsidR="009C0BAA" w:rsidRDefault="009C0BAA">
      <w:r>
        <w:tab/>
      </w:r>
      <w:r>
        <w:tab/>
        <w:t>// 4</w:t>
      </w:r>
      <w:r>
        <w:rPr>
          <w:rFonts w:hint="eastAsia"/>
        </w:rPr>
        <w:t>、方式四</w:t>
      </w:r>
      <w:r>
        <w:t xml:space="preserve"> </w:t>
      </w:r>
    </w:p>
    <w:p w:rsidR="009C0BAA" w:rsidRDefault="009C0BAA">
      <w:r>
        <w:tab/>
      </w:r>
      <w:r>
        <w:tab/>
        <w:t xml:space="preserve">// console.log(date.valueOf()); // </w:t>
      </w:r>
      <w:r>
        <w:rPr>
          <w:rFonts w:hint="eastAsia"/>
        </w:rPr>
        <w:t>精确到毫秒的</w:t>
      </w:r>
    </w:p>
    <w:p w:rsidR="009C0BAA" w:rsidRDefault="009C0BAA"/>
    <w:p w:rsidR="009C0BAA" w:rsidRDefault="009C0BAA">
      <w:r>
        <w:tab/>
      </w:r>
      <w:r>
        <w:tab/>
        <w:t>// Date.UTC(</w:t>
      </w:r>
      <w:r>
        <w:rPr>
          <w:rFonts w:hint="eastAsia"/>
        </w:rPr>
        <w:t>年</w:t>
      </w:r>
      <w:r>
        <w:t>,</w:t>
      </w:r>
      <w:r>
        <w:rPr>
          <w:rFonts w:hint="eastAsia"/>
        </w:rPr>
        <w:t>月</w:t>
      </w:r>
      <w:r>
        <w:t>,</w:t>
      </w:r>
      <w:r>
        <w:rPr>
          <w:rFonts w:hint="eastAsia"/>
        </w:rPr>
        <w:t>日</w:t>
      </w:r>
      <w:r>
        <w:t>,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分</w:t>
      </w:r>
      <w:r>
        <w:t>,</w:t>
      </w:r>
      <w:r>
        <w:rPr>
          <w:rFonts w:hint="eastAsia"/>
        </w:rPr>
        <w:t>秒</w:t>
      </w:r>
      <w:r>
        <w:t>,</w:t>
      </w:r>
      <w:r>
        <w:rPr>
          <w:rFonts w:hint="eastAsia"/>
        </w:rPr>
        <w:t>毫秒</w:t>
      </w:r>
      <w:r>
        <w:t xml:space="preserve">) </w:t>
      </w:r>
      <w:r>
        <w:rPr>
          <w:rFonts w:hint="eastAsia"/>
        </w:rPr>
        <w:t>转为格林尼治时间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日期时间的设置：</w:t>
      </w:r>
    </w:p>
    <w:p w:rsidR="009C0BAA" w:rsidRDefault="009C0BAA">
      <w:r>
        <w:tab/>
      </w:r>
      <w:r>
        <w:tab/>
        <w:t>// new Date(</w:t>
      </w:r>
      <w:r>
        <w:rPr>
          <w:rFonts w:hint="eastAsia"/>
        </w:rPr>
        <w:t>年</w:t>
      </w:r>
      <w:r>
        <w:t>,</w:t>
      </w:r>
      <w:r>
        <w:rPr>
          <w:rFonts w:hint="eastAsia"/>
        </w:rPr>
        <w:t>月</w:t>
      </w:r>
      <w:r>
        <w:t>,</w:t>
      </w:r>
      <w:r>
        <w:rPr>
          <w:rFonts w:hint="eastAsia"/>
        </w:rPr>
        <w:t>日</w:t>
      </w:r>
      <w:r>
        <w:t>,</w:t>
      </w:r>
      <w:r>
        <w:rPr>
          <w:rFonts w:hint="eastAsia"/>
        </w:rPr>
        <w:t>时</w:t>
      </w:r>
      <w:r>
        <w:t>,</w:t>
      </w:r>
      <w:r>
        <w:rPr>
          <w:rFonts w:hint="eastAsia"/>
        </w:rPr>
        <w:t>分</w:t>
      </w:r>
      <w:r>
        <w:t>,</w:t>
      </w:r>
      <w:r>
        <w:rPr>
          <w:rFonts w:hint="eastAsia"/>
        </w:rPr>
        <w:t>秒</w:t>
      </w:r>
      <w:r>
        <w:t>,</w:t>
      </w:r>
      <w:r>
        <w:rPr>
          <w:rFonts w:hint="eastAsia"/>
        </w:rPr>
        <w:t>毫秒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如果设置日期时间，至少需要两个参数，年月，后面参数省略时，日期默认是当前月的</w:t>
      </w:r>
      <w:r>
        <w:t>1</w:t>
      </w:r>
      <w:r>
        <w:rPr>
          <w:rFonts w:hint="eastAsia"/>
        </w:rPr>
        <w:t>号，时分秒默认</w:t>
      </w:r>
      <w:r>
        <w:t>00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月的取值范围：</w:t>
      </w:r>
      <w:r>
        <w:t>0 - 11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日期的取值范围：</w:t>
      </w:r>
      <w:r>
        <w:t>1 - 31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小时的取值范围：</w:t>
      </w:r>
      <w:r>
        <w:t>0 - 23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分钟和秒：</w:t>
      </w:r>
      <w:r>
        <w:t>0 - 59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毫秒的：</w:t>
      </w:r>
      <w:r>
        <w:t>0 - 999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星期的取值范围：</w:t>
      </w:r>
      <w:r>
        <w:t>0 - 6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时间戳：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一天：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一个星期：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一个小时：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一分钟：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一秒钟：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组件方法：日期时间实例对象</w:t>
      </w:r>
    </w:p>
    <w:p w:rsidR="009C0BAA" w:rsidRDefault="009C0BAA">
      <w:r>
        <w:tab/>
      </w:r>
      <w:r>
        <w:tab/>
        <w:t>// var date = new Date()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获取年：</w:t>
      </w:r>
      <w:r>
        <w:t>date.getFullYear()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设置年：</w:t>
      </w:r>
      <w:r>
        <w:t>date.setFullYear()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获取月：</w:t>
      </w:r>
      <w:r>
        <w:t>date.getMonth()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设置月：</w:t>
      </w:r>
      <w:r>
        <w:t>date.setMonth()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获取日期：</w:t>
      </w:r>
      <w:r>
        <w:t>date.getDate()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设置日期：</w:t>
      </w:r>
      <w:r>
        <w:t>date.setDate()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获取小时：</w:t>
      </w:r>
      <w:r>
        <w:t>date.getHours()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设置小时：</w:t>
      </w:r>
      <w:r>
        <w:t>date.setHours()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获取分钟：</w:t>
      </w:r>
      <w:r>
        <w:t>date.getMinutes()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设置分钟：</w:t>
      </w:r>
      <w:r>
        <w:t>date.setMinutes()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获取秒：</w:t>
      </w:r>
      <w:r>
        <w:t>date.getSeconds()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设置秒：</w:t>
      </w:r>
      <w:r>
        <w:t>date.setSeconds()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获取毫秒：</w:t>
      </w:r>
      <w:r>
        <w:t>date.getMilliseconds()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设置毫秒：</w:t>
      </w:r>
      <w:r>
        <w:t>date.setMilliseconds()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获取星期：</w:t>
      </w:r>
      <w:r>
        <w:t>date.getDay()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以上所有方法都对应的有</w:t>
      </w:r>
      <w:r>
        <w:t>UTC</w:t>
      </w:r>
      <w:r>
        <w:rPr>
          <w:rFonts w:hint="eastAsia"/>
        </w:rPr>
        <w:t>方法，比如</w:t>
      </w:r>
      <w:r>
        <w:t>getUTCHours()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格林尼治时间与本地时间相差的分钟数：</w:t>
      </w:r>
    </w:p>
    <w:p w:rsidR="009C0BAA" w:rsidRDefault="009C0BAA">
      <w:r>
        <w:tab/>
      </w:r>
      <w:r>
        <w:tab/>
        <w:t>// *.getTimezoneOffset()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间歇调用：</w:t>
      </w:r>
      <w:r>
        <w:t xml:space="preserve">setInterval() </w:t>
      </w:r>
      <w:r>
        <w:rPr>
          <w:rFonts w:hint="eastAsia"/>
        </w:rPr>
        <w:t>定时调用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该方法的返回值代表当前的定时器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语法结构：时间间隔是毫秒</w:t>
      </w:r>
    </w:p>
    <w:p w:rsidR="009C0BAA" w:rsidRDefault="009C0BAA">
      <w:r>
        <w:tab/>
      </w:r>
      <w:r>
        <w:tab/>
        <w:t>// 1</w:t>
      </w:r>
      <w:r>
        <w:rPr>
          <w:rFonts w:hint="eastAsia"/>
        </w:rPr>
        <w:t>、</w:t>
      </w:r>
      <w:r>
        <w:t>setInterval(</w:t>
      </w:r>
      <w:r>
        <w:rPr>
          <w:rFonts w:hint="eastAsia"/>
        </w:rPr>
        <w:t>函数</w:t>
      </w:r>
      <w:r>
        <w:t>,</w:t>
      </w:r>
      <w:r>
        <w:rPr>
          <w:rFonts w:hint="eastAsia"/>
        </w:rPr>
        <w:t>时间间隔</w:t>
      </w:r>
      <w:r>
        <w:t>);</w:t>
      </w:r>
    </w:p>
    <w:p w:rsidR="009C0BAA" w:rsidRDefault="009C0BAA">
      <w:r>
        <w:tab/>
      </w:r>
      <w:r>
        <w:tab/>
        <w:t>// 2</w:t>
      </w:r>
      <w:r>
        <w:rPr>
          <w:rFonts w:hint="eastAsia"/>
        </w:rPr>
        <w:t>、</w:t>
      </w:r>
      <w:r>
        <w:t>setInterval(</w:t>
      </w:r>
      <w:r>
        <w:rPr>
          <w:rFonts w:hint="eastAsia"/>
        </w:rPr>
        <w:t>字符串</w:t>
      </w:r>
      <w:r>
        <w:t>,</w:t>
      </w:r>
      <w:r>
        <w:rPr>
          <w:rFonts w:hint="eastAsia"/>
        </w:rPr>
        <w:t>时间间隔</w:t>
      </w:r>
      <w:r>
        <w:t>);</w:t>
      </w:r>
    </w:p>
    <w:p w:rsidR="009C0BAA" w:rsidRDefault="009C0BAA">
      <w:r>
        <w:tab/>
      </w:r>
      <w:r>
        <w:tab/>
        <w:t>// 3</w:t>
      </w:r>
      <w:r>
        <w:rPr>
          <w:rFonts w:hint="eastAsia"/>
        </w:rPr>
        <w:t>、</w:t>
      </w:r>
      <w:r>
        <w:t>setInterval("</w:t>
      </w:r>
      <w:r>
        <w:rPr>
          <w:rFonts w:hint="eastAsia"/>
        </w:rPr>
        <w:t>函数</w:t>
      </w:r>
      <w:r>
        <w:t>(</w:t>
      </w:r>
      <w:r>
        <w:rPr>
          <w:rFonts w:hint="eastAsia"/>
        </w:rPr>
        <w:t>参数</w:t>
      </w:r>
      <w:r>
        <w:t>)",</w:t>
      </w:r>
      <w:r>
        <w:rPr>
          <w:rFonts w:hint="eastAsia"/>
        </w:rPr>
        <w:t>时间间隔</w:t>
      </w:r>
      <w:r>
        <w:t>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清除间歇调用：</w:t>
      </w:r>
      <w:r>
        <w:t>clearInterval(</w:t>
      </w:r>
      <w:r>
        <w:rPr>
          <w:rFonts w:hint="eastAsia"/>
        </w:rPr>
        <w:t>定时器</w:t>
      </w:r>
      <w:r>
        <w:t>)</w:t>
      </w:r>
    </w:p>
    <w:p w:rsidR="009C0BAA" w:rsidRDefault="009C0BAA">
      <w:r>
        <w:tab/>
      </w:r>
      <w:r>
        <w:tab/>
        <w:t>// var i = 0;</w:t>
      </w:r>
    </w:p>
    <w:p w:rsidR="009C0BAA" w:rsidRDefault="009C0BAA">
      <w:r>
        <w:tab/>
      </w:r>
      <w:r>
        <w:tab/>
        <w:t>// var timer = setInterval(function(){</w:t>
      </w:r>
    </w:p>
    <w:p w:rsidR="009C0BAA" w:rsidRDefault="009C0BAA">
      <w:r>
        <w:tab/>
      </w:r>
      <w:r>
        <w:tab/>
        <w:t xml:space="preserve">// </w:t>
      </w:r>
      <w:r>
        <w:tab/>
        <w:t>console.log(++i);</w:t>
      </w:r>
    </w:p>
    <w:p w:rsidR="009C0BAA" w:rsidRDefault="009C0BAA">
      <w:r>
        <w:tab/>
      </w:r>
      <w:r>
        <w:tab/>
        <w:t>// },1000);</w:t>
      </w:r>
    </w:p>
    <w:p w:rsidR="009C0BAA" w:rsidRDefault="009C0BAA">
      <w:r>
        <w:tab/>
      </w:r>
      <w:r>
        <w:tab/>
        <w:t>// setInterval("console.log(++i)",1000);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f(num){</w:t>
      </w:r>
    </w:p>
    <w:p w:rsidR="009C0BAA" w:rsidRDefault="009C0BAA">
      <w:r>
        <w:tab/>
      </w:r>
      <w:r>
        <w:tab/>
        <w:t xml:space="preserve">// </w:t>
      </w:r>
      <w:r>
        <w:tab/>
        <w:t>console.log(num);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timer = setInterval("f(1000)",1000);</w:t>
      </w:r>
    </w:p>
    <w:p w:rsidR="009C0BAA" w:rsidRDefault="009C0BAA">
      <w:r>
        <w:tab/>
      </w:r>
      <w:r>
        <w:tab/>
        <w:t>// clearInterval(timer);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console.log(arguments);</w:t>
      </w:r>
    </w:p>
    <w:p w:rsidR="009C0BAA" w:rsidRDefault="009C0BAA">
      <w:r>
        <w:tab/>
      </w:r>
      <w:r>
        <w:tab/>
        <w:t xml:space="preserve">// </w:t>
      </w:r>
      <w:r>
        <w:tab/>
        <w:t>setInterval(function(){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console.log(arguments);</w:t>
      </w:r>
    </w:p>
    <w:p w:rsidR="009C0BAA" w:rsidRDefault="009C0BAA">
      <w:r>
        <w:tab/>
      </w:r>
      <w:r>
        <w:tab/>
        <w:t xml:space="preserve">// </w:t>
      </w:r>
      <w:r>
        <w:tab/>
        <w:t>},1000);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fn(1,2,3,4,5)</w:t>
      </w:r>
    </w:p>
    <w:p w:rsidR="009C0BAA" w:rsidRDefault="009C0BAA">
      <w:r>
        <w:rPr>
          <w:rFonts w:hint="eastAsia"/>
        </w:rPr>
        <w:t>第十天</w:t>
      </w:r>
    </w:p>
    <w:p w:rsidR="009C0BAA" w:rsidRDefault="009C0BAA">
      <w:r>
        <w:t>// DOM</w:t>
      </w:r>
      <w:r>
        <w:rPr>
          <w:rFonts w:hint="eastAsia"/>
        </w:rPr>
        <w:t>：文档对象模型</w:t>
      </w:r>
    </w:p>
    <w:p w:rsidR="009C0BAA" w:rsidRDefault="009C0BAA">
      <w:r>
        <w:tab/>
      </w:r>
      <w:r>
        <w:tab/>
        <w:t>// DOM</w:t>
      </w:r>
      <w:r>
        <w:rPr>
          <w:rFonts w:hint="eastAsia"/>
        </w:rPr>
        <w:t>描绘的是一个层次化的节点树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节点：都是对象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节点名称</w:t>
      </w:r>
      <w:r>
        <w:t>(nodeName)</w:t>
      </w:r>
      <w:r>
        <w:rPr>
          <w:rFonts w:hint="eastAsia"/>
        </w:rPr>
        <w:t>节点类型</w:t>
      </w:r>
      <w:r>
        <w:t>(nodeType)</w:t>
      </w:r>
      <w:r>
        <w:rPr>
          <w:rFonts w:hint="eastAsia"/>
        </w:rPr>
        <w:t>节点值</w:t>
      </w:r>
      <w:r>
        <w:t>(nodeValue)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文档节点</w:t>
      </w:r>
      <w:r>
        <w:t xml:space="preserve"> #document      9    null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元素节点</w:t>
      </w:r>
      <w:r>
        <w:t xml:space="preserve"> </w:t>
      </w:r>
      <w:r>
        <w:rPr>
          <w:rFonts w:hint="eastAsia"/>
        </w:rPr>
        <w:t>大写的标签名称</w:t>
      </w:r>
      <w:r>
        <w:t xml:space="preserve"> 1    null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标签上的所有属性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属性节点</w:t>
      </w:r>
      <w:r>
        <w:t xml:space="preserve"> </w:t>
      </w:r>
      <w:r>
        <w:rPr>
          <w:rFonts w:hint="eastAsia"/>
        </w:rPr>
        <w:t>属性名称</w:t>
      </w:r>
      <w:r>
        <w:t xml:space="preserve">       2    </w:t>
      </w:r>
      <w:r>
        <w:rPr>
          <w:rFonts w:hint="eastAsia"/>
        </w:rPr>
        <w:t>属性值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文本节点</w:t>
      </w:r>
      <w:r>
        <w:t xml:space="preserve"> #text          3    </w:t>
      </w:r>
      <w:r>
        <w:rPr>
          <w:rFonts w:hint="eastAsia"/>
        </w:rPr>
        <w:t>文本内容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注释节点</w:t>
      </w:r>
      <w:r>
        <w:t xml:space="preserve"> #comment       8    </w:t>
      </w:r>
      <w:r>
        <w:rPr>
          <w:rFonts w:hint="eastAsia"/>
        </w:rPr>
        <w:t>注释内容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var nodes = box.childNodes;</w:t>
      </w:r>
    </w:p>
    <w:p w:rsidR="009C0BAA" w:rsidRDefault="009C0BAA">
      <w:r>
        <w:tab/>
      </w:r>
      <w:r>
        <w:tab/>
        <w:t>// var eles = Array.from(nodes).filter(function(node){</w:t>
      </w:r>
    </w:p>
    <w:p w:rsidR="009C0BAA" w:rsidRDefault="009C0BAA">
      <w:r>
        <w:tab/>
      </w:r>
      <w:r>
        <w:tab/>
        <w:t xml:space="preserve">// </w:t>
      </w:r>
      <w:r>
        <w:tab/>
        <w:t>return node.nodeType == 1;</w:t>
      </w:r>
    </w:p>
    <w:p w:rsidR="009C0BAA" w:rsidRDefault="009C0BAA">
      <w:r>
        <w:tab/>
      </w:r>
      <w:r>
        <w:tab/>
        <w:t>// });</w:t>
      </w:r>
    </w:p>
    <w:p w:rsidR="009C0BAA" w:rsidRDefault="009C0BAA">
      <w:r>
        <w:tab/>
      </w:r>
      <w:r>
        <w:tab/>
        <w:t>// var eles = [].filter.call(nodes,function(node){</w:t>
      </w:r>
    </w:p>
    <w:p w:rsidR="009C0BAA" w:rsidRDefault="009C0BAA">
      <w:r>
        <w:tab/>
      </w:r>
      <w:r>
        <w:tab/>
        <w:t xml:space="preserve">// </w:t>
      </w:r>
      <w:r>
        <w:tab/>
        <w:t>return node.nodeType == 1;</w:t>
      </w:r>
    </w:p>
    <w:p w:rsidR="009C0BAA" w:rsidRDefault="009C0BAA">
      <w:r>
        <w:tab/>
      </w:r>
      <w:r>
        <w:tab/>
        <w:t>// });</w:t>
      </w:r>
    </w:p>
    <w:p w:rsidR="009C0BAA" w:rsidRDefault="009C0BAA">
      <w:r>
        <w:tab/>
      </w:r>
      <w:r>
        <w:tab/>
        <w:t>// var eles = [].filter.apply(nodes,[node=&gt;node.nodeType == 1]);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f = node=&gt;node.nodeType == 1;</w:t>
      </w:r>
    </w:p>
    <w:p w:rsidR="009C0BAA" w:rsidRDefault="009C0BAA">
      <w:r>
        <w:tab/>
      </w:r>
      <w:r>
        <w:tab/>
        <w:t>// var fn = [].filter.bind(nodes,f);</w:t>
      </w:r>
    </w:p>
    <w:p w:rsidR="009C0BAA" w:rsidRDefault="009C0BAA">
      <w:r>
        <w:tab/>
      </w:r>
      <w:r>
        <w:tab/>
        <w:t>// var eles = fn();</w:t>
      </w:r>
    </w:p>
    <w:p w:rsidR="009C0BAA" w:rsidRDefault="009C0BAA">
      <w:r>
        <w:tab/>
        <w:t xml:space="preserve">// </w:t>
      </w:r>
      <w:r>
        <w:rPr>
          <w:rFonts w:hint="eastAsia"/>
        </w:rPr>
        <w:t>标签元素的属性：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标签上的属性：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获取标签元素上所有的属性：元素节点对象</w:t>
      </w:r>
      <w:r>
        <w:t>.attributes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获取属性值：元素节点对象</w:t>
      </w:r>
      <w:r>
        <w:t>.getAttribute(</w:t>
      </w:r>
      <w:r>
        <w:rPr>
          <w:rFonts w:hint="eastAsia"/>
        </w:rPr>
        <w:t>属性名称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设置属性：元素节点对象</w:t>
      </w:r>
      <w:r>
        <w:t>.setAttribute(</w:t>
      </w:r>
      <w:r>
        <w:rPr>
          <w:rFonts w:hint="eastAsia"/>
        </w:rPr>
        <w:t>属性名称</w:t>
      </w:r>
      <w:r>
        <w:t>,</w:t>
      </w:r>
      <w:r>
        <w:rPr>
          <w:rFonts w:hint="eastAsia"/>
        </w:rPr>
        <w:t>属性值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删除标签上的属性：元素节点对象</w:t>
      </w:r>
      <w:r>
        <w:t>.removeAttribute(</w:t>
      </w:r>
      <w:r>
        <w:rPr>
          <w:rFonts w:hint="eastAsia"/>
        </w:rPr>
        <w:t>属性名称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tab/>
      </w:r>
      <w:r>
        <w:rPr>
          <w:rFonts w:hint="eastAsia"/>
        </w:rPr>
        <w:t>固有属性：标签原本就存在的属性</w:t>
      </w:r>
    </w:p>
    <w:p w:rsidR="009C0BAA" w:rsidRDefault="009C0BAA">
      <w:r>
        <w:tab/>
      </w:r>
      <w:r>
        <w:tab/>
        <w:t xml:space="preserve">// </w:t>
      </w:r>
      <w:r>
        <w:tab/>
      </w:r>
      <w:r>
        <w:rPr>
          <w:rFonts w:hint="eastAsia"/>
        </w:rPr>
        <w:t>自定义属性：自己定义的属性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对象上的属性：</w:t>
      </w:r>
    </w:p>
    <w:p w:rsidR="009C0BAA" w:rsidRDefault="009C0BAA">
      <w:r>
        <w:tab/>
      </w:r>
      <w:r>
        <w:tab/>
        <w:t xml:space="preserve">// </w:t>
      </w:r>
      <w:r>
        <w:tab/>
      </w:r>
      <w:r>
        <w:rPr>
          <w:rFonts w:hint="eastAsia"/>
        </w:rPr>
        <w:t>固有属性：</w:t>
      </w:r>
    </w:p>
    <w:p w:rsidR="009C0BAA" w:rsidRDefault="009C0BAA">
      <w:r>
        <w:tab/>
      </w:r>
      <w:r>
        <w:tab/>
        <w:t xml:space="preserve">// </w:t>
      </w:r>
      <w:r>
        <w:tab/>
      </w:r>
      <w:r>
        <w:rPr>
          <w:rFonts w:hint="eastAsia"/>
        </w:rPr>
        <w:t>自定义属性：</w:t>
      </w:r>
    </w:p>
    <w:p w:rsidR="009C0BAA" w:rsidRDefault="009C0BAA">
      <w:r>
        <w:tab/>
      </w:r>
      <w:r>
        <w:tab/>
        <w:t>// box.setAttribute("style","width:100px;height:100px;background:pink");</w:t>
      </w:r>
    </w:p>
    <w:p w:rsidR="009C0BAA" w:rsidRDefault="009C0BAA">
      <w:r>
        <w:tab/>
      </w:r>
      <w:r>
        <w:tab/>
        <w:t>// box.setAttribute("style","width:200px");</w:t>
      </w:r>
    </w:p>
    <w:p w:rsidR="009C0BAA" w:rsidRDefault="009C0BAA">
      <w:r>
        <w:tab/>
      </w:r>
      <w:r>
        <w:tab/>
        <w:t>// box.className = "";</w:t>
      </w:r>
    </w:p>
    <w:p w:rsidR="009C0BAA" w:rsidRDefault="009C0BAA">
      <w:r>
        <w:tab/>
      </w:r>
      <w:r>
        <w:tab/>
        <w:t>// box.removeAttribute("class");</w:t>
      </w:r>
    </w:p>
    <w:p w:rsidR="009C0BAA" w:rsidRDefault="009C0BAA">
      <w:r>
        <w:tab/>
      </w:r>
      <w:r>
        <w:tab/>
        <w:t>// console.log(box.id);</w:t>
      </w:r>
    </w:p>
    <w:p w:rsidR="009C0BAA" w:rsidRDefault="009C0BAA">
      <w:r>
        <w:tab/>
      </w:r>
      <w:r>
        <w:tab/>
        <w:t>// delete box.index;</w:t>
      </w:r>
    </w:p>
    <w:p w:rsidR="009C0BAA" w:rsidRDefault="009C0BAA">
      <w:r>
        <w:t xml:space="preserve">// </w:t>
      </w:r>
      <w:r>
        <w:rPr>
          <w:rFonts w:hint="eastAsia"/>
        </w:rPr>
        <w:t>元素节点对象的查找方法：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通过</w:t>
      </w:r>
      <w:r>
        <w:t>id</w:t>
      </w:r>
      <w:r>
        <w:rPr>
          <w:rFonts w:hint="eastAsia"/>
        </w:rPr>
        <w:t>选择器获取元素节点对象：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该方法不是元素下的方法，是文档的方法</w:t>
      </w:r>
    </w:p>
    <w:p w:rsidR="009C0BAA" w:rsidRDefault="009C0BAA">
      <w:r>
        <w:tab/>
      </w:r>
      <w:r>
        <w:tab/>
        <w:t>// window.onload = function(){</w:t>
      </w:r>
    </w:p>
    <w:p w:rsidR="009C0BAA" w:rsidRDefault="009C0BAA">
      <w:r>
        <w:tab/>
      </w:r>
      <w:r>
        <w:tab/>
        <w:t xml:space="preserve">// </w:t>
      </w:r>
      <w:r>
        <w:tab/>
        <w:t>var box = document.getElementById("box");</w:t>
      </w:r>
    </w:p>
    <w:p w:rsidR="009C0BAA" w:rsidRDefault="009C0BAA">
      <w:r>
        <w:tab/>
      </w:r>
      <w:r>
        <w:tab/>
        <w:t xml:space="preserve">// </w:t>
      </w:r>
      <w:r>
        <w:tab/>
        <w:t>console.log(box);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console.log(document.all);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通过标签选择器获取元素节点对象：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该方法是元素下的方法</w:t>
      </w:r>
    </w:p>
    <w:p w:rsidR="009C0BAA" w:rsidRDefault="009C0BAA">
      <w:r>
        <w:tab/>
      </w:r>
      <w:r>
        <w:tab/>
        <w:t>// var tags = document.getElementsByTagName("div");</w:t>
      </w:r>
    </w:p>
    <w:p w:rsidR="009C0BAA" w:rsidRDefault="009C0BAA">
      <w:r>
        <w:tab/>
      </w:r>
      <w:r>
        <w:tab/>
        <w:t>// var p = document.getElementById("box").getElementsByTagName("p");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通过类选择器获取元素节点对象：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该方法有兼容，不能兼容</w:t>
      </w:r>
      <w:r>
        <w:t>IE8</w:t>
      </w:r>
      <w:r>
        <w:rPr>
          <w:rFonts w:hint="eastAsia"/>
        </w:rPr>
        <w:t>以下的浏览器（包括</w:t>
      </w:r>
      <w:r>
        <w:t>IE8</w:t>
      </w:r>
      <w:r>
        <w:rPr>
          <w:rFonts w:hint="eastAsia"/>
        </w:rPr>
        <w:t>）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该方法是元素下的方法</w:t>
      </w:r>
    </w:p>
    <w:p w:rsidR="009C0BAA" w:rsidRDefault="009C0BAA">
      <w:r>
        <w:tab/>
      </w:r>
      <w:r>
        <w:tab/>
        <w:t>// var cls = document.getElementsByClassName("box");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if(!document.getElementsByClassName){</w:t>
      </w:r>
    </w:p>
    <w:p w:rsidR="009C0BAA" w:rsidRDefault="009C0BAA">
      <w:r>
        <w:tab/>
      </w:r>
      <w:r>
        <w:tab/>
        <w:t xml:space="preserve">// </w:t>
      </w:r>
      <w:r>
        <w:tab/>
        <w:t>document.getElementsByClassName = function getElementsByClassName(clsName){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var all = document.all;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var arr = [];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for(var i=0;i&lt;all.length;i++){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if(all[i].className == clsName){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arr.push(all[i]);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return arr;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通过</w:t>
      </w:r>
      <w:r>
        <w:t>name</w:t>
      </w:r>
      <w:r>
        <w:rPr>
          <w:rFonts w:hint="eastAsia"/>
        </w:rPr>
        <w:t>属性名称获取元素节点对象：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该方法不是元素下的方法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通过各种选择器获取一个元素节点对象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该方法是元素下的方法</w:t>
      </w:r>
    </w:p>
    <w:p w:rsidR="009C0BAA" w:rsidRDefault="009C0BAA">
      <w:r>
        <w:tab/>
      </w:r>
      <w:r>
        <w:tab/>
        <w:t>// document.querySelector()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通过各种选择器获取多个个元素节点对象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该方法是元素下的方法</w:t>
      </w:r>
    </w:p>
    <w:p w:rsidR="009C0BAA" w:rsidRDefault="009C0BAA">
      <w:r>
        <w:tab/>
      </w:r>
      <w:r>
        <w:tab/>
        <w:t>// document.querySelectorAll()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if(true){</w:t>
      </w:r>
    </w:p>
    <w:p w:rsidR="009C0BAA" w:rsidRDefault="009C0BAA">
      <w:r>
        <w:tab/>
      </w:r>
      <w:r>
        <w:tab/>
        <w:t xml:space="preserve">// </w:t>
      </w:r>
      <w:r>
        <w:tab/>
        <w:t xml:space="preserve">let fn = function(){} // </w:t>
      </w:r>
      <w:r>
        <w:rPr>
          <w:rFonts w:hint="eastAsia"/>
        </w:rPr>
        <w:t>内存泄漏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console.log(fn);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let num = 10;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console.log("aaa");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// console.log(num);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fn();</w:t>
      </w:r>
    </w:p>
    <w:p w:rsidR="009C0BAA" w:rsidRDefault="009C0BAA"/>
    <w:p w:rsidR="009C0BAA" w:rsidRDefault="009C0BAA">
      <w:r>
        <w:tab/>
      </w:r>
      <w:r>
        <w:tab/>
        <w:t>// {{{{</w:t>
      </w:r>
    </w:p>
    <w:p w:rsidR="009C0BAA" w:rsidRDefault="009C0BAA">
      <w:r>
        <w:tab/>
      </w:r>
      <w:r>
        <w:tab/>
        <w:t xml:space="preserve">// </w:t>
      </w:r>
      <w:r>
        <w:tab/>
        <w:t>console.log("aa");</w:t>
      </w:r>
    </w:p>
    <w:p w:rsidR="009C0BAA" w:rsidRDefault="009C0BAA">
      <w:r>
        <w:tab/>
      </w:r>
      <w:r>
        <w:tab/>
        <w:t>// }}}}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{</w:t>
      </w:r>
    </w:p>
    <w:p w:rsidR="009C0BAA" w:rsidRDefault="009C0BAA">
      <w:r>
        <w:tab/>
      </w:r>
      <w:r>
        <w:tab/>
        <w:t xml:space="preserve">// </w:t>
      </w:r>
      <w:r>
        <w:tab/>
        <w:t>let i = 10;</w:t>
      </w:r>
    </w:p>
    <w:p w:rsidR="009C0BAA" w:rsidRDefault="009C0BAA">
      <w:r>
        <w:tab/>
      </w:r>
      <w:r>
        <w:tab/>
        <w:t xml:space="preserve">// </w:t>
      </w:r>
      <w:r>
        <w:tab/>
        <w:t>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let i = 20;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>// b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{</w:t>
      </w:r>
    </w:p>
    <w:p w:rsidR="009C0BAA" w:rsidRDefault="009C0BAA">
      <w:r>
        <w:tab/>
      </w:r>
      <w:r>
        <w:tab/>
        <w:t xml:space="preserve">// </w:t>
      </w:r>
      <w:r>
        <w:tab/>
        <w:t>var i = 10;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console.log(i);</w:t>
      </w:r>
    </w:p>
    <w:p w:rsidR="009C0BAA" w:rsidRDefault="009C0BAA">
      <w:r>
        <w:tab/>
      </w:r>
      <w:r>
        <w:tab/>
        <w:t>// DOM</w:t>
      </w:r>
      <w:r>
        <w:rPr>
          <w:rFonts w:hint="eastAsia"/>
        </w:rPr>
        <w:t>属性（对象上的属性）：</w:t>
      </w:r>
    </w:p>
    <w:p w:rsidR="009C0BAA" w:rsidRDefault="009C0BAA">
      <w:r>
        <w:tab/>
      </w:r>
      <w:r>
        <w:tab/>
        <w:t>console.log([].concat(box))</w:t>
      </w:r>
    </w:p>
    <w:p w:rsidR="009C0BAA" w:rsidRDefault="009C0BAA">
      <w:r>
        <w:tab/>
      </w:r>
      <w:r>
        <w:tab/>
        <w:t>box.setAttribute("style","width: 200px;height: 200px;background:pink;border: 7px solid skyblue;text-align:center;line-height:100px;overflow:scroll");</w:t>
      </w:r>
    </w:p>
    <w:p w:rsidR="009C0BAA" w:rsidRDefault="009C0BAA">
      <w:r>
        <w:tab/>
      </w:r>
      <w:r>
        <w:tab/>
        <w:t>// document.body.scrollTop || document.documentElement.scrollTop</w:t>
      </w:r>
    </w:p>
    <w:p w:rsidR="009C0BAA" w:rsidRDefault="009C0BAA">
      <w:r>
        <w:tab/>
        <w:t>// DOM</w:t>
      </w:r>
      <w:r>
        <w:rPr>
          <w:rFonts w:hint="eastAsia"/>
        </w:rPr>
        <w:t>的操作方法：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创建元素节点对象：</w:t>
      </w:r>
      <w:r>
        <w:t>document.createElement(</w:t>
      </w:r>
      <w:r>
        <w:rPr>
          <w:rFonts w:hint="eastAsia"/>
        </w:rPr>
        <w:t>标签名称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创建文本节点对象：</w:t>
      </w:r>
      <w:r>
        <w:t>document.createTextNode(</w:t>
      </w:r>
      <w:r>
        <w:rPr>
          <w:rFonts w:hint="eastAsia"/>
        </w:rPr>
        <w:t>文本内容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追加到当前父节点的尾部：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</w:t>
      </w:r>
      <w:r>
        <w:t>.appendChild(</w:t>
      </w:r>
      <w:r>
        <w:rPr>
          <w:rFonts w:hint="eastAsia"/>
        </w:rPr>
        <w:t>子节点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</w:t>
      </w:r>
      <w:r>
        <w:t>.append(</w:t>
      </w:r>
      <w:r>
        <w:rPr>
          <w:rFonts w:hint="eastAsia"/>
        </w:rPr>
        <w:t>子节点</w:t>
      </w:r>
      <w:r>
        <w:t xml:space="preserve">) </w:t>
      </w:r>
      <w:r>
        <w:rPr>
          <w:rFonts w:hint="eastAsia"/>
        </w:rPr>
        <w:t>兼容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追加到当前父节点的头部：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</w:t>
      </w:r>
      <w:r>
        <w:t>.prepend(</w:t>
      </w:r>
      <w:r>
        <w:rPr>
          <w:rFonts w:hint="eastAsia"/>
        </w:rPr>
        <w:t>子节点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父节点中插入节点：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</w:t>
      </w:r>
      <w:r>
        <w:t>.insertBefore(</w:t>
      </w:r>
      <w:r>
        <w:rPr>
          <w:rFonts w:hint="eastAsia"/>
        </w:rPr>
        <w:t>新节点</w:t>
      </w:r>
      <w:r>
        <w:t>,</w:t>
      </w:r>
      <w:r>
        <w:rPr>
          <w:rFonts w:hint="eastAsia"/>
        </w:rPr>
        <w:t>旧节点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父节点后追加兄弟节点：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</w:t>
      </w:r>
      <w:r>
        <w:t>.after(</w:t>
      </w:r>
      <w:r>
        <w:rPr>
          <w:rFonts w:hint="eastAsia"/>
        </w:rPr>
        <w:t>子节点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父节点前追加兄弟节点：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</w:t>
      </w:r>
      <w:r>
        <w:t>.before(</w:t>
      </w:r>
      <w:r>
        <w:rPr>
          <w:rFonts w:hint="eastAsia"/>
        </w:rPr>
        <w:t>子节点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父节点中替换节点：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</w:t>
      </w:r>
      <w:r>
        <w:t>.replaceChild(</w:t>
      </w:r>
      <w:r>
        <w:rPr>
          <w:rFonts w:hint="eastAsia"/>
        </w:rPr>
        <w:t>新节点</w:t>
      </w:r>
      <w:r>
        <w:t>,</w:t>
      </w:r>
      <w:r>
        <w:rPr>
          <w:rFonts w:hint="eastAsia"/>
        </w:rPr>
        <w:t>旧节点</w:t>
      </w:r>
      <w:r>
        <w:t>);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一个节点替换另外一个节点：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当前节点</w:t>
      </w:r>
      <w:r>
        <w:t>.replaceWith(</w:t>
      </w:r>
      <w:r>
        <w:rPr>
          <w:rFonts w:hint="eastAsia"/>
        </w:rPr>
        <w:t>替换节点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父节点中指定删除节点：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父节点</w:t>
      </w:r>
      <w:r>
        <w:t>.removeChild(</w:t>
      </w:r>
      <w:r>
        <w:rPr>
          <w:rFonts w:hint="eastAsia"/>
        </w:rPr>
        <w:t>子节点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删除当前节点：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当前节点</w:t>
      </w:r>
      <w:r>
        <w:t>.remove()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克隆节点：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被克隆的节点</w:t>
      </w:r>
      <w:r>
        <w:t xml:space="preserve">.cloneNode(true || false) true </w:t>
      </w:r>
      <w:r>
        <w:rPr>
          <w:rFonts w:hint="eastAsia"/>
        </w:rPr>
        <w:t>深度克隆</w:t>
      </w:r>
      <w:r>
        <w:t xml:space="preserve">  false </w:t>
      </w:r>
      <w:r>
        <w:rPr>
          <w:rFonts w:hint="eastAsia"/>
        </w:rPr>
        <w:t>浅克隆</w:t>
      </w:r>
      <w:r>
        <w:t xml:space="preserve"> 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碎片整理：</w:t>
      </w:r>
    </w:p>
    <w:p w:rsidR="009C0BAA" w:rsidRDefault="009C0BAA">
      <w:r>
        <w:tab/>
      </w:r>
      <w:r>
        <w:tab/>
        <w:t>// document.createDocumentFragment()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var div = document.createElement("div");</w:t>
      </w:r>
    </w:p>
    <w:p w:rsidR="009C0BAA" w:rsidRDefault="009C0BAA">
      <w:r>
        <w:tab/>
      </w:r>
      <w:r>
        <w:tab/>
        <w:t>var text = document.createTextNode("</w:t>
      </w:r>
      <w:r>
        <w:rPr>
          <w:rFonts w:hint="eastAsia"/>
        </w:rPr>
        <w:t>这是一个文本！！！</w:t>
      </w:r>
      <w:r>
        <w:t>");</w:t>
      </w:r>
    </w:p>
    <w:p w:rsidR="009C0BAA" w:rsidRDefault="009C0BAA">
      <w:r>
        <w:tab/>
      </w:r>
      <w:r>
        <w:tab/>
        <w:t>div.innerHTML = text.nodeValue;</w:t>
      </w:r>
    </w:p>
    <w:p w:rsidR="009C0BAA" w:rsidRDefault="009C0BAA">
      <w:r>
        <w:tab/>
      </w:r>
      <w:r>
        <w:tab/>
        <w:t>// document.body.appendChild(div);</w:t>
      </w:r>
    </w:p>
    <w:p w:rsidR="009C0BAA" w:rsidRDefault="009C0BAA">
      <w:r>
        <w:tab/>
      </w:r>
      <w:r>
        <w:tab/>
        <w:t>document.body.prepend(div);</w:t>
      </w:r>
    </w:p>
    <w:p w:rsidR="009C0BAA" w:rsidRDefault="009C0BAA"/>
    <w:p w:rsidR="009C0BAA" w:rsidRDefault="009C0BAA">
      <w:r>
        <w:tab/>
      </w:r>
      <w:r>
        <w:tab/>
        <w:t>var p = document.createElement("p");</w:t>
      </w:r>
    </w:p>
    <w:p w:rsidR="009C0BAA" w:rsidRDefault="009C0BAA">
      <w:r>
        <w:tab/>
      </w:r>
      <w:r>
        <w:tab/>
        <w:t>p.innerHTML = "This is a paragraph!!!";</w:t>
      </w:r>
    </w:p>
    <w:p w:rsidR="009C0BAA" w:rsidRDefault="009C0BAA">
      <w:r>
        <w:tab/>
      </w:r>
      <w:r>
        <w:tab/>
        <w:t>document.body.insertBefore(p,div);</w:t>
      </w:r>
    </w:p>
    <w:p w:rsidR="009C0BAA" w:rsidRDefault="009C0BAA"/>
    <w:p w:rsidR="009C0BAA" w:rsidRDefault="009C0BAA">
      <w:r>
        <w:tab/>
      </w:r>
      <w:r>
        <w:tab/>
        <w:t>var div1 = document.createElement("div");</w:t>
      </w:r>
    </w:p>
    <w:p w:rsidR="009C0BAA" w:rsidRDefault="009C0BAA">
      <w:r>
        <w:tab/>
      </w:r>
      <w:r>
        <w:tab/>
        <w:t>div1.id = "box";</w:t>
      </w:r>
    </w:p>
    <w:p w:rsidR="009C0BAA" w:rsidRDefault="009C0BAA">
      <w:r>
        <w:tab/>
      </w:r>
      <w:r>
        <w:tab/>
        <w:t>div.after(div1);</w:t>
      </w:r>
    </w:p>
    <w:p w:rsidR="009C0BAA" w:rsidRDefault="009C0BAA"/>
    <w:p w:rsidR="009C0BAA" w:rsidRDefault="009C0BAA">
      <w:r>
        <w:tab/>
      </w:r>
      <w:r>
        <w:tab/>
        <w:t>var div2 = document.createElement("div");</w:t>
      </w:r>
    </w:p>
    <w:p w:rsidR="009C0BAA" w:rsidRDefault="009C0BAA">
      <w:r>
        <w:tab/>
      </w:r>
      <w:r>
        <w:tab/>
        <w:t>div2.id = "box1";</w:t>
      </w:r>
    </w:p>
    <w:p w:rsidR="009C0BAA" w:rsidRDefault="009C0BAA">
      <w:r>
        <w:tab/>
      </w:r>
      <w:r>
        <w:tab/>
        <w:t>div.before(div2);</w:t>
      </w:r>
    </w:p>
    <w:p w:rsidR="009C0BAA" w:rsidRDefault="009C0BAA"/>
    <w:p w:rsidR="009C0BAA" w:rsidRDefault="009C0BAA">
      <w:r>
        <w:tab/>
      </w:r>
      <w:r>
        <w:tab/>
        <w:t>var div3 = document.createElement("div");</w:t>
      </w:r>
    </w:p>
    <w:p w:rsidR="009C0BAA" w:rsidRDefault="009C0BAA">
      <w:r>
        <w:tab/>
      </w:r>
      <w:r>
        <w:tab/>
        <w:t>div3.id = "box2";</w:t>
      </w:r>
    </w:p>
    <w:p w:rsidR="009C0BAA" w:rsidRDefault="009C0BAA">
      <w:r>
        <w:tab/>
      </w:r>
      <w:r>
        <w:tab/>
        <w:t>document.body.replaceChild(div3,p);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div.replaceWith(p);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document.body.removeChild(p);</w:t>
      </w:r>
    </w:p>
    <w:p w:rsidR="009C0BAA" w:rsidRDefault="009C0BAA"/>
    <w:p w:rsidR="009C0BAA" w:rsidRDefault="009C0BAA">
      <w:r>
        <w:tab/>
      </w:r>
      <w:r>
        <w:tab/>
        <w:t>div1.appendChild(p);</w:t>
      </w:r>
    </w:p>
    <w:p w:rsidR="009C0BAA" w:rsidRDefault="009C0BAA">
      <w:r>
        <w:tab/>
      </w:r>
      <w:r>
        <w:tab/>
        <w:t>div1.remove();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div2.appendChild(div1);</w:t>
      </w:r>
    </w:p>
    <w:p w:rsidR="009C0BAA" w:rsidRDefault="009C0BAA">
      <w:r>
        <w:tab/>
      </w:r>
      <w:r>
        <w:tab/>
        <w:t>var clone = div2.cloneNode(true);</w:t>
      </w:r>
    </w:p>
    <w:p w:rsidR="009C0BAA" w:rsidRDefault="009C0BAA">
      <w:r>
        <w:tab/>
      </w:r>
      <w:r>
        <w:tab/>
        <w:t>document.body.appendChild(clone);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var fragment = document.createDocumentFragment();</w:t>
      </w:r>
    </w:p>
    <w:p w:rsidR="009C0BAA" w:rsidRDefault="009C0BAA">
      <w:r>
        <w:tab/>
      </w:r>
      <w:r>
        <w:tab/>
        <w:t>for(var i=0;i&lt;10;i++){</w:t>
      </w:r>
    </w:p>
    <w:p w:rsidR="009C0BAA" w:rsidRDefault="009C0BAA">
      <w:r>
        <w:tab/>
      </w:r>
      <w:r>
        <w:tab/>
      </w:r>
      <w:r>
        <w:tab/>
        <w:t>var div = document.createElement("div");</w:t>
      </w:r>
    </w:p>
    <w:p w:rsidR="009C0BAA" w:rsidRDefault="009C0BAA">
      <w:r>
        <w:tab/>
      </w:r>
      <w:r>
        <w:tab/>
      </w:r>
      <w:r>
        <w:tab/>
        <w:t>fragment.appendChild(div);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document.body.appendChild(fragment);</w:t>
      </w:r>
    </w:p>
    <w:p w:rsidR="009C0BAA" w:rsidRDefault="009C0BAA"/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苏志刚去云南买媳妇儿：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方式一：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苏志刚走着去，买了一个媳妇儿，背着回来了，过了两天，感觉不够用，又去了，又买了一个，</w:t>
      </w:r>
      <w:r>
        <w:t>.....</w:t>
      </w:r>
      <w:r>
        <w:rPr>
          <w:rFonts w:hint="eastAsia"/>
        </w:rPr>
        <w:t>，买了四个媳妇儿。</w:t>
      </w:r>
      <w:r>
        <w:t>7</w:t>
      </w:r>
      <w:r>
        <w:rPr>
          <w:rFonts w:hint="eastAsia"/>
        </w:rPr>
        <w:t>趟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方式二：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苏志刚开了个带斗的拖拉机，一次拉回来四个媳妇儿</w:t>
      </w:r>
      <w:r>
        <w:t>....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请问苏志刚同学怎么去比较舒服？</w:t>
      </w:r>
    </w:p>
    <w:p w:rsidR="009C0BAA" w:rsidRDefault="009C0BAA">
      <w:r>
        <w:tab/>
        <w:t>console.log(box.style.width);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获取样式使用最终值：都是最终使用的样式对象</w:t>
      </w:r>
    </w:p>
    <w:p w:rsidR="009C0BAA" w:rsidRDefault="009C0BAA">
      <w:r>
        <w:tab/>
      </w:r>
      <w:r>
        <w:tab/>
        <w:t>// IE:</w:t>
      </w:r>
      <w:r>
        <w:rPr>
          <w:rFonts w:hint="eastAsia"/>
        </w:rPr>
        <w:t>元素</w:t>
      </w:r>
      <w:r>
        <w:t>.currentStyle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非</w:t>
      </w:r>
      <w:r>
        <w:t>IE:window.getComputedStyle(</w:t>
      </w:r>
      <w:r>
        <w:rPr>
          <w:rFonts w:hint="eastAsia"/>
        </w:rPr>
        <w:t>元素</w:t>
      </w:r>
      <w:r>
        <w:t>,null)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封装兼容函数：获取样式使用最终值</w:t>
      </w:r>
    </w:p>
    <w:p w:rsidR="009C0BAA" w:rsidRDefault="009C0BAA">
      <w:r>
        <w:tab/>
      </w:r>
      <w:r>
        <w:tab/>
        <w:t>function getStyle(ele,attr){</w:t>
      </w:r>
    </w:p>
    <w:p w:rsidR="009C0BAA" w:rsidRDefault="009C0BAA">
      <w:r>
        <w:tab/>
      </w:r>
      <w:r>
        <w:tab/>
      </w:r>
      <w:r>
        <w:tab/>
        <w:t>return parseFloat( ele.currentStyle ? ele.currentStyle[attr] : window.getComputedStyle(ele,null)[attr] 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getStyle(box,"font-size");</w:t>
      </w:r>
    </w:p>
    <w:p w:rsidR="009C0BAA" w:rsidRDefault="009C0BAA">
      <w:r>
        <w:rPr>
          <w:rFonts w:hint="eastAsia"/>
        </w:rPr>
        <w:t>第十一天</w:t>
      </w:r>
    </w:p>
    <w:p w:rsidR="009C0BAA" w:rsidRDefault="009C0BAA">
      <w:r>
        <w:tab/>
        <w:t xml:space="preserve"> //  </w:t>
      </w:r>
      <w:r>
        <w:tab/>
      </w:r>
      <w:r>
        <w:rPr>
          <w:rFonts w:hint="eastAsia"/>
        </w:rPr>
        <w:t>属性或方法</w:t>
      </w:r>
      <w:r>
        <w:t xml:space="preserve">                       </w:t>
      </w:r>
      <w:r>
        <w:rPr>
          <w:rFonts w:hint="eastAsia"/>
        </w:rPr>
        <w:t>说明</w:t>
      </w:r>
    </w:p>
    <w:p w:rsidR="009C0BAA" w:rsidRDefault="009C0BAA">
      <w:r>
        <w:t xml:space="preserve"> </w:t>
      </w:r>
    </w:p>
    <w:p w:rsidR="009C0BAA" w:rsidRDefault="009C0BAA"/>
    <w:p w:rsidR="009C0BAA" w:rsidRDefault="009C0BAA">
      <w:r>
        <w:t xml:space="preserve">  </w:t>
      </w:r>
      <w:r>
        <w:tab/>
        <w:t xml:space="preserve">// </w:t>
      </w:r>
      <w:r>
        <w:tab/>
      </w:r>
      <w:r>
        <w:tab/>
        <w:t xml:space="preserve">caption              </w:t>
      </w:r>
      <w:r>
        <w:rPr>
          <w:rFonts w:hint="eastAsia"/>
        </w:rPr>
        <w:t>保存着</w:t>
      </w:r>
      <w:r>
        <w:t>&lt;caption&gt;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 xml:space="preserve">  </w:t>
      </w:r>
      <w:r>
        <w:tab/>
        <w:t xml:space="preserve">// </w:t>
      </w:r>
      <w:r>
        <w:tab/>
      </w:r>
      <w:r>
        <w:tab/>
        <w:t xml:space="preserve">tBodies              </w:t>
      </w:r>
      <w:r>
        <w:rPr>
          <w:rFonts w:hint="eastAsia"/>
        </w:rPr>
        <w:t>保存着</w:t>
      </w:r>
      <w:r>
        <w:t>&lt;tbody&gt;</w:t>
      </w:r>
      <w:r>
        <w:rPr>
          <w:rFonts w:hint="eastAsia"/>
        </w:rPr>
        <w:t>元素的</w:t>
      </w:r>
      <w:r>
        <w:t>HTMLCollection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ab/>
      </w:r>
      <w:r>
        <w:tab/>
        <w:t xml:space="preserve"> //  tFoot                </w:t>
      </w:r>
      <w:r>
        <w:rPr>
          <w:rFonts w:hint="eastAsia"/>
        </w:rPr>
        <w:t>保存着对</w:t>
      </w:r>
      <w:r>
        <w:t>&lt;tfoot&gt;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ab/>
      </w:r>
      <w:r>
        <w:tab/>
        <w:t xml:space="preserve"> //  tHead                </w:t>
      </w:r>
      <w:r>
        <w:rPr>
          <w:rFonts w:hint="eastAsia"/>
        </w:rPr>
        <w:t>保存着对</w:t>
      </w:r>
      <w:r>
        <w:t>&lt;thead&gt;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ab/>
      </w:r>
      <w:r>
        <w:tab/>
        <w:t xml:space="preserve"> //  rows                 </w:t>
      </w:r>
      <w:r>
        <w:rPr>
          <w:rFonts w:hint="eastAsia"/>
        </w:rPr>
        <w:t>保存着对</w:t>
      </w:r>
      <w:r>
        <w:t>&lt;tr&gt;</w:t>
      </w:r>
      <w:r>
        <w:rPr>
          <w:rFonts w:hint="eastAsia"/>
        </w:rPr>
        <w:t>元素的</w:t>
      </w:r>
      <w:r>
        <w:t>HTMLCollection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ab/>
      </w:r>
      <w:r>
        <w:tab/>
        <w:t xml:space="preserve"> //  createTHead()        </w:t>
      </w:r>
      <w:r>
        <w:rPr>
          <w:rFonts w:hint="eastAsia"/>
        </w:rPr>
        <w:t>创建</w:t>
      </w:r>
      <w:r>
        <w:t>&lt;thead&gt;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ab/>
      </w:r>
      <w:r>
        <w:tab/>
        <w:t xml:space="preserve"> //   createTBody()        </w:t>
      </w:r>
      <w:r>
        <w:rPr>
          <w:rFonts w:hint="eastAsia"/>
        </w:rPr>
        <w:t>创建</w:t>
      </w:r>
      <w:r>
        <w:t>tbody</w:t>
      </w:r>
    </w:p>
    <w:p w:rsidR="009C0BAA" w:rsidRDefault="009C0BAA">
      <w:r>
        <w:tab/>
      </w:r>
      <w:r>
        <w:tab/>
        <w:t xml:space="preserve"> // createTFoot()        </w:t>
      </w:r>
      <w:r>
        <w:rPr>
          <w:rFonts w:hint="eastAsia"/>
        </w:rPr>
        <w:t>创建</w:t>
      </w:r>
      <w:r>
        <w:t>&lt;tfoot&gt;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ab/>
      </w:r>
      <w:r>
        <w:tab/>
        <w:t xml:space="preserve"> // createCaption()      </w:t>
      </w:r>
      <w:r>
        <w:rPr>
          <w:rFonts w:hint="eastAsia"/>
        </w:rPr>
        <w:t>创建</w:t>
      </w:r>
      <w:r>
        <w:t>&lt;caption&gt;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ab/>
      </w:r>
      <w:r>
        <w:tab/>
        <w:t xml:space="preserve"> // deleteTHead()        </w:t>
      </w:r>
      <w:r>
        <w:rPr>
          <w:rFonts w:hint="eastAsia"/>
        </w:rPr>
        <w:t>删除</w:t>
      </w:r>
      <w:r>
        <w:t>&lt;thead&gt;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ab/>
      </w:r>
      <w:r>
        <w:tab/>
        <w:t xml:space="preserve"> // deleteTFoot()        </w:t>
      </w:r>
      <w:r>
        <w:rPr>
          <w:rFonts w:hint="eastAsia"/>
        </w:rPr>
        <w:t>删除</w:t>
      </w:r>
      <w:r>
        <w:t>&lt;tfoot&gt;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ab/>
      </w:r>
      <w:r>
        <w:tab/>
        <w:t xml:space="preserve"> // deleteCaption()      </w:t>
      </w:r>
      <w:r>
        <w:rPr>
          <w:rFonts w:hint="eastAsia"/>
        </w:rPr>
        <w:t>删除</w:t>
      </w:r>
      <w:r>
        <w:t>&lt;caption&gt;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ab/>
      </w:r>
      <w:r>
        <w:tab/>
        <w:t xml:space="preserve"> // deleteRow(pos)       </w:t>
      </w:r>
      <w:r>
        <w:rPr>
          <w:rFonts w:hint="eastAsia"/>
        </w:rPr>
        <w:t>删除指定的行</w:t>
      </w:r>
      <w:r>
        <w:t>;</w:t>
      </w:r>
    </w:p>
    <w:p w:rsidR="009C0BAA" w:rsidRDefault="009C0BAA">
      <w:r>
        <w:tab/>
      </w:r>
      <w:r>
        <w:tab/>
        <w:t xml:space="preserve"> // insertRow(pos)       </w:t>
      </w:r>
      <w:r>
        <w:rPr>
          <w:rFonts w:hint="eastAsia"/>
        </w:rPr>
        <w:t>向</w:t>
      </w:r>
      <w:r>
        <w:t>rows</w:t>
      </w:r>
      <w:r>
        <w:rPr>
          <w:rFonts w:hint="eastAsia"/>
        </w:rPr>
        <w:t>集合中的指定位置插入一行</w:t>
      </w:r>
      <w:r>
        <w:t>;</w:t>
      </w:r>
    </w:p>
    <w:p w:rsidR="009C0BAA" w:rsidRDefault="009C0BAA">
      <w:r>
        <w:tab/>
      </w:r>
      <w:r>
        <w:tab/>
        <w:t xml:space="preserve"> </w:t>
      </w:r>
    </w:p>
    <w:p w:rsidR="009C0BAA" w:rsidRDefault="009C0BAA">
      <w:r>
        <w:tab/>
      </w:r>
      <w:r>
        <w:tab/>
        <w:t xml:space="preserve"> // &lt;tbody&gt;</w:t>
      </w:r>
      <w:r>
        <w:rPr>
          <w:rFonts w:hint="eastAsia"/>
        </w:rPr>
        <w:t>元素添加的属性和方法</w:t>
      </w:r>
    </w:p>
    <w:p w:rsidR="009C0BAA" w:rsidRDefault="009C0BAA"/>
    <w:p w:rsidR="009C0BAA" w:rsidRDefault="009C0BAA">
      <w:r>
        <w:tab/>
      </w:r>
      <w:r>
        <w:tab/>
        <w:t xml:space="preserve"> // deleteRow(pos)       </w:t>
      </w:r>
      <w:r>
        <w:rPr>
          <w:rFonts w:hint="eastAsia"/>
        </w:rPr>
        <w:t>删除指定位置的行</w:t>
      </w:r>
      <w:r>
        <w:t>;</w:t>
      </w:r>
    </w:p>
    <w:p w:rsidR="009C0BAA" w:rsidRDefault="009C0BAA">
      <w:r>
        <w:tab/>
      </w:r>
      <w:r>
        <w:tab/>
        <w:t xml:space="preserve"> // insertRow(pos)       </w:t>
      </w:r>
      <w:r>
        <w:rPr>
          <w:rFonts w:hint="eastAsia"/>
        </w:rPr>
        <w:t>向</w:t>
      </w:r>
      <w:r>
        <w:t>rows</w:t>
      </w:r>
      <w:r>
        <w:rPr>
          <w:rFonts w:hint="eastAsia"/>
        </w:rPr>
        <w:t>集合中的指定位置插入一行</w:t>
      </w:r>
      <w:r>
        <w:t>;</w:t>
      </w:r>
    </w:p>
    <w:p w:rsidR="009C0BAA" w:rsidRDefault="009C0BAA">
      <w:r>
        <w:tab/>
      </w:r>
      <w:r>
        <w:tab/>
        <w:t xml:space="preserve"> </w:t>
      </w:r>
    </w:p>
    <w:p w:rsidR="009C0BAA" w:rsidRDefault="009C0BAA">
      <w:r>
        <w:tab/>
      </w:r>
      <w:r>
        <w:tab/>
        <w:t xml:space="preserve"> //     &lt;tr&gt;</w:t>
      </w:r>
      <w:r>
        <w:rPr>
          <w:rFonts w:hint="eastAsia"/>
        </w:rPr>
        <w:t>元素添加的属性和方法</w:t>
      </w:r>
    </w:p>
    <w:p w:rsidR="009C0BAA" w:rsidRDefault="009C0BAA">
      <w:r>
        <w:tab/>
      </w:r>
      <w:r>
        <w:tab/>
        <w:t xml:space="preserve"> // cells                </w:t>
      </w:r>
      <w:r>
        <w:rPr>
          <w:rFonts w:hint="eastAsia"/>
        </w:rPr>
        <w:t>保存着</w:t>
      </w:r>
      <w:r>
        <w:t>&lt;tr&gt;</w:t>
      </w:r>
      <w:r>
        <w:rPr>
          <w:rFonts w:hint="eastAsia"/>
        </w:rPr>
        <w:t>元素中单元格的</w:t>
      </w:r>
      <w:r>
        <w:t>HTMLCollectioin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ab/>
      </w:r>
      <w:r>
        <w:tab/>
        <w:t xml:space="preserve"> // deleteCell(pos)      </w:t>
      </w:r>
      <w:r>
        <w:rPr>
          <w:rFonts w:hint="eastAsia"/>
        </w:rPr>
        <w:t>删除指定位置的单元格</w:t>
      </w:r>
      <w:r>
        <w:t>;</w:t>
      </w:r>
    </w:p>
    <w:p w:rsidR="009C0BAA" w:rsidRDefault="009C0BAA">
      <w:r>
        <w:tab/>
      </w:r>
      <w:r>
        <w:tab/>
        <w:t xml:space="preserve"> // insertCell(pos)      </w:t>
      </w:r>
      <w:r>
        <w:rPr>
          <w:rFonts w:hint="eastAsia"/>
        </w:rPr>
        <w:t>向</w:t>
      </w:r>
      <w:r>
        <w:t>cells</w:t>
      </w:r>
      <w:r>
        <w:rPr>
          <w:rFonts w:hint="eastAsia"/>
        </w:rPr>
        <w:t>集合的指定位置插入一个单元格</w:t>
      </w:r>
      <w:r>
        <w:t>,</w:t>
      </w:r>
      <w:r>
        <w:rPr>
          <w:rFonts w:hint="eastAsia"/>
        </w:rPr>
        <w:t>并返回引用</w:t>
      </w:r>
    </w:p>
    <w:p w:rsidR="009C0BAA" w:rsidRDefault="009C0BAA">
      <w:r>
        <w:tab/>
      </w:r>
      <w:r>
        <w:tab/>
        <w:t xml:space="preserve"> </w:t>
      </w:r>
    </w:p>
    <w:p w:rsidR="009C0BAA" w:rsidRDefault="009C0BAA">
      <w:r>
        <w:tab/>
      </w:r>
      <w:r>
        <w:tab/>
        <w:t xml:space="preserve"> // HTMLDOM</w:t>
      </w:r>
      <w:r>
        <w:rPr>
          <w:rFonts w:hint="eastAsia"/>
        </w:rPr>
        <w:t>获取表格的</w:t>
      </w:r>
      <w:r>
        <w:t>&lt;caption&gt;</w:t>
      </w:r>
    </w:p>
    <w:p w:rsidR="009C0BAA" w:rsidRDefault="009C0BAA">
      <w:r>
        <w:tab/>
      </w:r>
      <w:r>
        <w:tab/>
        <w:t xml:space="preserve">     // alert(table.caption.innerHTML);                // </w:t>
      </w:r>
      <w:r>
        <w:rPr>
          <w:rFonts w:hint="eastAsia"/>
        </w:rPr>
        <w:t>获取</w:t>
      </w:r>
      <w:r>
        <w:t>caption</w:t>
      </w:r>
      <w:r>
        <w:rPr>
          <w:rFonts w:hint="eastAsia"/>
        </w:rPr>
        <w:t>的内容</w:t>
      </w:r>
      <w:r>
        <w:t>;</w:t>
      </w:r>
    </w:p>
    <w:p w:rsidR="009C0BAA" w:rsidRDefault="009C0BAA">
      <w:r>
        <w:tab/>
      </w:r>
      <w:r>
        <w:tab/>
        <w:t xml:space="preserve"> </w:t>
      </w:r>
    </w:p>
    <w:p w:rsidR="009C0BAA" w:rsidRDefault="009C0BAA">
      <w:r>
        <w:tab/>
      </w:r>
      <w:r>
        <w:tab/>
        <w:t xml:space="preserve"> // PS:</w:t>
      </w:r>
      <w:r>
        <w:rPr>
          <w:rFonts w:hint="eastAsia"/>
        </w:rPr>
        <w:t>在一个表格中</w:t>
      </w:r>
      <w:r>
        <w:t>&lt;thead&gt;</w:t>
      </w:r>
      <w:r>
        <w:rPr>
          <w:rFonts w:hint="eastAsia"/>
        </w:rPr>
        <w:t>和</w:t>
      </w:r>
      <w:r>
        <w:t>&lt;tfoot&gt;</w:t>
      </w:r>
      <w:r>
        <w:rPr>
          <w:rFonts w:hint="eastAsia"/>
        </w:rPr>
        <w:t>是唯一的</w:t>
      </w:r>
      <w:r>
        <w:t>,</w:t>
      </w:r>
      <w:r>
        <w:rPr>
          <w:rFonts w:hint="eastAsia"/>
        </w:rPr>
        <w:t>只能有一个</w:t>
      </w:r>
      <w:r>
        <w:t>;</w:t>
      </w:r>
    </w:p>
    <w:p w:rsidR="009C0BAA" w:rsidRDefault="009C0BAA">
      <w:r>
        <w:tab/>
      </w:r>
      <w:r>
        <w:tab/>
        <w:t xml:space="preserve"> //   </w:t>
      </w:r>
      <w:r>
        <w:rPr>
          <w:rFonts w:hint="eastAsia"/>
        </w:rPr>
        <w:t>而</w:t>
      </w:r>
      <w:r>
        <w:t>&lt;tbody&gt;</w:t>
      </w:r>
      <w:r>
        <w:rPr>
          <w:rFonts w:hint="eastAsia"/>
        </w:rPr>
        <w:t>不是唯一的</w:t>
      </w:r>
      <w:r>
        <w:t>,</w:t>
      </w:r>
      <w:r>
        <w:rPr>
          <w:rFonts w:hint="eastAsia"/>
        </w:rPr>
        <w:t>可以是多个</w:t>
      </w:r>
      <w:r>
        <w:t>,</w:t>
      </w:r>
      <w:r>
        <w:rPr>
          <w:rFonts w:hint="eastAsia"/>
        </w:rPr>
        <w:t>这样导致最后返回的</w:t>
      </w:r>
      <w:r>
        <w:t>&lt;thead&gt;</w:t>
      </w:r>
      <w:r>
        <w:rPr>
          <w:rFonts w:hint="eastAsia"/>
        </w:rPr>
        <w:t>和</w:t>
      </w:r>
      <w:r>
        <w:t>&lt;tfoot&gt;</w:t>
      </w:r>
      <w:r>
        <w:rPr>
          <w:rFonts w:hint="eastAsia"/>
        </w:rPr>
        <w:t>是元素引用</w:t>
      </w:r>
      <w:r>
        <w:t>;</w:t>
      </w:r>
      <w:r>
        <w:rPr>
          <w:rFonts w:hint="eastAsia"/>
        </w:rPr>
        <w:t>而</w:t>
      </w:r>
      <w:r>
        <w:t>&lt;tbody&gt;</w:t>
      </w:r>
      <w:r>
        <w:rPr>
          <w:rFonts w:hint="eastAsia"/>
        </w:rPr>
        <w:t>是元素集合</w:t>
      </w:r>
      <w:r>
        <w:t>;</w:t>
      </w:r>
    </w:p>
    <w:p w:rsidR="009C0BAA" w:rsidRDefault="009C0BAA"/>
    <w:p w:rsidR="009C0BAA" w:rsidRDefault="009C0BAA"/>
    <w:p w:rsidR="009C0BAA" w:rsidRDefault="009C0BAA">
      <w:r>
        <w:tab/>
        <w:t xml:space="preserve">// </w:t>
      </w:r>
      <w:r>
        <w:rPr>
          <w:rFonts w:hint="eastAsia"/>
        </w:rPr>
        <w:t>事件：事件是</w:t>
      </w:r>
      <w:r>
        <w:t>javascript</w:t>
      </w:r>
      <w:r>
        <w:rPr>
          <w:rFonts w:hint="eastAsia"/>
        </w:rPr>
        <w:t>跳动的心脏，是用户和浏览器之间交互的桥梁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事件流：事件执行的顺序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事件捕获：从最不具体的元素向内捕获</w:t>
      </w:r>
      <w:r>
        <w:t xml:space="preserve"> </w:t>
      </w:r>
      <w:r>
        <w:rPr>
          <w:rFonts w:hint="eastAsia"/>
        </w:rPr>
        <w:t>从外向里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目标元素：触发该事件的元素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事件冒泡：从最具体的元素向外冒泡</w:t>
      </w:r>
      <w:r>
        <w:t xml:space="preserve">  </w:t>
      </w:r>
      <w:r>
        <w:rPr>
          <w:rFonts w:hint="eastAsia"/>
        </w:rPr>
        <w:t>从里向外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事件分为：</w:t>
      </w:r>
    </w:p>
    <w:p w:rsidR="009C0BAA" w:rsidRDefault="009C0BAA">
      <w:r>
        <w:tab/>
      </w:r>
      <w:r>
        <w:tab/>
        <w:t>// DOM0</w:t>
      </w:r>
      <w:r>
        <w:rPr>
          <w:rFonts w:hint="eastAsia"/>
        </w:rPr>
        <w:t>级事件：以元素节点对象的属性而存在，以</w:t>
      </w:r>
      <w:r>
        <w:t>on</w:t>
      </w:r>
      <w:r>
        <w:rPr>
          <w:rFonts w:hint="eastAsia"/>
        </w:rPr>
        <w:t>开头加上事件名称</w:t>
      </w:r>
    </w:p>
    <w:p w:rsidR="009C0BAA" w:rsidRDefault="009C0BAA">
      <w:r>
        <w:tab/>
      </w:r>
      <w:r>
        <w:tab/>
        <w:t>// DOM0</w:t>
      </w:r>
      <w:r>
        <w:rPr>
          <w:rFonts w:hint="eastAsia"/>
        </w:rPr>
        <w:t>级事件的绑定：元素</w:t>
      </w:r>
      <w:r>
        <w:t>.on+</w:t>
      </w:r>
      <w:r>
        <w:rPr>
          <w:rFonts w:hint="eastAsia"/>
        </w:rPr>
        <w:t>事件名称</w:t>
      </w:r>
      <w:r>
        <w:t xml:space="preserve"> = function(){}</w:t>
      </w:r>
    </w:p>
    <w:p w:rsidR="009C0BAA" w:rsidRDefault="009C0BAA">
      <w:r>
        <w:tab/>
      </w:r>
      <w:r>
        <w:tab/>
        <w:t>// DOM0</w:t>
      </w:r>
      <w:r>
        <w:rPr>
          <w:rFonts w:hint="eastAsia"/>
        </w:rPr>
        <w:t>级事件的删除：元素</w:t>
      </w:r>
      <w:r>
        <w:t>.on+</w:t>
      </w:r>
      <w:r>
        <w:rPr>
          <w:rFonts w:hint="eastAsia"/>
        </w:rPr>
        <w:t>事件名称</w:t>
      </w:r>
      <w:r>
        <w:t xml:space="preserve"> = null</w:t>
      </w:r>
    </w:p>
    <w:p w:rsidR="009C0BAA" w:rsidRDefault="009C0BAA">
      <w:r>
        <w:tab/>
      </w:r>
      <w:r>
        <w:tab/>
        <w:t>// DOM2</w:t>
      </w:r>
      <w:r>
        <w:rPr>
          <w:rFonts w:hint="eastAsia"/>
        </w:rPr>
        <w:t>级事件：兼容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绑定：</w:t>
      </w:r>
    </w:p>
    <w:p w:rsidR="009C0BAA" w:rsidRDefault="009C0BAA">
      <w:r>
        <w:tab/>
      </w:r>
      <w:r>
        <w:tab/>
        <w:t xml:space="preserve">// </w:t>
      </w:r>
      <w:r>
        <w:tab/>
        <w:t>IE</w:t>
      </w:r>
      <w:r>
        <w:rPr>
          <w:rFonts w:hint="eastAsia"/>
        </w:rPr>
        <w:t>：元素</w:t>
      </w:r>
      <w:r>
        <w:t>.attachEvent("on"+</w:t>
      </w:r>
      <w:r>
        <w:rPr>
          <w:rFonts w:hint="eastAsia"/>
        </w:rPr>
        <w:t>事件名称</w:t>
      </w:r>
      <w:r>
        <w:t>,</w:t>
      </w:r>
      <w:r>
        <w:rPr>
          <w:rFonts w:hint="eastAsia"/>
        </w:rPr>
        <w:t>函数</w:t>
      </w:r>
      <w:r>
        <w:t>fn)</w:t>
      </w:r>
    </w:p>
    <w:p w:rsidR="009C0BAA" w:rsidRDefault="009C0BAA">
      <w:r>
        <w:tab/>
      </w:r>
      <w:r>
        <w:tab/>
        <w:t xml:space="preserve">// </w:t>
      </w:r>
      <w:r>
        <w:tab/>
      </w:r>
      <w:r>
        <w:rPr>
          <w:rFonts w:hint="eastAsia"/>
        </w:rPr>
        <w:t>非</w:t>
      </w:r>
      <w:r>
        <w:t>IE</w:t>
      </w:r>
      <w:r>
        <w:rPr>
          <w:rFonts w:hint="eastAsia"/>
        </w:rPr>
        <w:t>：元素</w:t>
      </w:r>
      <w:r>
        <w:t>.addEventListener(</w:t>
      </w:r>
      <w:r>
        <w:rPr>
          <w:rFonts w:hint="eastAsia"/>
        </w:rPr>
        <w:t>事件名称</w:t>
      </w:r>
      <w:r>
        <w:t>,</w:t>
      </w:r>
      <w:r>
        <w:rPr>
          <w:rFonts w:hint="eastAsia"/>
        </w:rPr>
        <w:t>函数</w:t>
      </w:r>
      <w:r>
        <w:t>fn,</w:t>
      </w:r>
      <w:r>
        <w:rPr>
          <w:rFonts w:hint="eastAsia"/>
        </w:rPr>
        <w:t>事件捕获</w:t>
      </w:r>
      <w:r>
        <w:t>true || false)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删除：</w:t>
      </w:r>
    </w:p>
    <w:p w:rsidR="009C0BAA" w:rsidRDefault="009C0BAA">
      <w:r>
        <w:tab/>
      </w:r>
      <w:r>
        <w:tab/>
        <w:t xml:space="preserve">// </w:t>
      </w:r>
      <w:r>
        <w:tab/>
        <w:t>IE</w:t>
      </w:r>
      <w:r>
        <w:rPr>
          <w:rFonts w:hint="eastAsia"/>
        </w:rPr>
        <w:t>：元素</w:t>
      </w:r>
      <w:r>
        <w:t>.detachEvent("on"+</w:t>
      </w:r>
      <w:r>
        <w:rPr>
          <w:rFonts w:hint="eastAsia"/>
        </w:rPr>
        <w:t>事件名称</w:t>
      </w:r>
      <w:r>
        <w:t>,</w:t>
      </w:r>
      <w:r>
        <w:rPr>
          <w:rFonts w:hint="eastAsia"/>
        </w:rPr>
        <w:t>函数</w:t>
      </w:r>
      <w:r>
        <w:t>fn)</w:t>
      </w:r>
    </w:p>
    <w:p w:rsidR="009C0BAA" w:rsidRDefault="009C0BAA">
      <w:r>
        <w:tab/>
      </w:r>
      <w:r>
        <w:tab/>
        <w:t xml:space="preserve">// </w:t>
      </w:r>
      <w:r>
        <w:tab/>
      </w:r>
      <w:r>
        <w:rPr>
          <w:rFonts w:hint="eastAsia"/>
        </w:rPr>
        <w:t>非</w:t>
      </w:r>
      <w:r>
        <w:t>IE</w:t>
      </w:r>
      <w:r>
        <w:rPr>
          <w:rFonts w:hint="eastAsia"/>
        </w:rPr>
        <w:t>：元素</w:t>
      </w:r>
      <w:r>
        <w:t>.removeEventListener(</w:t>
      </w:r>
      <w:r>
        <w:rPr>
          <w:rFonts w:hint="eastAsia"/>
        </w:rPr>
        <w:t>事件名称</w:t>
      </w:r>
      <w:r>
        <w:t>,</w:t>
      </w:r>
      <w:r>
        <w:rPr>
          <w:rFonts w:hint="eastAsia"/>
        </w:rPr>
        <w:t>函数</w:t>
      </w:r>
      <w:r>
        <w:t>fn,</w:t>
      </w:r>
      <w:r>
        <w:rPr>
          <w:rFonts w:hint="eastAsia"/>
        </w:rPr>
        <w:t>事件捕获</w:t>
      </w:r>
      <w:r>
        <w:t>true || false)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事件捕获（浏览器默认是禁止的）、事件冒泡：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document.body.addEventListener("click",function(){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},true);</w:t>
      </w:r>
    </w:p>
    <w:p w:rsidR="009C0BAA" w:rsidRDefault="009C0BAA">
      <w:r>
        <w:tab/>
      </w:r>
      <w:r>
        <w:tab/>
        <w:t>// btn.addEventListener("click",function(){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},true);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一个对象中包含两个属性：</w:t>
      </w:r>
      <w:r>
        <w:t>addEvent</w:t>
      </w:r>
      <w:r>
        <w:rPr>
          <w:rFonts w:hint="eastAsia"/>
        </w:rPr>
        <w:t>、</w:t>
      </w:r>
      <w:r>
        <w:t>removeEvent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封装兼容函数：该函数支持</w:t>
      </w:r>
      <w:r>
        <w:t>DOM0</w:t>
      </w:r>
      <w:r>
        <w:rPr>
          <w:rFonts w:hint="eastAsia"/>
        </w:rPr>
        <w:t>级事件、</w:t>
      </w:r>
      <w:r>
        <w:t>DOM2</w:t>
      </w:r>
      <w:r>
        <w:rPr>
          <w:rFonts w:hint="eastAsia"/>
        </w:rPr>
        <w:t>级事件绑定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封装兼容函数：该函数支持</w:t>
      </w:r>
      <w:r>
        <w:t>DOM0</w:t>
      </w:r>
      <w:r>
        <w:rPr>
          <w:rFonts w:hint="eastAsia"/>
        </w:rPr>
        <w:t>级事件、</w:t>
      </w:r>
      <w:r>
        <w:t>DOM2</w:t>
      </w:r>
      <w:r>
        <w:rPr>
          <w:rFonts w:hint="eastAsia"/>
        </w:rPr>
        <w:t>级事件删除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作业：把</w:t>
      </w:r>
      <w:r>
        <w:t>DOM0</w:t>
      </w:r>
      <w:r>
        <w:rPr>
          <w:rFonts w:hint="eastAsia"/>
        </w:rPr>
        <w:t>自己加进去</w:t>
      </w:r>
    </w:p>
    <w:p w:rsidR="009C0BAA" w:rsidRDefault="009C0BAA">
      <w:r>
        <w:tab/>
      </w:r>
      <w:r>
        <w:tab/>
        <w:t>var $ = {</w:t>
      </w:r>
    </w:p>
    <w:p w:rsidR="009C0BAA" w:rsidRDefault="009C0BAA">
      <w:r>
        <w:tab/>
      </w:r>
      <w:r>
        <w:tab/>
      </w:r>
      <w:r>
        <w:tab/>
        <w:t>addEvent: function(ele,eventName,fn,dc){</w:t>
      </w:r>
    </w:p>
    <w:p w:rsidR="009C0BAA" w:rsidRDefault="009C0BAA">
      <w:r>
        <w:tab/>
      </w:r>
      <w:r>
        <w:tab/>
      </w:r>
      <w:r>
        <w:tab/>
      </w:r>
      <w:r>
        <w:tab/>
        <w:t>ele.addEventListener ? ele.addEventListener(eventName,fn,dc) : ele.attachEvent("on" + eventName,fn,dc);</w:t>
      </w:r>
    </w:p>
    <w:p w:rsidR="009C0BAA" w:rsidRDefault="009C0BAA">
      <w:r>
        <w:tab/>
      </w:r>
      <w:r>
        <w:tab/>
      </w:r>
      <w:r>
        <w:tab/>
        <w:t>},</w:t>
      </w:r>
    </w:p>
    <w:p w:rsidR="009C0BAA" w:rsidRDefault="009C0BAA">
      <w:r>
        <w:tab/>
      </w:r>
      <w:r>
        <w:tab/>
      </w:r>
      <w:r>
        <w:tab/>
        <w:t>removeEvent: function(ele,eventName,fn,dc){</w:t>
      </w:r>
    </w:p>
    <w:p w:rsidR="009C0BAA" w:rsidRDefault="009C0BAA">
      <w:r>
        <w:tab/>
      </w:r>
      <w:r>
        <w:tab/>
      </w:r>
      <w:r>
        <w:tab/>
      </w:r>
      <w:r>
        <w:tab/>
        <w:t>ele.removeEventListener ? ele.removeEventListener(eventName,fn,dc) : ele.detachEvent("on" + eventName,fn,dc);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$.addEvent(document.body,"click",fn);</w:t>
      </w:r>
    </w:p>
    <w:p w:rsidR="009C0BAA" w:rsidRDefault="009C0BAA"/>
    <w:p w:rsidR="009C0BAA" w:rsidRDefault="009C0BAA">
      <w:r>
        <w:tab/>
      </w:r>
      <w:r>
        <w:tab/>
        <w:t>// $.addEvent(btn,"click",function(){</w:t>
      </w:r>
    </w:p>
    <w:p w:rsidR="009C0BAA" w:rsidRDefault="009C0BAA">
      <w:r>
        <w:tab/>
      </w:r>
      <w:r>
        <w:tab/>
        <w:t xml:space="preserve">// </w:t>
      </w:r>
      <w:r>
        <w:tab/>
        <w:t>$.removeEvent(document.body,"click",fn);</w:t>
      </w:r>
    </w:p>
    <w:p w:rsidR="009C0BAA" w:rsidRDefault="009C0BAA">
      <w:r>
        <w:tab/>
      </w:r>
      <w:r>
        <w:tab/>
        <w:t>// })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DOM0</w:t>
      </w:r>
      <w:r>
        <w:rPr>
          <w:rFonts w:hint="eastAsia"/>
        </w:rPr>
        <w:t>级事件和</w:t>
      </w:r>
      <w:r>
        <w:t>DOM2</w:t>
      </w:r>
      <w:r>
        <w:rPr>
          <w:rFonts w:hint="eastAsia"/>
        </w:rPr>
        <w:t>级事件的区别：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同一元素同类型的事件</w:t>
      </w:r>
      <w:r>
        <w:t>DOM0</w:t>
      </w:r>
      <w:r>
        <w:rPr>
          <w:rFonts w:hint="eastAsia"/>
        </w:rPr>
        <w:t>级只能执行一个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同一元素同类型的事件</w:t>
      </w:r>
      <w:r>
        <w:t>DOM2</w:t>
      </w:r>
      <w:r>
        <w:rPr>
          <w:rFonts w:hint="eastAsia"/>
        </w:rPr>
        <w:t>级能执行多个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alert(3);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fn1 = 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fn2 = _=&gt;alert(3);</w:t>
      </w:r>
    </w:p>
    <w:p w:rsidR="009C0BAA" w:rsidRDefault="009C0BAA"/>
    <w:p w:rsidR="009C0BAA" w:rsidRDefault="009C0BAA">
      <w:r>
        <w:tab/>
      </w:r>
      <w:r>
        <w:tab/>
        <w:t>// $.addEvent(btn,"click",fn);</w:t>
      </w:r>
    </w:p>
    <w:p w:rsidR="009C0BAA" w:rsidRDefault="009C0BAA">
      <w:r>
        <w:tab/>
      </w:r>
      <w:r>
        <w:tab/>
        <w:t>// $.addEvent(btn,"click",fn1);</w:t>
      </w:r>
    </w:p>
    <w:p w:rsidR="009C0BAA" w:rsidRDefault="009C0BAA">
      <w:r>
        <w:tab/>
      </w:r>
      <w:r>
        <w:tab/>
        <w:t>// $.addEvent(btn,"click",fn2);</w:t>
      </w:r>
    </w:p>
    <w:p w:rsidR="009C0BAA" w:rsidRDefault="009C0BAA">
      <w:r>
        <w:tab/>
      </w:r>
      <w:r>
        <w:tab/>
        <w:t>// $.addEvent(btn1,"click",function(){</w:t>
      </w:r>
    </w:p>
    <w:p w:rsidR="009C0BAA" w:rsidRDefault="009C0BAA">
      <w:r>
        <w:tab/>
      </w:r>
      <w:r>
        <w:tab/>
        <w:t xml:space="preserve">// </w:t>
      </w:r>
      <w:r>
        <w:tab/>
        <w:t>$.removeEvent(btn,"click",fn1);</w:t>
      </w:r>
    </w:p>
    <w:p w:rsidR="009C0BAA" w:rsidRDefault="009C0BAA">
      <w:r>
        <w:tab/>
      </w:r>
      <w:r>
        <w:tab/>
        <w:t>// });</w:t>
      </w:r>
    </w:p>
    <w:p w:rsidR="009C0BAA" w:rsidRDefault="009C0BAA"/>
    <w:p w:rsidR="009C0BAA" w:rsidRDefault="009C0BAA">
      <w:r>
        <w:tab/>
      </w:r>
      <w:r>
        <w:tab/>
        <w:t>// var fn = _=&gt;console.log(this,1);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console.log(this,2);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console.log(this,3);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$.addEvent(btn,"click",fn);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事件对象：包含有关当前事件的所有信息</w:t>
      </w:r>
    </w:p>
    <w:p w:rsidR="009C0BAA" w:rsidRDefault="009C0BAA">
      <w:r>
        <w:tab/>
      </w:r>
      <w:r>
        <w:tab/>
        <w:t>// IE</w:t>
      </w:r>
      <w:r>
        <w:rPr>
          <w:rFonts w:hint="eastAsia"/>
        </w:rPr>
        <w:t>：</w:t>
      </w:r>
      <w:r>
        <w:t>window.event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非</w:t>
      </w:r>
      <w:r>
        <w:t>IE</w:t>
      </w:r>
      <w:r>
        <w:rPr>
          <w:rFonts w:hint="eastAsia"/>
        </w:rPr>
        <w:t>：元素</w:t>
      </w:r>
      <w:r>
        <w:t>.on+</w:t>
      </w:r>
      <w:r>
        <w:rPr>
          <w:rFonts w:hint="eastAsia"/>
        </w:rPr>
        <w:t>事件名称</w:t>
      </w:r>
      <w:r>
        <w:t xml:space="preserve"> = function(</w:t>
      </w:r>
      <w:r>
        <w:rPr>
          <w:rFonts w:hint="eastAsia"/>
        </w:rPr>
        <w:t>形参</w:t>
      </w:r>
      <w:r>
        <w:t>=</w:t>
      </w:r>
      <w:r>
        <w:rPr>
          <w:rFonts w:hint="eastAsia"/>
        </w:rPr>
        <w:t>》事件对象</w:t>
      </w:r>
      <w:r>
        <w:t>){}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btn.onclick = function(event){</w:t>
      </w:r>
    </w:p>
    <w:p w:rsidR="009C0BAA" w:rsidRDefault="009C0BAA">
      <w:r>
        <w:tab/>
      </w:r>
      <w:r>
        <w:tab/>
        <w:t xml:space="preserve">// </w:t>
      </w:r>
      <w:r>
        <w:tab/>
        <w:t>var e = event || window.event;</w:t>
      </w:r>
    </w:p>
    <w:p w:rsidR="009C0BAA" w:rsidRDefault="009C0BAA">
      <w:r>
        <w:tab/>
      </w:r>
      <w:r>
        <w:tab/>
        <w:t xml:space="preserve">// </w:t>
      </w:r>
      <w:r>
        <w:tab/>
        <w:t>console.log(e);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$.addEvent(btn,"click",function(event){</w:t>
      </w:r>
    </w:p>
    <w:p w:rsidR="009C0BAA" w:rsidRDefault="009C0BAA">
      <w:r>
        <w:tab/>
      </w:r>
      <w:r>
        <w:tab/>
        <w:t xml:space="preserve">// </w:t>
      </w:r>
      <w:r>
        <w:tab/>
        <w:t>var e = event || window.event;</w:t>
      </w:r>
    </w:p>
    <w:p w:rsidR="009C0BAA" w:rsidRDefault="009C0BAA">
      <w:r>
        <w:tab/>
      </w:r>
      <w:r>
        <w:tab/>
        <w:t xml:space="preserve">// </w:t>
      </w:r>
      <w:r>
        <w:tab/>
        <w:t>console.log(e);</w:t>
      </w:r>
    </w:p>
    <w:p w:rsidR="009C0BAA" w:rsidRDefault="009C0BAA">
      <w:r>
        <w:tab/>
      </w:r>
      <w:r>
        <w:tab/>
        <w:t>// });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事件冒泡：</w:t>
      </w:r>
    </w:p>
    <w:p w:rsidR="009C0BAA" w:rsidRDefault="009C0BAA">
      <w:r>
        <w:tab/>
      </w:r>
      <w:r>
        <w:tab/>
        <w:t>// maxBox.onclick = 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$.addEvent(maxBox,"click",function(evt){</w:t>
      </w:r>
    </w:p>
    <w:p w:rsidR="009C0BAA" w:rsidRDefault="009C0BAA">
      <w:r>
        <w:tab/>
      </w:r>
      <w:r>
        <w:tab/>
        <w:t xml:space="preserve">// </w:t>
      </w:r>
      <w:r>
        <w:tab/>
        <w:t>var e = evt || window.event;</w:t>
      </w:r>
    </w:p>
    <w:p w:rsidR="009C0BAA" w:rsidRDefault="009C0BAA">
      <w:r>
        <w:tab/>
      </w:r>
      <w:r>
        <w:tab/>
        <w:t xml:space="preserve">// </w:t>
      </w:r>
      <w:r>
        <w:tab/>
        <w:t>this.style.background = "hotpink";</w:t>
      </w:r>
    </w:p>
    <w:p w:rsidR="009C0BAA" w:rsidRDefault="009C0BAA">
      <w:r>
        <w:tab/>
      </w:r>
      <w:r>
        <w:tab/>
        <w:t xml:space="preserve">// </w:t>
      </w:r>
      <w:r>
        <w:tab/>
        <w:t>console.log(e);</w:t>
      </w:r>
    </w:p>
    <w:p w:rsidR="009C0BAA" w:rsidRDefault="009C0BAA">
      <w:r>
        <w:tab/>
      </w:r>
      <w:r>
        <w:tab/>
        <w:t>// });</w:t>
      </w:r>
    </w:p>
    <w:p w:rsidR="009C0BAA" w:rsidRDefault="009C0BAA">
      <w:r>
        <w:tab/>
      </w:r>
      <w:r>
        <w:tab/>
        <w:t>// midBox.onclick = function(){</w:t>
      </w:r>
    </w:p>
    <w:p w:rsidR="009C0BAA" w:rsidRDefault="009C0BAA">
      <w:r>
        <w:tab/>
      </w:r>
      <w:r>
        <w:tab/>
        <w:t xml:space="preserve">// </w:t>
      </w:r>
      <w:r>
        <w:tab/>
        <w:t>this.style.background = "aqua";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minBox.onclick = function(evt){</w:t>
      </w:r>
    </w:p>
    <w:p w:rsidR="009C0BAA" w:rsidRDefault="009C0BAA">
      <w:r>
        <w:tab/>
      </w:r>
      <w:r>
        <w:tab/>
        <w:t xml:space="preserve">// </w:t>
      </w:r>
      <w:r>
        <w:tab/>
        <w:t>var e = evt || window.event;</w:t>
      </w:r>
    </w:p>
    <w:p w:rsidR="009C0BAA" w:rsidRDefault="009C0BAA">
      <w:r>
        <w:tab/>
      </w:r>
      <w:r>
        <w:tab/>
        <w:t xml:space="preserve">// </w:t>
      </w:r>
      <w:r>
        <w:tab/>
        <w:t>e.stopPropagation ? e.stopPropagation() : e.cancelBubble = true;</w:t>
      </w:r>
    </w:p>
    <w:p w:rsidR="009C0BAA" w:rsidRDefault="009C0BAA">
      <w:r>
        <w:tab/>
      </w:r>
      <w:r>
        <w:tab/>
        <w:t xml:space="preserve">// </w:t>
      </w:r>
      <w:r>
        <w:tab/>
        <w:t>this.style.background = "skyblue";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阻止事件冒泡：</w:t>
      </w:r>
    </w:p>
    <w:p w:rsidR="009C0BAA" w:rsidRDefault="009C0BAA">
      <w:r>
        <w:tab/>
      </w:r>
      <w:r>
        <w:tab/>
        <w:t>// IE</w:t>
      </w:r>
      <w:r>
        <w:rPr>
          <w:rFonts w:hint="eastAsia"/>
        </w:rPr>
        <w:t>：事件对象</w:t>
      </w:r>
      <w:r>
        <w:t>.cancelBubble = true;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非</w:t>
      </w:r>
      <w:r>
        <w:t>IE</w:t>
      </w:r>
      <w:r>
        <w:rPr>
          <w:rFonts w:hint="eastAsia"/>
        </w:rPr>
        <w:t>：事件对象</w:t>
      </w:r>
      <w:r>
        <w:t>.stopPropagation()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事件委托：把同一类型的事件委托到其父辈元素（爸爸、爷爷</w:t>
      </w:r>
      <w:r>
        <w:t>......</w:t>
      </w:r>
      <w:r>
        <w:rPr>
          <w:rFonts w:hint="eastAsia"/>
        </w:rPr>
        <w:t>）上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目标元素：</w:t>
      </w:r>
    </w:p>
    <w:p w:rsidR="009C0BAA" w:rsidRDefault="009C0BAA">
      <w:r>
        <w:tab/>
      </w:r>
      <w:r>
        <w:tab/>
        <w:t>// IE</w:t>
      </w:r>
      <w:r>
        <w:rPr>
          <w:rFonts w:hint="eastAsia"/>
        </w:rPr>
        <w:t>：事件对象</w:t>
      </w:r>
      <w:r>
        <w:t>.srcElement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非</w:t>
      </w:r>
      <w:r>
        <w:t>IE</w:t>
      </w:r>
      <w:r>
        <w:rPr>
          <w:rFonts w:hint="eastAsia"/>
        </w:rPr>
        <w:t>：事件对象</w:t>
      </w:r>
      <w:r>
        <w:t>.target</w:t>
      </w:r>
    </w:p>
    <w:p w:rsidR="009C0BAA" w:rsidRDefault="009C0BAA"/>
    <w:p w:rsidR="009C0BAA" w:rsidRDefault="009C0BAA">
      <w:r>
        <w:tab/>
      </w:r>
      <w:r>
        <w:tab/>
        <w:t>//</w:t>
      </w:r>
      <w:r>
        <w:rPr>
          <w:rFonts w:hint="eastAsia"/>
        </w:rPr>
        <w:t>封装一个支持</w:t>
      </w:r>
      <w:r>
        <w:t>DOM0+DOM2</w:t>
      </w:r>
      <w:r>
        <w:rPr>
          <w:rFonts w:hint="eastAsia"/>
        </w:rPr>
        <w:t>事件的对象</w:t>
      </w:r>
    </w:p>
    <w:p w:rsidR="009C0BAA" w:rsidRDefault="009C0BAA">
      <w:r>
        <w:tab/>
      </w:r>
      <w:r>
        <w:tab/>
        <w:t>var $ = {</w:t>
      </w:r>
    </w:p>
    <w:p w:rsidR="009C0BAA" w:rsidRDefault="009C0BAA">
      <w:r>
        <w:tab/>
      </w:r>
      <w:r>
        <w:tab/>
      </w:r>
      <w:r>
        <w:tab/>
        <w:t>addEvent: function(ele,eventName,fn,dc){</w:t>
      </w:r>
    </w:p>
    <w:p w:rsidR="009C0BAA" w:rsidRDefault="009C0BAA">
      <w:r>
        <w:tab/>
      </w:r>
      <w:r>
        <w:tab/>
      </w:r>
      <w:r>
        <w:tab/>
      </w:r>
      <w:r>
        <w:tab/>
        <w:t>if(ele.addEventListener){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ele.addEventListener(eventName,fn,dc)</w:t>
      </w:r>
    </w:p>
    <w:p w:rsidR="009C0BAA" w:rsidRDefault="009C0BAA">
      <w:r>
        <w:tab/>
      </w:r>
      <w:r>
        <w:tab/>
      </w:r>
      <w:r>
        <w:tab/>
      </w:r>
      <w:r>
        <w:tab/>
        <w:t>}else if(ele.attachEvent){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ele.attachEvent("on" + eventName,fn,dc)</w:t>
      </w:r>
    </w:p>
    <w:p w:rsidR="009C0BAA" w:rsidRDefault="009C0BAA">
      <w:r>
        <w:tab/>
      </w:r>
      <w:r>
        <w:tab/>
      </w:r>
      <w:r>
        <w:tab/>
      </w:r>
      <w:r>
        <w:tab/>
        <w:t>}else{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ele["on"+eventName]=fn;</w:t>
      </w:r>
    </w:p>
    <w:p w:rsidR="009C0BAA" w:rsidRDefault="009C0BAA"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},</w:t>
      </w:r>
    </w:p>
    <w:p w:rsidR="009C0BAA" w:rsidRDefault="009C0BAA">
      <w:r>
        <w:tab/>
      </w:r>
      <w:r>
        <w:tab/>
      </w:r>
      <w:r>
        <w:tab/>
        <w:t>removeEvent: function(ele,eventName,fn,dc){</w:t>
      </w:r>
    </w:p>
    <w:p w:rsidR="009C0BAA" w:rsidRDefault="009C0BAA">
      <w:r>
        <w:tab/>
      </w:r>
      <w:r>
        <w:tab/>
      </w:r>
      <w:r>
        <w:tab/>
      </w:r>
      <w:r>
        <w:tab/>
        <w:t>if(ele.removeEventListener){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ele.removeEventListener(eventName,fn,dc)</w:t>
      </w:r>
    </w:p>
    <w:p w:rsidR="009C0BAA" w:rsidRDefault="009C0BAA">
      <w:r>
        <w:tab/>
      </w:r>
      <w:r>
        <w:tab/>
      </w:r>
      <w:r>
        <w:tab/>
      </w:r>
      <w:r>
        <w:tab/>
        <w:t>}else if(ele.detachEvent){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ele.detachEvent("on" + eventName,fn,dc);</w:t>
      </w:r>
    </w:p>
    <w:p w:rsidR="009C0BAA" w:rsidRDefault="009C0BAA">
      <w:r>
        <w:tab/>
      </w:r>
      <w:r>
        <w:tab/>
      </w:r>
      <w:r>
        <w:tab/>
      </w:r>
      <w:r>
        <w:tab/>
        <w:t>}else{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ele["on"+eventName]=null;</w:t>
      </w:r>
    </w:p>
    <w:p w:rsidR="009C0BAA" w:rsidRDefault="009C0BAA"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>function fn(a,b,c){</w:t>
      </w:r>
    </w:p>
    <w:p w:rsidR="009C0BAA" w:rsidRDefault="009C0BAA">
      <w:r>
        <w:tab/>
        <w:t>return a+b+c;</w:t>
      </w:r>
    </w:p>
    <w:p w:rsidR="009C0BAA" w:rsidRDefault="009C0BAA">
      <w:r>
        <w:t>}</w:t>
      </w:r>
    </w:p>
    <w:p w:rsidR="009C0BAA" w:rsidRDefault="009C0BAA"/>
    <w:p w:rsidR="009C0BAA" w:rsidRDefault="009C0BAA"/>
    <w:p w:rsidR="009C0BAA" w:rsidRDefault="009C0BAA"/>
    <w:p w:rsidR="009C0BAA" w:rsidRDefault="009C0BAA"/>
    <w:p w:rsidR="009C0BAA" w:rsidRDefault="009C0BAA">
      <w:r>
        <w:tab/>
      </w:r>
      <w:r>
        <w:tab/>
        <w:t>// var $ = {</w:t>
      </w:r>
    </w:p>
    <w:p w:rsidR="009C0BAA" w:rsidRDefault="009C0BAA">
      <w:r>
        <w:tab/>
      </w:r>
      <w:r>
        <w:tab/>
        <w:t xml:space="preserve">// </w:t>
      </w:r>
      <w:r>
        <w:tab/>
        <w:t>addEvent: function(ele,nam,fn,dc){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ele.addEventListener ? ele.addEventListener(nam,fn,dc) : ele.addEvent("on"+nam,fn,dc)</w:t>
      </w:r>
    </w:p>
    <w:p w:rsidR="009C0BAA" w:rsidRDefault="009C0BAA">
      <w:r>
        <w:tab/>
      </w:r>
      <w:r>
        <w:tab/>
        <w:t xml:space="preserve">// </w:t>
      </w:r>
      <w:r>
        <w:tab/>
        <w:t>},</w:t>
      </w:r>
    </w:p>
    <w:p w:rsidR="009C0BAA" w:rsidRDefault="009C0BAA">
      <w:r>
        <w:tab/>
      </w:r>
      <w:r>
        <w:tab/>
        <w:t xml:space="preserve">// </w:t>
      </w:r>
      <w:r>
        <w:tab/>
        <w:t>removeEvent:function(ele,nam,fn,dc){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ele.removeEventListener ? ele.removeEventListener(nam,fn,dc) : ele.detachEvent("on"+nam,fn,dc)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  <w:t>// $.addEvent(maxBox,"click",function(e){</w:t>
      </w:r>
    </w:p>
    <w:p w:rsidR="009C0BAA" w:rsidRDefault="009C0BAA">
      <w:r>
        <w:tab/>
      </w:r>
      <w:r>
        <w:tab/>
        <w:t xml:space="preserve">// </w:t>
      </w:r>
      <w:r>
        <w:tab/>
        <w:t>var evt = e || window.event;</w:t>
      </w:r>
    </w:p>
    <w:p w:rsidR="009C0BAA" w:rsidRDefault="009C0BAA">
      <w:r>
        <w:tab/>
      </w:r>
      <w:r>
        <w:tab/>
        <w:t xml:space="preserve">// </w:t>
      </w:r>
      <w:r>
        <w:tab/>
        <w:t>var t = evt.target || evt.srcElement;</w:t>
      </w:r>
    </w:p>
    <w:p w:rsidR="009C0BAA" w:rsidRDefault="009C0BAA">
      <w:r>
        <w:tab/>
      </w:r>
      <w:r>
        <w:tab/>
        <w:t xml:space="preserve">// </w:t>
      </w:r>
      <w:r>
        <w:tab/>
        <w:t>// t</w:t>
      </w:r>
      <w:r>
        <w:rPr>
          <w:rFonts w:hint="eastAsia"/>
        </w:rPr>
        <w:t>是</w:t>
      </w:r>
      <w:r>
        <w:t>maxBox</w:t>
      </w:r>
      <w:r>
        <w:rPr>
          <w:rFonts w:hint="eastAsia"/>
        </w:rPr>
        <w:t>里面的每一个元素</w:t>
      </w:r>
    </w:p>
    <w:p w:rsidR="009C0BAA" w:rsidRDefault="009C0BAA">
      <w:r>
        <w:tab/>
      </w:r>
      <w:r>
        <w:tab/>
        <w:t xml:space="preserve">// </w:t>
      </w:r>
      <w:r>
        <w:tab/>
        <w:t>t.style.background = "black";</w:t>
      </w:r>
    </w:p>
    <w:p w:rsidR="009C0BAA" w:rsidRDefault="009C0BAA">
      <w:r>
        <w:tab/>
      </w:r>
      <w:r>
        <w:tab/>
        <w:t>// })</w:t>
      </w:r>
    </w:p>
    <w:p w:rsidR="009C0BAA" w:rsidRDefault="009C0BAA"/>
    <w:p w:rsidR="009C0BAA" w:rsidRDefault="009C0BAA">
      <w:r>
        <w:tab/>
      </w:r>
      <w:r>
        <w:tab/>
        <w:t>// $.addEvent(maxBox,"click",(function(color){</w:t>
      </w:r>
    </w:p>
    <w:p w:rsidR="009C0BAA" w:rsidRDefault="009C0BAA">
      <w:r>
        <w:tab/>
      </w:r>
      <w:r>
        <w:tab/>
        <w:t xml:space="preserve">// </w:t>
      </w:r>
      <w:r>
        <w:tab/>
        <w:t>return function (evt){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var e = evt || window.event;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var t = e.target || e.srcElement;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t.style.background = color;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})("limegreen"))</w:t>
      </w:r>
    </w:p>
    <w:p w:rsidR="009C0BAA" w:rsidRDefault="009C0BAA">
      <w:r>
        <w:tab/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王鹏强作业：三元运算嵌套</w:t>
      </w:r>
    </w:p>
    <w:p w:rsidR="009C0BAA" w:rsidRDefault="009C0BAA">
      <w:r>
        <w:tab/>
      </w:r>
      <w:r>
        <w:tab/>
        <w:t>$.addEvent(maxBox,"click",_=&gt;{</w:t>
      </w:r>
    </w:p>
    <w:p w:rsidR="009C0BAA" w:rsidRDefault="009C0BAA">
      <w:r>
        <w:tab/>
      </w:r>
      <w:r>
        <w:tab/>
      </w:r>
      <w:r>
        <w:tab/>
        <w:t>var e = _ || window.event;</w:t>
      </w:r>
    </w:p>
    <w:p w:rsidR="009C0BAA" w:rsidRDefault="009C0BAA">
      <w:r>
        <w:tab/>
      </w:r>
      <w:r>
        <w:tab/>
      </w:r>
      <w:r>
        <w:tab/>
        <w:t>var t = e.target || e.srcElement;</w:t>
      </w:r>
    </w:p>
    <w:p w:rsidR="009C0BAA" w:rsidRDefault="009C0BAA">
      <w:r>
        <w:tab/>
      </w:r>
      <w:r>
        <w:tab/>
      </w:r>
      <w:r>
        <w:tab/>
        <w:t>var color = null;</w:t>
      </w:r>
    </w:p>
    <w:p w:rsidR="009C0BAA" w:rsidRDefault="009C0BAA">
      <w:r>
        <w:tab/>
      </w:r>
      <w:r>
        <w:tab/>
      </w:r>
      <w:r>
        <w:tab/>
        <w:t>switch(true){</w:t>
      </w:r>
    </w:p>
    <w:p w:rsidR="009C0BAA" w:rsidRDefault="009C0BAA">
      <w:r>
        <w:tab/>
      </w:r>
      <w:r>
        <w:tab/>
      </w:r>
      <w:r>
        <w:tab/>
      </w:r>
      <w:r>
        <w:tab/>
        <w:t>case t.id == "maxBox":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color = !t.show ? "orange" : "pink";</w:t>
      </w:r>
    </w:p>
    <w:p w:rsidR="009C0BAA" w:rsidRDefault="009C0BAA">
      <w:r>
        <w:tab/>
      </w:r>
      <w:r>
        <w:tab/>
      </w:r>
      <w:r>
        <w:tab/>
      </w:r>
      <w:r>
        <w:tab/>
        <w:t>break;</w:t>
      </w:r>
    </w:p>
    <w:p w:rsidR="009C0BAA" w:rsidRDefault="009C0BAA">
      <w:r>
        <w:tab/>
      </w:r>
      <w:r>
        <w:tab/>
      </w:r>
      <w:r>
        <w:tab/>
      </w:r>
      <w:r>
        <w:tab/>
        <w:t>case t.id == "midBox":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color = !t.show ? "yellow" : "red";</w:t>
      </w:r>
    </w:p>
    <w:p w:rsidR="009C0BAA" w:rsidRDefault="009C0BAA">
      <w:r>
        <w:tab/>
      </w:r>
      <w:r>
        <w:tab/>
      </w:r>
      <w:r>
        <w:tab/>
      </w:r>
      <w:r>
        <w:tab/>
        <w:t>break;</w:t>
      </w:r>
    </w:p>
    <w:p w:rsidR="009C0BAA" w:rsidRDefault="009C0BAA">
      <w:r>
        <w:tab/>
      </w:r>
      <w:r>
        <w:tab/>
      </w:r>
      <w:r>
        <w:tab/>
      </w:r>
      <w:r>
        <w:tab/>
        <w:t>case t.id == "minBox":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color = !t.show ? "chocolate" : "blue";</w:t>
      </w:r>
    </w:p>
    <w:p w:rsidR="009C0BAA" w:rsidRDefault="009C0BAA">
      <w:r>
        <w:tab/>
      </w:r>
      <w:r>
        <w:tab/>
      </w:r>
      <w:r>
        <w:tab/>
      </w:r>
      <w:r>
        <w:tab/>
        <w:t>break;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t.show = !t.show;</w:t>
      </w:r>
    </w:p>
    <w:p w:rsidR="009C0BAA" w:rsidRDefault="009C0BAA">
      <w:r>
        <w:tab/>
      </w:r>
      <w:r>
        <w:tab/>
      </w:r>
      <w:r>
        <w:tab/>
        <w:t>t.style.background = color;</w:t>
      </w:r>
    </w:p>
    <w:p w:rsidR="009C0BAA" w:rsidRDefault="009C0BAA">
      <w:r>
        <w:tab/>
      </w:r>
      <w:r>
        <w:tab/>
        <w:t>});</w:t>
      </w:r>
    </w:p>
    <w:p w:rsidR="009C0BAA" w:rsidRDefault="009C0BAA"/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阻止默认行为：</w:t>
      </w:r>
    </w:p>
    <w:p w:rsidR="009C0BAA" w:rsidRDefault="009C0BAA">
      <w:r>
        <w:tab/>
      </w:r>
      <w:r>
        <w:tab/>
        <w:t>// IE</w:t>
      </w:r>
      <w:r>
        <w:rPr>
          <w:rFonts w:hint="eastAsia"/>
        </w:rPr>
        <w:t>：事件对象</w:t>
      </w:r>
      <w:r>
        <w:t>.returnValue = true</w:t>
      </w:r>
      <w:r>
        <w:rPr>
          <w:rFonts w:hint="eastAsia"/>
        </w:rPr>
        <w:t>（不阻止）</w:t>
      </w:r>
      <w:r>
        <w:t xml:space="preserve"> || flase</w:t>
      </w:r>
      <w:r>
        <w:rPr>
          <w:rFonts w:hint="eastAsia"/>
        </w:rPr>
        <w:t>（阻止）</w:t>
      </w:r>
      <w:r>
        <w:t xml:space="preserve"> 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非</w:t>
      </w:r>
      <w:r>
        <w:t>IE</w:t>
      </w:r>
      <w:r>
        <w:rPr>
          <w:rFonts w:hint="eastAsia"/>
        </w:rPr>
        <w:t>：事件对象</w:t>
      </w:r>
      <w:r>
        <w:t>.preventDefault()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阻止表单的提交和链接的跳转：</w:t>
      </w:r>
      <w:r>
        <w:t>javascript:void(0)</w:t>
      </w:r>
    </w:p>
    <w:p w:rsidR="009C0BAA" w:rsidRDefault="009C0BAA"/>
    <w:p w:rsidR="009C0BAA" w:rsidRDefault="009C0BAA">
      <w:r>
        <w:tab/>
      </w:r>
      <w:r>
        <w:tab/>
        <w:t>a.onclick = function(evt){</w:t>
      </w:r>
    </w:p>
    <w:p w:rsidR="009C0BAA" w:rsidRDefault="009C0BAA">
      <w:r>
        <w:tab/>
      </w:r>
      <w:r>
        <w:tab/>
      </w:r>
      <w:r>
        <w:tab/>
        <w:t>var e = evt || window.event;</w:t>
      </w:r>
    </w:p>
    <w:p w:rsidR="009C0BAA" w:rsidRDefault="009C0BAA">
      <w:r>
        <w:tab/>
      </w:r>
      <w:r>
        <w:tab/>
      </w:r>
      <w:r>
        <w:tab/>
        <w:t>console.log(e);</w:t>
      </w:r>
    </w:p>
    <w:p w:rsidR="009C0BAA" w:rsidRDefault="009C0BAA">
      <w:r>
        <w:tab/>
      </w:r>
      <w:r>
        <w:tab/>
      </w:r>
      <w:r>
        <w:tab/>
        <w:t>e.preventDefault ? e.preventDefault() : e.returnValue = false;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 xml:space="preserve">// </w:t>
      </w:r>
      <w:r>
        <w:rPr>
          <w:rFonts w:hint="eastAsia"/>
        </w:rPr>
        <w:t>事件类型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内联事件：事件作为标签的属性而存在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脚本事件：</w:t>
      </w:r>
    </w:p>
    <w:p w:rsidR="009C0BAA" w:rsidRDefault="009C0BAA">
      <w:r>
        <w:tab/>
      </w:r>
      <w:r>
        <w:tab/>
        <w:t xml:space="preserve">// </w:t>
      </w:r>
      <w:r>
        <w:tab/>
        <w:t>DOM0</w:t>
      </w:r>
      <w:r>
        <w:rPr>
          <w:rFonts w:hint="eastAsia"/>
        </w:rPr>
        <w:t>级</w:t>
      </w:r>
    </w:p>
    <w:p w:rsidR="009C0BAA" w:rsidRDefault="009C0BAA">
      <w:r>
        <w:tab/>
      </w:r>
      <w:r>
        <w:tab/>
        <w:t xml:space="preserve">// </w:t>
      </w:r>
      <w:r>
        <w:tab/>
        <w:t>DOM2</w:t>
      </w:r>
      <w:r>
        <w:rPr>
          <w:rFonts w:hint="eastAsia"/>
        </w:rPr>
        <w:t>级</w:t>
      </w:r>
    </w:p>
    <w:p w:rsidR="009C0BAA" w:rsidRDefault="009C0BAA">
      <w:r>
        <w:tab/>
      </w:r>
      <w:r>
        <w:tab/>
        <w:t>// box.onclick = function(){}</w:t>
      </w:r>
    </w:p>
    <w:p w:rsidR="009C0BAA" w:rsidRDefault="009C0BAA">
      <w:r>
        <w:tab/>
      </w:r>
      <w:r>
        <w:tab/>
        <w:t>// box.addEventListener("click",function(){})</w:t>
      </w:r>
    </w:p>
    <w:p w:rsidR="009C0BAA" w:rsidRDefault="009C0BAA">
      <w:r>
        <w:tab/>
      </w:r>
      <w:r>
        <w:tab/>
        <w:t>console.log(history);</w:t>
      </w:r>
    </w:p>
    <w:p w:rsidR="009C0BAA" w:rsidRDefault="009C0BAA">
      <w:r>
        <w:t xml:space="preserve">// </w:t>
      </w:r>
      <w:r>
        <w:rPr>
          <w:rFonts w:hint="eastAsia"/>
        </w:rPr>
        <w:t>鼠标事件：</w:t>
      </w:r>
    </w:p>
    <w:p w:rsidR="009C0BAA" w:rsidRDefault="009C0BAA">
      <w:r>
        <w:tab/>
      </w:r>
      <w:r>
        <w:tab/>
        <w:t>// click</w:t>
      </w:r>
      <w:r>
        <w:rPr>
          <w:rFonts w:hint="eastAsia"/>
        </w:rPr>
        <w:t>（单击）、</w:t>
      </w:r>
      <w:r>
        <w:t>dblclick</w:t>
      </w:r>
      <w:r>
        <w:rPr>
          <w:rFonts w:hint="eastAsia"/>
        </w:rPr>
        <w:t>（双击）、</w:t>
      </w:r>
      <w:r>
        <w:t>mousedown</w:t>
      </w:r>
      <w:r>
        <w:rPr>
          <w:rFonts w:hint="eastAsia"/>
        </w:rPr>
        <w:t>（摁下）、</w:t>
      </w:r>
      <w:r>
        <w:t>mouseup</w:t>
      </w:r>
      <w:r>
        <w:rPr>
          <w:rFonts w:hint="eastAsia"/>
        </w:rPr>
        <w:t>（弹起）、</w:t>
      </w:r>
      <w:r>
        <w:t>mouseover</w:t>
      </w:r>
      <w:r>
        <w:rPr>
          <w:rFonts w:hint="eastAsia"/>
        </w:rPr>
        <w:t>（滑入）、</w:t>
      </w:r>
      <w:r>
        <w:t>mouseout</w:t>
      </w:r>
      <w:r>
        <w:rPr>
          <w:rFonts w:hint="eastAsia"/>
        </w:rPr>
        <w:t>（滑出）、</w:t>
      </w:r>
      <w:r>
        <w:t>mouseenter</w:t>
      </w:r>
      <w:r>
        <w:rPr>
          <w:rFonts w:hint="eastAsia"/>
        </w:rPr>
        <w:t>（进入）、</w:t>
      </w:r>
      <w:r>
        <w:t>mouseleave</w:t>
      </w:r>
      <w:r>
        <w:rPr>
          <w:rFonts w:hint="eastAsia"/>
        </w:rPr>
        <w:t>（离开）、</w:t>
      </w:r>
      <w:r>
        <w:t>mousemove</w:t>
      </w:r>
      <w:r>
        <w:rPr>
          <w:rFonts w:hint="eastAsia"/>
        </w:rPr>
        <w:t>（移动）、</w:t>
      </w:r>
      <w:r>
        <w:t>wheel</w:t>
      </w:r>
      <w:r>
        <w:rPr>
          <w:rFonts w:hint="eastAsia"/>
        </w:rPr>
        <w:t>（滚轮）、</w:t>
      </w:r>
      <w:r>
        <w:t>mousewheel</w:t>
      </w:r>
      <w:r>
        <w:rPr>
          <w:rFonts w:hint="eastAsia"/>
        </w:rPr>
        <w:t>（鼠标滚轮）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滑入、滑出支持事件冒泡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进入、离开不支持事件冒泡</w:t>
      </w:r>
    </w:p>
    <w:p w:rsidR="009C0BAA" w:rsidRDefault="009C0BAA">
      <w:r>
        <w:tab/>
      </w:r>
      <w:r>
        <w:tab/>
        <w:t>// box.onmouseover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进去了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box.onmouseenter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进去了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判断滑轮是向上滚动还是向下滚动：</w:t>
      </w:r>
    </w:p>
    <w:p w:rsidR="009C0BAA" w:rsidRDefault="009C0BAA">
      <w:r>
        <w:tab/>
      </w:r>
      <w:r>
        <w:tab/>
        <w:t>// wheelDelta</w:t>
      </w:r>
      <w:r>
        <w:rPr>
          <w:rFonts w:hint="eastAsia"/>
        </w:rPr>
        <w:t>如果大于</w:t>
      </w:r>
      <w:r>
        <w:t>0</w:t>
      </w:r>
      <w:r>
        <w:rPr>
          <w:rFonts w:hint="eastAsia"/>
        </w:rPr>
        <w:t>，向上滚动；否则，向下滚动</w:t>
      </w:r>
    </w:p>
    <w:p w:rsidR="009C0BAA" w:rsidRDefault="009C0BAA">
      <w:r>
        <w:tab/>
      </w:r>
      <w:r>
        <w:tab/>
        <w:t>// box.onwheel = function(evt){</w:t>
      </w:r>
    </w:p>
    <w:p w:rsidR="009C0BAA" w:rsidRDefault="009C0BAA">
      <w:r>
        <w:tab/>
      </w:r>
      <w:r>
        <w:tab/>
        <w:t xml:space="preserve">// </w:t>
      </w:r>
      <w:r>
        <w:tab/>
        <w:t>var e = evt || window.event;</w:t>
      </w:r>
    </w:p>
    <w:p w:rsidR="009C0BAA" w:rsidRDefault="009C0BAA">
      <w:r>
        <w:tab/>
      </w:r>
      <w:r>
        <w:tab/>
        <w:t xml:space="preserve">// </w:t>
      </w:r>
      <w:r>
        <w:tab/>
        <w:t>console.log(e);</w:t>
      </w:r>
    </w:p>
    <w:p w:rsidR="009C0BAA" w:rsidRDefault="009C0BAA">
      <w:r>
        <w:tab/>
      </w:r>
      <w:r>
        <w:tab/>
        <w:t>// }</w:t>
      </w:r>
      <w:r>
        <w:tab/>
      </w:r>
    </w:p>
    <w:p w:rsidR="009C0BAA" w:rsidRDefault="009C0BAA">
      <w:r>
        <w:tab/>
        <w:t xml:space="preserve">// </w:t>
      </w:r>
      <w:r>
        <w:rPr>
          <w:rFonts w:hint="eastAsia"/>
        </w:rPr>
        <w:t>事件类型：</w:t>
      </w:r>
      <w:r>
        <w:t xml:space="preserve">type 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键盘事件：</w:t>
      </w:r>
      <w:r>
        <w:t>keydown</w:t>
      </w:r>
      <w:r>
        <w:rPr>
          <w:rFonts w:hint="eastAsia"/>
        </w:rPr>
        <w:t>、</w:t>
      </w:r>
      <w:r>
        <w:t>keyup</w:t>
      </w:r>
      <w:r>
        <w:rPr>
          <w:rFonts w:hint="eastAsia"/>
        </w:rPr>
        <w:t>、</w:t>
      </w:r>
      <w:r>
        <w:t>keypress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键值：事件对象</w:t>
      </w:r>
      <w:r>
        <w:t>.keyCode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事件的触发：</w:t>
      </w:r>
    </w:p>
    <w:p w:rsidR="009C0BAA" w:rsidRDefault="009C0BAA">
      <w:r>
        <w:tab/>
      </w:r>
      <w:r>
        <w:tab/>
        <w:t>// keydown</w:t>
      </w:r>
      <w:r>
        <w:rPr>
          <w:rFonts w:hint="eastAsia"/>
        </w:rPr>
        <w:t>、</w:t>
      </w:r>
      <w:r>
        <w:t>keypress</w:t>
      </w:r>
      <w:r>
        <w:rPr>
          <w:rFonts w:hint="eastAsia"/>
        </w:rPr>
        <w:t>是在字符写入之前触发事件</w:t>
      </w:r>
    </w:p>
    <w:p w:rsidR="009C0BAA" w:rsidRDefault="009C0BAA">
      <w:r>
        <w:tab/>
      </w:r>
      <w:r>
        <w:tab/>
        <w:t>// keyup</w:t>
      </w:r>
      <w:r>
        <w:rPr>
          <w:rFonts w:hint="eastAsia"/>
        </w:rPr>
        <w:t>是在字符写入之后触发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事件对象：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键值：</w:t>
      </w:r>
    </w:p>
    <w:p w:rsidR="009C0BAA" w:rsidRDefault="009C0BAA">
      <w:r>
        <w:tab/>
      </w:r>
      <w:r>
        <w:tab/>
        <w:t>// keyup</w:t>
      </w:r>
      <w:r>
        <w:rPr>
          <w:rFonts w:hint="eastAsia"/>
        </w:rPr>
        <w:t>、</w:t>
      </w:r>
      <w:r>
        <w:t>keydown</w:t>
      </w:r>
      <w:r>
        <w:rPr>
          <w:rFonts w:hint="eastAsia"/>
        </w:rPr>
        <w:t>：不区分大小写、数字区分小键盘</w:t>
      </w:r>
    </w:p>
    <w:p w:rsidR="009C0BAA" w:rsidRDefault="009C0BAA">
      <w:r>
        <w:tab/>
      </w:r>
      <w:r>
        <w:tab/>
        <w:t>// keypress</w:t>
      </w:r>
      <w:r>
        <w:rPr>
          <w:rFonts w:hint="eastAsia"/>
        </w:rPr>
        <w:t>：区分大小写、数字不区分小键盘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触发事件的键：</w:t>
      </w:r>
    </w:p>
    <w:p w:rsidR="009C0BAA" w:rsidRDefault="009C0BAA">
      <w:r>
        <w:tab/>
      </w:r>
      <w:r>
        <w:tab/>
        <w:t>// keydown</w:t>
      </w:r>
      <w:r>
        <w:rPr>
          <w:rFonts w:hint="eastAsia"/>
        </w:rPr>
        <w:t>、</w:t>
      </w:r>
      <w:r>
        <w:t>keydown</w:t>
      </w:r>
      <w:r>
        <w:rPr>
          <w:rFonts w:hint="eastAsia"/>
        </w:rPr>
        <w:t>：键盘上所有的键都触发</w:t>
      </w:r>
    </w:p>
    <w:p w:rsidR="009C0BAA" w:rsidRDefault="009C0BAA">
      <w:r>
        <w:tab/>
      </w:r>
      <w:r>
        <w:tab/>
        <w:t>// keypress</w:t>
      </w:r>
      <w:r>
        <w:rPr>
          <w:rFonts w:hint="eastAsia"/>
        </w:rPr>
        <w:t>：键盘上的功能键不触发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area.onkeyup = function(e){</w:t>
      </w:r>
    </w:p>
    <w:p w:rsidR="009C0BAA" w:rsidRDefault="009C0BAA">
      <w:r>
        <w:tab/>
      </w:r>
      <w:r>
        <w:tab/>
        <w:t xml:space="preserve">// </w:t>
      </w:r>
      <w:r>
        <w:tab/>
        <w:t>console.log(e);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>// html</w:t>
      </w:r>
      <w:r>
        <w:rPr>
          <w:rFonts w:hint="eastAsia"/>
        </w:rPr>
        <w:t>事件：</w:t>
      </w:r>
      <w:r>
        <w:t>load</w:t>
      </w:r>
      <w:r>
        <w:rPr>
          <w:rFonts w:hint="eastAsia"/>
        </w:rPr>
        <w:t>、</w:t>
      </w:r>
      <w:r>
        <w:t>focus</w:t>
      </w:r>
      <w:r>
        <w:rPr>
          <w:rFonts w:hint="eastAsia"/>
        </w:rPr>
        <w:t>、</w:t>
      </w:r>
      <w:r>
        <w:t>blur</w:t>
      </w:r>
      <w:r>
        <w:rPr>
          <w:rFonts w:hint="eastAsia"/>
        </w:rPr>
        <w:t>、</w:t>
      </w:r>
      <w:r>
        <w:t>submit</w:t>
      </w:r>
      <w:r>
        <w:rPr>
          <w:rFonts w:hint="eastAsia"/>
        </w:rPr>
        <w:t>、</w:t>
      </w:r>
      <w:r>
        <w:t>change</w:t>
      </w:r>
      <w:r>
        <w:rPr>
          <w:rFonts w:hint="eastAsia"/>
        </w:rPr>
        <w:t>、</w:t>
      </w:r>
      <w:r>
        <w:t>scroll</w:t>
      </w:r>
      <w:r>
        <w:rPr>
          <w:rFonts w:hint="eastAsia"/>
        </w:rPr>
        <w:t>、</w:t>
      </w:r>
      <w:r>
        <w:t>resize</w:t>
      </w:r>
    </w:p>
    <w:p w:rsidR="009C0BAA" w:rsidRDefault="009C0BAA">
      <w:r>
        <w:tab/>
      </w:r>
      <w:r>
        <w:tab/>
        <w:t>// txt.onfocus = function(){</w:t>
      </w:r>
    </w:p>
    <w:p w:rsidR="009C0BAA" w:rsidRDefault="009C0BAA">
      <w:r>
        <w:tab/>
      </w:r>
      <w:r>
        <w:tab/>
        <w:t xml:space="preserve">// </w:t>
      </w:r>
      <w:r>
        <w:tab/>
        <w:t>if(!this.show &amp;&amp; this.value == "</w:t>
      </w:r>
      <w:r>
        <w:rPr>
          <w:rFonts w:hint="eastAsia"/>
        </w:rPr>
        <w:t>洗衣机</w:t>
      </w:r>
      <w:r>
        <w:t>..."){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this.value = "";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this.show = true;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txt.onblur = function(){</w:t>
      </w:r>
    </w:p>
    <w:p w:rsidR="009C0BAA" w:rsidRDefault="009C0BAA">
      <w:r>
        <w:tab/>
      </w:r>
      <w:r>
        <w:tab/>
        <w:t xml:space="preserve">// </w:t>
      </w:r>
      <w:r>
        <w:tab/>
        <w:t>if(!this.show || this.value == "</w:t>
      </w:r>
      <w:r>
        <w:rPr>
          <w:rFonts w:hint="eastAsia"/>
        </w:rPr>
        <w:t>洗衣机</w:t>
      </w:r>
      <w:r>
        <w:t>..." || this.value == ""){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this.value = "</w:t>
      </w:r>
      <w:r>
        <w:rPr>
          <w:rFonts w:hint="eastAsia"/>
        </w:rPr>
        <w:t>洗衣机</w:t>
      </w:r>
      <w:r>
        <w:t>...";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form.onsubmit = function(){</w:t>
      </w:r>
    </w:p>
    <w:p w:rsidR="009C0BAA" w:rsidRDefault="009C0BAA">
      <w:r>
        <w:tab/>
      </w:r>
      <w:r>
        <w:tab/>
        <w:t xml:space="preserve">// </w:t>
      </w:r>
      <w:r>
        <w:tab/>
        <w:t>this.action = "javascript:void(0)";</w:t>
      </w:r>
    </w:p>
    <w:p w:rsidR="009C0BAA" w:rsidRDefault="009C0BAA">
      <w:r>
        <w:tab/>
      </w:r>
      <w:r>
        <w:tab/>
        <w:t xml:space="preserve">// </w:t>
      </w:r>
      <w:r>
        <w:tab/>
        <w:t>if(!/^1[3|4|5|6|7|8|9][0-9]{9}$/.test(phone.value)){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alert("</w:t>
      </w:r>
      <w:r>
        <w:rPr>
          <w:rFonts w:hint="eastAsia"/>
        </w:rPr>
        <w:t>手机号输入有误</w:t>
      </w:r>
      <w:r>
        <w:t>...");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return 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this.action = "http://www.baidu.com";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sel.onchange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console.log(this.selectedIndex,this.selectedOptions,this.options);</w:t>
      </w:r>
    </w:p>
    <w:p w:rsidR="009C0BAA" w:rsidRDefault="009C0BAA">
      <w:r>
        <w:tab/>
      </w:r>
      <w:r>
        <w:tab/>
        <w:t xml:space="preserve">// </w:t>
      </w:r>
      <w:r>
        <w:tab/>
        <w:t>// this.add(new Option("</w:t>
      </w:r>
      <w:r>
        <w:rPr>
          <w:rFonts w:hint="eastAsia"/>
        </w:rPr>
        <w:t>选项</w:t>
      </w:r>
      <w:r>
        <w:t>11"));</w:t>
      </w:r>
    </w:p>
    <w:p w:rsidR="009C0BAA" w:rsidRDefault="009C0BAA">
      <w:r>
        <w:tab/>
      </w:r>
      <w:r>
        <w:tab/>
        <w:t xml:space="preserve">// </w:t>
      </w:r>
      <w:r>
        <w:tab/>
        <w:t>this.remove(0);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window.onscroll = function(evt){</w:t>
      </w:r>
    </w:p>
    <w:p w:rsidR="009C0BAA" w:rsidRDefault="009C0BAA">
      <w:r>
        <w:tab/>
      </w:r>
      <w:r>
        <w:tab/>
        <w:t xml:space="preserve">// </w:t>
      </w:r>
      <w:r>
        <w:tab/>
        <w:t>var scrollTop = document.body.scrollTop || document.documentElement.scrollTop;</w:t>
      </w:r>
    </w:p>
    <w:p w:rsidR="009C0BAA" w:rsidRDefault="009C0BAA">
      <w:r>
        <w:tab/>
      </w:r>
      <w:r>
        <w:tab/>
        <w:t xml:space="preserve">// </w:t>
      </w:r>
      <w:r>
        <w:tab/>
        <w:t>if(scrollTop &lt;= window.innerHeight){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fx.style.display = "none";</w:t>
      </w:r>
    </w:p>
    <w:p w:rsidR="009C0BAA" w:rsidRDefault="009C0BAA">
      <w:r>
        <w:tab/>
      </w:r>
      <w:r>
        <w:tab/>
        <w:t xml:space="preserve">// </w:t>
      </w:r>
      <w:r>
        <w:tab/>
        <w:t>}else{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fx.style.display = "block";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window.onresize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浏览器窗口大小发生变化时，触发该事件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>&lt;body&gt;</w:t>
      </w:r>
    </w:p>
    <w:p w:rsidR="009C0BAA" w:rsidRDefault="009C0BAA">
      <w:r>
        <w:tab/>
        <w:t>&lt;a href="demo1.html"&gt;demo1.html&lt;/a&gt;</w:t>
      </w:r>
    </w:p>
    <w:p w:rsidR="009C0BAA" w:rsidRDefault="009C0BAA">
      <w:r>
        <w:tab/>
        <w:t>&lt;button id="btn1"&gt;</w:t>
      </w:r>
      <w:r>
        <w:rPr>
          <w:rFonts w:hint="eastAsia"/>
        </w:rPr>
        <w:t>打开新窗口</w:t>
      </w:r>
      <w:r>
        <w:t>&lt;/button&gt;</w:t>
      </w:r>
    </w:p>
    <w:p w:rsidR="009C0BAA" w:rsidRDefault="009C0BAA">
      <w:r>
        <w:tab/>
        <w:t>&lt;button id="btn2"&gt;</w:t>
      </w:r>
      <w:r>
        <w:rPr>
          <w:rFonts w:hint="eastAsia"/>
        </w:rPr>
        <w:t>关闭新窗口</w:t>
      </w:r>
      <w:r>
        <w:t>&lt;/button&gt;</w:t>
      </w:r>
    </w:p>
    <w:p w:rsidR="009C0BAA" w:rsidRDefault="009C0BAA">
      <w:r>
        <w:tab/>
        <w:t>&lt;button id="btn3"&gt;</w:t>
      </w:r>
      <w:r>
        <w:rPr>
          <w:rFonts w:hint="eastAsia"/>
        </w:rPr>
        <w:t>关闭自身窗口</w:t>
      </w:r>
      <w:r>
        <w:t>&lt;/button&gt;</w:t>
      </w:r>
    </w:p>
    <w:p w:rsidR="009C0BAA" w:rsidRDefault="009C0BAA">
      <w:r>
        <w:tab/>
        <w:t>&lt;div id="tz"&gt;</w:t>
      </w:r>
      <w:r>
        <w:rPr>
          <w:rFonts w:hint="eastAsia"/>
        </w:rPr>
        <w:t>跳转</w:t>
      </w:r>
      <w:r>
        <w:t>&lt;/div&gt;</w:t>
      </w:r>
    </w:p>
    <w:p w:rsidR="009C0BAA" w:rsidRDefault="009C0BAA">
      <w:r>
        <w:tab/>
        <w:t>&lt;div id="box1"&gt;</w:t>
      </w:r>
      <w:r>
        <w:rPr>
          <w:rFonts w:hint="eastAsia"/>
        </w:rPr>
        <w:t>链接</w:t>
      </w:r>
      <w:r>
        <w:t>1&lt;/div&gt;</w:t>
      </w:r>
    </w:p>
    <w:p w:rsidR="009C0BAA" w:rsidRDefault="009C0BAA">
      <w:r>
        <w:tab/>
        <w:t>&lt;div style="height: 800px;"&gt;&lt;/div&gt;</w:t>
      </w:r>
    </w:p>
    <w:p w:rsidR="009C0BAA" w:rsidRDefault="009C0BAA">
      <w:r>
        <w:tab/>
        <w:t>&lt;div id="box2"&gt;</w:t>
      </w:r>
      <w:r>
        <w:rPr>
          <w:rFonts w:hint="eastAsia"/>
        </w:rPr>
        <w:t>链接</w:t>
      </w:r>
      <w:r>
        <w:t>2&lt;/div&gt;</w:t>
      </w:r>
    </w:p>
    <w:p w:rsidR="009C0BAA" w:rsidRDefault="009C0BAA">
      <w:r>
        <w:tab/>
        <w:t>&lt;div style="height: 800px;"&gt;&lt;/div&gt;</w:t>
      </w:r>
    </w:p>
    <w:p w:rsidR="009C0BAA" w:rsidRDefault="009C0BAA">
      <w:r>
        <w:tab/>
        <w:t>&lt;div id="box3"&gt;</w:t>
      </w:r>
      <w:r>
        <w:rPr>
          <w:rFonts w:hint="eastAsia"/>
        </w:rPr>
        <w:t>链接</w:t>
      </w:r>
      <w:r>
        <w:t>3&lt;/div&gt;</w:t>
      </w:r>
    </w:p>
    <w:p w:rsidR="009C0BAA" w:rsidRDefault="009C0BAA">
      <w:r>
        <w:tab/>
        <w:t>&lt;div style="height: 800px;"&gt;&lt;/div&gt;</w:t>
      </w:r>
    </w:p>
    <w:p w:rsidR="009C0BAA" w:rsidRDefault="009C0BAA"/>
    <w:p w:rsidR="009C0BAA" w:rsidRDefault="009C0BAA">
      <w:r>
        <w:tab/>
        <w:t>&lt;script&gt;</w:t>
      </w:r>
    </w:p>
    <w:p w:rsidR="009C0BAA" w:rsidRDefault="009C0BAA">
      <w:r>
        <w:tab/>
      </w:r>
      <w:r>
        <w:tab/>
        <w:t>// BOM</w:t>
      </w:r>
      <w:r>
        <w:rPr>
          <w:rFonts w:hint="eastAsia"/>
        </w:rPr>
        <w:t>：浏览器对象模型</w:t>
      </w:r>
    </w:p>
    <w:p w:rsidR="009C0BAA" w:rsidRDefault="009C0BAA">
      <w:r>
        <w:tab/>
      </w:r>
      <w:r>
        <w:tab/>
        <w:t>// closed</w:t>
      </w:r>
      <w:r>
        <w:rPr>
          <w:rFonts w:hint="eastAsia"/>
        </w:rPr>
        <w:t>：表名当前窗口的关闭状态</w:t>
      </w:r>
      <w:r>
        <w:t xml:space="preserve"> true</w:t>
      </w:r>
      <w:r>
        <w:rPr>
          <w:rFonts w:hint="eastAsia"/>
        </w:rPr>
        <w:t>（关闭）</w:t>
      </w:r>
      <w:r>
        <w:t xml:space="preserve"> false</w:t>
      </w:r>
      <w:r>
        <w:rPr>
          <w:rFonts w:hint="eastAsia"/>
        </w:rPr>
        <w:t>（打开）</w:t>
      </w:r>
    </w:p>
    <w:p w:rsidR="009C0BAA" w:rsidRDefault="009C0BAA">
      <w:r>
        <w:tab/>
      </w:r>
      <w:r>
        <w:tab/>
        <w:t>// close()</w:t>
      </w:r>
      <w:r>
        <w:rPr>
          <w:rFonts w:hint="eastAsia"/>
        </w:rPr>
        <w:t>：关闭窗口</w:t>
      </w:r>
      <w:r>
        <w:t xml:space="preserve"> </w:t>
      </w:r>
      <w:r>
        <w:rPr>
          <w:rFonts w:hint="eastAsia"/>
        </w:rPr>
        <w:t>该方法不能关闭非脚本打开的窗口</w:t>
      </w:r>
    </w:p>
    <w:p w:rsidR="009C0BAA" w:rsidRDefault="009C0BAA">
      <w:r>
        <w:tab/>
      </w:r>
      <w:r>
        <w:tab/>
        <w:t>// open(url,</w:t>
      </w:r>
      <w:r>
        <w:rPr>
          <w:rFonts w:hint="eastAsia"/>
        </w:rPr>
        <w:t>窗口名称</w:t>
      </w:r>
      <w:r>
        <w:t>_blank_self_parent_top,</w:t>
      </w:r>
      <w:r>
        <w:rPr>
          <w:rFonts w:hint="eastAsia"/>
        </w:rPr>
        <w:t>混合参数</w:t>
      </w:r>
      <w:r>
        <w:t>,</w:t>
      </w:r>
      <w:r>
        <w:rPr>
          <w:rFonts w:hint="eastAsia"/>
        </w:rPr>
        <w:t>不记</w:t>
      </w:r>
      <w:r>
        <w:t>)</w:t>
      </w:r>
      <w:r>
        <w:rPr>
          <w:rFonts w:hint="eastAsia"/>
        </w:rPr>
        <w:t>：打开新窗口</w:t>
      </w:r>
      <w:r>
        <w:t xml:space="preserve"> </w:t>
      </w:r>
      <w:r>
        <w:rPr>
          <w:rFonts w:hint="eastAsia"/>
        </w:rPr>
        <w:t>该方法的返回值是对新窗口的引用</w:t>
      </w:r>
    </w:p>
    <w:p w:rsidR="009C0BAA" w:rsidRDefault="009C0BAA">
      <w:r>
        <w:tab/>
      </w:r>
    </w:p>
    <w:p w:rsidR="009C0BAA" w:rsidRDefault="009C0BAA">
      <w:r>
        <w:tab/>
      </w:r>
      <w:r>
        <w:tab/>
        <w:t>// btn1.onclick = function(){</w:t>
      </w:r>
    </w:p>
    <w:p w:rsidR="009C0BAA" w:rsidRDefault="009C0BAA">
      <w:r>
        <w:tab/>
      </w:r>
      <w:r>
        <w:tab/>
        <w:t xml:space="preserve">// </w:t>
      </w:r>
      <w:r>
        <w:tab/>
        <w:t>newWindow = open("http://www.baidu.com","","width=200,height=200,left=200,top=200");</w:t>
      </w:r>
    </w:p>
    <w:p w:rsidR="009C0BAA" w:rsidRDefault="009C0BAA">
      <w:r>
        <w:tab/>
      </w:r>
      <w:r>
        <w:tab/>
        <w:t xml:space="preserve">// </w:t>
      </w:r>
      <w:r>
        <w:tab/>
        <w:t>console.log(newWindow.closed);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btn2.onclick = function(){</w:t>
      </w:r>
    </w:p>
    <w:p w:rsidR="009C0BAA" w:rsidRDefault="009C0BAA">
      <w:r>
        <w:tab/>
      </w:r>
      <w:r>
        <w:tab/>
        <w:t xml:space="preserve">// </w:t>
      </w:r>
      <w:r>
        <w:tab/>
        <w:t>newWindow.close();</w:t>
      </w:r>
    </w:p>
    <w:p w:rsidR="009C0BAA" w:rsidRDefault="009C0BAA">
      <w:r>
        <w:tab/>
      </w:r>
      <w:r>
        <w:tab/>
        <w:t xml:space="preserve">// </w:t>
      </w:r>
      <w:r>
        <w:tab/>
        <w:t>console.log(newWindow.closed);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关闭自身窗口</w:t>
      </w:r>
      <w:r>
        <w:t>:</w:t>
      </w:r>
    </w:p>
    <w:p w:rsidR="009C0BAA" w:rsidRDefault="009C0BAA">
      <w:r>
        <w:tab/>
      </w:r>
      <w:r>
        <w:tab/>
        <w:t>// var browser = b.browser;</w:t>
      </w:r>
    </w:p>
    <w:p w:rsidR="009C0BAA" w:rsidRDefault="009C0BAA">
      <w:r>
        <w:tab/>
      </w:r>
      <w:r>
        <w:tab/>
        <w:t>// btn3.onclick = function(){</w:t>
      </w:r>
    </w:p>
    <w:p w:rsidR="009C0BAA" w:rsidRDefault="009C0BAA">
      <w:r>
        <w:tab/>
      </w:r>
      <w:r>
        <w:tab/>
        <w:t xml:space="preserve">// </w:t>
      </w:r>
      <w:r>
        <w:tab/>
        <w:t>if(browser == "Internet Explorer"){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window.close();</w:t>
      </w:r>
    </w:p>
    <w:p w:rsidR="009C0BAA" w:rsidRDefault="009C0BAA">
      <w:r>
        <w:tab/>
      </w:r>
      <w:r>
        <w:tab/>
        <w:t xml:space="preserve">// </w:t>
      </w:r>
      <w:r>
        <w:tab/>
        <w:t>}else{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location.href = "about:blank";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console.log(b.browser);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history:</w:t>
      </w:r>
      <w:r>
        <w:rPr>
          <w:rFonts w:hint="eastAsia"/>
        </w:rPr>
        <w:t>保存的是有关当前网页的浏览历史记录</w:t>
      </w:r>
    </w:p>
    <w:p w:rsidR="009C0BAA" w:rsidRDefault="009C0BAA">
      <w:r>
        <w:tab/>
      </w:r>
      <w:r>
        <w:tab/>
        <w:t>// window.history</w:t>
      </w:r>
    </w:p>
    <w:p w:rsidR="009C0BAA" w:rsidRDefault="009C0BAA">
      <w:r>
        <w:tab/>
      </w:r>
      <w:r>
        <w:tab/>
        <w:t xml:space="preserve">// history.forward() </w:t>
      </w:r>
      <w:r>
        <w:rPr>
          <w:rFonts w:hint="eastAsia"/>
        </w:rPr>
        <w:t>下一级浏览历史记录</w:t>
      </w:r>
    </w:p>
    <w:p w:rsidR="009C0BAA" w:rsidRDefault="009C0BAA">
      <w:r>
        <w:tab/>
      </w:r>
      <w:r>
        <w:tab/>
        <w:t xml:space="preserve">// history.back() </w:t>
      </w:r>
      <w:r>
        <w:rPr>
          <w:rFonts w:hint="eastAsia"/>
        </w:rPr>
        <w:t>上一级浏览历史记录</w:t>
      </w:r>
    </w:p>
    <w:p w:rsidR="009C0BAA" w:rsidRDefault="009C0BAA">
      <w:r>
        <w:tab/>
      </w:r>
      <w:r>
        <w:tab/>
        <w:t xml:space="preserve">// history.go(0) </w:t>
      </w:r>
      <w:r>
        <w:rPr>
          <w:rFonts w:hint="eastAsia"/>
        </w:rPr>
        <w:t>任意一级浏览历史记录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location:</w:t>
      </w:r>
    </w:p>
    <w:p w:rsidR="009C0BAA" w:rsidRDefault="009C0BAA">
      <w:r>
        <w:tab/>
      </w:r>
      <w:r>
        <w:tab/>
        <w:t>// href:</w:t>
      </w:r>
      <w:r>
        <w:rPr>
          <w:rFonts w:hint="eastAsia"/>
        </w:rPr>
        <w:t>当前文档的路径地址（</w:t>
      </w:r>
      <w:r>
        <w:t>url</w:t>
      </w:r>
      <w:r>
        <w:rPr>
          <w:rFonts w:hint="eastAsia"/>
        </w:rPr>
        <w:t>）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可读写</w:t>
      </w:r>
      <w:r>
        <w:t xml:space="preserve"> :url</w:t>
      </w:r>
      <w:r>
        <w:rPr>
          <w:rFonts w:hint="eastAsia"/>
        </w:rPr>
        <w:t>地址重定向</w:t>
      </w:r>
    </w:p>
    <w:p w:rsidR="009C0BAA" w:rsidRDefault="009C0BAA">
      <w:r>
        <w:tab/>
      </w:r>
      <w:r>
        <w:tab/>
        <w:t>// location.href = decodeURI("file:///D:/javascript/1805A/%E7%AC%AC%E5%8D%81%E4%BA%8C%E5%A4%A9/demo1.html");</w:t>
      </w:r>
    </w:p>
    <w:p w:rsidR="009C0BAA" w:rsidRDefault="009C0BAA">
      <w:r>
        <w:tab/>
      </w:r>
      <w:r>
        <w:tab/>
        <w:t>// tz.onclick = function(){</w:t>
      </w:r>
    </w:p>
    <w:p w:rsidR="009C0BAA" w:rsidRDefault="009C0BAA">
      <w:r>
        <w:tab/>
      </w:r>
      <w:r>
        <w:tab/>
        <w:t xml:space="preserve">// </w:t>
      </w:r>
      <w:r>
        <w:tab/>
        <w:t>location.href = "http://www.baidu.com";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/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hash:url</w:t>
      </w:r>
      <w:r>
        <w:rPr>
          <w:rFonts w:hint="eastAsia"/>
        </w:rPr>
        <w:t>地址锚</w:t>
      </w:r>
      <w:r>
        <w:t xml:space="preserve"> </w:t>
      </w:r>
      <w:r>
        <w:rPr>
          <w:rFonts w:hint="eastAsia"/>
        </w:rPr>
        <w:t>获取的是</w:t>
      </w:r>
      <w:r>
        <w:t>url</w:t>
      </w:r>
      <w:r>
        <w:rPr>
          <w:rFonts w:hint="eastAsia"/>
        </w:rPr>
        <w:t>地址中</w:t>
      </w:r>
      <w:r>
        <w:t>#</w:t>
      </w:r>
      <w:r>
        <w:rPr>
          <w:rFonts w:hint="eastAsia"/>
        </w:rPr>
        <w:t>之后的字符串</w:t>
      </w:r>
    </w:p>
    <w:p w:rsidR="009C0BAA" w:rsidRDefault="009C0BAA">
      <w:r>
        <w:tab/>
      </w:r>
      <w:r>
        <w:tab/>
        <w:t>// box1.onclick = function(){</w:t>
      </w:r>
    </w:p>
    <w:p w:rsidR="009C0BAA" w:rsidRDefault="009C0BAA">
      <w:r>
        <w:tab/>
      </w:r>
      <w:r>
        <w:tab/>
        <w:t xml:space="preserve">// </w:t>
      </w:r>
      <w:r>
        <w:tab/>
        <w:t>location.href = "#box2";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search:</w:t>
      </w:r>
      <w:r>
        <w:rPr>
          <w:rFonts w:hint="eastAsia"/>
        </w:rPr>
        <w:t>获取的是</w:t>
      </w:r>
      <w:r>
        <w:t>url</w:t>
      </w:r>
      <w:r>
        <w:rPr>
          <w:rFonts w:hint="eastAsia"/>
        </w:rPr>
        <w:t>地址中</w:t>
      </w:r>
      <w:r>
        <w:t>?</w:t>
      </w:r>
      <w:r>
        <w:rPr>
          <w:rFonts w:hint="eastAsia"/>
        </w:rPr>
        <w:t>之后的字符串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navigator:</w:t>
      </w:r>
      <w:r>
        <w:rPr>
          <w:rFonts w:hint="eastAsia"/>
        </w:rPr>
        <w:t>对象包含有关浏览器的信息</w:t>
      </w:r>
    </w:p>
    <w:p w:rsidR="009C0BAA" w:rsidRDefault="009C0BAA">
      <w:r>
        <w:tab/>
        <w:t>&lt;/script&gt;</w:t>
      </w:r>
    </w:p>
    <w:p w:rsidR="009C0BAA" w:rsidRDefault="009C0BAA">
      <w:r>
        <w:t>&lt;/body&gt;</w:t>
      </w:r>
    </w:p>
    <w:p w:rsidR="009C0BAA" w:rsidRDefault="009C0BAA">
      <w:r>
        <w:tab/>
        <w:t>// ipt.focus();</w:t>
      </w:r>
    </w:p>
    <w:p w:rsidR="009C0BAA" w:rsidRDefault="009C0BAA">
      <w:r>
        <w:tab/>
      </w:r>
      <w:r>
        <w:tab/>
        <w:t>// ipt.blur();</w:t>
      </w:r>
    </w:p>
    <w:p w:rsidR="009C0BAA" w:rsidRDefault="009C0BAA"/>
    <w:p w:rsidR="009C0BAA" w:rsidRDefault="009C0BAA">
      <w:r>
        <w:tab/>
      </w:r>
      <w:r>
        <w:tab/>
        <w:t>// setTimeout</w:t>
      </w:r>
      <w:r>
        <w:rPr>
          <w:rFonts w:hint="eastAsia"/>
        </w:rPr>
        <w:t>延时执行</w:t>
      </w:r>
    </w:p>
    <w:p w:rsidR="009C0BAA" w:rsidRDefault="009C0BAA">
      <w:r>
        <w:tab/>
      </w:r>
      <w:r>
        <w:tab/>
        <w:t xml:space="preserve">// clearTimeout() </w:t>
      </w:r>
      <w:r>
        <w:rPr>
          <w:rFonts w:hint="eastAsia"/>
        </w:rPr>
        <w:t>清除延时执行</w:t>
      </w:r>
    </w:p>
    <w:p w:rsidR="009C0BAA" w:rsidRDefault="009C0BAA">
      <w:r>
        <w:tab/>
      </w:r>
      <w:r>
        <w:tab/>
        <w:t>// setTimeout(function(){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},0);</w:t>
      </w:r>
    </w:p>
    <w:p w:rsidR="009C0BAA" w:rsidRDefault="009C0BAA">
      <w:r>
        <w:tab/>
      </w:r>
      <w:r>
        <w:tab/>
        <w:t>// setTimeout("alert(2)",10);</w:t>
      </w:r>
    </w:p>
    <w:p w:rsidR="009C0BAA" w:rsidRDefault="009C0BAA">
      <w:r>
        <w:tab/>
      </w:r>
      <w:r>
        <w:tab/>
        <w:t>// setTimeout(fn,100);</w:t>
      </w:r>
    </w:p>
    <w:p w:rsidR="009C0BAA" w:rsidRDefault="009C0BAA">
      <w:r>
        <w:tab/>
      </w:r>
      <w:r>
        <w:tab/>
        <w:t>// var fn1 = function(_){</w:t>
      </w:r>
    </w:p>
    <w:p w:rsidR="009C0BAA" w:rsidRDefault="009C0BAA">
      <w:r>
        <w:tab/>
      </w:r>
      <w:r>
        <w:tab/>
        <w:t xml:space="preserve">// </w:t>
      </w:r>
      <w:r>
        <w:tab/>
        <w:t>alert(_);</w:t>
      </w:r>
    </w:p>
    <w:p w:rsidR="009C0BAA" w:rsidRDefault="009C0BAA">
      <w:r>
        <w:tab/>
      </w:r>
      <w:r>
        <w:tab/>
        <w:t>// };</w:t>
      </w:r>
    </w:p>
    <w:p w:rsidR="009C0BAA" w:rsidRDefault="009C0BAA">
      <w:r>
        <w:tab/>
      </w:r>
      <w:r>
        <w:tab/>
        <w:t>// setTimeout("fn1(4)",1000);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alert(3);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setTimeout(function(){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},0);</w:t>
      </w:r>
    </w:p>
    <w:p w:rsidR="009C0BAA" w:rsidRDefault="009C0BAA">
      <w:r>
        <w:tab/>
      </w:r>
      <w:r>
        <w:tab/>
        <w:t>// alert(1);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count = 10;</w:t>
      </w:r>
    </w:p>
    <w:p w:rsidR="009C0BAA" w:rsidRDefault="009C0BAA">
      <w:r>
        <w:tab/>
      </w:r>
      <w:r>
        <w:tab/>
        <w:t>// var id = setInterval(function(){</w:t>
      </w:r>
    </w:p>
    <w:p w:rsidR="009C0BAA" w:rsidRDefault="009C0BAA">
      <w:r>
        <w:tab/>
      </w:r>
      <w:r>
        <w:tab/>
        <w:t xml:space="preserve">// </w:t>
      </w:r>
      <w:r>
        <w:tab/>
        <w:t>ipt.value = --count;</w:t>
      </w:r>
    </w:p>
    <w:p w:rsidR="009C0BAA" w:rsidRDefault="009C0BAA">
      <w:r>
        <w:tab/>
      </w:r>
      <w:r>
        <w:tab/>
        <w:t xml:space="preserve">// </w:t>
      </w:r>
      <w:r>
        <w:tab/>
        <w:t>if(count &lt; 1){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clearInterval(id);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},1000);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递归：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fn(num){</w:t>
      </w:r>
    </w:p>
    <w:p w:rsidR="009C0BAA" w:rsidRDefault="009C0BAA">
      <w:r>
        <w:tab/>
      </w:r>
      <w:r>
        <w:tab/>
        <w:t xml:space="preserve">// </w:t>
      </w:r>
      <w:r>
        <w:tab/>
        <w:t>var _arg = arguments;</w:t>
      </w:r>
    </w:p>
    <w:p w:rsidR="009C0BAA" w:rsidRDefault="009C0BAA">
      <w:r>
        <w:tab/>
      </w:r>
      <w:r>
        <w:tab/>
        <w:t xml:space="preserve">// </w:t>
      </w:r>
      <w:r>
        <w:tab/>
        <w:t>ipt.value = --num;</w:t>
      </w:r>
    </w:p>
    <w:p w:rsidR="009C0BAA" w:rsidRDefault="009C0BAA">
      <w:r>
        <w:tab/>
      </w:r>
      <w:r>
        <w:tab/>
        <w:t xml:space="preserve">// </w:t>
      </w:r>
      <w:r>
        <w:tab/>
        <w:t>if(num != 0){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setTimeout(function(){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_arg.callee(num);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},1000);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fn(10);</w:t>
      </w:r>
    </w:p>
    <w:p w:rsidR="009C0BAA" w:rsidRDefault="009C0BAA"/>
    <w:p w:rsidR="009C0BAA" w:rsidRDefault="009C0BAA">
      <w:r>
        <w:tab/>
      </w:r>
      <w:r>
        <w:tab/>
        <w:t>// for(let i=0;i&lt;=10;i++){</w:t>
      </w:r>
    </w:p>
    <w:p w:rsidR="009C0BAA" w:rsidRDefault="009C0BAA">
      <w:r>
        <w:tab/>
      </w:r>
      <w:r>
        <w:tab/>
        <w:t xml:space="preserve">// </w:t>
      </w:r>
      <w:r>
        <w:tab/>
        <w:t>setTimeout(function(){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ipt.value = (10 - i);</w:t>
      </w:r>
    </w:p>
    <w:p w:rsidR="009C0BAA" w:rsidRDefault="009C0BAA">
      <w:r>
        <w:tab/>
      </w:r>
      <w:r>
        <w:tab/>
        <w:t xml:space="preserve">// </w:t>
      </w:r>
      <w:r>
        <w:tab/>
        <w:t>},i*1000);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/>
    <w:p w:rsidR="009C0BAA" w:rsidRDefault="009C0BAA">
      <w:r>
        <w:rPr>
          <w:rFonts w:hint="eastAsia"/>
        </w:rPr>
        <w:t>原型链</w:t>
      </w:r>
    </w:p>
    <w:p w:rsidR="009C0BAA" w:rsidRDefault="009C0BAA">
      <w:r>
        <w:t>&lt;script&gt;</w:t>
      </w:r>
    </w:p>
    <w:p w:rsidR="009C0BAA" w:rsidRDefault="009C0BAA">
      <w:r>
        <w:tab/>
      </w:r>
      <w:r>
        <w:tab/>
        <w:t>var str = new String(123);</w:t>
      </w:r>
    </w:p>
    <w:p w:rsidR="009C0BAA" w:rsidRDefault="009C0BAA">
      <w:r>
        <w:tab/>
      </w:r>
      <w:r>
        <w:tab/>
        <w:t>console.log(str.__proto__ === str.constructor.prototype,str.constructor.prototype === String.prototype);</w:t>
      </w:r>
    </w:p>
    <w:p w:rsidR="009C0BAA" w:rsidRDefault="009C0BAA">
      <w:r>
        <w:tab/>
      </w:r>
      <w:r>
        <w:tab/>
        <w:t xml:space="preserve">// Function </w:t>
      </w:r>
      <w:r>
        <w:rPr>
          <w:rFonts w:hint="eastAsia"/>
        </w:rPr>
        <w:t>构造函数</w:t>
      </w:r>
      <w:r>
        <w:t xml:space="preserve">  new </w:t>
      </w:r>
      <w:r>
        <w:rPr>
          <w:rFonts w:hint="eastAsia"/>
        </w:rPr>
        <w:t>实例化得到的</w:t>
      </w:r>
      <w:r>
        <w:t>F</w:t>
      </w:r>
      <w:r>
        <w:rPr>
          <w:rFonts w:hint="eastAsia"/>
        </w:rPr>
        <w:t>实例对象</w:t>
      </w:r>
    </w:p>
    <w:p w:rsidR="009C0BAA" w:rsidRDefault="009C0BAA">
      <w:r>
        <w:tab/>
      </w:r>
      <w:r>
        <w:tab/>
        <w:t>// Function</w:t>
      </w:r>
      <w:r>
        <w:rPr>
          <w:rFonts w:hint="eastAsia"/>
        </w:rPr>
        <w:t>构造函数上的显式原型对象和隐式原型对象共用同一个地址指针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函数既是实例对象，也可以是构造函数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把函数当成是</w:t>
      </w:r>
      <w:r>
        <w:t>Function</w:t>
      </w:r>
      <w:r>
        <w:rPr>
          <w:rFonts w:hint="eastAsia"/>
        </w:rPr>
        <w:t>的实例对象：函数的显式原型对象是从</w:t>
      </w:r>
      <w:r>
        <w:t>Function</w:t>
      </w:r>
      <w:r>
        <w:rPr>
          <w:rFonts w:hint="eastAsia"/>
        </w:rPr>
        <w:t>构造函数的隐式原型对象上来的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把函数当成构造函数：构造函数的隐式原型对象的显式原型对象来自于</w:t>
      </w:r>
      <w:r>
        <w:t>Object</w:t>
      </w:r>
      <w:r>
        <w:rPr>
          <w:rFonts w:hint="eastAsia"/>
        </w:rPr>
        <w:t>构造函数的隐式原型对象</w:t>
      </w:r>
    </w:p>
    <w:p w:rsidR="009C0BAA" w:rsidRDefault="009C0BAA">
      <w:r>
        <w:tab/>
      </w:r>
      <w:r>
        <w:tab/>
        <w:t>// var F = new Function();</w:t>
      </w:r>
    </w:p>
    <w:p w:rsidR="009C0BAA" w:rsidRDefault="009C0BAA">
      <w:r>
        <w:tab/>
      </w:r>
      <w:r>
        <w:tab/>
        <w:t>// var f = new F();</w:t>
      </w:r>
    </w:p>
    <w:p w:rsidR="009C0BAA" w:rsidRDefault="009C0BAA"/>
    <w:p w:rsidR="009C0BAA" w:rsidRDefault="009C0BAA">
      <w:r>
        <w:tab/>
      </w:r>
      <w:r>
        <w:tab/>
        <w:t xml:space="preserve">// __proto__ </w:t>
      </w:r>
      <w:r>
        <w:rPr>
          <w:rFonts w:hint="eastAsia"/>
        </w:rPr>
        <w:t>存在于实例对象上，和创建该对象的构造函数的隐式原型对象共用同一个地址指针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console.log(Function.prototype === F.__proto__);</w:t>
      </w:r>
    </w:p>
    <w:p w:rsidR="009C0BAA" w:rsidRDefault="009C0BAA">
      <w:r>
        <w:tab/>
      </w:r>
      <w:r>
        <w:tab/>
        <w:t>// var f1 = Function.prototype;</w:t>
      </w:r>
    </w:p>
    <w:p w:rsidR="009C0BAA" w:rsidRDefault="009C0BAA"/>
    <w:p w:rsidR="009C0BAA" w:rsidRDefault="009C0BAA">
      <w:r>
        <w:tab/>
      </w:r>
      <w:r>
        <w:tab/>
        <w:t xml:space="preserve">// Function </w:t>
      </w:r>
      <w:r>
        <w:rPr>
          <w:rFonts w:hint="eastAsia"/>
        </w:rPr>
        <w:t>隐式原型对象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fn(){</w:t>
      </w:r>
    </w:p>
    <w:p w:rsidR="009C0BAA" w:rsidRDefault="009C0BAA"/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fn.__proto__</w:t>
      </w:r>
    </w:p>
    <w:p w:rsidR="009C0BAA" w:rsidRDefault="009C0BAA">
      <w:r>
        <w:tab/>
      </w:r>
      <w:r>
        <w:tab/>
        <w:t>// fn.prototype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/>
    <w:p w:rsidR="009C0BAA" w:rsidRDefault="009C0BAA">
      <w:r>
        <w:tab/>
      </w:r>
      <w:r>
        <w:tab/>
        <w:t>function Person(name){</w:t>
      </w:r>
    </w:p>
    <w:p w:rsidR="009C0BAA" w:rsidRDefault="009C0BAA"/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/*</w:t>
      </w:r>
    </w:p>
    <w:p w:rsidR="009C0BAA" w:rsidRDefault="009C0BAA">
      <w:r>
        <w:tab/>
      </w:r>
      <w:r>
        <w:tab/>
        <w:t>*****************</w:t>
      </w:r>
      <w:r>
        <w:rPr>
          <w:rFonts w:hint="eastAsia"/>
        </w:rPr>
        <w:t>重要部分（原型链）</w:t>
      </w:r>
      <w:r>
        <w:t>********************</w:t>
      </w:r>
    </w:p>
    <w:p w:rsidR="009C0BAA" w:rsidRDefault="009C0BAA">
      <w:r>
        <w:tab/>
      </w:r>
      <w:r>
        <w:tab/>
        <w:t>var p1 = new Person("</w:t>
      </w:r>
      <w:r>
        <w:rPr>
          <w:rFonts w:hint="eastAsia"/>
        </w:rPr>
        <w:t>张三</w:t>
      </w:r>
      <w:r>
        <w:t>");</w:t>
      </w:r>
    </w:p>
    <w:p w:rsidR="009C0BAA" w:rsidRDefault="009C0BAA">
      <w:r>
        <w:tab/>
      </w:r>
      <w:r>
        <w:tab/>
        <w:t>p1.__proto__ === Person.prototype</w:t>
      </w:r>
    </w:p>
    <w:p w:rsidR="009C0BAA" w:rsidRDefault="009C0BAA">
      <w:r>
        <w:tab/>
      </w:r>
      <w:r>
        <w:tab/>
        <w:t>Person.prototype.__proto__ === Object.prototype</w:t>
      </w:r>
    </w:p>
    <w:p w:rsidR="009C0BAA" w:rsidRDefault="009C0BAA">
      <w:r>
        <w:tab/>
      </w:r>
      <w:r>
        <w:tab/>
        <w:t>Object.prototype.__proto__ === null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Person.__proto__ === Function.prototype</w:t>
      </w:r>
    </w:p>
    <w:p w:rsidR="009C0BAA" w:rsidRDefault="009C0BAA">
      <w:r>
        <w:tab/>
      </w:r>
      <w:r>
        <w:tab/>
        <w:t>Function.__proto__ === Function.prototype</w:t>
      </w:r>
    </w:p>
    <w:p w:rsidR="009C0BAA" w:rsidRDefault="009C0BAA">
      <w:r>
        <w:tab/>
      </w:r>
      <w:r>
        <w:tab/>
        <w:t>Function.prototype.__proto__ === Object.prototype</w:t>
      </w:r>
    </w:p>
    <w:p w:rsidR="009C0BAA" w:rsidRDefault="009C0BAA">
      <w:r>
        <w:tab/>
      </w:r>
      <w:r>
        <w:tab/>
        <w:t>Object.prototype.__proto__ === null</w:t>
      </w:r>
    </w:p>
    <w:p w:rsidR="009C0BAA" w:rsidRDefault="009C0BAA"/>
    <w:p w:rsidR="009C0BAA" w:rsidRDefault="009C0BAA">
      <w:r>
        <w:tab/>
      </w:r>
      <w:r>
        <w:tab/>
        <w:t>p1.constructor === Person</w:t>
      </w:r>
    </w:p>
    <w:p w:rsidR="009C0BAA" w:rsidRDefault="009C0BAA">
      <w:r>
        <w:tab/>
      </w:r>
      <w:r>
        <w:tab/>
        <w:t>Person.constructor === Function</w:t>
      </w:r>
    </w:p>
    <w:p w:rsidR="009C0BAA" w:rsidRDefault="009C0BAA">
      <w:r>
        <w:tab/>
      </w:r>
      <w:r>
        <w:tab/>
        <w:t>Function.constructor === Function</w:t>
      </w:r>
    </w:p>
    <w:p w:rsidR="009C0BAA" w:rsidRDefault="009C0BAA">
      <w:r>
        <w:tab/>
      </w:r>
      <w:r>
        <w:tab/>
        <w:t>*****************</w:t>
      </w:r>
      <w:r>
        <w:rPr>
          <w:rFonts w:hint="eastAsia"/>
        </w:rPr>
        <w:t>重要部分（原型链）</w:t>
      </w:r>
      <w:r>
        <w:t>********************</w:t>
      </w:r>
    </w:p>
    <w:p w:rsidR="009C0BAA" w:rsidRDefault="009C0BAA">
      <w:r>
        <w:tab/>
      </w:r>
      <w:r>
        <w:tab/>
        <w:t>*/</w:t>
      </w:r>
    </w:p>
    <w:p w:rsidR="009C0BAA" w:rsidRDefault="009C0BAA"/>
    <w:p w:rsidR="009C0BAA" w:rsidRDefault="009C0BAA"/>
    <w:p w:rsidR="009C0BAA" w:rsidRDefault="009C0BAA"/>
    <w:p w:rsidR="009C0BAA" w:rsidRDefault="009C0BAA">
      <w:r>
        <w:tab/>
      </w:r>
      <w:r>
        <w:tab/>
        <w:t>// p1.constructor.__proto__ === Function.prototype</w:t>
      </w:r>
    </w:p>
    <w:p w:rsidR="009C0BAA" w:rsidRDefault="009C0BAA">
      <w:r>
        <w:tab/>
      </w:r>
      <w:r>
        <w:tab/>
        <w:t>// Person.constructor.prototype === Function.__proto__</w:t>
      </w:r>
    </w:p>
    <w:p w:rsidR="009C0BAA" w:rsidRDefault="009C0BAA">
      <w:r>
        <w:tab/>
      </w:r>
      <w:r>
        <w:tab/>
        <w:t>// Object.constructor === Function</w:t>
      </w:r>
    </w:p>
    <w:p w:rsidR="009C0BAA" w:rsidRDefault="009C0BAA">
      <w:r>
        <w:tab/>
      </w:r>
      <w:r>
        <w:tab/>
        <w:t>// String.constructor === Function</w:t>
      </w:r>
    </w:p>
    <w:p w:rsidR="009C0BAA" w:rsidRDefault="009C0BAA">
      <w:r>
        <w:tab/>
      </w:r>
      <w:r>
        <w:tab/>
        <w:t>// Object.__proto__ === Function.prototype</w:t>
      </w:r>
    </w:p>
    <w:p w:rsidR="009C0BAA" w:rsidRDefault="009C0BAA">
      <w:r>
        <w:tab/>
      </w:r>
      <w:r>
        <w:tab/>
        <w:t>// Object.__proto__.prototype === Function.prototype</w:t>
      </w:r>
    </w:p>
    <w:p w:rsidR="009C0BAA" w:rsidRDefault="009C0BAA">
      <w:r>
        <w:rPr>
          <w:rFonts w:hint="eastAsia"/>
        </w:rPr>
        <w:t>继承</w:t>
      </w:r>
    </w:p>
    <w:p w:rsidR="009C0BAA" w:rsidRDefault="009C0BAA">
      <w:r>
        <w:t xml:space="preserve">// </w:t>
      </w:r>
      <w:r>
        <w:rPr>
          <w:rFonts w:hint="eastAsia"/>
        </w:rPr>
        <w:t>构造继承：子类</w:t>
      </w:r>
      <w:r>
        <w:t>Cat</w:t>
      </w:r>
      <w:r>
        <w:rPr>
          <w:rFonts w:hint="eastAsia"/>
        </w:rPr>
        <w:t>继承父类</w:t>
      </w:r>
      <w:r>
        <w:t>Animal</w:t>
      </w:r>
      <w:r>
        <w:rPr>
          <w:rFonts w:hint="eastAsia"/>
        </w:rPr>
        <w:t>里的所有构造属性</w:t>
      </w:r>
    </w:p>
    <w:p w:rsidR="009C0BAA" w:rsidRDefault="009C0BAA">
      <w:r>
        <w:tab/>
      </w:r>
      <w:r>
        <w:tab/>
        <w:t>// function Animal(){</w:t>
      </w:r>
    </w:p>
    <w:p w:rsidR="009C0BAA" w:rsidRDefault="009C0BAA">
      <w:r>
        <w:tab/>
      </w:r>
      <w:r>
        <w:tab/>
        <w:t xml:space="preserve">// </w:t>
      </w:r>
      <w:r>
        <w:tab/>
        <w:t>this.name = "kitty";</w:t>
      </w:r>
    </w:p>
    <w:p w:rsidR="009C0BAA" w:rsidRDefault="009C0BAA">
      <w:r>
        <w:tab/>
      </w:r>
      <w:r>
        <w:tab/>
        <w:t xml:space="preserve">// </w:t>
      </w:r>
      <w:r>
        <w:tab/>
        <w:t>this.type = "</w:t>
      </w:r>
      <w:r>
        <w:rPr>
          <w:rFonts w:hint="eastAsia"/>
        </w:rPr>
        <w:t>波斯猫</w:t>
      </w:r>
      <w:r>
        <w:t>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Cat(){</w:t>
      </w:r>
    </w:p>
    <w:p w:rsidR="009C0BAA" w:rsidRDefault="009C0BAA">
      <w:r>
        <w:tab/>
      </w:r>
      <w:r>
        <w:tab/>
        <w:t xml:space="preserve">// </w:t>
      </w:r>
      <w:r>
        <w:tab/>
        <w:t>Animal(this;);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c1 = new Cat();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原型继承：子类</w:t>
      </w:r>
      <w:r>
        <w:t>Cat</w:t>
      </w:r>
      <w:r>
        <w:rPr>
          <w:rFonts w:hint="eastAsia"/>
        </w:rPr>
        <w:t>继承父类</w:t>
      </w:r>
      <w:r>
        <w:t>Animal</w:t>
      </w:r>
      <w:r>
        <w:rPr>
          <w:rFonts w:hint="eastAsia"/>
        </w:rPr>
        <w:t>的原型对象</w:t>
      </w:r>
    </w:p>
    <w:p w:rsidR="009C0BAA" w:rsidRDefault="009C0BAA">
      <w:r>
        <w:tab/>
      </w:r>
      <w:r>
        <w:tab/>
        <w:t>// function Animal(){}</w:t>
      </w:r>
    </w:p>
    <w:p w:rsidR="009C0BAA" w:rsidRDefault="009C0BAA">
      <w:r>
        <w:tab/>
      </w:r>
      <w:r>
        <w:tab/>
        <w:t>// Animal.prototype.sleeping = function(){</w:t>
      </w:r>
    </w:p>
    <w:p w:rsidR="009C0BAA" w:rsidRDefault="009C0BAA">
      <w:r>
        <w:tab/>
      </w:r>
      <w:r>
        <w:tab/>
        <w:t xml:space="preserve">// </w:t>
      </w:r>
      <w:r>
        <w:tab/>
        <w:t>alert("</w:t>
      </w:r>
      <w:r>
        <w:rPr>
          <w:rFonts w:hint="eastAsia"/>
        </w:rPr>
        <w:t>正在睡觉</w:t>
      </w:r>
      <w:r>
        <w:t>...");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Cat(){</w:t>
      </w:r>
    </w:p>
    <w:p w:rsidR="009C0BAA" w:rsidRDefault="009C0BAA"/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Cat.prototype = Animal.prototype;</w:t>
      </w:r>
    </w:p>
    <w:p w:rsidR="009C0BAA" w:rsidRDefault="009C0BAA">
      <w:r>
        <w:tab/>
      </w:r>
      <w:r>
        <w:tab/>
        <w:t>// Cat.prototype.eatting = function(){</w:t>
      </w:r>
    </w:p>
    <w:p w:rsidR="009C0BAA" w:rsidRDefault="009C0BAA">
      <w:r>
        <w:tab/>
      </w:r>
      <w:r>
        <w:tab/>
        <w:t xml:space="preserve">// </w:t>
      </w:r>
      <w:r>
        <w:tab/>
        <w:t>alert("</w:t>
      </w:r>
      <w:r>
        <w:rPr>
          <w:rFonts w:hint="eastAsia"/>
        </w:rPr>
        <w:t>正在吃饭</w:t>
      </w:r>
      <w:r>
        <w:t>...");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c1 = new Cat();</w:t>
      </w:r>
    </w:p>
    <w:p w:rsidR="009C0BAA" w:rsidRDefault="009C0BAA">
      <w:r>
        <w:tab/>
      </w:r>
      <w:r>
        <w:tab/>
        <w:t>// var c2 = new Cat();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实例继承：继承父类的实例对象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Animal(){</w:t>
      </w:r>
    </w:p>
    <w:p w:rsidR="009C0BAA" w:rsidRDefault="009C0BAA">
      <w:r>
        <w:tab/>
      </w:r>
      <w:r>
        <w:tab/>
        <w:t xml:space="preserve">// </w:t>
      </w:r>
      <w:r>
        <w:tab/>
        <w:t>this.name = "kitty";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Cat(){</w:t>
      </w:r>
    </w:p>
    <w:p w:rsidR="009C0BAA" w:rsidRDefault="009C0BAA">
      <w:r>
        <w:tab/>
      </w:r>
      <w:r>
        <w:tab/>
        <w:t xml:space="preserve">// </w:t>
      </w:r>
      <w:r>
        <w:tab/>
        <w:t>var a = new Animal();</w:t>
      </w:r>
    </w:p>
    <w:p w:rsidR="009C0BAA" w:rsidRDefault="009C0BAA">
      <w:r>
        <w:tab/>
      </w:r>
      <w:r>
        <w:tab/>
        <w:t xml:space="preserve">// </w:t>
      </w:r>
      <w:r>
        <w:tab/>
        <w:t>a.age = 3;</w:t>
      </w:r>
    </w:p>
    <w:p w:rsidR="009C0BAA" w:rsidRDefault="009C0BAA">
      <w:r>
        <w:tab/>
      </w:r>
      <w:r>
        <w:tab/>
        <w:t xml:space="preserve">// </w:t>
      </w:r>
      <w:r>
        <w:tab/>
        <w:t>return a;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c = new Cat();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拷贝继承：把父类实例对象中的拷贝给子类原型对象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Animal(){</w:t>
      </w:r>
    </w:p>
    <w:p w:rsidR="009C0BAA" w:rsidRDefault="009C0BAA">
      <w:r>
        <w:tab/>
      </w:r>
      <w:r>
        <w:tab/>
        <w:t xml:space="preserve">// </w:t>
      </w:r>
      <w:r>
        <w:tab/>
        <w:t>this.name = "kitty";</w:t>
      </w:r>
    </w:p>
    <w:p w:rsidR="009C0BAA" w:rsidRDefault="009C0BAA">
      <w:r>
        <w:tab/>
      </w:r>
      <w:r>
        <w:tab/>
        <w:t xml:space="preserve">// </w:t>
      </w:r>
      <w:r>
        <w:tab/>
        <w:t>this.age = 3;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Animal.prototype.type = "</w:t>
      </w:r>
      <w:r>
        <w:rPr>
          <w:rFonts w:hint="eastAsia"/>
        </w:rPr>
        <w:t>波斯猫</w:t>
      </w:r>
      <w:r>
        <w:t>";</w:t>
      </w:r>
    </w:p>
    <w:p w:rsidR="009C0BAA" w:rsidRDefault="009C0BAA">
      <w:r>
        <w:tab/>
      </w:r>
      <w:r>
        <w:tab/>
        <w:t>// function Cat(){</w:t>
      </w:r>
    </w:p>
    <w:p w:rsidR="009C0BAA" w:rsidRDefault="009C0BAA"/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(function(){</w:t>
      </w:r>
    </w:p>
    <w:p w:rsidR="009C0BAA" w:rsidRDefault="009C0BAA">
      <w:r>
        <w:tab/>
      </w:r>
      <w:r>
        <w:tab/>
        <w:t xml:space="preserve">// </w:t>
      </w:r>
      <w:r>
        <w:tab/>
        <w:t>var a = new Animal();</w:t>
      </w:r>
    </w:p>
    <w:p w:rsidR="009C0BAA" w:rsidRDefault="009C0BAA">
      <w:r>
        <w:tab/>
      </w:r>
      <w:r>
        <w:tab/>
        <w:t xml:space="preserve">// </w:t>
      </w:r>
      <w:r>
        <w:tab/>
        <w:t>for(var p in a){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Cat.prototype[p] = a[p];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})()</w:t>
      </w:r>
    </w:p>
    <w:p w:rsidR="009C0BAA" w:rsidRDefault="009C0BAA">
      <w:r>
        <w:tab/>
      </w:r>
      <w:r>
        <w:tab/>
        <w:t>// var c = new Cat();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寄生继承：</w:t>
      </w:r>
    </w:p>
    <w:p w:rsidR="009C0BAA" w:rsidRDefault="009C0BAA">
      <w:r>
        <w:tab/>
      </w:r>
      <w:r>
        <w:tab/>
        <w:t>// function Cat(obj){</w:t>
      </w:r>
    </w:p>
    <w:p w:rsidR="009C0BAA" w:rsidRDefault="009C0BAA">
      <w:r>
        <w:tab/>
      </w:r>
      <w:r>
        <w:tab/>
        <w:t xml:space="preserve">// </w:t>
      </w:r>
      <w:r>
        <w:tab/>
        <w:t>var clone = Object.create(obj);</w:t>
      </w:r>
    </w:p>
    <w:p w:rsidR="009C0BAA" w:rsidRDefault="009C0BAA">
      <w:r>
        <w:tab/>
      </w:r>
      <w:r>
        <w:tab/>
        <w:t xml:space="preserve">// </w:t>
      </w:r>
      <w:r>
        <w:tab/>
        <w:t>clone.sayName =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console.log(this.name);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return clone;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c = Cat({</w:t>
      </w:r>
    </w:p>
    <w:p w:rsidR="009C0BAA" w:rsidRDefault="009C0BAA">
      <w:r>
        <w:tab/>
      </w:r>
      <w:r>
        <w:tab/>
        <w:t xml:space="preserve">// </w:t>
      </w:r>
      <w:r>
        <w:tab/>
        <w:t>name: "kitty",</w:t>
      </w:r>
    </w:p>
    <w:p w:rsidR="009C0BAA" w:rsidRDefault="009C0BAA">
      <w:r>
        <w:tab/>
      </w:r>
      <w:r>
        <w:tab/>
        <w:t xml:space="preserve">// </w:t>
      </w:r>
      <w:r>
        <w:tab/>
        <w:t>age: 3,</w:t>
      </w:r>
    </w:p>
    <w:p w:rsidR="009C0BAA" w:rsidRDefault="009C0BAA">
      <w:r>
        <w:tab/>
      </w:r>
      <w:r>
        <w:tab/>
        <w:t xml:space="preserve">// </w:t>
      </w:r>
      <w:r>
        <w:tab/>
        <w:t>type: "</w:t>
      </w:r>
      <w:r>
        <w:rPr>
          <w:rFonts w:hint="eastAsia"/>
        </w:rPr>
        <w:t>波斯猫</w:t>
      </w:r>
      <w:r>
        <w:t>"</w:t>
      </w:r>
    </w:p>
    <w:p w:rsidR="009C0BAA" w:rsidRDefault="009C0BAA">
      <w:r>
        <w:tab/>
      </w:r>
      <w:r>
        <w:tab/>
        <w:t>// });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寄生组合式继承：</w:t>
      </w:r>
    </w:p>
    <w:p w:rsidR="009C0BAA" w:rsidRDefault="009C0BAA">
      <w:r>
        <w:tab/>
      </w:r>
      <w:r>
        <w:tab/>
        <w:t>// function Animal(){</w:t>
      </w:r>
    </w:p>
    <w:p w:rsidR="009C0BAA" w:rsidRDefault="009C0BAA">
      <w:r>
        <w:tab/>
      </w:r>
      <w:r>
        <w:tab/>
        <w:t xml:space="preserve">// </w:t>
      </w:r>
      <w:r>
        <w:tab/>
        <w:t>this.name = "kitty";</w:t>
      </w:r>
    </w:p>
    <w:p w:rsidR="009C0BAA" w:rsidRDefault="009C0BAA">
      <w:r>
        <w:tab/>
      </w:r>
      <w:r>
        <w:tab/>
        <w:t xml:space="preserve">// </w:t>
      </w:r>
      <w:r>
        <w:tab/>
        <w:t>this.type = "</w:t>
      </w:r>
      <w:r>
        <w:rPr>
          <w:rFonts w:hint="eastAsia"/>
        </w:rPr>
        <w:t>波斯猫</w:t>
      </w:r>
      <w:r>
        <w:t>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Animal.prototype.sayName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console.log(this.name);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Cat(){</w:t>
      </w:r>
    </w:p>
    <w:p w:rsidR="009C0BAA" w:rsidRDefault="009C0BAA">
      <w:r>
        <w:tab/>
      </w:r>
      <w:r>
        <w:tab/>
        <w:t xml:space="preserve">// </w:t>
      </w:r>
      <w:r>
        <w:tab/>
        <w:t>Animal.call(this);</w:t>
      </w:r>
    </w:p>
    <w:p w:rsidR="009C0BAA" w:rsidRDefault="009C0BAA">
      <w:r>
        <w:tab/>
      </w:r>
      <w:r>
        <w:tab/>
        <w:t xml:space="preserve">// </w:t>
      </w:r>
      <w:r>
        <w:tab/>
        <w:t>this.age = 3;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Cat.prototype = new Animal();</w:t>
      </w:r>
    </w:p>
    <w:p w:rsidR="009C0BAA" w:rsidRDefault="009C0BAA">
      <w:r>
        <w:tab/>
      </w:r>
      <w:r>
        <w:tab/>
        <w:t>// Cat.prototype.sayAge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console.log(this.age);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c = new Cat();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混合继承：增加复用性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Animal(){</w:t>
      </w:r>
    </w:p>
    <w:p w:rsidR="009C0BAA" w:rsidRDefault="009C0BAA">
      <w:r>
        <w:tab/>
      </w:r>
      <w:r>
        <w:tab/>
        <w:t xml:space="preserve">// </w:t>
      </w:r>
      <w:r>
        <w:tab/>
        <w:t>this.name = "kitty";</w:t>
      </w:r>
    </w:p>
    <w:p w:rsidR="009C0BAA" w:rsidRDefault="009C0BAA">
      <w:r>
        <w:tab/>
      </w:r>
      <w:r>
        <w:tab/>
        <w:t xml:space="preserve">// </w:t>
      </w:r>
      <w:r>
        <w:tab/>
        <w:t>this.type = "</w:t>
      </w:r>
      <w:r>
        <w:rPr>
          <w:rFonts w:hint="eastAsia"/>
        </w:rPr>
        <w:t>波斯猫</w:t>
      </w:r>
      <w:r>
        <w:t>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Animal.prototype.sayName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console.log(this.name);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Cat(){</w:t>
      </w:r>
    </w:p>
    <w:p w:rsidR="009C0BAA" w:rsidRDefault="009C0BAA">
      <w:r>
        <w:tab/>
      </w:r>
      <w:r>
        <w:tab/>
        <w:t xml:space="preserve">// </w:t>
      </w:r>
      <w:r>
        <w:tab/>
        <w:t>Animal.call(this);</w:t>
      </w:r>
    </w:p>
    <w:p w:rsidR="009C0BAA" w:rsidRDefault="009C0BAA">
      <w:r>
        <w:tab/>
      </w:r>
      <w:r>
        <w:tab/>
        <w:t xml:space="preserve">// </w:t>
      </w:r>
      <w:r>
        <w:tab/>
        <w:t>this.age = 3;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(function(){</w:t>
      </w:r>
    </w:p>
    <w:p w:rsidR="009C0BAA" w:rsidRDefault="009C0BAA">
      <w:r>
        <w:tab/>
      </w:r>
      <w:r>
        <w:tab/>
        <w:t xml:space="preserve">// </w:t>
      </w:r>
      <w:r>
        <w:tab/>
        <w:t>var Super = function(){};</w:t>
      </w:r>
    </w:p>
    <w:p w:rsidR="009C0BAA" w:rsidRDefault="009C0BAA">
      <w:r>
        <w:tab/>
      </w:r>
      <w:r>
        <w:tab/>
        <w:t xml:space="preserve">// </w:t>
      </w:r>
      <w:r>
        <w:tab/>
        <w:t>Super.prototype = Animal.prototype;</w:t>
      </w:r>
    </w:p>
    <w:p w:rsidR="009C0BAA" w:rsidRDefault="009C0BAA">
      <w:r>
        <w:tab/>
      </w:r>
      <w:r>
        <w:tab/>
        <w:t xml:space="preserve">// </w:t>
      </w:r>
      <w:r>
        <w:tab/>
        <w:t>Cat.prototype = new Super();</w:t>
      </w:r>
    </w:p>
    <w:p w:rsidR="009C0BAA" w:rsidRDefault="009C0BAA">
      <w:r>
        <w:tab/>
      </w:r>
      <w:r>
        <w:tab/>
        <w:t xml:space="preserve">// </w:t>
      </w:r>
      <w:r>
        <w:tab/>
        <w:t>Cat.prototype.constructor = Cat;</w:t>
      </w:r>
    </w:p>
    <w:p w:rsidR="009C0BAA" w:rsidRDefault="009C0BAA">
      <w:r>
        <w:tab/>
      </w:r>
      <w:r>
        <w:tab/>
        <w:t>// })()</w:t>
      </w:r>
    </w:p>
    <w:p w:rsidR="009C0BAA" w:rsidRDefault="009C0BAA">
      <w:r>
        <w:tab/>
      </w:r>
      <w:r>
        <w:tab/>
        <w:t>// Cat.prototype.sayAge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console.log(this.age);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c = new Cat();</w:t>
      </w:r>
    </w:p>
    <w:p w:rsidR="009C0BAA" w:rsidRDefault="009C0BAA"/>
    <w:p w:rsidR="009C0BAA" w:rsidRDefault="009C0BAA">
      <w:r>
        <w:rPr>
          <w:rFonts w:hint="eastAsia"/>
        </w:rPr>
        <w:t>表格操作</w:t>
      </w:r>
    </w:p>
    <w:p w:rsidR="009C0BAA" w:rsidRDefault="009C0BAA">
      <w:r>
        <w:t xml:space="preserve"> 3 </w:t>
      </w:r>
      <w:r>
        <w:rPr>
          <w:rFonts w:hint="eastAsia"/>
        </w:rPr>
        <w:t>属性或方法</w:t>
      </w:r>
      <w:r>
        <w:t xml:space="preserve">                       </w:t>
      </w:r>
      <w:r>
        <w:rPr>
          <w:rFonts w:hint="eastAsia"/>
        </w:rPr>
        <w:t>说明</w:t>
      </w:r>
    </w:p>
    <w:p w:rsidR="009C0BAA" w:rsidRDefault="009C0BAA">
      <w:r>
        <w:t xml:space="preserve"> </w:t>
      </w:r>
    </w:p>
    <w:p w:rsidR="009C0BAA" w:rsidRDefault="009C0BAA"/>
    <w:p w:rsidR="009C0BAA" w:rsidRDefault="009C0BAA">
      <w:r>
        <w:t xml:space="preserve"> 4 caption              </w:t>
      </w:r>
      <w:r>
        <w:rPr>
          <w:rFonts w:hint="eastAsia"/>
        </w:rPr>
        <w:t>保存着</w:t>
      </w:r>
      <w:r>
        <w:t>&lt;caption&gt;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 xml:space="preserve"> 5 tBodies              </w:t>
      </w:r>
      <w:r>
        <w:rPr>
          <w:rFonts w:hint="eastAsia"/>
        </w:rPr>
        <w:t>保存着</w:t>
      </w:r>
      <w:r>
        <w:t>&lt;tbody&gt;</w:t>
      </w:r>
      <w:r>
        <w:rPr>
          <w:rFonts w:hint="eastAsia"/>
        </w:rPr>
        <w:t>元素的</w:t>
      </w:r>
      <w:r>
        <w:t>HTMLCollection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 xml:space="preserve"> 6 tFoot                </w:t>
      </w:r>
      <w:r>
        <w:rPr>
          <w:rFonts w:hint="eastAsia"/>
        </w:rPr>
        <w:t>保存着对</w:t>
      </w:r>
      <w:r>
        <w:t>&lt;tfoot&gt;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 xml:space="preserve"> 7 tHead                </w:t>
      </w:r>
      <w:r>
        <w:rPr>
          <w:rFonts w:hint="eastAsia"/>
        </w:rPr>
        <w:t>保存着对</w:t>
      </w:r>
      <w:r>
        <w:t>&lt;thead&gt;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 xml:space="preserve"> 8 rows                 </w:t>
      </w:r>
      <w:r>
        <w:rPr>
          <w:rFonts w:hint="eastAsia"/>
        </w:rPr>
        <w:t>保存着对</w:t>
      </w:r>
      <w:r>
        <w:t>&lt;tr&gt;</w:t>
      </w:r>
      <w:r>
        <w:rPr>
          <w:rFonts w:hint="eastAsia"/>
        </w:rPr>
        <w:t>元素的</w:t>
      </w:r>
      <w:r>
        <w:t>HTMLCollection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 xml:space="preserve"> 9 createTHead()        </w:t>
      </w:r>
      <w:r>
        <w:rPr>
          <w:rFonts w:hint="eastAsia"/>
        </w:rPr>
        <w:t>创建</w:t>
      </w:r>
      <w:r>
        <w:t>&lt;thead&gt;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 xml:space="preserve">   createTBody()        </w:t>
      </w:r>
      <w:r>
        <w:rPr>
          <w:rFonts w:hint="eastAsia"/>
        </w:rPr>
        <w:t>创建</w:t>
      </w:r>
      <w:r>
        <w:t>tbody</w:t>
      </w:r>
    </w:p>
    <w:p w:rsidR="009C0BAA" w:rsidRDefault="009C0BAA">
      <w:r>
        <w:t xml:space="preserve">10 createTFoot()        </w:t>
      </w:r>
      <w:r>
        <w:rPr>
          <w:rFonts w:hint="eastAsia"/>
        </w:rPr>
        <w:t>创建</w:t>
      </w:r>
      <w:r>
        <w:t>&lt;tfoot&gt;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 xml:space="preserve">11 createCaption()      </w:t>
      </w:r>
      <w:r>
        <w:rPr>
          <w:rFonts w:hint="eastAsia"/>
        </w:rPr>
        <w:t>创建</w:t>
      </w:r>
      <w:r>
        <w:t>&lt;caption&gt;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 xml:space="preserve">12 deleteTHead()        </w:t>
      </w:r>
      <w:r>
        <w:rPr>
          <w:rFonts w:hint="eastAsia"/>
        </w:rPr>
        <w:t>删除</w:t>
      </w:r>
      <w:r>
        <w:t>&lt;thead&gt;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 xml:space="preserve">13 deleteTFoot()        </w:t>
      </w:r>
      <w:r>
        <w:rPr>
          <w:rFonts w:hint="eastAsia"/>
        </w:rPr>
        <w:t>删除</w:t>
      </w:r>
      <w:r>
        <w:t>&lt;tfoot&gt;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 xml:space="preserve">14 deleteCaption()      </w:t>
      </w:r>
      <w:r>
        <w:rPr>
          <w:rFonts w:hint="eastAsia"/>
        </w:rPr>
        <w:t>删除</w:t>
      </w:r>
      <w:r>
        <w:t>&lt;caption&gt;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 xml:space="preserve">15 deleteRow(pos)       </w:t>
      </w:r>
      <w:r>
        <w:rPr>
          <w:rFonts w:hint="eastAsia"/>
        </w:rPr>
        <w:t>删除指定的行</w:t>
      </w:r>
      <w:r>
        <w:t>;</w:t>
      </w:r>
    </w:p>
    <w:p w:rsidR="009C0BAA" w:rsidRDefault="009C0BAA">
      <w:r>
        <w:t xml:space="preserve">16 insertRow(pos)       </w:t>
      </w:r>
      <w:r>
        <w:rPr>
          <w:rFonts w:hint="eastAsia"/>
        </w:rPr>
        <w:t>向</w:t>
      </w:r>
      <w:r>
        <w:t>rows</w:t>
      </w:r>
      <w:r>
        <w:rPr>
          <w:rFonts w:hint="eastAsia"/>
        </w:rPr>
        <w:t>集合中的指定位置插入一行</w:t>
      </w:r>
      <w:r>
        <w:t>;</w:t>
      </w:r>
    </w:p>
    <w:p w:rsidR="009C0BAA" w:rsidRDefault="009C0BAA">
      <w:r>
        <w:t xml:space="preserve">17 </w:t>
      </w:r>
    </w:p>
    <w:p w:rsidR="009C0BAA" w:rsidRDefault="009C0BAA">
      <w:r>
        <w:t>18 &lt;tbody&gt;</w:t>
      </w:r>
      <w:r>
        <w:rPr>
          <w:rFonts w:hint="eastAsia"/>
        </w:rPr>
        <w:t>元素添加的属性和方法</w:t>
      </w:r>
    </w:p>
    <w:p w:rsidR="009C0BAA" w:rsidRDefault="009C0BAA"/>
    <w:p w:rsidR="009C0BAA" w:rsidRDefault="009C0BAA">
      <w:r>
        <w:t xml:space="preserve">20 deleteRow(pos)       </w:t>
      </w:r>
      <w:r>
        <w:rPr>
          <w:rFonts w:hint="eastAsia"/>
        </w:rPr>
        <w:t>删除指定位置的行</w:t>
      </w:r>
      <w:r>
        <w:t>;</w:t>
      </w:r>
    </w:p>
    <w:p w:rsidR="009C0BAA" w:rsidRDefault="009C0BAA">
      <w:r>
        <w:t xml:space="preserve">21 insertRow(pos)       </w:t>
      </w:r>
      <w:r>
        <w:rPr>
          <w:rFonts w:hint="eastAsia"/>
        </w:rPr>
        <w:t>向</w:t>
      </w:r>
      <w:r>
        <w:t>rows</w:t>
      </w:r>
      <w:r>
        <w:rPr>
          <w:rFonts w:hint="eastAsia"/>
        </w:rPr>
        <w:t>集合中的指定位置插入一行</w:t>
      </w:r>
      <w:r>
        <w:t>;</w:t>
      </w:r>
    </w:p>
    <w:p w:rsidR="009C0BAA" w:rsidRDefault="009C0BAA">
      <w:r>
        <w:t xml:space="preserve">22 </w:t>
      </w:r>
    </w:p>
    <w:p w:rsidR="009C0BAA" w:rsidRDefault="009C0BAA">
      <w:r>
        <w:t>23     &lt;tr&gt;</w:t>
      </w:r>
      <w:r>
        <w:rPr>
          <w:rFonts w:hint="eastAsia"/>
        </w:rPr>
        <w:t>元素添加的属性和方法</w:t>
      </w:r>
    </w:p>
    <w:p w:rsidR="009C0BAA" w:rsidRDefault="009C0BAA">
      <w:r>
        <w:t xml:space="preserve">24 cells                </w:t>
      </w:r>
      <w:r>
        <w:rPr>
          <w:rFonts w:hint="eastAsia"/>
        </w:rPr>
        <w:t>保存着</w:t>
      </w:r>
      <w:r>
        <w:t>&lt;tr&gt;</w:t>
      </w:r>
      <w:r>
        <w:rPr>
          <w:rFonts w:hint="eastAsia"/>
        </w:rPr>
        <w:t>元素中单元格的</w:t>
      </w:r>
      <w:r>
        <w:t>HTMLCollectioin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 xml:space="preserve">25 deleteCell(pos)      </w:t>
      </w:r>
      <w:r>
        <w:rPr>
          <w:rFonts w:hint="eastAsia"/>
        </w:rPr>
        <w:t>删除指定位置的单元格</w:t>
      </w:r>
      <w:r>
        <w:t>;</w:t>
      </w:r>
    </w:p>
    <w:p w:rsidR="009C0BAA" w:rsidRDefault="009C0BAA">
      <w:r>
        <w:t xml:space="preserve">26 insertCell(pos)      </w:t>
      </w:r>
      <w:r>
        <w:rPr>
          <w:rFonts w:hint="eastAsia"/>
        </w:rPr>
        <w:t>向</w:t>
      </w:r>
      <w:r>
        <w:t>cells</w:t>
      </w:r>
      <w:r>
        <w:rPr>
          <w:rFonts w:hint="eastAsia"/>
        </w:rPr>
        <w:t>集合的指定位置插入一个单元格</w:t>
      </w:r>
      <w:r>
        <w:t>,</w:t>
      </w:r>
      <w:r>
        <w:rPr>
          <w:rFonts w:hint="eastAsia"/>
        </w:rPr>
        <w:t>并返回引用</w:t>
      </w:r>
    </w:p>
    <w:p w:rsidR="009C0BAA" w:rsidRDefault="009C0BAA">
      <w:r>
        <w:t xml:space="preserve">27 </w:t>
      </w:r>
    </w:p>
    <w:p w:rsidR="009C0BAA" w:rsidRDefault="009C0BAA">
      <w:r>
        <w:t>28 // HTMLDOM</w:t>
      </w:r>
      <w:r>
        <w:rPr>
          <w:rFonts w:hint="eastAsia"/>
        </w:rPr>
        <w:t>获取表格的</w:t>
      </w:r>
      <w:r>
        <w:t>&lt;caption&gt;</w:t>
      </w:r>
    </w:p>
    <w:p w:rsidR="009C0BAA" w:rsidRDefault="009C0BAA">
      <w:r>
        <w:t xml:space="preserve">29     alert(table.caption.innerHTML);                // </w:t>
      </w:r>
      <w:r>
        <w:rPr>
          <w:rFonts w:hint="eastAsia"/>
        </w:rPr>
        <w:t>获取</w:t>
      </w:r>
      <w:r>
        <w:t>caption</w:t>
      </w:r>
      <w:r>
        <w:rPr>
          <w:rFonts w:hint="eastAsia"/>
        </w:rPr>
        <w:t>的内容</w:t>
      </w:r>
      <w:r>
        <w:t>;</w:t>
      </w:r>
    </w:p>
    <w:p w:rsidR="009C0BAA" w:rsidRDefault="009C0BAA">
      <w:r>
        <w:t xml:space="preserve">30 </w:t>
      </w:r>
    </w:p>
    <w:p w:rsidR="009C0BAA" w:rsidRDefault="009C0BAA">
      <w:r>
        <w:t>31 // PS:</w:t>
      </w:r>
      <w:r>
        <w:rPr>
          <w:rFonts w:hint="eastAsia"/>
        </w:rPr>
        <w:t>在一个表格中</w:t>
      </w:r>
      <w:r>
        <w:t>&lt;thead&gt;</w:t>
      </w:r>
      <w:r>
        <w:rPr>
          <w:rFonts w:hint="eastAsia"/>
        </w:rPr>
        <w:t>和</w:t>
      </w:r>
      <w:r>
        <w:t>&lt;tfoot&gt;</w:t>
      </w:r>
      <w:r>
        <w:rPr>
          <w:rFonts w:hint="eastAsia"/>
        </w:rPr>
        <w:t>是唯一的</w:t>
      </w:r>
      <w:r>
        <w:t>,</w:t>
      </w:r>
      <w:r>
        <w:rPr>
          <w:rFonts w:hint="eastAsia"/>
        </w:rPr>
        <w:t>只能有一个</w:t>
      </w:r>
      <w:r>
        <w:t>;</w:t>
      </w:r>
    </w:p>
    <w:p w:rsidR="009C0BAA" w:rsidRDefault="009C0BAA">
      <w:r>
        <w:t xml:space="preserve">32 //   </w:t>
      </w:r>
      <w:r>
        <w:rPr>
          <w:rFonts w:hint="eastAsia"/>
        </w:rPr>
        <w:t>而</w:t>
      </w:r>
      <w:r>
        <w:t>&lt;tbody&gt;</w:t>
      </w:r>
      <w:r>
        <w:rPr>
          <w:rFonts w:hint="eastAsia"/>
        </w:rPr>
        <w:t>不是唯一的</w:t>
      </w:r>
      <w:r>
        <w:t>,</w:t>
      </w:r>
      <w:r>
        <w:rPr>
          <w:rFonts w:hint="eastAsia"/>
        </w:rPr>
        <w:t>可以是多个</w:t>
      </w:r>
      <w:r>
        <w:t>,</w:t>
      </w:r>
      <w:r>
        <w:rPr>
          <w:rFonts w:hint="eastAsia"/>
        </w:rPr>
        <w:t>这样导致最后返回的</w:t>
      </w:r>
      <w:r>
        <w:t>&lt;thead&gt;</w:t>
      </w:r>
      <w:r>
        <w:rPr>
          <w:rFonts w:hint="eastAsia"/>
        </w:rPr>
        <w:t>和</w:t>
      </w:r>
      <w:r>
        <w:t>&lt;tfoot&gt;</w:t>
      </w:r>
      <w:r>
        <w:rPr>
          <w:rFonts w:hint="eastAsia"/>
        </w:rPr>
        <w:t>是元素引用</w:t>
      </w:r>
      <w:r>
        <w:t>;</w:t>
      </w:r>
      <w:r>
        <w:rPr>
          <w:rFonts w:hint="eastAsia"/>
        </w:rPr>
        <w:t>而</w:t>
      </w:r>
      <w:r>
        <w:t>&lt;tbody&gt;</w:t>
      </w:r>
      <w:r>
        <w:rPr>
          <w:rFonts w:hint="eastAsia"/>
        </w:rPr>
        <w:t>是元素集合</w:t>
      </w:r>
      <w:r>
        <w:t>;</w:t>
      </w:r>
    </w:p>
    <w:p w:rsidR="009C0BAA" w:rsidRDefault="009C0BAA">
      <w:r>
        <w:t xml:space="preserve"> </w:t>
      </w:r>
    </w:p>
    <w:p w:rsidR="009C0BAA" w:rsidRDefault="009C0BAA">
      <w:r>
        <w:t>// DOM</w:t>
      </w:r>
      <w:r>
        <w:rPr>
          <w:rFonts w:hint="eastAsia"/>
        </w:rPr>
        <w:t>属性（元素节点对象上的属性）：</w:t>
      </w:r>
    </w:p>
    <w:p w:rsidR="009C0BAA" w:rsidRDefault="009C0BAA">
      <w:r>
        <w:tab/>
      </w:r>
      <w:r>
        <w:tab/>
        <w:t>console.log([].concat(box));</w:t>
      </w:r>
    </w:p>
    <w:p w:rsidR="009C0BAA" w:rsidRDefault="009C0BAA"/>
    <w:p w:rsidR="009C0BAA" w:rsidRDefault="009C0BAA">
      <w:r>
        <w:tab/>
      </w:r>
      <w:r>
        <w:tab/>
        <w:t>// attributes:</w:t>
      </w:r>
      <w:r>
        <w:rPr>
          <w:rFonts w:hint="eastAsia"/>
        </w:rPr>
        <w:t>标签上所有现有属性的集合</w:t>
      </w:r>
    </w:p>
    <w:p w:rsidR="009C0BAA" w:rsidRDefault="009C0BAA">
      <w:r>
        <w:tab/>
      </w:r>
      <w:r>
        <w:tab/>
        <w:t>// childElementCount:</w:t>
      </w:r>
      <w:r>
        <w:rPr>
          <w:rFonts w:hint="eastAsia"/>
        </w:rPr>
        <w:t>父元素下所有子元素的数量</w:t>
      </w:r>
    </w:p>
    <w:p w:rsidR="009C0BAA" w:rsidRDefault="009C0BAA">
      <w:r>
        <w:tab/>
      </w:r>
      <w:r>
        <w:tab/>
        <w:t>// childNodes:</w:t>
      </w:r>
      <w:r>
        <w:rPr>
          <w:rFonts w:hint="eastAsia"/>
        </w:rPr>
        <w:t>父元素下所有的子节点</w:t>
      </w:r>
    </w:p>
    <w:p w:rsidR="009C0BAA" w:rsidRDefault="009C0BAA">
      <w:r>
        <w:tab/>
      </w:r>
      <w:r>
        <w:tab/>
        <w:t>// children:</w:t>
      </w:r>
      <w:r>
        <w:rPr>
          <w:rFonts w:hint="eastAsia"/>
        </w:rPr>
        <w:t>父元素下所有的子元素</w:t>
      </w:r>
    </w:p>
    <w:p w:rsidR="009C0BAA" w:rsidRDefault="009C0BAA">
      <w:r>
        <w:tab/>
      </w:r>
      <w:r>
        <w:tab/>
        <w:t>// classList:</w:t>
      </w:r>
      <w:r>
        <w:rPr>
          <w:rFonts w:hint="eastAsia"/>
        </w:rPr>
        <w:t>元素节点对象上类名的集合</w:t>
      </w:r>
    </w:p>
    <w:p w:rsidR="009C0BAA" w:rsidRDefault="009C0BAA">
      <w:r>
        <w:tab/>
      </w:r>
      <w:r>
        <w:tab/>
        <w:t>// className:</w:t>
      </w:r>
      <w:r>
        <w:rPr>
          <w:rFonts w:hint="eastAsia"/>
        </w:rPr>
        <w:t>当前元素的类名</w:t>
      </w:r>
    </w:p>
    <w:p w:rsidR="009C0BAA" w:rsidRDefault="009C0BAA">
      <w:r>
        <w:tab/>
      </w:r>
      <w:r>
        <w:tab/>
        <w:t>// clientWidth</w:t>
      </w:r>
      <w:r>
        <w:rPr>
          <w:rFonts w:hint="eastAsia"/>
        </w:rPr>
        <w:t>、</w:t>
      </w:r>
      <w:r>
        <w:t>clientHeight:</w:t>
      </w:r>
      <w:r>
        <w:rPr>
          <w:rFonts w:hint="eastAsia"/>
        </w:rPr>
        <w:t>当前元素的宽高（不包含边框，包含填充）</w:t>
      </w:r>
    </w:p>
    <w:p w:rsidR="009C0BAA" w:rsidRDefault="009C0BAA">
      <w:r>
        <w:tab/>
      </w:r>
      <w:r>
        <w:tab/>
        <w:t>// offsetWidth</w:t>
      </w:r>
      <w:r>
        <w:rPr>
          <w:rFonts w:hint="eastAsia"/>
        </w:rPr>
        <w:t>、</w:t>
      </w:r>
      <w:r>
        <w:t>offsetHeight:</w:t>
      </w:r>
      <w:r>
        <w:rPr>
          <w:rFonts w:hint="eastAsia"/>
        </w:rPr>
        <w:t>当前元素的宽高（包含边框线，包含填充）</w:t>
      </w:r>
    </w:p>
    <w:p w:rsidR="009C0BAA" w:rsidRDefault="009C0BAA">
      <w:r>
        <w:tab/>
      </w:r>
      <w:r>
        <w:tab/>
        <w:t>// clientLeft</w:t>
      </w:r>
      <w:r>
        <w:rPr>
          <w:rFonts w:hint="eastAsia"/>
        </w:rPr>
        <w:t>、</w:t>
      </w:r>
      <w:r>
        <w:t>clientTop:</w:t>
      </w:r>
      <w:r>
        <w:rPr>
          <w:rFonts w:hint="eastAsia"/>
        </w:rPr>
        <w:t>当前元素的边框线的宽度</w:t>
      </w:r>
    </w:p>
    <w:p w:rsidR="009C0BAA" w:rsidRDefault="009C0BAA">
      <w:r>
        <w:tab/>
      </w:r>
      <w:r>
        <w:tab/>
        <w:t>// offsetLeft</w:t>
      </w:r>
      <w:r>
        <w:rPr>
          <w:rFonts w:hint="eastAsia"/>
        </w:rPr>
        <w:t>、</w:t>
      </w:r>
      <w:r>
        <w:t>offsetTop:</w:t>
      </w:r>
      <w:r>
        <w:rPr>
          <w:rFonts w:hint="eastAsia"/>
        </w:rPr>
        <w:t>当前元素的左上偏移量</w:t>
      </w:r>
    </w:p>
    <w:p w:rsidR="009C0BAA" w:rsidRDefault="009C0BAA">
      <w:r>
        <w:tab/>
      </w:r>
      <w:r>
        <w:tab/>
        <w:t>// contentEditable:</w:t>
      </w:r>
      <w:r>
        <w:rPr>
          <w:rFonts w:hint="eastAsia"/>
        </w:rPr>
        <w:t>当前元素是否可编辑</w:t>
      </w:r>
    </w:p>
    <w:p w:rsidR="009C0BAA" w:rsidRDefault="009C0BAA">
      <w:r>
        <w:tab/>
      </w:r>
      <w:r>
        <w:tab/>
        <w:t>// draggable:</w:t>
      </w:r>
      <w:r>
        <w:rPr>
          <w:rFonts w:hint="eastAsia"/>
        </w:rPr>
        <w:t>当前元素是否可拖拽</w:t>
      </w:r>
    </w:p>
    <w:p w:rsidR="009C0BAA" w:rsidRDefault="009C0BAA">
      <w:r>
        <w:tab/>
      </w:r>
      <w:r>
        <w:tab/>
        <w:t>// firstChild:</w:t>
      </w:r>
      <w:r>
        <w:rPr>
          <w:rFonts w:hint="eastAsia"/>
        </w:rPr>
        <w:t>父元素下的第一个子节点</w:t>
      </w:r>
    </w:p>
    <w:p w:rsidR="009C0BAA" w:rsidRDefault="009C0BAA">
      <w:r>
        <w:tab/>
      </w:r>
      <w:r>
        <w:tab/>
        <w:t>// firstElementChild:</w:t>
      </w:r>
      <w:r>
        <w:rPr>
          <w:rFonts w:hint="eastAsia"/>
        </w:rPr>
        <w:t>父元素下的第一个子元素</w:t>
      </w:r>
    </w:p>
    <w:p w:rsidR="009C0BAA" w:rsidRDefault="009C0BAA">
      <w:r>
        <w:tab/>
      </w:r>
      <w:r>
        <w:tab/>
        <w:t>// lastChild:</w:t>
      </w:r>
      <w:r>
        <w:rPr>
          <w:rFonts w:hint="eastAsia"/>
        </w:rPr>
        <w:t>父元素下的最后一个子节点</w:t>
      </w:r>
    </w:p>
    <w:p w:rsidR="009C0BAA" w:rsidRDefault="009C0BAA">
      <w:r>
        <w:tab/>
      </w:r>
      <w:r>
        <w:tab/>
        <w:t>// lastElementChild:</w:t>
      </w:r>
      <w:r>
        <w:rPr>
          <w:rFonts w:hint="eastAsia"/>
        </w:rPr>
        <w:t>父元素下的最后一个子元素</w:t>
      </w:r>
    </w:p>
    <w:p w:rsidR="009C0BAA" w:rsidRDefault="009C0BAA">
      <w:r>
        <w:tab/>
      </w:r>
      <w:r>
        <w:tab/>
        <w:t>// innerHTML:</w:t>
      </w:r>
      <w:r>
        <w:rPr>
          <w:rFonts w:hint="eastAsia"/>
        </w:rPr>
        <w:t>当前元素内的所有内容</w:t>
      </w:r>
    </w:p>
    <w:p w:rsidR="009C0BAA" w:rsidRDefault="009C0BAA">
      <w:r>
        <w:tab/>
      </w:r>
      <w:r>
        <w:tab/>
        <w:t>// outerHTML:</w:t>
      </w:r>
      <w:r>
        <w:rPr>
          <w:rFonts w:hint="eastAsia"/>
        </w:rPr>
        <w:t>包含当前元素的所有内容</w:t>
      </w:r>
    </w:p>
    <w:p w:rsidR="009C0BAA" w:rsidRDefault="009C0BAA">
      <w:r>
        <w:tab/>
      </w:r>
      <w:r>
        <w:tab/>
        <w:t>// innerText:</w:t>
      </w:r>
      <w:r>
        <w:rPr>
          <w:rFonts w:hint="eastAsia"/>
        </w:rPr>
        <w:t>当前元素内的所有的文本内容</w:t>
      </w:r>
    </w:p>
    <w:p w:rsidR="009C0BAA" w:rsidRDefault="009C0BAA">
      <w:r>
        <w:tab/>
      </w:r>
      <w:r>
        <w:tab/>
        <w:t>// textContent:</w:t>
      </w:r>
      <w:r>
        <w:rPr>
          <w:rFonts w:hint="eastAsia"/>
        </w:rPr>
        <w:t>当前元素内的所有的文本内容</w:t>
      </w:r>
    </w:p>
    <w:p w:rsidR="009C0BAA" w:rsidRDefault="009C0BAA">
      <w:r>
        <w:tab/>
      </w:r>
      <w:r>
        <w:tab/>
        <w:t>// previousSibling:</w:t>
      </w:r>
      <w:r>
        <w:rPr>
          <w:rFonts w:hint="eastAsia"/>
        </w:rPr>
        <w:t>上一个兄弟节点</w:t>
      </w:r>
    </w:p>
    <w:p w:rsidR="009C0BAA" w:rsidRDefault="009C0BAA">
      <w:r>
        <w:tab/>
      </w:r>
      <w:r>
        <w:tab/>
        <w:t>// previousElementSibling:</w:t>
      </w:r>
      <w:r>
        <w:rPr>
          <w:rFonts w:hint="eastAsia"/>
        </w:rPr>
        <w:t>上一个兄弟元素节点</w:t>
      </w:r>
    </w:p>
    <w:p w:rsidR="009C0BAA" w:rsidRDefault="009C0BAA">
      <w:r>
        <w:tab/>
      </w:r>
      <w:r>
        <w:tab/>
        <w:t>// nextSibling:</w:t>
      </w:r>
      <w:r>
        <w:rPr>
          <w:rFonts w:hint="eastAsia"/>
        </w:rPr>
        <w:t>下一个兄弟节点</w:t>
      </w:r>
    </w:p>
    <w:p w:rsidR="009C0BAA" w:rsidRDefault="009C0BAA">
      <w:r>
        <w:tab/>
      </w:r>
      <w:r>
        <w:tab/>
        <w:t>// nextElementSibling:</w:t>
      </w:r>
      <w:r>
        <w:rPr>
          <w:rFonts w:hint="eastAsia"/>
        </w:rPr>
        <w:t>下一个兄弟元素节点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所有以</w:t>
      </w:r>
      <w:r>
        <w:t>on</w:t>
      </w:r>
      <w:r>
        <w:rPr>
          <w:rFonts w:hint="eastAsia"/>
        </w:rPr>
        <w:t>开头的都是</w:t>
      </w:r>
      <w:r>
        <w:t>DOM0</w:t>
      </w:r>
      <w:r>
        <w:rPr>
          <w:rFonts w:hint="eastAsia"/>
        </w:rPr>
        <w:t>级事件</w:t>
      </w:r>
    </w:p>
    <w:p w:rsidR="009C0BAA" w:rsidRDefault="009C0BAA">
      <w:r>
        <w:tab/>
      </w:r>
      <w:r>
        <w:tab/>
        <w:t>// parentNode</w:t>
      </w:r>
      <w:r>
        <w:rPr>
          <w:rFonts w:hint="eastAsia"/>
        </w:rPr>
        <w:t>、</w:t>
      </w:r>
      <w:r>
        <w:t>parentElement:</w:t>
      </w:r>
      <w:r>
        <w:rPr>
          <w:rFonts w:hint="eastAsia"/>
        </w:rPr>
        <w:t>父节点和父元素</w:t>
      </w:r>
    </w:p>
    <w:p w:rsidR="009C0BAA" w:rsidRDefault="009C0BAA">
      <w:r>
        <w:tab/>
      </w:r>
      <w:r>
        <w:tab/>
        <w:t>// scrollWidth</w:t>
      </w:r>
      <w:r>
        <w:rPr>
          <w:rFonts w:hint="eastAsia"/>
        </w:rPr>
        <w:t>、</w:t>
      </w:r>
      <w:r>
        <w:t>scrollHeight:</w:t>
      </w:r>
      <w:r>
        <w:rPr>
          <w:rFonts w:hint="eastAsia"/>
        </w:rPr>
        <w:t>当前元素的滚动宽高</w:t>
      </w:r>
    </w:p>
    <w:p w:rsidR="009C0BAA" w:rsidRDefault="009C0BAA">
      <w:r>
        <w:tab/>
      </w:r>
      <w:r>
        <w:tab/>
        <w:t>// scrollLeft</w:t>
      </w:r>
      <w:r>
        <w:rPr>
          <w:rFonts w:hint="eastAsia"/>
        </w:rPr>
        <w:t>、</w:t>
      </w:r>
      <w:r>
        <w:t>scrollTop:</w:t>
      </w:r>
      <w:r>
        <w:rPr>
          <w:rFonts w:hint="eastAsia"/>
        </w:rPr>
        <w:t>当前元素的滚动左边距和滚动上边距</w:t>
      </w:r>
    </w:p>
    <w:p w:rsidR="009C0BAA" w:rsidRDefault="009C0BAA">
      <w:r>
        <w:tab/>
      </w:r>
      <w:r>
        <w:tab/>
        <w:t>// style:</w:t>
      </w:r>
      <w:r>
        <w:rPr>
          <w:rFonts w:hint="eastAsia"/>
        </w:rPr>
        <w:t>当前元素的行内样式对象</w:t>
      </w:r>
    </w:p>
    <w:p w:rsidR="009C0BAA" w:rsidRDefault="009C0BAA">
      <w:r>
        <w:tab/>
      </w:r>
      <w:r>
        <w:tab/>
        <w:t>// tagName:</w:t>
      </w:r>
      <w:r>
        <w:rPr>
          <w:rFonts w:hint="eastAsia"/>
        </w:rPr>
        <w:t>当前元素的标签名称（大写）</w:t>
      </w:r>
    </w:p>
    <w:p w:rsidR="009C0BAA" w:rsidRDefault="009C0BAA"/>
    <w:p w:rsidR="009C0BAA" w:rsidRDefault="009C0BAA">
      <w:r>
        <w:tab/>
        <w:t>// DOM</w:t>
      </w:r>
      <w:r>
        <w:rPr>
          <w:rFonts w:hint="eastAsia"/>
        </w:rPr>
        <w:t>元素节点的操作方法</w:t>
      </w:r>
      <w:r>
        <w:t>: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一、创建元素节点对象的方法：</w:t>
      </w:r>
      <w:r>
        <w:t>document.createElement(</w:t>
      </w:r>
      <w:r>
        <w:rPr>
          <w:rFonts w:hint="eastAsia"/>
        </w:rPr>
        <w:t>标签名称</w:t>
      </w:r>
      <w:r>
        <w:t>)</w:t>
      </w:r>
    </w:p>
    <w:p w:rsidR="009C0BAA" w:rsidRDefault="009C0BAA">
      <w:r>
        <w:tab/>
      </w:r>
      <w:r>
        <w:tab/>
        <w:t>// var p = document.createElement("p");</w:t>
      </w:r>
    </w:p>
    <w:p w:rsidR="009C0BAA" w:rsidRDefault="009C0BAA">
      <w:r>
        <w:tab/>
      </w:r>
      <w:r>
        <w:tab/>
        <w:t>// p.innerHTML = "</w:t>
      </w:r>
      <w:r>
        <w:rPr>
          <w:rFonts w:hint="eastAsia"/>
        </w:rPr>
        <w:t>这是一个段落！</w:t>
      </w:r>
      <w:r>
        <w:t>";</w:t>
      </w:r>
    </w:p>
    <w:p w:rsidR="009C0BAA" w:rsidRDefault="009C0BAA">
      <w:r>
        <w:tab/>
      </w:r>
      <w:r>
        <w:tab/>
        <w:t>// var comment = document.createComment("</w:t>
      </w:r>
      <w:r>
        <w:rPr>
          <w:rFonts w:hint="eastAsia"/>
        </w:rPr>
        <w:t>这是注释节点！</w:t>
      </w:r>
      <w:r>
        <w:t>");</w:t>
      </w:r>
    </w:p>
    <w:p w:rsidR="009C0BAA" w:rsidRDefault="009C0BAA">
      <w:r>
        <w:tab/>
      </w:r>
      <w:r>
        <w:tab/>
        <w:t>// var text = document.createTextNode("</w:t>
      </w:r>
      <w:r>
        <w:rPr>
          <w:rFonts w:hint="eastAsia"/>
        </w:rPr>
        <w:t>这是一个文本节点！</w:t>
      </w:r>
      <w:r>
        <w:t>");</w:t>
      </w:r>
    </w:p>
    <w:p w:rsidR="009C0BAA" w:rsidRDefault="009C0BAA">
      <w:r>
        <w:tab/>
      </w:r>
      <w:r>
        <w:tab/>
        <w:t>// var text1 = document.createTextNode("</w:t>
      </w:r>
      <w:r>
        <w:rPr>
          <w:rFonts w:hint="eastAsia"/>
        </w:rPr>
        <w:t>这是一个文本节点！</w:t>
      </w:r>
      <w:r>
        <w:t>");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二、追加元素节点对象的方法：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父元素</w:t>
      </w:r>
      <w:r>
        <w:t>.appendChild(</w:t>
      </w:r>
      <w:r>
        <w:rPr>
          <w:rFonts w:hint="eastAsia"/>
        </w:rPr>
        <w:t>子节点</w:t>
      </w:r>
      <w:r>
        <w:t xml:space="preserve">) </w:t>
      </w:r>
      <w:r>
        <w:rPr>
          <w:rFonts w:hint="eastAsia"/>
        </w:rPr>
        <w:t>添加到当前父元素的尾部</w:t>
      </w:r>
    </w:p>
    <w:p w:rsidR="009C0BAA" w:rsidRDefault="009C0BAA">
      <w:r>
        <w:tab/>
      </w:r>
      <w:r>
        <w:tab/>
        <w:t>// box.appendChild(comment);</w:t>
      </w:r>
    </w:p>
    <w:p w:rsidR="009C0BAA" w:rsidRDefault="009C0BAA">
      <w:r>
        <w:tab/>
      </w:r>
      <w:r>
        <w:tab/>
        <w:t>// box.append(comment);</w:t>
      </w:r>
    </w:p>
    <w:p w:rsidR="009C0BAA" w:rsidRDefault="009C0BAA">
      <w:r>
        <w:tab/>
      </w:r>
      <w:r>
        <w:tab/>
        <w:t>// box.firstElementChild.appendChild(text);</w:t>
      </w:r>
    </w:p>
    <w:p w:rsidR="009C0BAA" w:rsidRDefault="009C0BAA">
      <w:r>
        <w:tab/>
      </w:r>
      <w:r>
        <w:tab/>
        <w:t>// box.appendChild(text);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三、追加到父元素的最前面的方法：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父元素</w:t>
      </w:r>
      <w:r>
        <w:t>.prepend(</w:t>
      </w:r>
      <w:r>
        <w:rPr>
          <w:rFonts w:hint="eastAsia"/>
        </w:rPr>
        <w:t>子元素</w:t>
      </w:r>
      <w:r>
        <w:t>)</w:t>
      </w:r>
    </w:p>
    <w:p w:rsidR="009C0BAA" w:rsidRDefault="009C0BAA">
      <w:r>
        <w:tab/>
      </w:r>
      <w:r>
        <w:tab/>
        <w:t>// box.prepend(p);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四、删除元素节点对象的方法：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父元素</w:t>
      </w:r>
      <w:r>
        <w:t>.removeChild(</w:t>
      </w:r>
      <w:r>
        <w:rPr>
          <w:rFonts w:hint="eastAsia"/>
        </w:rPr>
        <w:t>子节点</w:t>
      </w:r>
      <w:r>
        <w:t>)</w:t>
      </w:r>
    </w:p>
    <w:p w:rsidR="009C0BAA" w:rsidRDefault="009C0BAA">
      <w:r>
        <w:tab/>
      </w:r>
      <w:r>
        <w:tab/>
        <w:t>// box.removeChild(comment);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五、删除当前元素节点对象的方法：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元素</w:t>
      </w:r>
      <w:r>
        <w:t>.remove()</w:t>
      </w:r>
    </w:p>
    <w:p w:rsidR="009C0BAA" w:rsidRDefault="009C0BAA">
      <w:r>
        <w:tab/>
      </w:r>
      <w:r>
        <w:tab/>
        <w:t>// box.remove();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六、插入元素节点对象的方法：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父元素</w:t>
      </w:r>
      <w:r>
        <w:t>.insertBefore(</w:t>
      </w:r>
      <w:r>
        <w:rPr>
          <w:rFonts w:hint="eastAsia"/>
        </w:rPr>
        <w:t>新节点</w:t>
      </w:r>
      <w:r>
        <w:t>,</w:t>
      </w:r>
      <w:r>
        <w:rPr>
          <w:rFonts w:hint="eastAsia"/>
        </w:rPr>
        <w:t>旧节点</w:t>
      </w:r>
      <w:r>
        <w:t>)</w:t>
      </w:r>
    </w:p>
    <w:p w:rsidR="009C0BAA" w:rsidRDefault="009C0BAA">
      <w:r>
        <w:tab/>
      </w:r>
      <w:r>
        <w:tab/>
        <w:t>// box.insertBefore(p,comment);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七、在某个元素节点对象后插入一个元素节点对象：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兄弟元素</w:t>
      </w:r>
      <w:r>
        <w:t>.after(</w:t>
      </w:r>
      <w:r>
        <w:rPr>
          <w:rFonts w:hint="eastAsia"/>
        </w:rPr>
        <w:t>插入的元素</w:t>
      </w:r>
      <w:r>
        <w:t>)</w:t>
      </w:r>
    </w:p>
    <w:p w:rsidR="009C0BAA" w:rsidRDefault="009C0BAA">
      <w:r>
        <w:tab/>
      </w:r>
      <w:r>
        <w:tab/>
        <w:t>// comment.after(p,document.createElement("a"));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八、替换元素节点对象的方法：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父元素</w:t>
      </w:r>
      <w:r>
        <w:t>.replace(</w:t>
      </w:r>
      <w:r>
        <w:rPr>
          <w:rFonts w:hint="eastAsia"/>
        </w:rPr>
        <w:t>新节点</w:t>
      </w:r>
      <w:r>
        <w:t>,</w:t>
      </w:r>
      <w:r>
        <w:rPr>
          <w:rFonts w:hint="eastAsia"/>
        </w:rPr>
        <w:t>旧节点</w:t>
      </w:r>
      <w:r>
        <w:t>)</w:t>
      </w:r>
    </w:p>
    <w:p w:rsidR="009C0BAA" w:rsidRDefault="009C0BAA">
      <w:r>
        <w:tab/>
      </w:r>
      <w:r>
        <w:tab/>
        <w:t>// var div = document.createElement("div");</w:t>
      </w:r>
    </w:p>
    <w:p w:rsidR="009C0BAA" w:rsidRDefault="009C0BAA">
      <w:r>
        <w:tab/>
      </w:r>
      <w:r>
        <w:tab/>
        <w:t>// div.innerHTML = "</w:t>
      </w:r>
      <w:r>
        <w:rPr>
          <w:rFonts w:hint="eastAsia"/>
        </w:rPr>
        <w:t>赵海龙睡着了！</w:t>
      </w:r>
      <w:r>
        <w:t>";</w:t>
      </w:r>
    </w:p>
    <w:p w:rsidR="009C0BAA" w:rsidRDefault="009C0BAA">
      <w:r>
        <w:tab/>
      </w:r>
      <w:r>
        <w:tab/>
        <w:t>// box.replaceChild(div,comment);</w:t>
      </w:r>
    </w:p>
    <w:p w:rsidR="009C0BAA" w:rsidRDefault="009C0BAA"/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九、一个元素节点对象替换另一个元素节点对象：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被替换的元素</w:t>
      </w:r>
      <w:r>
        <w:t>.replaceWith(</w:t>
      </w:r>
      <w:r>
        <w:rPr>
          <w:rFonts w:hint="eastAsia"/>
        </w:rPr>
        <w:t>替换的元素</w:t>
      </w:r>
      <w:r>
        <w:t>)</w:t>
      </w:r>
    </w:p>
    <w:p w:rsidR="009C0BAA" w:rsidRDefault="009C0BAA">
      <w:r>
        <w:tab/>
      </w:r>
      <w:r>
        <w:tab/>
        <w:t>// box.replaceWith(div);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十、克隆元素节点对象的方法：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被克隆的节点</w:t>
      </w:r>
      <w:r>
        <w:t xml:space="preserve">.cloneNode(true|false) 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如果不写，默认</w:t>
      </w:r>
      <w:r>
        <w:t>false</w:t>
      </w:r>
    </w:p>
    <w:p w:rsidR="009C0BAA" w:rsidRDefault="009C0BAA"/>
    <w:p w:rsidR="009C0BAA" w:rsidRDefault="009C0BAA">
      <w:r>
        <w:tab/>
      </w:r>
      <w:r>
        <w:tab/>
        <w:t>// var c = comment.cloneNode();</w:t>
      </w:r>
    </w:p>
    <w:p w:rsidR="009C0BAA" w:rsidRDefault="009C0BAA">
      <w:r>
        <w:tab/>
      </w:r>
      <w:r>
        <w:tab/>
        <w:t>// var box1 = box.cloneNode(true);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十一、碎片整理：</w:t>
      </w:r>
    </w:p>
    <w:p w:rsidR="009C0BAA" w:rsidRDefault="009C0BAA">
      <w:r>
        <w:tab/>
      </w:r>
      <w:r>
        <w:tab/>
        <w:t>// document.createDocument</w:t>
      </w:r>
      <w:r>
        <w:tab/>
        <w:t xml:space="preserve"> ()</w:t>
      </w:r>
    </w:p>
    <w:p w:rsidR="009C0BAA" w:rsidRDefault="009C0BAA">
      <w:r>
        <w:tab/>
      </w:r>
      <w:r>
        <w:tab/>
        <w:t>// var fragment = document.createDocumentFragment();</w:t>
      </w:r>
    </w:p>
    <w:p w:rsidR="009C0BAA" w:rsidRDefault="009C0BAA">
      <w:r>
        <w:tab/>
      </w:r>
      <w:r>
        <w:tab/>
        <w:t>// for(var i=0;i&lt;5;i++){</w:t>
      </w:r>
    </w:p>
    <w:p w:rsidR="009C0BAA" w:rsidRDefault="009C0BAA">
      <w:r>
        <w:tab/>
      </w:r>
      <w:r>
        <w:tab/>
        <w:t xml:space="preserve">// </w:t>
      </w:r>
      <w:r>
        <w:tab/>
        <w:t>var div = document.createElement("div");</w:t>
      </w:r>
    </w:p>
    <w:p w:rsidR="009C0BAA" w:rsidRDefault="009C0BAA">
      <w:r>
        <w:tab/>
      </w:r>
      <w:r>
        <w:tab/>
        <w:t xml:space="preserve">// </w:t>
      </w:r>
      <w:r>
        <w:tab/>
        <w:t>div.innerHTML = 5 - i;</w:t>
      </w:r>
    </w:p>
    <w:p w:rsidR="009C0BAA" w:rsidRDefault="009C0BAA">
      <w:r>
        <w:tab/>
      </w:r>
      <w:r>
        <w:tab/>
        <w:t xml:space="preserve">// </w:t>
      </w:r>
      <w:r>
        <w:tab/>
        <w:t>fragment.prepend(div);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document.body.prepend(fragment);</w:t>
      </w:r>
    </w:p>
    <w:p w:rsidR="009C0BAA" w:rsidRDefault="009C0BAA"/>
    <w:p w:rsidR="009C0BAA" w:rsidRDefault="009C0BAA">
      <w:r>
        <w:tab/>
      </w:r>
    </w:p>
    <w:p w:rsidR="009C0BAA" w:rsidRDefault="009C0BAA"/>
    <w:p w:rsidR="009C0BAA" w:rsidRDefault="009C0BAA">
      <w:r>
        <w:tab/>
      </w:r>
      <w:r>
        <w:tab/>
        <w:t>// document.body.innerHTML = "</w:t>
      </w:r>
      <w:r>
        <w:rPr>
          <w:rFonts w:hint="eastAsia"/>
        </w:rPr>
        <w:t>这是一个</w:t>
      </w:r>
      <w:r>
        <w:t>body</w:t>
      </w:r>
      <w:r>
        <w:rPr>
          <w:rFonts w:hint="eastAsia"/>
        </w:rPr>
        <w:t>体！</w:t>
      </w:r>
      <w:r>
        <w:t>";</w:t>
      </w:r>
    </w:p>
    <w:p w:rsidR="009C0BAA" w:rsidRDefault="009C0BAA">
      <w:r>
        <w:tab/>
      </w:r>
      <w:r>
        <w:tab/>
        <w:t>// options:</w:t>
      </w:r>
      <w:r>
        <w:rPr>
          <w:rFonts w:hint="eastAsia"/>
        </w:rPr>
        <w:t>当前下拉菜单下的所有的</w:t>
      </w:r>
      <w:r>
        <w:t>option</w:t>
      </w:r>
      <w:r>
        <w:rPr>
          <w:rFonts w:hint="eastAsia"/>
        </w:rPr>
        <w:t>选项</w:t>
      </w:r>
    </w:p>
    <w:p w:rsidR="009C0BAA" w:rsidRDefault="009C0BAA">
      <w:r>
        <w:tab/>
      </w:r>
      <w:r>
        <w:tab/>
        <w:t>// selectedIndex:</w:t>
      </w:r>
      <w:r>
        <w:rPr>
          <w:rFonts w:hint="eastAsia"/>
        </w:rPr>
        <w:t>当前被选中选项的下标</w:t>
      </w:r>
    </w:p>
    <w:p w:rsidR="009C0BAA" w:rsidRDefault="009C0BAA">
      <w:r>
        <w:tab/>
      </w:r>
      <w:r>
        <w:tab/>
        <w:t>// selectedOptions:</w:t>
      </w:r>
      <w:r>
        <w:rPr>
          <w:rFonts w:hint="eastAsia"/>
        </w:rPr>
        <w:t>当前被选中选项的集合</w:t>
      </w:r>
    </w:p>
    <w:p w:rsidR="009C0BAA" w:rsidRDefault="009C0BAA"/>
    <w:p w:rsidR="009C0BAA" w:rsidRDefault="009C0BAA">
      <w:r>
        <w:tab/>
        <w:t>// DOM2</w:t>
      </w:r>
      <w:r>
        <w:rPr>
          <w:rFonts w:hint="eastAsia"/>
        </w:rPr>
        <w:t>级事件：同一元素，同类型的事件可以执行多次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DOM2</w:t>
      </w:r>
      <w:r>
        <w:rPr>
          <w:rFonts w:hint="eastAsia"/>
        </w:rPr>
        <w:t>级事件的绑定：</w:t>
      </w:r>
    </w:p>
    <w:p w:rsidR="009C0BAA" w:rsidRDefault="009C0BAA">
      <w:r>
        <w:tab/>
      </w:r>
      <w:r>
        <w:tab/>
        <w:t>// IE:</w:t>
      </w:r>
      <w:r>
        <w:rPr>
          <w:rFonts w:hint="eastAsia"/>
        </w:rPr>
        <w:t>元素</w:t>
      </w:r>
      <w:r>
        <w:t>.attachEvent("on"+</w:t>
      </w:r>
      <w:r>
        <w:rPr>
          <w:rFonts w:hint="eastAsia"/>
        </w:rPr>
        <w:t>事件名称</w:t>
      </w:r>
      <w:r>
        <w:t>,</w:t>
      </w:r>
      <w:r>
        <w:rPr>
          <w:rFonts w:hint="eastAsia"/>
        </w:rPr>
        <w:t>函数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非</w:t>
      </w:r>
      <w:r>
        <w:t>IE:</w:t>
      </w:r>
      <w:r>
        <w:rPr>
          <w:rFonts w:hint="eastAsia"/>
        </w:rPr>
        <w:t>元素</w:t>
      </w:r>
      <w:r>
        <w:t>.addEventListener(</w:t>
      </w:r>
      <w:r>
        <w:rPr>
          <w:rFonts w:hint="eastAsia"/>
        </w:rPr>
        <w:t>事件名称</w:t>
      </w:r>
      <w:r>
        <w:t>,</w:t>
      </w:r>
      <w:r>
        <w:rPr>
          <w:rFonts w:hint="eastAsia"/>
        </w:rPr>
        <w:t>函数</w:t>
      </w:r>
      <w:r>
        <w:t>,</w:t>
      </w:r>
      <w:r>
        <w:rPr>
          <w:rFonts w:hint="eastAsia"/>
        </w:rPr>
        <w:t>事件捕获</w:t>
      </w:r>
      <w:r>
        <w:t>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DOM2</w:t>
      </w:r>
      <w:r>
        <w:rPr>
          <w:rFonts w:hint="eastAsia"/>
        </w:rPr>
        <w:t>级事件的删除：</w:t>
      </w:r>
    </w:p>
    <w:p w:rsidR="009C0BAA" w:rsidRDefault="009C0BAA">
      <w:r>
        <w:tab/>
      </w:r>
      <w:r>
        <w:tab/>
        <w:t>// IE:</w:t>
      </w:r>
      <w:r>
        <w:rPr>
          <w:rFonts w:hint="eastAsia"/>
        </w:rPr>
        <w:t>元素</w:t>
      </w:r>
      <w:r>
        <w:t>.detachEvent("on"+</w:t>
      </w:r>
      <w:r>
        <w:rPr>
          <w:rFonts w:hint="eastAsia"/>
        </w:rPr>
        <w:t>事件名称</w:t>
      </w:r>
      <w:r>
        <w:t>,</w:t>
      </w:r>
      <w:r>
        <w:rPr>
          <w:rFonts w:hint="eastAsia"/>
        </w:rPr>
        <w:t>函数</w:t>
      </w:r>
      <w:r>
        <w:t>)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非</w:t>
      </w:r>
      <w:r>
        <w:t>IE:</w:t>
      </w:r>
      <w:r>
        <w:rPr>
          <w:rFonts w:hint="eastAsia"/>
        </w:rPr>
        <w:t>元素</w:t>
      </w:r>
      <w:r>
        <w:t>.removeEventListener(</w:t>
      </w:r>
      <w:r>
        <w:rPr>
          <w:rFonts w:hint="eastAsia"/>
        </w:rPr>
        <w:t>事件名称</w:t>
      </w:r>
      <w:r>
        <w:t>,</w:t>
      </w:r>
      <w:r>
        <w:rPr>
          <w:rFonts w:hint="eastAsia"/>
        </w:rPr>
        <w:t>函数</w:t>
      </w:r>
      <w:r>
        <w:t>,</w:t>
      </w:r>
      <w:r>
        <w:rPr>
          <w:rFonts w:hint="eastAsia"/>
        </w:rPr>
        <w:t>事件捕获</w:t>
      </w:r>
      <w:r>
        <w:t>)</w:t>
      </w:r>
    </w:p>
    <w:p w:rsidR="009C0BAA" w:rsidRDefault="009C0BAA"/>
    <w:p w:rsidR="009C0BAA" w:rsidRDefault="009C0BAA">
      <w:r>
        <w:tab/>
      </w:r>
      <w:r>
        <w:tab/>
        <w:t>// btn.onclick = function(){</w:t>
      </w:r>
    </w:p>
    <w:p w:rsidR="009C0BAA" w:rsidRDefault="009C0BAA"/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btn.attachEvent("onclick",function(){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})</w:t>
      </w:r>
    </w:p>
    <w:p w:rsidR="009C0BAA" w:rsidRDefault="009C0BAA">
      <w:r>
        <w:tab/>
      </w:r>
      <w:r>
        <w:tab/>
        <w:t>// btn.addEventListener("click",function(){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封装一个兼容函数：给元素绑定事件</w:t>
      </w:r>
    </w:p>
    <w:p w:rsidR="009C0BAA" w:rsidRDefault="009C0BAA">
      <w:r>
        <w:tab/>
      </w:r>
      <w:r>
        <w:tab/>
        <w:t>function addEvent(ele,eventName,fn){</w:t>
      </w:r>
    </w:p>
    <w:p w:rsidR="009C0BAA" w:rsidRDefault="009C0BAA">
      <w:r>
        <w:tab/>
      </w:r>
      <w:r>
        <w:tab/>
      </w:r>
      <w:r>
        <w:tab/>
        <w:t>if(ele.attachEvent){</w:t>
      </w:r>
    </w:p>
    <w:p w:rsidR="009C0BAA" w:rsidRDefault="009C0BAA">
      <w:r>
        <w:tab/>
      </w:r>
      <w:r>
        <w:tab/>
      </w:r>
      <w:r>
        <w:tab/>
      </w:r>
      <w:r>
        <w:tab/>
        <w:t>ele.attachEvent("on"+eventName,fn);</w:t>
      </w:r>
    </w:p>
    <w:p w:rsidR="009C0BAA" w:rsidRDefault="009C0BAA">
      <w:r>
        <w:tab/>
      </w:r>
      <w:r>
        <w:tab/>
      </w:r>
      <w:r>
        <w:tab/>
        <w:t>}else if(ele.addEventListener){</w:t>
      </w:r>
    </w:p>
    <w:p w:rsidR="009C0BAA" w:rsidRDefault="009C0BAA">
      <w:r>
        <w:tab/>
      </w:r>
      <w:r>
        <w:tab/>
      </w:r>
      <w:r>
        <w:tab/>
      </w:r>
      <w:r>
        <w:tab/>
        <w:t>ele.addEventListener(eventName,fn);</w:t>
      </w:r>
    </w:p>
    <w:p w:rsidR="009C0BAA" w:rsidRDefault="009C0BAA">
      <w:r>
        <w:tab/>
      </w:r>
      <w:r>
        <w:tab/>
      </w:r>
      <w:r>
        <w:tab/>
        <w:t>}else{</w:t>
      </w:r>
    </w:p>
    <w:p w:rsidR="009C0BAA" w:rsidRDefault="009C0BAA">
      <w:r>
        <w:tab/>
      </w:r>
      <w:r>
        <w:tab/>
      </w:r>
      <w:r>
        <w:tab/>
      </w:r>
      <w:r>
        <w:tab/>
        <w:t>ele["on"+eventName] = fn;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addEvent(btn,"click",f)</w:t>
      </w:r>
    </w:p>
    <w:p w:rsidR="009C0BAA" w:rsidRDefault="009C0BAA">
      <w:r>
        <w:tab/>
      </w:r>
      <w:r>
        <w:tab/>
        <w:t>addEvent(btn,"click",f1)</w:t>
      </w:r>
    </w:p>
    <w:p w:rsidR="009C0BAA" w:rsidRDefault="009C0BAA">
      <w:r>
        <w:tab/>
      </w:r>
      <w:r>
        <w:tab/>
        <w:t>addEvent(btn,"click",f2)</w:t>
      </w:r>
    </w:p>
    <w:p w:rsidR="009C0BAA" w:rsidRDefault="009C0BAA">
      <w:r>
        <w:tab/>
      </w:r>
      <w:r>
        <w:tab/>
        <w:t>function f(){</w:t>
      </w:r>
    </w:p>
    <w:p w:rsidR="009C0BAA" w:rsidRDefault="009C0BAA">
      <w:r>
        <w:tab/>
      </w:r>
      <w:r>
        <w:tab/>
      </w:r>
      <w:r>
        <w:tab/>
        <w:t>alert(1);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function f1(){</w:t>
      </w:r>
    </w:p>
    <w:p w:rsidR="009C0BAA" w:rsidRDefault="009C0BAA">
      <w:r>
        <w:tab/>
      </w:r>
      <w:r>
        <w:tab/>
      </w:r>
      <w:r>
        <w:tab/>
        <w:t>alert(2);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function f2(){</w:t>
      </w:r>
    </w:p>
    <w:p w:rsidR="009C0BAA" w:rsidRDefault="009C0BAA">
      <w:r>
        <w:tab/>
      </w:r>
      <w:r>
        <w:tab/>
      </w:r>
      <w:r>
        <w:tab/>
        <w:t>alert(3);</w:t>
      </w:r>
    </w:p>
    <w:p w:rsidR="009C0BAA" w:rsidRDefault="009C0BAA">
      <w:r>
        <w:tab/>
      </w:r>
      <w:r>
        <w:tab/>
        <w:t>}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封装一个兼容函数：给元素删除事件</w:t>
      </w:r>
    </w:p>
    <w:p w:rsidR="009C0BAA" w:rsidRDefault="009C0BAA">
      <w:r>
        <w:tab/>
      </w:r>
      <w:r>
        <w:tab/>
        <w:t>function removeEvent(ele,eventName,fn){</w:t>
      </w:r>
    </w:p>
    <w:p w:rsidR="009C0BAA" w:rsidRDefault="009C0BAA">
      <w:r>
        <w:tab/>
      </w:r>
      <w:r>
        <w:tab/>
      </w:r>
      <w:r>
        <w:tab/>
        <w:t>if(ele.detachEvent){</w:t>
      </w:r>
    </w:p>
    <w:p w:rsidR="009C0BAA" w:rsidRDefault="009C0BAA">
      <w:r>
        <w:tab/>
      </w:r>
      <w:r>
        <w:tab/>
      </w:r>
      <w:r>
        <w:tab/>
      </w:r>
      <w:r>
        <w:tab/>
        <w:t>ele.detachEvent("on"+eventName,fn);</w:t>
      </w:r>
    </w:p>
    <w:p w:rsidR="009C0BAA" w:rsidRDefault="009C0BAA">
      <w:r>
        <w:tab/>
      </w:r>
      <w:r>
        <w:tab/>
      </w:r>
      <w:r>
        <w:tab/>
        <w:t>}else if(ele.removeEventListener){</w:t>
      </w:r>
    </w:p>
    <w:p w:rsidR="009C0BAA" w:rsidRDefault="009C0BAA">
      <w:r>
        <w:tab/>
      </w:r>
      <w:r>
        <w:tab/>
      </w:r>
      <w:r>
        <w:tab/>
      </w:r>
      <w:r>
        <w:tab/>
        <w:t>ele.removeEventListener(eventName,fn);</w:t>
      </w:r>
    </w:p>
    <w:p w:rsidR="009C0BAA" w:rsidRDefault="009C0BAA">
      <w:r>
        <w:tab/>
      </w:r>
      <w:r>
        <w:tab/>
      </w:r>
      <w:r>
        <w:tab/>
        <w:t>}else{</w:t>
      </w:r>
    </w:p>
    <w:p w:rsidR="009C0BAA" w:rsidRDefault="009C0BAA">
      <w:r>
        <w:tab/>
      </w:r>
      <w:r>
        <w:tab/>
      </w:r>
      <w:r>
        <w:tab/>
      </w:r>
      <w:r>
        <w:tab/>
        <w:t>ele["on"+eventName] = null;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var f3 = function(){</w:t>
      </w:r>
    </w:p>
    <w:p w:rsidR="009C0BAA" w:rsidRDefault="009C0BAA">
      <w:r>
        <w:tab/>
      </w:r>
      <w:r>
        <w:tab/>
      </w:r>
      <w:r>
        <w:tab/>
        <w:t xml:space="preserve">// </w:t>
      </w:r>
      <w:r>
        <w:rPr>
          <w:rFonts w:hint="eastAsia"/>
        </w:rPr>
        <w:t>删除</w:t>
      </w:r>
      <w:r>
        <w:t>btn</w:t>
      </w:r>
      <w:r>
        <w:rPr>
          <w:rFonts w:hint="eastAsia"/>
        </w:rPr>
        <w:t>上的点击事件</w:t>
      </w:r>
    </w:p>
    <w:p w:rsidR="009C0BAA" w:rsidRDefault="009C0BAA">
      <w:r>
        <w:tab/>
      </w:r>
      <w:r>
        <w:tab/>
      </w:r>
      <w:r>
        <w:tab/>
        <w:t>removeEvent(btn,"click",f);</w:t>
      </w:r>
    </w:p>
    <w:p w:rsidR="009C0BAA" w:rsidRDefault="009C0BAA">
      <w:r>
        <w:tab/>
      </w:r>
      <w:r>
        <w:tab/>
      </w:r>
      <w:r>
        <w:tab/>
        <w:t>removeEvent(btn,"click",f1);</w:t>
      </w:r>
    </w:p>
    <w:p w:rsidR="009C0BAA" w:rsidRDefault="009C0BAA">
      <w:r>
        <w:tab/>
      </w:r>
      <w:r>
        <w:tab/>
      </w:r>
      <w:r>
        <w:tab/>
        <w:t>// removeEvent(btn,"click",f2);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addEvent(btn2,"click",f3);</w:t>
      </w:r>
    </w:p>
    <w:p w:rsidR="009C0BAA" w:rsidRDefault="009C0BAA"/>
    <w:p w:rsidR="009C0BAA" w:rsidRDefault="009C0BAA">
      <w:r>
        <w:tab/>
      </w:r>
      <w:r>
        <w:tab/>
        <w:t>addEvent(btn1,"click",function(){</w:t>
      </w:r>
    </w:p>
    <w:p w:rsidR="009C0BAA" w:rsidRDefault="009C0BAA">
      <w:r>
        <w:tab/>
      </w:r>
      <w:r>
        <w:tab/>
      </w:r>
      <w:r>
        <w:tab/>
        <w:t>removeEvent(btn2,"click",f3)</w:t>
      </w:r>
    </w:p>
    <w:p w:rsidR="009C0BAA" w:rsidRDefault="009C0BAA">
      <w:r>
        <w:tab/>
      </w:r>
      <w:r>
        <w:tab/>
        <w:t>});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递归：函数调用函数本身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必须有一个出口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fn();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fn();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阶乘：</w:t>
      </w:r>
      <w:r>
        <w:t>5*4*3*2*1</w:t>
      </w:r>
    </w:p>
    <w:p w:rsidR="009C0BAA" w:rsidRDefault="009C0BAA">
      <w:r>
        <w:tab/>
      </w:r>
      <w:r>
        <w:tab/>
        <w:t>// num = 5 5*4*3*2*1</w:t>
      </w:r>
    </w:p>
    <w:p w:rsidR="009C0BAA" w:rsidRDefault="009C0BAA">
      <w:r>
        <w:tab/>
      </w:r>
      <w:r>
        <w:tab/>
        <w:t>// function fn1(num){</w:t>
      </w:r>
    </w:p>
    <w:p w:rsidR="009C0BAA" w:rsidRDefault="009C0BAA">
      <w:r>
        <w:tab/>
      </w:r>
      <w:r>
        <w:tab/>
        <w:t xml:space="preserve">// </w:t>
      </w:r>
      <w:r>
        <w:tab/>
        <w:t xml:space="preserve">if(num == 1){ // </w:t>
      </w:r>
      <w:r>
        <w:rPr>
          <w:rFonts w:hint="eastAsia"/>
        </w:rPr>
        <w:t>出口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return 1;</w:t>
      </w:r>
    </w:p>
    <w:p w:rsidR="009C0BAA" w:rsidRDefault="009C0BAA">
      <w:r>
        <w:tab/>
      </w:r>
      <w:r>
        <w:tab/>
        <w:t xml:space="preserve">// </w:t>
      </w:r>
      <w:r>
        <w:tab/>
        <w:t>}else{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return num*arguments.callee(--num);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>var events = {</w:t>
      </w:r>
    </w:p>
    <w:p w:rsidR="009C0BAA" w:rsidRDefault="009C0BAA">
      <w:r>
        <w:tab/>
      </w:r>
      <w:r>
        <w:tab/>
      </w:r>
      <w:r>
        <w:tab/>
        <w:t>addEvent: function(ele,eventName,fn){</w:t>
      </w:r>
    </w:p>
    <w:p w:rsidR="009C0BAA" w:rsidRDefault="009C0BAA">
      <w:r>
        <w:tab/>
      </w:r>
      <w:r>
        <w:tab/>
      </w:r>
      <w:r>
        <w:tab/>
      </w:r>
      <w:r>
        <w:tab/>
        <w:t>if(ele.attachEvent){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ele.attachEvent("on" + eventName,fn);</w:t>
      </w:r>
    </w:p>
    <w:p w:rsidR="009C0BAA" w:rsidRDefault="009C0BAA">
      <w:r>
        <w:tab/>
      </w:r>
      <w:r>
        <w:tab/>
      </w:r>
      <w:r>
        <w:tab/>
      </w:r>
      <w:r>
        <w:tab/>
        <w:t>}else if(ele.addEventListener){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ele.addEventListener(eventName,fn);</w:t>
      </w:r>
    </w:p>
    <w:p w:rsidR="009C0BAA" w:rsidRDefault="009C0BAA">
      <w:r>
        <w:tab/>
      </w:r>
      <w:r>
        <w:tab/>
      </w:r>
      <w:r>
        <w:tab/>
      </w:r>
      <w:r>
        <w:tab/>
        <w:t>}else{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ele["on" + eventName] = fn;</w:t>
      </w:r>
    </w:p>
    <w:p w:rsidR="009C0BAA" w:rsidRDefault="009C0BAA"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},</w:t>
      </w:r>
    </w:p>
    <w:p w:rsidR="009C0BAA" w:rsidRDefault="009C0BAA">
      <w:r>
        <w:tab/>
      </w:r>
      <w:r>
        <w:tab/>
      </w:r>
      <w:r>
        <w:tab/>
        <w:t>removeEvent: function(ele,eventName,fn){</w:t>
      </w:r>
    </w:p>
    <w:p w:rsidR="009C0BAA" w:rsidRDefault="009C0BAA">
      <w:r>
        <w:tab/>
      </w:r>
      <w:r>
        <w:tab/>
      </w:r>
      <w:r>
        <w:tab/>
      </w:r>
      <w:r>
        <w:tab/>
        <w:t>if(ele.detachEvent){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ele.detachEvent("on" + eventName,fn);</w:t>
      </w:r>
    </w:p>
    <w:p w:rsidR="009C0BAA" w:rsidRDefault="009C0BAA">
      <w:r>
        <w:tab/>
      </w:r>
      <w:r>
        <w:tab/>
      </w:r>
      <w:r>
        <w:tab/>
      </w:r>
      <w:r>
        <w:tab/>
        <w:t>}else if(ele.removeEventListener){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ele.removeEventListener(eventName,fn);</w:t>
      </w:r>
    </w:p>
    <w:p w:rsidR="009C0BAA" w:rsidRDefault="009C0BAA">
      <w:r>
        <w:tab/>
      </w:r>
      <w:r>
        <w:tab/>
      </w:r>
      <w:r>
        <w:tab/>
      </w:r>
      <w:r>
        <w:tab/>
        <w:t>}else{</w:t>
      </w:r>
    </w:p>
    <w:p w:rsidR="009C0BAA" w:rsidRDefault="009C0BAA">
      <w:r>
        <w:tab/>
      </w:r>
      <w:r>
        <w:tab/>
      </w:r>
      <w:r>
        <w:tab/>
      </w:r>
      <w:r>
        <w:tab/>
      </w:r>
      <w:r>
        <w:tab/>
        <w:t>ele["on" + eventName] = null;</w:t>
      </w:r>
    </w:p>
    <w:p w:rsidR="009C0BAA" w:rsidRDefault="009C0BAA">
      <w:r>
        <w:tab/>
      </w:r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>// events.addEvent(window,"load",function(){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});</w:t>
      </w:r>
    </w:p>
    <w:p w:rsidR="009C0BAA" w:rsidRDefault="009C0BAA">
      <w:r>
        <w:tab/>
      </w:r>
      <w:r>
        <w:tab/>
        <w:t>// events.addEvent(window,"load",function(){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});</w:t>
      </w:r>
    </w:p>
    <w:p w:rsidR="009C0BAA" w:rsidRDefault="009C0BAA"/>
    <w:p w:rsidR="009C0BAA" w:rsidRDefault="009C0BAA">
      <w:r>
        <w:t xml:space="preserve">// </w:t>
      </w:r>
      <w:r>
        <w:tab/>
      </w:r>
      <w:r>
        <w:rPr>
          <w:rFonts w:hint="eastAsia"/>
        </w:rPr>
        <w:t>不牵涉兼容性的阻止默认行为：</w:t>
      </w:r>
      <w:r>
        <w:t xml:space="preserve">javascript:void(0) </w:t>
      </w:r>
      <w:r>
        <w:rPr>
          <w:rFonts w:hint="eastAsia"/>
        </w:rPr>
        <w:t>执行一个空事件</w:t>
      </w:r>
    </w:p>
    <w:p w:rsidR="009C0BAA" w:rsidRDefault="009C0BAA"/>
    <w:p w:rsidR="009C0BAA" w:rsidRDefault="009C0BAA"/>
    <w:p w:rsidR="009C0BAA" w:rsidRDefault="009C0BAA"/>
    <w:p w:rsidR="009C0BAA" w:rsidRDefault="009C0BA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数组：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数组是对象中的一种，属于引用类型，存储在堆内存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数组对应的构造函数：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Array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数组的创建：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直接量：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[]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new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关键字实例化构造函数的方式：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Array()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数组的长度属性：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length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（可读写）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]; 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紧密数组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数组的读取：数组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[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下标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数组的动态添加以及修改：数组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[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下标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] = 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赋值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数组元素的删除：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delete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删除之后，数组是稀疏数组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Array(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b = a;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b.length 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console.log(a.length);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使用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...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克隆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b = [...a];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多维数组：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[]; 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北京站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] = []; 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昌平站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] = []; 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昌平线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 = [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宋体" w:hAnsi="宋体" w:cs="宋体" w:hint="eastAsia"/>
          <w:color w:val="A31515"/>
          <w:kern w:val="0"/>
          <w:sz w:val="20"/>
          <w:szCs w:val="20"/>
          <w:shd w:val="clear" w:color="auto" w:fill="FFFFFF"/>
        </w:rPr>
        <w:t>西山口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宋体" w:hAnsi="宋体" w:cs="宋体" w:hint="eastAsia"/>
          <w:color w:val="A31515"/>
          <w:kern w:val="0"/>
          <w:sz w:val="20"/>
          <w:szCs w:val="20"/>
          <w:shd w:val="clear" w:color="auto" w:fill="FFFFFF"/>
        </w:rPr>
        <w:t>十三陵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宋体" w:hAnsi="宋体" w:cs="宋体" w:hint="eastAsia"/>
          <w:color w:val="A31515"/>
          <w:kern w:val="0"/>
          <w:sz w:val="20"/>
          <w:szCs w:val="20"/>
          <w:shd w:val="clear" w:color="auto" w:fill="FFFFFF"/>
        </w:rPr>
        <w:t>昌平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多维数组：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[[],[],[],[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]],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 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 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arr.length 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数组的遍历：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for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、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while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、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do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...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while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for...of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遍历可迭代的对象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v 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console.log(v);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sum 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(Array.isArray(arr[i])){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j=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;j&lt;arr[i].length;j++){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sum += arr[i][j];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sum += arr[i];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>// console.log(arr[i]);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数组的检测：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typeof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==&gt; object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=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=&gt;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[] instanceof Array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instanceof: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检测一个实例对象是否属于一个函数对象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Array.isArray()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[].constructor.name ==&gt; 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"Array"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Object.prototype.toString.call(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待检测的数据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 ==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》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"[Object Array]"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eval: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让字符串作为程序去执行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一、静态方法：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是否是数组：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Array.isArray()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伪数组转数组：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Array.from()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创建数组：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Array.of()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createArray(){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Array.of(...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arguments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after="168"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二、原型方法：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数组的栈方法：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压栈：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*.push(ele1,ele2,...)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向数组的尾部添加一个或者多个元素，并返回数组新的长度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出栈：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*.pop()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从数组的尾部删除一个元素，并返回被删除的元素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数组的队列方法：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压队：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*.unshift(ele1,ele2,...)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向数组的头部添加一个或者多个元素，并返回数组新的长度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出队：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*.shift()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从数组的头部删除一个元素，并返回被删除的元素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数组的反转（不使用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reverse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方法）：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第一种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str = [];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;i&lt;=arr.length-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str.unshift(arr[i]);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第二种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str = [];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i=arr.length-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;i&gt;=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;i--){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str.push(arr[i]);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   </w:t>
      </w:r>
    </w:p>
    <w:p w:rsidR="009C0BAA" w:rsidRDefault="009C0BAA">
      <w:pPr>
        <w:widowControl/>
        <w:spacing w:after="240"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tempArr = [];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>// 1 2 3 4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tempArr.unshift(arr[i]);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i=arr.length -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;i&gt;=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;i--){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>// 4 3 2 1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tempArr.push(arr[i]);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不使用任何系统方法：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str[arr.length-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-i] = arr[i];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    tempArr[arr.length -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- i] = arr[i];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数组的转换方法：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数组转字符串：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*.toString() *.join(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分隔符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字符串转数组：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*.split(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分隔符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统计字符串中每一个字符出现的次数：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{a: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,d: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..}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str = 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"fdsghfjgsajfgja"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 = {};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;i&lt;str.length;i++){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    obj[str[i]] = str.split(str[i]).length -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;i&lt;str.length;i++){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count 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j=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;j&lt;str.length;j++){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(str[i] == str[j]){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count++;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obj[str[i]] = count;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判断该字符串中是否存在某个字符或者字符串（使用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split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）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str = 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"fdshakfjhdsdkajf"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; 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>// dsk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(str.split(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"dsk"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).length -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==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alert(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宋体" w:hAnsi="宋体" w:cs="宋体" w:hint="eastAsia"/>
          <w:color w:val="A31515"/>
          <w:kern w:val="0"/>
          <w:sz w:val="20"/>
          <w:szCs w:val="20"/>
          <w:shd w:val="clear" w:color="auto" w:fill="FFFFFF"/>
        </w:rPr>
        <w:t>不存在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alert(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宋体" w:hAnsi="宋体" w:cs="宋体" w:hint="eastAsia"/>
          <w:color w:val="A31515"/>
          <w:kern w:val="0"/>
          <w:sz w:val="20"/>
          <w:szCs w:val="20"/>
          <w:shd w:val="clear" w:color="auto" w:fill="FFFFFF"/>
        </w:rPr>
        <w:t>存在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数组的位置方法：如果未出现，返回值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-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从指定数组中从前向后查找某个元素首次出现的位置（下标）：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*.indexOf(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元素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从指定数组中从前向后查找某个元素最后出现的位置（下标）：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*.lastIndexOf(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元素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数组的去重：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方式一：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tempArr = [];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判断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>tempArr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中是否存在遍历的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>arr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中的元素，如果不存在，则添加到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>tempArr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中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(tempArr.indexOf(arr[i]) == -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        tempArr.push(arr[i]); 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方式二：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index 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j=i+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;j&lt;arr.length;j++){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(arr[i] == arr[j]){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j = ++i;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tempArr[index++] = arr[i];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方式三：利用的是对象属性的唯一性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 = {};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(!(obj[arr[i]] 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obj)){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tempArr.push(arr[i]);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obj[arr[i]] = arr[i];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(obj[arr[i]] !=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tempArr.push(arr[i]);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        obj[arr[i]] 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今天晚上的作业：如果数组中存在多个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NaN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，一个都不要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NaN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NaN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NaN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str = [];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第一种方法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arr.join(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).split(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NaN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).join(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).split(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第二种方法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  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j=i+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;j&lt;arr.length;j++){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(arr[i]==arr[j] || Number.isNaN(arr[i]) == 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j=++i;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str.push(arr[i]);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(Number.isNaN(str[str.length-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])){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str.splice(str.length-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console.log(str);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第三种方法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(!str.includes(arr[i])){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(!Number.isNaN(arr[i])){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str.push(arr[i]);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str.sort(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(a,b){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a&lt;b;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console.log(str);</w:t>
      </w:r>
    </w:p>
    <w:p w:rsidR="009C0BAA" w:rsidRDefault="009C0BAA">
      <w:pPr>
        <w:widowControl/>
        <w:spacing w:after="240"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数组的排序方法：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翻转：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*.reverse() str.split(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).reverse().join(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排序：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*.sort()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该方法的返回值是排序之后的数组，默认是升序（按照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unicode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编码值进行排序）；会改变原本的数组。（高阶函数）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114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>// arr.sort();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arr.sort(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(x,y){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Math.random() &gt;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0.5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console.log(arr);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冒泡排序：（冒大泡、冒小泡）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j=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j=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.....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 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temp = 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 = 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 = temp;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 = 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 = arr[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j=i+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;j&lt;arr.length;j++){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(arr[i] &lt; arr[j]){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8000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color w:val="008000"/>
          <w:kern w:val="0"/>
          <w:sz w:val="20"/>
          <w:szCs w:val="20"/>
          <w:shd w:val="clear" w:color="auto" w:fill="FFFFFF"/>
        </w:rPr>
        <w:t>位置交换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temp = arr[i];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arr[i] = arr[j];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    arr[j] = temp;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pacing w:after="240"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数组的操作方法：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数组的合并：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*.concat()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该方法的返回值会创建一个新的数组，不会改变原本的数组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克隆数组（开辟新的内存空间，存放该数组）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arr1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arr2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arr1.concat(arr2);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 = [].concat(arr1);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数组的截取：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*.slice(startIndex,endIndex)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该方法的返回值：截取的数组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不会改变原本的数组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、省略参数：默认截取全部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、只写一个参数，代表起始下标：如果为正数，从起始下标开始，截取剩余的全部；如果是负数，反向截取。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、两个参数都不省略，起始下标，结束下标，截取时，包含起始下标对应的元素，不包含结束下标对应的元素。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数组的增删改查：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*.splice(startIndex,length,ele1,ele2,ele3...)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如果括号里面写一个数字表示从第几个开始截取后面的所有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该方法的返回值是截取的部分（数组），该方法会改变原本的数组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arr.sort(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(){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Math.random() &gt;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0.5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arr.splice(arr.indexOf(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) +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666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arr.splice(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 = [];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数组的遍历方法：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arr.forEach(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(v,i,arr){})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arr.forEach(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(v,i,a){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num=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console.log(v,i,a);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str = 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"abcdefghijk"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Array.prototype.forEach.call(str,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console.log(v,i);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call: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借用某个对象下的方法，使用另外一个对象替换掉当前对象，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call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方法里的第一个参数是另外一个对象，后面的若干个参数会传入到借用方法里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obj1 = 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    name: 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宋体" w:hAnsi="宋体" w:cs="宋体" w:hint="eastAsia"/>
          <w:color w:val="A31515"/>
          <w:kern w:val="0"/>
          <w:sz w:val="20"/>
          <w:szCs w:val="20"/>
          <w:shd w:val="clear" w:color="auto" w:fill="FFFFFF"/>
        </w:rPr>
        <w:t>张三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    sayName: 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(a,b){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        console.log(a + 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.name + b);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obj2 = 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    name: 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宋体" w:hAnsi="宋体" w:cs="宋体" w:hint="eastAsia"/>
          <w:color w:val="A31515"/>
          <w:kern w:val="0"/>
          <w:sz w:val="20"/>
          <w:szCs w:val="20"/>
          <w:shd w:val="clear" w:color="auto" w:fill="FFFFFF"/>
        </w:rPr>
        <w:t>李四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obj1.sayName.call(obj2,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"Hello,"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宋体" w:hAnsi="宋体" w:cs="宋体" w:hint="eastAsia"/>
          <w:color w:val="A31515"/>
          <w:kern w:val="0"/>
          <w:sz w:val="20"/>
          <w:szCs w:val="20"/>
          <w:shd w:val="clear" w:color="auto" w:fill="FFFFFF"/>
        </w:rPr>
        <w:t>你长得好帅！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元素的处理方法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*.map(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 = arr.map(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(v){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v ==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? v + </w:t>
      </w:r>
      <w:r>
        <w:rPr>
          <w:rFonts w:ascii="Consolas" w:hAnsi="Consolas" w:cs="Consolas"/>
          <w:color w:val="A31515"/>
          <w:kern w:val="0"/>
          <w:sz w:val="20"/>
          <w:szCs w:val="20"/>
          <w:shd w:val="clear" w:color="auto" w:fill="FFFFFF"/>
        </w:rPr>
        <w:t>"66"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: v +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数组的过滤方法：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*.filter(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88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777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666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a = arr.filter(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(v){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v &gt;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&amp;&amp; v &lt; </w:t>
      </w:r>
      <w:r>
        <w:rPr>
          <w:rFonts w:ascii="Consolas" w:hAnsi="Consolas" w:cs="Consolas"/>
          <w:color w:val="09885A"/>
          <w:kern w:val="0"/>
          <w:sz w:val="20"/>
          <w:szCs w:val="20"/>
          <w:shd w:val="clear" w:color="auto" w:fill="FFFFFF"/>
        </w:rPr>
        <w:t>777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;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});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数组的克隆方法：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*.copyWithin(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替换元素的开始位置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,startIndex,endIndex)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startIndex-endIndex</w:t>
      </w: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：复制的元素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数组的归并方法：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数组元素的查找方法：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数组的替换方法：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数组中元素的检测方法：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shd w:val="clear" w:color="auto" w:fill="FFFFFF"/>
        </w:rPr>
        <w:t>数组元素的包含方法：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数组的归并方法：累加器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*.reduce(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(prev,ele){},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*.reduceRight(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(prev,ele){},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arr= [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,[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7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8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9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]];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sum = arr.reduceRight(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(prev,ele){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console.log(ele);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2"/>
          <w:szCs w:val="22"/>
          <w:shd w:val="clear" w:color="auto" w:fill="FFFFFF"/>
        </w:rPr>
        <w:t>// return prev * ele;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},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二维数组处理成一维数组：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tempArr = [];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i=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2"/>
          <w:szCs w:val="22"/>
          <w:shd w:val="clear" w:color="auto" w:fill="FFFFFF"/>
        </w:rPr>
        <w:t>// if(Array.isArray(arr[i])){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2"/>
          <w:szCs w:val="22"/>
          <w:shd w:val="clear" w:color="auto" w:fill="FFFFFF"/>
        </w:rPr>
        <w:t>//  tempArr.push(...arr[i]);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2"/>
          <w:szCs w:val="22"/>
          <w:shd w:val="clear" w:color="auto" w:fill="FFFFFF"/>
        </w:rPr>
        <w:t>// }else{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2"/>
          <w:szCs w:val="22"/>
          <w:shd w:val="clear" w:color="auto" w:fill="FFFFFF"/>
        </w:rPr>
        <w:t>//  tempArr.push(arr[i]);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8000"/>
          <w:kern w:val="0"/>
          <w:sz w:val="22"/>
          <w:szCs w:val="22"/>
          <w:shd w:val="clear" w:color="auto" w:fill="FFFFFF"/>
        </w:rPr>
        <w:t>// 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tempArr = tempArr.concat(arr[i]);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}</w:t>
      </w:r>
    </w:p>
    <w:p w:rsidR="009C0BAA" w:rsidRDefault="009C0BAA">
      <w:pPr>
        <w:widowControl/>
        <w:jc w:val="left"/>
        <w:rPr>
          <w:sz w:val="32"/>
          <w:szCs w:val="4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数组元素的查找方法：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查找值：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*.find(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查找下标：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*.findIndex(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val = arr.find(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i == 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});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index = arr.findIndex(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v == 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});</w:t>
      </w:r>
    </w:p>
    <w:p w:rsidR="009C0BAA" w:rsidRDefault="009C0BAA">
      <w:pPr>
        <w:widowControl/>
        <w:jc w:val="left"/>
        <w:rPr>
          <w:sz w:val="32"/>
          <w:szCs w:val="4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数组的替换方法：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*.fill(</w:t>
      </w: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替换的值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,startIndex,endIndex);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arr.fill(</w:t>
      </w:r>
      <w:r>
        <w:rPr>
          <w:rFonts w:ascii="Consolas" w:hAnsi="Consolas" w:cs="Consolas"/>
          <w:color w:val="A31515"/>
          <w:kern w:val="0"/>
          <w:sz w:val="22"/>
          <w:szCs w:val="22"/>
          <w:shd w:val="clear" w:color="auto" w:fill="FFFFFF"/>
        </w:rPr>
        <w:t>"Hello"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);</w:t>
      </w:r>
    </w:p>
    <w:p w:rsidR="009C0BAA" w:rsidRDefault="009C0BAA">
      <w:pPr>
        <w:widowControl/>
        <w:jc w:val="left"/>
        <w:rPr>
          <w:sz w:val="32"/>
          <w:szCs w:val="4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数组中元素的检测方法：返回值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|| 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false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检测每一个元素：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*.every(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检测某些元素：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*.some(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arr = [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0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2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3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4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5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,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b1 = arr.every(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v &gt;= 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1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var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b2 = arr.some(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function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    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v &gt;= </w:t>
      </w:r>
      <w:r>
        <w:rPr>
          <w:rFonts w:ascii="Consolas" w:hAnsi="Consolas" w:cs="Consolas"/>
          <w:color w:val="09885A"/>
          <w:kern w:val="0"/>
          <w:sz w:val="22"/>
          <w:szCs w:val="22"/>
          <w:shd w:val="clear" w:color="auto" w:fill="FFFFFF"/>
        </w:rPr>
        <w:t>6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})</w:t>
      </w:r>
    </w:p>
    <w:p w:rsidR="009C0BAA" w:rsidRDefault="009C0BAA">
      <w:pPr>
        <w:widowControl/>
        <w:jc w:val="left"/>
        <w:rPr>
          <w:sz w:val="32"/>
          <w:szCs w:val="4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数组元素的包含方法：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true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 || </w:t>
      </w:r>
      <w:r>
        <w:rPr>
          <w:rFonts w:ascii="Consolas" w:hAnsi="Consolas" w:cs="Consolas"/>
          <w:color w:val="0000FF"/>
          <w:kern w:val="0"/>
          <w:sz w:val="22"/>
          <w:szCs w:val="22"/>
          <w:shd w:val="clear" w:color="auto" w:fill="FFFFFF"/>
        </w:rPr>
        <w:t>false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>*.includes(</w:t>
      </w:r>
      <w:r>
        <w:rPr>
          <w:rFonts w:ascii="宋体" w:hAnsi="宋体" w:cs="宋体" w:hint="eastAsia"/>
          <w:color w:val="000000"/>
          <w:kern w:val="0"/>
          <w:sz w:val="22"/>
          <w:szCs w:val="22"/>
          <w:shd w:val="clear" w:color="auto" w:fill="FFFFFF"/>
        </w:rPr>
        <w:t>元素</w:t>
      </w:r>
      <w:r>
        <w:rPr>
          <w:rFonts w:ascii="Consolas" w:hAnsi="Consolas" w:cs="Consolas"/>
          <w:color w:val="000000"/>
          <w:kern w:val="0"/>
          <w:sz w:val="22"/>
          <w:szCs w:val="22"/>
          <w:shd w:val="clear" w:color="auto" w:fill="FFFFFF"/>
        </w:rPr>
        <w:t xml:space="preserve">) </w:t>
      </w:r>
    </w:p>
    <w:p w:rsidR="009C0BAA" w:rsidRDefault="009C0BAA"/>
    <w:p w:rsidR="009C0BAA" w:rsidRDefault="009C0BAA"/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数组的方法：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一、静态方法：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是否是数组：</w:t>
      </w: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Array.isArray()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伪数组转数组：</w:t>
      </w: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Array.from()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创建数组：</w:t>
      </w: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Array.of()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function createArray(){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return Array.of(...arguments);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</w:t>
      </w:r>
    </w:p>
    <w:p w:rsidR="009C0BAA" w:rsidRDefault="009C0BAA">
      <w:pPr>
        <w:rPr>
          <w:color w:val="000000"/>
        </w:rPr>
      </w:pPr>
    </w:p>
    <w:p w:rsidR="009C0BAA" w:rsidRDefault="009C0BAA">
      <w:pPr>
        <w:rPr>
          <w:color w:val="000000"/>
        </w:rPr>
      </w:pPr>
      <w:r>
        <w:rPr>
          <w:color w:val="000000"/>
        </w:rPr>
        <w:t xml:space="preserve">// </w:t>
      </w:r>
      <w:r>
        <w:rPr>
          <w:rFonts w:hint="eastAsia"/>
          <w:color w:val="000000"/>
        </w:rPr>
        <w:t>向数组的尾部添加一个或者多个元素，并返回数组新的长度：</w:t>
      </w:r>
      <w:r>
        <w:rPr>
          <w:color w:val="FF0000"/>
        </w:rPr>
        <w:t xml:space="preserve">*.push(ele1,ele2....)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从数组的尾部删除一个元素，并返回被删除的元素：</w:t>
      </w:r>
      <w:r>
        <w:rPr>
          <w:color w:val="FF0000"/>
        </w:rPr>
        <w:t xml:space="preserve">*.pop()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从数组的头部删除一个元素，并返回被删除的元素：</w:t>
      </w:r>
      <w:r>
        <w:rPr>
          <w:color w:val="FF0000"/>
        </w:rPr>
        <w:t xml:space="preserve">*.shift()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向数组的头部添加一个或者多个元素，并返回数组新的长度：</w:t>
      </w:r>
      <w:r>
        <w:rPr>
          <w:color w:val="FF0000"/>
        </w:rPr>
        <w:t>*.unshift(ele1,....)</w:t>
      </w:r>
      <w:r>
        <w:rPr>
          <w:color w:val="000000"/>
        </w:rPr>
        <w:t xml:space="preserve">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数组的翻转：</w:t>
      </w:r>
      <w:r>
        <w:rPr>
          <w:color w:val="FF0000"/>
        </w:rPr>
        <w:t xml:space="preserve">*.reverse()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位置方法（查找位置的）：</w:t>
      </w:r>
      <w:r>
        <w:rPr>
          <w:color w:val="FF0000"/>
        </w:rPr>
        <w:t xml:space="preserve">*.indexOf *.lastIndexOf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color w:val="FF0000"/>
        </w:rPr>
        <w:t>*.findIndex(function(){})</w:t>
      </w:r>
      <w:r>
        <w:rPr>
          <w:rFonts w:hint="eastAsia"/>
          <w:color w:val="FF0000"/>
        </w:rPr>
        <w:t>（高阶函数）</w:t>
      </w:r>
    </w:p>
    <w:p w:rsidR="009C0BAA" w:rsidRDefault="009C0BAA">
      <w:pPr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数组的合并：</w:t>
      </w:r>
      <w:r>
        <w:rPr>
          <w:color w:val="FF0000"/>
        </w:rPr>
        <w:t xml:space="preserve">*.concat(arr1,ele1....)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数组的操作方法：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数组的合并：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*.concat()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该方法的返回值会创建一个新的数组，不会改变原本的数组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克隆数组（开辟新的内存空间，存放该数组）</w:t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数组的截取、删除、添加、替换：</w:t>
      </w:r>
      <w:r>
        <w:rPr>
          <w:color w:val="FF0000"/>
        </w:rPr>
        <w:t xml:space="preserve">*.splice(startIndex,length,ele1,ele2....)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数组的截取：</w:t>
      </w:r>
      <w:r>
        <w:rPr>
          <w:color w:val="FF0000"/>
        </w:rPr>
        <w:t xml:space="preserve">*.slice(startIndex,endIndex) 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数组的转换：</w:t>
      </w:r>
      <w:r>
        <w:t>*.join(</w:t>
      </w:r>
      <w:r>
        <w:rPr>
          <w:rFonts w:hint="eastAsia"/>
        </w:rPr>
        <w:t>分隔符</w:t>
      </w:r>
      <w:r>
        <w:t xml:space="preserve">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kern w:val="0"/>
          <w:sz w:val="16"/>
          <w:szCs w:val="16"/>
          <w:shd w:val="clear" w:color="auto" w:fill="FFFFFF"/>
        </w:rPr>
        <w:t>        </w:t>
      </w: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// 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字符串转数组：</w:t>
      </w: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*.split(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分隔符</w:t>
      </w: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)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数组的转换：</w:t>
      </w:r>
      <w:r>
        <w:rPr>
          <w:color w:val="FF0000"/>
        </w:rPr>
        <w:t xml:space="preserve">*.toString() </w:t>
      </w:r>
    </w:p>
    <w:p w:rsidR="009C0BAA" w:rsidRDefault="009C0BAA">
      <w:pPr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数组中是否包含该元素：</w:t>
      </w:r>
      <w:r>
        <w:rPr>
          <w:color w:val="FF0000"/>
        </w:rPr>
        <w:t xml:space="preserve">*.includes(ele) </w:t>
      </w:r>
    </w:p>
    <w:p w:rsidR="009C0BAA" w:rsidRDefault="009C0BAA">
      <w:pPr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数组的过滤：</w:t>
      </w:r>
      <w:r>
        <w:rPr>
          <w:color w:val="FF0000"/>
        </w:rPr>
        <w:t xml:space="preserve">*.filter(function(a){return </w:t>
      </w:r>
      <w:r>
        <w:rPr>
          <w:rFonts w:hint="eastAsia"/>
          <w:color w:val="FF0000"/>
        </w:rPr>
        <w:t>条件</w:t>
      </w:r>
      <w:r>
        <w:rPr>
          <w:color w:val="FF0000"/>
        </w:rPr>
        <w:t>(a &lt; 5)})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数组的遍历：</w:t>
      </w:r>
      <w:r>
        <w:rPr>
          <w:color w:val="FF0000"/>
        </w:rPr>
        <w:t xml:space="preserve">*.forEach(function(v,i){}) </w:t>
      </w:r>
    </w:p>
    <w:p w:rsidR="009C0BAA" w:rsidRDefault="009C0BAA">
      <w:pPr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数组的归并方法：</w:t>
      </w:r>
      <w:r>
        <w:rPr>
          <w:color w:val="FF0000"/>
        </w:rPr>
        <w:t>*.reduce(function(prev,ele){},</w:t>
      </w:r>
      <w:r>
        <w:rPr>
          <w:rFonts w:hint="eastAsia"/>
          <w:color w:val="FF0000"/>
        </w:rPr>
        <w:t>初始值</w:t>
      </w:r>
      <w:r>
        <w:rPr>
          <w:color w:val="FF0000"/>
        </w:rPr>
        <w:t xml:space="preserve">) reduceRight </w:t>
      </w:r>
    </w:p>
    <w:p w:rsidR="009C0BAA" w:rsidRDefault="009C0BAA">
      <w:pPr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数组的排序，默认使用</w:t>
      </w:r>
      <w:r>
        <w:rPr>
          <w:color w:val="FF0000"/>
        </w:rPr>
        <w:t>unicode</w:t>
      </w:r>
      <w:r>
        <w:rPr>
          <w:rFonts w:hint="eastAsia"/>
          <w:color w:val="000000"/>
        </w:rPr>
        <w:t>编码值进行排序（高阶函数）：</w:t>
      </w:r>
      <w:r>
        <w:rPr>
          <w:color w:val="FF0000"/>
        </w:rPr>
        <w:t xml:space="preserve">*.sort(function(a,b){return a &gt; b;})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数组的静态方法：判断是否是数组</w:t>
      </w:r>
      <w:r>
        <w:rPr>
          <w:color w:val="FF0000"/>
        </w:rPr>
        <w:t xml:space="preserve">Array.isArray() </w:t>
      </w:r>
    </w:p>
    <w:p w:rsidR="009C0BAA" w:rsidRDefault="009C0BA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伪数组转数组</w:t>
      </w:r>
      <w:r>
        <w:rPr>
          <w:color w:val="000000"/>
        </w:rPr>
        <w:t>:</w:t>
      </w:r>
      <w:r>
        <w:rPr>
          <w:color w:val="FF0000"/>
        </w:rPr>
        <w:t>Array.from(</w:t>
      </w:r>
      <w:r>
        <w:rPr>
          <w:rFonts w:hint="eastAsia"/>
          <w:color w:val="FF0000"/>
        </w:rPr>
        <w:t>伪数组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数组元素的处理：</w:t>
      </w:r>
      <w:r>
        <w:rPr>
          <w:color w:val="FF0000"/>
        </w:rPr>
        <w:t>*.map(function(v){})</w:t>
      </w:r>
    </w:p>
    <w:p w:rsidR="009C0BAA" w:rsidRDefault="009C0BAA">
      <w:pPr>
        <w:rPr>
          <w:color w:val="FF000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数组的位置方法：如果未出现，返回值</w:t>
      </w:r>
      <w:r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  <w:t>-1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从指定数组中从前向后查找某个元素首次出现的位置（下标）：</w:t>
      </w:r>
      <w:r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  <w:t>*.indexOf(</w:t>
      </w:r>
      <w:r>
        <w:rPr>
          <w:rFonts w:ascii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元素</w:t>
      </w:r>
      <w:r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  <w:t xml:space="preserve">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从指定数组中从前向后查找某个元素最后出现的位置（下标）：</w:t>
      </w:r>
      <w:r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  <w:t>*.lastIndexOf(</w:t>
      </w:r>
      <w:r>
        <w:rPr>
          <w:rFonts w:ascii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元素</w:t>
      </w:r>
      <w:r>
        <w:rPr>
          <w:rFonts w:ascii="Consolas" w:hAnsi="Consolas" w:cs="Consolas"/>
          <w:color w:val="FF0000"/>
          <w:kern w:val="0"/>
          <w:sz w:val="18"/>
          <w:szCs w:val="18"/>
          <w:shd w:val="clear" w:color="auto" w:fill="FFFFFF"/>
        </w:rPr>
        <w:t>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排序：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*.sort()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该方法的返回值是排序之后的数组，默认是升序（按照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unicode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编码值进行排序）；会改变原本的数组。（高阶函数）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arr = [9,12,23,87,98,4,114,66];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// arr.sort();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*.sort(function(x,y){</w:t>
      </w:r>
    </w:p>
    <w:p w:rsidR="009C0BAA" w:rsidRDefault="009C0BAA">
      <w:pPr>
        <w:widowControl/>
        <w:shd w:val="clear" w:color="auto" w:fill="FFFFFF"/>
        <w:spacing w:line="228" w:lineRule="atLeast"/>
        <w:ind w:firstLine="420"/>
        <w:jc w:val="left"/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return x&gt;y;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})</w:t>
      </w:r>
    </w:p>
    <w:p w:rsidR="009C0BAA" w:rsidRDefault="009C0BAA">
      <w:pPr>
        <w:widowControl/>
        <w:shd w:val="clear" w:color="auto" w:fill="FFFFFF"/>
        <w:spacing w:line="228" w:lineRule="atLeast"/>
        <w:ind w:left="420" w:firstLine="420"/>
        <w:jc w:val="left"/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</w:pP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随机排序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: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arr.sort(function(x,y){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 return Math.random() &gt; 0.5;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});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console.log(arr);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数组的遍历方法：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arr.forEach(function(v,i,arr){})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arr = [1,2,3,4,5,6,7,8,9];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arr.forEach(function(v,i,a){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var num=0;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console.log(v,i,a);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str = "abcdefghijk";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Array.prototype.forEach.call(str,function(v,i){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console.log(v,i);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call: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借用某个对象下的方法，使用另外一个对象替换掉当前对象，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call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方法里的第一个参数是另外一个对象，后面的若干个参数会传入到借用方法里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元素的处理方法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*.map(function(v,i){})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</w:t>
      </w: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// var arr = [1,2,3,4,5,6,7];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        // var a = arr.map(function(v){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        //  return v == 6 ? v + "66" : v + 10;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  <w:shd w:val="clear" w:color="auto" w:fill="FFFFFF"/>
        </w:rPr>
        <w:t>        // });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数组的过滤方法：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*.filter(function(){})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arr = [1,2,3,4,5,6,7,88,777,666];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a = arr.filter(function(v){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        //  return v &gt; 6 &amp;&amp; v &lt; 777;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数组的克隆方法：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*.copyWithin(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替换元素的开始位置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,startIndex,endIndex)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startIndex-endIndex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：复制的元素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数组的归并方法：累加器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*.reduce(function(prev,ele){},0) 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*.reduceRight(function(prev,ele){},0)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arr = [1,2,3,4,5,6,[7,8,9]];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sum = arr.reduceRight(function(prev,ele){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console.log(ele);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// return prev * ele;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},1);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二维数组处理成一维数组：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tempArr = [];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for(var i=0;i&lt;arr.length;i++){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// if(Array.isArray(arr[i])){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//  tempArr.push(...arr[i]);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// }else{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//  tempArr.push(arr[i]);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// 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tempArr = tempArr.concat(arr[i]);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数组元素的查找方法：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查找值：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*.find(function(v,i){})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查找下标：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*.findIndex(function(v,i){})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arr = [1,2,3,4,5,6];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val = arr.find(function(v,i){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return i == 3;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index = arr.findIndex(function(v,i){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return v == 3;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});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数组的替换方法：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        // *.fill(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替换的值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,startIndex,endIndex);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arr = [1,2,3,4,5,6];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arr.fill("Hello",2,3);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数组中元素的检测方法：返回值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 true || false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检测每一个元素：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*.every(function(v,i){})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color w:val="FF0000"/>
          <w:kern w:val="0"/>
          <w:sz w:val="20"/>
          <w:szCs w:val="20"/>
          <w:shd w:val="clear" w:color="auto" w:fill="FFFFFF"/>
        </w:rPr>
        <w:t>检测某些元素：</w:t>
      </w:r>
      <w:r>
        <w:rPr>
          <w:rFonts w:ascii="Consolas" w:hAnsi="Consolas" w:cs="Consolas"/>
          <w:color w:val="FF0000"/>
          <w:kern w:val="0"/>
          <w:sz w:val="20"/>
          <w:szCs w:val="20"/>
          <w:shd w:val="clear" w:color="auto" w:fill="FFFFFF"/>
        </w:rPr>
        <w:t>*.some(function(v,i){})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arr = [0,1,2,3,4,5,6];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b1 = arr.every(function(v,i){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return v &gt;= 1;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var b2 = arr.some(function(v,i){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 return v &gt;= 6;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})</w:t>
      </w:r>
    </w:p>
    <w:p w:rsidR="009C0BAA" w:rsidRDefault="009C0BAA">
      <w:pPr>
        <w:widowControl/>
        <w:jc w:val="left"/>
        <w:rPr>
          <w:sz w:val="24"/>
          <w:szCs w:val="32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 xml:space="preserve">        // 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数组元素的包含方法：</w:t>
      </w: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true || false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// *.includes(</w:t>
      </w:r>
      <w:r>
        <w:rPr>
          <w:rFonts w:ascii="宋体" w:hAnsi="宋体" w:cs="宋体" w:hint="eastAsia"/>
          <w:kern w:val="0"/>
          <w:sz w:val="20"/>
          <w:szCs w:val="20"/>
          <w:shd w:val="clear" w:color="auto" w:fill="FFFFFF"/>
        </w:rPr>
        <w:t>元素</w:t>
      </w: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)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kern w:val="0"/>
          <w:sz w:val="20"/>
          <w:szCs w:val="20"/>
          <w:shd w:val="clear" w:color="auto" w:fill="FFFFFF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  <w:shd w:val="clear" w:color="auto" w:fill="FFFFFF"/>
        </w:rPr>
        <w:t>        </w:t>
      </w: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color w:val="008000"/>
          <w:kern w:val="0"/>
          <w:sz w:val="16"/>
          <w:szCs w:val="16"/>
          <w:shd w:val="clear" w:color="auto" w:fill="FFFFFF"/>
        </w:rPr>
      </w:pPr>
    </w:p>
    <w:p w:rsidR="009C0BAA" w:rsidRDefault="009C0BAA">
      <w:pPr>
        <w:widowControl/>
        <w:shd w:val="clear" w:color="auto" w:fill="FFFFFF"/>
        <w:spacing w:line="228" w:lineRule="atLeast"/>
        <w:jc w:val="left"/>
        <w:rPr>
          <w:rFonts w:ascii="Consolas" w:hAnsi="Consolas" w:cs="Consolas"/>
          <w:kern w:val="0"/>
          <w:sz w:val="18"/>
          <w:szCs w:val="18"/>
          <w:shd w:val="clear" w:color="auto" w:fill="FFFFFF"/>
        </w:rPr>
      </w:pP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>alert(1);</w:t>
      </w:r>
      <w:r>
        <w:rPr>
          <w:rFonts w:hint="eastAsia"/>
          <w:color w:val="FF0000"/>
        </w:rPr>
        <w:t>警告弹出框</w:t>
      </w:r>
    </w:p>
    <w:p w:rsidR="009C0BAA" w:rsidRDefault="009C0BAA">
      <w:pPr>
        <w:rPr>
          <w:color w:val="FF0000"/>
        </w:rPr>
      </w:pPr>
      <w:r>
        <w:rPr>
          <w:color w:val="FF0000"/>
        </w:rPr>
        <w:t>confirm("</w:t>
      </w:r>
      <w:r>
        <w:rPr>
          <w:rFonts w:hint="eastAsia"/>
          <w:color w:val="FF0000"/>
        </w:rPr>
        <w:t>输出的内容</w:t>
      </w:r>
      <w:r>
        <w:rPr>
          <w:color w:val="FF0000"/>
        </w:rPr>
        <w:t>");</w:t>
      </w:r>
      <w:r>
        <w:rPr>
          <w:rFonts w:hint="eastAsia"/>
          <w:color w:val="FF0000"/>
        </w:rPr>
        <w:t>确认系统能够弹出框</w:t>
      </w:r>
    </w:p>
    <w:p w:rsidR="009C0BAA" w:rsidRDefault="009C0BAA">
      <w:pPr>
        <w:rPr>
          <w:color w:val="FF0000"/>
        </w:rPr>
      </w:pPr>
      <w:r>
        <w:rPr>
          <w:color w:val="FF0000"/>
        </w:rPr>
        <w:t>prompt("</w:t>
      </w:r>
      <w:r>
        <w:rPr>
          <w:rFonts w:hint="eastAsia"/>
          <w:color w:val="FF0000"/>
        </w:rPr>
        <w:t>请输入你的成绩</w:t>
      </w:r>
      <w:r>
        <w:rPr>
          <w:color w:val="FF0000"/>
        </w:rPr>
        <w:t>:","</w:t>
      </w:r>
      <w:r>
        <w:rPr>
          <w:rFonts w:hint="eastAsia"/>
          <w:color w:val="FF0000"/>
        </w:rPr>
        <w:t>成绩范围在</w:t>
      </w:r>
      <w:r>
        <w:rPr>
          <w:color w:val="FF0000"/>
        </w:rPr>
        <w:t>0-100</w:t>
      </w:r>
      <w:r>
        <w:rPr>
          <w:rFonts w:hint="eastAsia"/>
          <w:color w:val="FF0000"/>
        </w:rPr>
        <w:t>之间</w:t>
      </w:r>
      <w:r>
        <w:rPr>
          <w:color w:val="FF0000"/>
        </w:rPr>
        <w:t>");</w:t>
      </w:r>
      <w:r>
        <w:rPr>
          <w:rFonts w:hint="eastAsia"/>
          <w:color w:val="FF0000"/>
        </w:rPr>
        <w:t>输入弹出框</w:t>
      </w:r>
    </w:p>
    <w:p w:rsidR="009C0BAA" w:rsidRDefault="009C0BAA">
      <w:pPr>
        <w:rPr>
          <w:color w:val="FF0000"/>
        </w:rPr>
      </w:pPr>
      <w:r>
        <w:rPr>
          <w:color w:val="FF0000"/>
        </w:rPr>
        <w:t>alert(prompt("</w:t>
      </w:r>
      <w:r>
        <w:rPr>
          <w:rFonts w:hint="eastAsia"/>
          <w:color w:val="FF0000"/>
        </w:rPr>
        <w:t>请输入信息</w:t>
      </w:r>
      <w:r>
        <w:rPr>
          <w:color w:val="FF0000"/>
        </w:rPr>
        <w:t>:","</w:t>
      </w:r>
      <w:r>
        <w:rPr>
          <w:rFonts w:hint="eastAsia"/>
          <w:color w:val="FF0000"/>
        </w:rPr>
        <w:t>成绩范围在</w:t>
      </w:r>
      <w:r>
        <w:rPr>
          <w:color w:val="FF0000"/>
        </w:rPr>
        <w:t xml:space="preserve"> 0-100</w:t>
      </w:r>
      <w:r>
        <w:rPr>
          <w:rFonts w:hint="eastAsia"/>
          <w:color w:val="FF0000"/>
        </w:rPr>
        <w:t>之间</w:t>
      </w:r>
      <w:r>
        <w:rPr>
          <w:color w:val="FF0000"/>
        </w:rPr>
        <w:t>"));</w:t>
      </w:r>
    </w:p>
    <w:p w:rsidR="009C0BAA" w:rsidRDefault="009C0BAA">
      <w:pPr>
        <w:rPr>
          <w:color w:val="FF0000"/>
        </w:rPr>
      </w:pPr>
      <w:r>
        <w:rPr>
          <w:color w:val="FF0000"/>
        </w:rPr>
        <w:t>document.write("</w:t>
      </w:r>
      <w:r>
        <w:rPr>
          <w:rFonts w:hint="eastAsia"/>
          <w:color w:val="FF0000"/>
        </w:rPr>
        <w:t>页面输出</w:t>
      </w:r>
      <w:r>
        <w:rPr>
          <w:color w:val="FF0000"/>
        </w:rPr>
        <w:t>");</w:t>
      </w:r>
    </w:p>
    <w:p w:rsidR="009C0BAA" w:rsidRDefault="009C0BAA">
      <w:pPr>
        <w:rPr>
          <w:color w:val="FF0000"/>
        </w:rPr>
      </w:pPr>
      <w:r>
        <w:rPr>
          <w:color w:val="FF0000"/>
        </w:rPr>
        <w:t>console.log(“</w:t>
      </w:r>
      <w:r>
        <w:rPr>
          <w:rFonts w:hint="eastAsia"/>
          <w:color w:val="FF0000"/>
        </w:rPr>
        <w:t>控制台输出</w:t>
      </w:r>
      <w:r>
        <w:rPr>
          <w:color w:val="FF0000"/>
        </w:rPr>
        <w:t>”);</w:t>
      </w:r>
    </w:p>
    <w:p w:rsidR="009C0BAA" w:rsidRDefault="009C0BAA">
      <w:r>
        <w:rPr>
          <w:rFonts w:hint="eastAsia"/>
        </w:rPr>
        <w:t>变量声明提升</w:t>
      </w:r>
      <w:r>
        <w:t xml:space="preserve">: </w:t>
      </w:r>
      <w:r>
        <w:rPr>
          <w:rFonts w:hint="eastAsia"/>
        </w:rPr>
        <w:t>提升到当前栈内存的最顶部</w:t>
      </w:r>
    </w:p>
    <w:p w:rsidR="009C0BAA" w:rsidRDefault="009C0BAA">
      <w:r>
        <w:rPr>
          <w:rFonts w:hint="eastAsia"/>
        </w:rPr>
        <w:t>标识符的命名规则：变量名称。</w:t>
      </w:r>
      <w:r>
        <w:t xml:space="preserve">  </w:t>
      </w:r>
      <w:r>
        <w:rPr>
          <w:rFonts w:hint="eastAsia"/>
        </w:rPr>
        <w:t>常量名称</w:t>
      </w:r>
      <w:r>
        <w:t xml:space="preserve">  </w:t>
      </w:r>
      <w:r>
        <w:rPr>
          <w:rFonts w:hint="eastAsia"/>
        </w:rPr>
        <w:t>，属性名称</w:t>
      </w:r>
      <w:r>
        <w:t xml:space="preserve">  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参数名称</w:t>
      </w:r>
      <w:r>
        <w:t xml:space="preserve">  </w:t>
      </w:r>
      <w:r>
        <w:rPr>
          <w:rFonts w:hint="eastAsia"/>
        </w:rPr>
        <w:t>，函数名称</w:t>
      </w:r>
      <w:r>
        <w:t xml:space="preserve">  </w:t>
      </w:r>
      <w:r>
        <w:rPr>
          <w:rFonts w:hint="eastAsia"/>
        </w:rPr>
        <w:t>，</w:t>
      </w:r>
    </w:p>
    <w:p w:rsidR="009C0BAA" w:rsidRDefault="009C0BAA">
      <w:r>
        <w:t xml:space="preserve"> 1</w:t>
      </w:r>
      <w:r>
        <w:rPr>
          <w:rFonts w:hint="eastAsia"/>
        </w:rPr>
        <w:t>不能以数字开头，</w:t>
      </w:r>
    </w:p>
    <w:p w:rsidR="009C0BAA" w:rsidRDefault="009C0BAA">
      <w:r>
        <w:t xml:space="preserve"> 2</w:t>
      </w:r>
      <w:r>
        <w:rPr>
          <w:rFonts w:hint="eastAsia"/>
        </w:rPr>
        <w:t>不能出现除了下划线和</w:t>
      </w:r>
      <w:r>
        <w:t>&amp;</w:t>
      </w:r>
      <w:r>
        <w:rPr>
          <w:rFonts w:hint="eastAsia"/>
        </w:rPr>
        <w:t>以外的任何符号；、</w:t>
      </w:r>
    </w:p>
    <w:p w:rsidR="009C0BAA" w:rsidRDefault="009C0BAA">
      <w:r>
        <w:t xml:space="preserve"> 3</w:t>
      </w:r>
      <w:r>
        <w:rPr>
          <w:rFonts w:hint="eastAsia"/>
        </w:rPr>
        <w:t>关键字不能作为标识符去使用，保留字不建议作为标识符去使用（不要去使用）</w:t>
      </w:r>
    </w:p>
    <w:p w:rsidR="009C0BAA" w:rsidRDefault="009C0BAA">
      <w:r>
        <w:rPr>
          <w:rFonts w:hint="eastAsia"/>
        </w:rPr>
        <w:t>存在变量提升</w:t>
      </w:r>
    </w:p>
    <w:p w:rsidR="009C0BAA" w:rsidRDefault="009C0BAA">
      <w:r>
        <w:tab/>
      </w:r>
      <w:r>
        <w:tab/>
        <w:t xml:space="preserve">// var </w:t>
      </w:r>
    </w:p>
    <w:p w:rsidR="009C0BAA" w:rsidRDefault="009C0BAA">
      <w:r>
        <w:tab/>
      </w:r>
      <w:r>
        <w:tab/>
        <w:t>// 1</w:t>
      </w:r>
      <w:r>
        <w:rPr>
          <w:rFonts w:hint="eastAsia"/>
        </w:rPr>
        <w:t>、存在函数作用域，不存在块级作用域</w:t>
      </w:r>
    </w:p>
    <w:p w:rsidR="009C0BAA" w:rsidRDefault="009C0BAA">
      <w:r>
        <w:tab/>
      </w:r>
      <w:r>
        <w:tab/>
        <w:t>// 2</w:t>
      </w:r>
      <w:r>
        <w:rPr>
          <w:rFonts w:hint="eastAsia"/>
        </w:rPr>
        <w:t>、可以重复声明</w:t>
      </w:r>
    </w:p>
    <w:p w:rsidR="009C0BAA" w:rsidRDefault="009C0BAA">
      <w:r>
        <w:tab/>
      </w:r>
      <w:r>
        <w:tab/>
        <w:t>// 3</w:t>
      </w:r>
      <w:r>
        <w:rPr>
          <w:rFonts w:hint="eastAsia"/>
        </w:rPr>
        <w:t>、声明的变量会作为</w:t>
      </w:r>
      <w:r>
        <w:t>window</w:t>
      </w:r>
      <w:r>
        <w:rPr>
          <w:rFonts w:hint="eastAsia"/>
        </w:rPr>
        <w:t>对象的属性或者方法而存在</w:t>
      </w:r>
    </w:p>
    <w:p w:rsidR="009C0BAA" w:rsidRDefault="009C0BAA">
      <w:r>
        <w:tab/>
      </w:r>
      <w:r>
        <w:tab/>
        <w:t>// 4</w:t>
      </w:r>
      <w:r>
        <w:rPr>
          <w:rFonts w:hint="eastAsia"/>
        </w:rPr>
        <w:t>、声明的变量存在声明提升</w:t>
      </w:r>
    </w:p>
    <w:p w:rsidR="009C0BAA" w:rsidRDefault="009C0BAA">
      <w:r>
        <w:tab/>
      </w:r>
      <w:r>
        <w:tab/>
        <w:t>// 5</w:t>
      </w:r>
      <w:r>
        <w:rPr>
          <w:rFonts w:hint="eastAsia"/>
        </w:rPr>
        <w:t>、使用</w:t>
      </w:r>
      <w:r>
        <w:t>var</w:t>
      </w:r>
      <w:r>
        <w:rPr>
          <w:rFonts w:hint="eastAsia"/>
        </w:rPr>
        <w:t>声明的变量是局部变量，不适用</w:t>
      </w:r>
      <w:r>
        <w:t>var</w:t>
      </w:r>
      <w:r>
        <w:rPr>
          <w:rFonts w:hint="eastAsia"/>
        </w:rPr>
        <w:t>声明的变量是全局变量</w:t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常量得声明：</w:t>
      </w:r>
      <w:r>
        <w:rPr>
          <w:color w:val="FF0000"/>
        </w:rPr>
        <w:t>const</w:t>
      </w:r>
      <w:r>
        <w:rPr>
          <w:rFonts w:hint="eastAsia"/>
          <w:color w:val="FF0000"/>
        </w:rPr>
        <w:t>（</w:t>
      </w:r>
      <w:r>
        <w:rPr>
          <w:color w:val="FF0000"/>
        </w:rPr>
        <w:t>Es6</w:t>
      </w:r>
      <w:r>
        <w:rPr>
          <w:rFonts w:hint="eastAsia"/>
          <w:color w:val="FF0000"/>
        </w:rPr>
        <w:t>之后新增特性</w:t>
      </w:r>
    </w:p>
    <w:p w:rsidR="009C0BAA" w:rsidRDefault="009C0BAA">
      <w:r>
        <w:rPr>
          <w:rFonts w:hint="eastAsia"/>
        </w:rPr>
        <w:t>不可变的量：常量一旦声明，其值不可改变</w:t>
      </w:r>
    </w:p>
    <w:p w:rsidR="009C0BAA" w:rsidRDefault="009C0BAA">
      <w:r>
        <w:rPr>
          <w:rFonts w:hint="eastAsia"/>
        </w:rPr>
        <w:t>常量声明的同时，必须赋值</w:t>
      </w:r>
    </w:p>
    <w:p w:rsidR="009C0BAA" w:rsidRDefault="009C0BAA">
      <w:r>
        <w:rPr>
          <w:rFonts w:hint="eastAsia"/>
        </w:rPr>
        <w:t>常量不能重复声明</w:t>
      </w:r>
    </w:p>
    <w:p w:rsidR="009C0BAA" w:rsidRDefault="009C0BAA">
      <w:r>
        <w:rPr>
          <w:rFonts w:hint="eastAsia"/>
        </w:rPr>
        <w:t>常量不存在提升</w:t>
      </w:r>
    </w:p>
    <w:p w:rsidR="009C0BAA" w:rsidRDefault="009C0BAA">
      <w:r>
        <w:rPr>
          <w:rFonts w:hint="eastAsia"/>
        </w:rPr>
        <w:t>常量存在块级作用域</w:t>
      </w:r>
    </w:p>
    <w:p w:rsidR="009C0BAA" w:rsidRDefault="009C0BAA">
      <w:r>
        <w:rPr>
          <w:rFonts w:hint="eastAsia"/>
        </w:rPr>
        <w:t>常量不会做作为</w:t>
      </w:r>
      <w:r>
        <w:t>window</w:t>
      </w:r>
      <w:r>
        <w:rPr>
          <w:rFonts w:hint="eastAsia"/>
        </w:rPr>
        <w:t>对象下的属性而存在</w:t>
      </w:r>
    </w:p>
    <w:p w:rsidR="009C0BAA" w:rsidRDefault="009C0BAA">
      <w:pPr>
        <w:ind w:left="420" w:firstLine="420"/>
      </w:pPr>
      <w:r>
        <w:tab/>
      </w:r>
    </w:p>
    <w:p w:rsidR="009C0BAA" w:rsidRDefault="009C0BAA">
      <w:pPr>
        <w:rPr>
          <w:color w:val="FF0000"/>
        </w:rPr>
      </w:pPr>
      <w:r>
        <w:rPr>
          <w:rFonts w:hint="eastAsia"/>
          <w:color w:val="FF0000"/>
        </w:rPr>
        <w:t>数据类型：</w:t>
      </w:r>
      <w:r>
        <w:rPr>
          <w:color w:val="FF0000"/>
        </w:rPr>
        <w:t>ES6</w:t>
      </w:r>
      <w:r>
        <w:rPr>
          <w:rFonts w:hint="eastAsia"/>
          <w:color w:val="FF0000"/>
        </w:rPr>
        <w:t>之前</w:t>
      </w:r>
      <w:r>
        <w:rPr>
          <w:color w:val="FF0000"/>
        </w:rPr>
        <w:t xml:space="preserve"> 6</w:t>
      </w:r>
      <w:r>
        <w:rPr>
          <w:rFonts w:hint="eastAsia"/>
          <w:color w:val="FF0000"/>
        </w:rPr>
        <w:t>种</w:t>
      </w:r>
      <w:r>
        <w:rPr>
          <w:color w:val="FF0000"/>
        </w:rPr>
        <w:t xml:space="preserve"> ES6</w:t>
      </w:r>
      <w:r>
        <w:rPr>
          <w:rFonts w:hint="eastAsia"/>
          <w:color w:val="FF0000"/>
        </w:rPr>
        <w:t>新增一种：</w:t>
      </w:r>
      <w:r>
        <w:rPr>
          <w:color w:val="FF0000"/>
        </w:rPr>
        <w:t xml:space="preserve"> symbol</w:t>
      </w:r>
    </w:p>
    <w:p w:rsidR="009C0BAA" w:rsidRDefault="009C0BAA">
      <w:r>
        <w:rPr>
          <w:rFonts w:hint="eastAsia"/>
        </w:rPr>
        <w:t>基本类型的数据存储在栈内存</w:t>
      </w:r>
    </w:p>
    <w:p w:rsidR="009C0BAA" w:rsidRDefault="009C0BAA">
      <w:r>
        <w:rPr>
          <w:rFonts w:hint="eastAsia"/>
        </w:rPr>
        <w:t>引用类型的存储在堆内存</w:t>
      </w:r>
    </w:p>
    <w:p w:rsidR="009C0BAA" w:rsidRDefault="009C0BAA">
      <w:r>
        <w:rPr>
          <w:rFonts w:hint="eastAsia"/>
        </w:rPr>
        <w:t>五中简单的：（基本类型）</w:t>
      </w:r>
    </w:p>
    <w:p w:rsidR="009C0BAA" w:rsidRDefault="009C0BAA">
      <w:pPr>
        <w:ind w:firstLineChars="100" w:firstLine="210"/>
      </w:pPr>
      <w:r>
        <w:rPr>
          <w:rFonts w:hint="eastAsia"/>
        </w:rPr>
        <w:t>三种数据类型：</w:t>
      </w:r>
    </w:p>
    <w:p w:rsidR="009C0BAA" w:rsidRDefault="009C0BAA">
      <w:pPr>
        <w:ind w:firstLineChars="100" w:firstLine="210"/>
      </w:pPr>
      <w:r>
        <w:rPr>
          <w:rFonts w:hint="eastAsia"/>
        </w:rPr>
        <w:t>①字符串：凡是被单引号或者双引号引起来的都是字符串</w:t>
      </w:r>
    </w:p>
    <w:p w:rsidR="009C0BAA" w:rsidRDefault="009C0BAA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字符串对应的构造函数（函数对象）</w:t>
      </w:r>
      <w:r>
        <w:rPr>
          <w:color w:val="FF0000"/>
        </w:rPr>
        <w:t>String</w:t>
      </w:r>
    </w:p>
    <w:p w:rsidR="009C0BAA" w:rsidRDefault="009C0BAA">
      <w:pPr>
        <w:ind w:firstLineChars="100" w:firstLine="210"/>
      </w:pPr>
      <w:r>
        <w:t xml:space="preserve">new   </w:t>
      </w:r>
      <w:r>
        <w:rPr>
          <w:rFonts w:hint="eastAsia"/>
        </w:rPr>
        <w:t>实例化构造函数</w:t>
      </w:r>
      <w:r>
        <w:t xml:space="preserve">   </w:t>
      </w:r>
      <w:r>
        <w:rPr>
          <w:rFonts w:hint="eastAsia"/>
        </w:rPr>
        <w:t>得到实力对象</w:t>
      </w:r>
    </w:p>
    <w:p w:rsidR="009C0BAA" w:rsidRDefault="009C0BAA">
      <w:pPr>
        <w:ind w:firstLineChars="100" w:firstLine="210"/>
      </w:pPr>
      <w:r>
        <w:rPr>
          <w:rFonts w:hint="eastAsia"/>
        </w:rPr>
        <w:t>②数字：整数，</w:t>
      </w:r>
      <w:r>
        <w:t xml:space="preserve"> </w:t>
      </w:r>
      <w:r>
        <w:rPr>
          <w:rFonts w:hint="eastAsia"/>
        </w:rPr>
        <w:t>浮点数，正无穷</w:t>
      </w:r>
      <w:r>
        <w:t>Infinity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负无穷</w:t>
      </w:r>
      <w:r>
        <w:t>Infinity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，</w:t>
      </w:r>
    </w:p>
    <w:p w:rsidR="009C0BAA" w:rsidRDefault="009C0BAA">
      <w:pPr>
        <w:ind w:firstLineChars="100" w:firstLine="210"/>
      </w:pPr>
      <w:r>
        <w:rPr>
          <w:rFonts w:hint="eastAsia"/>
          <w:color w:val="FF0000"/>
        </w:rPr>
        <w:t>数字对应的构造函数：</w:t>
      </w:r>
      <w:r>
        <w:rPr>
          <w:color w:val="FF0000"/>
        </w:rPr>
        <w:t>Number</w:t>
      </w:r>
      <w:r>
        <w:tab/>
      </w:r>
    </w:p>
    <w:p w:rsidR="009C0BAA" w:rsidRDefault="009C0BAA">
      <w:pPr>
        <w:ind w:firstLineChars="100" w:firstLine="210"/>
      </w:pPr>
      <w:r>
        <w:rPr>
          <w:rFonts w:hint="eastAsia"/>
        </w:rPr>
        <w:t>③布尔类型：</w:t>
      </w:r>
      <w:r>
        <w:t>boolean</w:t>
      </w:r>
    </w:p>
    <w:p w:rsidR="009C0BAA" w:rsidRDefault="009C0BAA">
      <w:pPr>
        <w:ind w:firstLineChars="100" w:firstLine="210"/>
      </w:pPr>
      <w:r>
        <w:t>true==&gt;1     false==&gt;0</w:t>
      </w:r>
    </w:p>
    <w:p w:rsidR="009C0BAA" w:rsidRDefault="009C0BAA">
      <w:pPr>
        <w:ind w:firstLineChars="100" w:firstLine="210"/>
      </w:pPr>
      <w:r>
        <w:rPr>
          <w:rFonts w:hint="eastAsia"/>
        </w:rPr>
        <w:t>两种特殊值：</w:t>
      </w:r>
    </w:p>
    <w:p w:rsidR="009C0BAA" w:rsidRDefault="009C0BAA">
      <w:pPr>
        <w:ind w:firstLineChars="100" w:firstLine="210"/>
        <w:rPr>
          <w:color w:val="FF0000"/>
        </w:rPr>
      </w:pPr>
      <w:r>
        <w:rPr>
          <w:color w:val="FF0000"/>
        </w:rPr>
        <w:t>undefined:</w:t>
      </w:r>
    </w:p>
    <w:p w:rsidR="009C0BAA" w:rsidRDefault="009C0BAA">
      <w:pPr>
        <w:ind w:firstLineChars="100" w:firstLine="210"/>
      </w:pPr>
      <w:r>
        <w:rPr>
          <w:rFonts w:hint="eastAsia"/>
        </w:rPr>
        <w:t>变量声明未负值，变量的值是</w:t>
      </w:r>
      <w:r>
        <w:t>undefined</w:t>
      </w:r>
    </w:p>
    <w:p w:rsidR="009C0BAA" w:rsidRDefault="009C0BAA">
      <w:pPr>
        <w:ind w:firstLineChars="100" w:firstLine="210"/>
      </w:pPr>
      <w:r>
        <w:rPr>
          <w:rFonts w:hint="eastAsia"/>
        </w:rPr>
        <w:t>对象下不存在该属性，获取该属性时是</w:t>
      </w:r>
      <w:r>
        <w:t>undefined</w:t>
      </w:r>
    </w:p>
    <w:p w:rsidR="009C0BAA" w:rsidRDefault="009C0BAA">
      <w:pPr>
        <w:ind w:firstLineChars="100" w:firstLine="210"/>
      </w:pPr>
      <w:r>
        <w:rPr>
          <w:rFonts w:hint="eastAsia"/>
        </w:rPr>
        <w:t>函数没有返回值，函数的执行结果是</w:t>
      </w:r>
      <w:r>
        <w:t>undefined</w:t>
      </w:r>
    </w:p>
    <w:p w:rsidR="009C0BAA" w:rsidRDefault="009C0BAA">
      <w:pPr>
        <w:ind w:firstLineChars="100" w:firstLine="210"/>
      </w:pPr>
      <w:r>
        <w:rPr>
          <w:rFonts w:hint="eastAsia"/>
        </w:rPr>
        <w:t>数组中不存在下标对应的元素时，获取该下标对应的元素时值是</w:t>
      </w:r>
      <w:r>
        <w:t>undefined</w:t>
      </w:r>
    </w:p>
    <w:p w:rsidR="009C0BAA" w:rsidRDefault="009C0BAA">
      <w:pPr>
        <w:ind w:firstLineChars="100" w:firstLine="210"/>
      </w:pPr>
      <w:r>
        <w:rPr>
          <w:rFonts w:hint="eastAsia"/>
        </w:rPr>
        <w:t>字符串下标对应的没有字符，</w:t>
      </w:r>
      <w:r>
        <w:t>undefined;</w:t>
      </w:r>
    </w:p>
    <w:p w:rsidR="009C0BAA" w:rsidRDefault="009C0BAA">
      <w:pPr>
        <w:ind w:firstLineChars="100" w:firstLine="210"/>
        <w:rPr>
          <w:color w:val="FF0000"/>
        </w:rPr>
      </w:pPr>
      <w:r>
        <w:rPr>
          <w:color w:val="FF0000"/>
        </w:rPr>
        <w:t>null:</w:t>
      </w:r>
      <w:r>
        <w:rPr>
          <w:rFonts w:hint="eastAsia"/>
          <w:color w:val="FF0000"/>
        </w:rPr>
        <w:t>是一个特殊的空对象，在内存中不站位</w:t>
      </w:r>
    </w:p>
    <w:p w:rsidR="009C0BAA" w:rsidRDefault="009C0BAA">
      <w:pPr>
        <w:ind w:firstLineChars="100" w:firstLine="210"/>
      </w:pPr>
      <w:r>
        <w:t>var num  =10;</w:t>
      </w:r>
    </w:p>
    <w:p w:rsidR="009C0BAA" w:rsidRDefault="009C0BAA">
      <w:pPr>
        <w:ind w:firstLineChars="100" w:firstLine="210"/>
      </w:pPr>
      <w:r>
        <w:t xml:space="preserve">num  = null;  </w:t>
      </w:r>
      <w:r>
        <w:rPr>
          <w:rFonts w:hint="eastAsia"/>
        </w:rPr>
        <w:t>垃圾处理</w:t>
      </w:r>
      <w:r>
        <w:t xml:space="preserve">  </w:t>
      </w:r>
      <w:r>
        <w:rPr>
          <w:rFonts w:hint="eastAsia"/>
        </w:rPr>
        <w:t>手动清理垃圾</w:t>
      </w:r>
    </w:p>
    <w:p w:rsidR="009C0BAA" w:rsidRDefault="009C0BAA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一种复杂的数据类型（引用类型）：就是对象（</w:t>
      </w:r>
      <w:r>
        <w:rPr>
          <w:color w:val="FF0000"/>
        </w:rPr>
        <w:t>Object</w:t>
      </w:r>
      <w:r>
        <w:rPr>
          <w:rFonts w:hint="eastAsia"/>
          <w:color w:val="FF0000"/>
        </w:rPr>
        <w:t>）</w:t>
      </w:r>
    </w:p>
    <w:p w:rsidR="009C0BAA" w:rsidRDefault="009C0BAA">
      <w:pPr>
        <w:ind w:firstLineChars="200" w:firstLine="420"/>
      </w:pPr>
      <w:r>
        <w:rPr>
          <w:rFonts w:hint="eastAsia"/>
        </w:rPr>
        <w:t>对象属性是一个键值对，键名和建值之间使用：隔开，属性之间使用，隔开</w:t>
      </w:r>
    </w:p>
    <w:p w:rsidR="009C0BAA" w:rsidRDefault="009C0BAA">
      <w:r>
        <w:t xml:space="preserve">var obj {}  </w:t>
      </w:r>
      <w:r>
        <w:rPr>
          <w:rFonts w:hint="eastAsia"/>
        </w:rPr>
        <w:t>直接量方式创建对象</w:t>
      </w:r>
    </w:p>
    <w:p w:rsidR="009C0BAA" w:rsidRDefault="009C0BAA">
      <w:r>
        <w:t>var obj = {</w:t>
      </w:r>
    </w:p>
    <w:p w:rsidR="009C0BAA" w:rsidRDefault="009C0BAA">
      <w:r>
        <w:t>name:"</w:t>
      </w:r>
      <w:r>
        <w:rPr>
          <w:rFonts w:hint="eastAsia"/>
        </w:rPr>
        <w:t>名字</w:t>
      </w:r>
      <w:r>
        <w:t>",</w:t>
      </w:r>
    </w:p>
    <w:p w:rsidR="009C0BAA" w:rsidRDefault="009C0BAA">
      <w:r>
        <w:t>sex:true,</w:t>
      </w:r>
    </w:p>
    <w:p w:rsidR="009C0BAA" w:rsidRDefault="009C0BAA">
      <w:r>
        <w:t>age:10,</w:t>
      </w:r>
    </w:p>
    <w:p w:rsidR="009C0BAA" w:rsidRDefault="009C0BAA">
      <w:r>
        <w:t>wife:null,</w:t>
      </w:r>
    </w:p>
    <w:p w:rsidR="009C0BAA" w:rsidRDefault="009C0BAA">
      <w:r>
        <w:t>gf:"</w:t>
      </w:r>
      <w:r>
        <w:rPr>
          <w:rFonts w:hint="eastAsia"/>
        </w:rPr>
        <w:t>一个女的</w:t>
      </w:r>
      <w:r>
        <w:t>",</w:t>
      </w:r>
    </w:p>
    <w:p w:rsidR="009C0BAA" w:rsidRDefault="009C0BAA">
      <w:r>
        <w:t>salary:undefined, } ;</w:t>
      </w:r>
    </w:p>
    <w:p w:rsidR="009C0BAA" w:rsidRDefault="009C0BAA">
      <w:r>
        <w:t xml:space="preserve"> </w:t>
      </w:r>
      <w:r>
        <w:rPr>
          <w:rFonts w:hint="eastAsia"/>
        </w:rPr>
        <w:t>直接量方式创建对象</w:t>
      </w:r>
    </w:p>
    <w:p w:rsidR="009C0BAA" w:rsidRDefault="009C0BAA">
      <w:pPr>
        <w:ind w:left="420" w:firstLine="420"/>
      </w:pPr>
      <w:r>
        <w:rPr>
          <w:rFonts w:hint="eastAsia"/>
        </w:rPr>
        <w:t>读取对象上属性值：</w:t>
      </w:r>
    </w:p>
    <w:p w:rsidR="009C0BAA" w:rsidRDefault="009C0BAA">
      <w:pPr>
        <w:ind w:left="420" w:firstLine="420"/>
      </w:pPr>
      <w:r>
        <w:rPr>
          <w:rFonts w:hint="eastAsia"/>
        </w:rPr>
        <w:t>方式一：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console.log(obj.gf);</w:t>
      </w:r>
    </w:p>
    <w:p w:rsidR="009C0BAA" w:rsidRDefault="009C0BAA">
      <w:pPr>
        <w:ind w:left="420" w:firstLine="420"/>
      </w:pPr>
      <w:r>
        <w:rPr>
          <w:rFonts w:hint="eastAsia"/>
        </w:rPr>
        <w:t>方式二：</w:t>
      </w:r>
    </w:p>
    <w:p w:rsidR="009C0BAA" w:rsidRDefault="009C0BAA">
      <w:pPr>
        <w:ind w:left="420" w:firstLine="420"/>
        <w:rPr>
          <w:color w:val="FF0000"/>
        </w:rPr>
      </w:pPr>
      <w:r>
        <w:t xml:space="preserve"> </w:t>
      </w:r>
      <w:r>
        <w:rPr>
          <w:color w:val="FF0000"/>
        </w:rPr>
        <w:t>var gf ="gf";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console.log(obj[gf]);</w:t>
      </w:r>
    </w:p>
    <w:p w:rsidR="009C0BAA" w:rsidRDefault="009C0BAA">
      <w:pPr>
        <w:ind w:left="420" w:firstLine="420"/>
      </w:pPr>
      <w:r>
        <w:rPr>
          <w:rFonts w:hint="eastAsia"/>
        </w:rPr>
        <w:t>修改属性值：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obj.gf = "</w:t>
      </w:r>
      <w:r>
        <w:rPr>
          <w:rFonts w:hint="eastAsia"/>
          <w:color w:val="FF0000"/>
        </w:rPr>
        <w:t>别人</w:t>
      </w:r>
      <w:r>
        <w:rPr>
          <w:color w:val="FF0000"/>
        </w:rPr>
        <w:t>";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obj["gf"] = "</w:t>
      </w:r>
      <w:r>
        <w:rPr>
          <w:rFonts w:hint="eastAsia"/>
          <w:color w:val="FF0000"/>
        </w:rPr>
        <w:t>另一个人</w:t>
      </w:r>
      <w:r>
        <w:rPr>
          <w:color w:val="FF0000"/>
        </w:rPr>
        <w:t>";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console.log(obj.gf);</w:t>
      </w:r>
    </w:p>
    <w:p w:rsidR="009C0BAA" w:rsidRDefault="009C0BAA">
      <w:pPr>
        <w:ind w:left="420" w:firstLine="420"/>
      </w:pPr>
      <w:r>
        <w:rPr>
          <w:rFonts w:hint="eastAsia"/>
        </w:rPr>
        <w:t>动态添加属性：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obj.son = {}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obj.son.name = "</w:t>
      </w:r>
      <w:r>
        <w:rPr>
          <w:rFonts w:hint="eastAsia"/>
          <w:color w:val="FF0000"/>
        </w:rPr>
        <w:t>张三</w:t>
      </w:r>
      <w:r>
        <w:rPr>
          <w:color w:val="FF0000"/>
        </w:rPr>
        <w:t>";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obj["son"]["name"] = "</w:t>
      </w:r>
      <w:r>
        <w:rPr>
          <w:rFonts w:hint="eastAsia"/>
          <w:color w:val="FF0000"/>
        </w:rPr>
        <w:t>王五</w:t>
      </w:r>
      <w:r>
        <w:rPr>
          <w:color w:val="FF0000"/>
        </w:rPr>
        <w:t>";</w:t>
      </w:r>
    </w:p>
    <w:p w:rsidR="009C0BAA" w:rsidRDefault="009C0BAA">
      <w:pPr>
        <w:ind w:left="420" w:firstLine="420"/>
      </w:pPr>
      <w:r>
        <w:rPr>
          <w:rFonts w:hint="eastAsia"/>
        </w:rPr>
        <w:t>删除队形下的属性：</w:t>
      </w:r>
      <w:r>
        <w:t>delete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delete obj.son;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delete obj["son"]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obj.sayName = ()=&gt;{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console.log(this.name);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 }</w:t>
      </w:r>
    </w:p>
    <w:p w:rsidR="009C0BAA" w:rsidRDefault="009C0BAA">
      <w:pPr>
        <w:ind w:left="420" w:firstLine="420"/>
      </w:pPr>
      <w:r>
        <w:rPr>
          <w:color w:val="FF0000"/>
        </w:rPr>
        <w:t>obj.sayName();</w:t>
      </w:r>
      <w:r>
        <w:rPr>
          <w:color w:val="FF0000"/>
        </w:rPr>
        <w:tab/>
      </w:r>
      <w:r>
        <w:tab/>
      </w:r>
    </w:p>
    <w:p w:rsidR="009C0BAA" w:rsidRDefault="009C0BAA">
      <w:pPr>
        <w:ind w:left="420" w:firstLine="420"/>
      </w:pPr>
      <w:r>
        <w:t>object   string    number    undefined  null  true  false   symbol  length</w:t>
      </w:r>
    </w:p>
    <w:p w:rsidR="009C0BAA" w:rsidRDefault="009C0BAA">
      <w:pPr>
        <w:ind w:left="420" w:firstLine="420"/>
      </w:pPr>
      <w:r>
        <w:rPr>
          <w:rFonts w:hint="eastAsia"/>
        </w:rPr>
        <w:t>数据类型检测（</w:t>
      </w:r>
      <w:r>
        <w:t>2</w:t>
      </w:r>
      <w:r>
        <w:rPr>
          <w:rFonts w:hint="eastAsia"/>
        </w:rPr>
        <w:t>种语法结构</w:t>
      </w:r>
    </w:p>
    <w:p w:rsidR="009C0BAA" w:rsidRDefault="009C0BAA">
      <w:pPr>
        <w:ind w:left="420" w:firstLine="420"/>
      </w:pPr>
      <w:r>
        <w:t>typeof:(</w:t>
      </w:r>
      <w:r>
        <w:rPr>
          <w:rFonts w:hint="eastAsia"/>
        </w:rPr>
        <w:t>操作符</w:t>
      </w:r>
      <w:r>
        <w:t>)</w:t>
      </w:r>
    </w:p>
    <w:p w:rsidR="009C0BAA" w:rsidRDefault="009C0BAA">
      <w:pPr>
        <w:ind w:left="420" w:firstLine="420"/>
      </w:pPr>
      <w:r>
        <w:t xml:space="preserve"> typeof:</w:t>
      </w:r>
      <w:r>
        <w:rPr>
          <w:rFonts w:hint="eastAsia"/>
        </w:rPr>
        <w:t>（待检测的变量或则常量或常数</w:t>
      </w:r>
      <w:r>
        <w:t xml:space="preserve">0"a" 2 true var num const  </w:t>
      </w:r>
    </w:p>
    <w:p w:rsidR="009C0BAA" w:rsidRDefault="009C0BAA">
      <w:pPr>
        <w:ind w:left="420" w:firstLine="420"/>
      </w:pPr>
      <w:r>
        <w:t xml:space="preserve"> js</w:t>
      </w:r>
      <w:r>
        <w:rPr>
          <w:rFonts w:hint="eastAsia"/>
        </w:rPr>
        <w:t>弱类型，动态类型的语言：</w:t>
      </w:r>
      <w:r>
        <w:t>js</w:t>
      </w:r>
      <w:r>
        <w:rPr>
          <w:rFonts w:hint="eastAsia"/>
        </w:rPr>
        <w:t>中的变量类型是松散类型的</w:t>
      </w:r>
    </w:p>
    <w:p w:rsidR="009C0BAA" w:rsidRDefault="009C0BAA">
      <w:pPr>
        <w:ind w:left="420" w:firstLine="420"/>
      </w:pPr>
      <w:r>
        <w:rPr>
          <w:rFonts w:hint="eastAsia"/>
        </w:rPr>
        <w:t>松散类型就是：变量本身没有类型，变量的类型来自于所附的值</w:t>
      </w:r>
    </w:p>
    <w:p w:rsidR="009C0BAA" w:rsidRDefault="009C0BAA">
      <w:pPr>
        <w:ind w:left="420" w:firstLine="420"/>
      </w:pPr>
      <w:r>
        <w:rPr>
          <w:rFonts w:hint="eastAsia"/>
        </w:rPr>
        <w:t>检测结果有六种、了</w:t>
      </w:r>
      <w:r>
        <w:t xml:space="preserve">"string"  "number"  "bollean"  "undefined" "object" "function" </w:t>
      </w:r>
    </w:p>
    <w:p w:rsidR="009C0BAA" w:rsidRDefault="009C0BAA">
      <w:pPr>
        <w:ind w:left="420" w:firstLine="420"/>
      </w:pPr>
      <w:r>
        <w:rPr>
          <w:rFonts w:hint="eastAsia"/>
        </w:rPr>
        <w:t>检测结果都是字符串类型的</w:t>
      </w:r>
      <w:r>
        <w:t>.</w:t>
      </w:r>
    </w:p>
    <w:p w:rsidR="009C0BAA" w:rsidRDefault="009C0BAA">
      <w:pPr>
        <w:ind w:left="420" w:firstLine="420"/>
      </w:pPr>
      <w:r>
        <w:rPr>
          <w:rFonts w:hint="eastAsia"/>
        </w:rPr>
        <w:t>数据类型的转化</w:t>
      </w:r>
      <w:r>
        <w:t xml:space="preserve"> </w:t>
      </w:r>
      <w:r>
        <w:rPr>
          <w:rFonts w:hint="eastAsia"/>
        </w:rPr>
        <w:t>：</w:t>
      </w:r>
    </w:p>
    <w:p w:rsidR="009C0BAA" w:rsidRDefault="009C0BAA">
      <w:pPr>
        <w:ind w:left="420" w:firstLine="420"/>
      </w:pPr>
      <w:r>
        <w:rPr>
          <w:rFonts w:hint="eastAsia"/>
        </w:rPr>
        <w:t>各种数据类型转换为字符串类型：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强转函数：</w:t>
      </w:r>
      <w:r>
        <w:rPr>
          <w:color w:val="FF0000"/>
        </w:rPr>
        <w:t>String()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对象下的方法：</w:t>
      </w:r>
      <w:r>
        <w:rPr>
          <w:color w:val="FF0000"/>
        </w:rPr>
        <w:t xml:space="preserve"> *.toString</w:t>
      </w:r>
    </w:p>
    <w:p w:rsidR="009C0BAA" w:rsidRDefault="009C0BAA">
      <w:pPr>
        <w:ind w:left="420" w:firstLine="420"/>
      </w:pPr>
      <w:r>
        <w:rPr>
          <w:rFonts w:hint="eastAsia"/>
        </w:rPr>
        <w:t>出去数字的常熟，</w:t>
      </w:r>
      <w:r>
        <w:t>null ,undefined,</w:t>
      </w:r>
      <w:r>
        <w:rPr>
          <w:rFonts w:hint="eastAsia"/>
        </w:rPr>
        <w:t>其他的都能使用该方法进行转换</w:t>
      </w:r>
    </w:p>
    <w:p w:rsidR="009C0BAA" w:rsidRDefault="009C0BAA">
      <w:pPr>
        <w:ind w:left="420" w:firstLine="420"/>
      </w:pPr>
      <w:r>
        <w:rPr>
          <w:rFonts w:hint="eastAsia"/>
        </w:rPr>
        <w:t>各种数据类型转换为数字类型：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强转数字：</w:t>
      </w:r>
      <w:r>
        <w:rPr>
          <w:color w:val="FF0000"/>
        </w:rPr>
        <w:t>Number()</w:t>
      </w:r>
    </w:p>
    <w:p w:rsidR="009C0BAA" w:rsidRDefault="009C0BAA">
      <w:pPr>
        <w:ind w:left="420" w:firstLine="420"/>
      </w:pPr>
      <w:r>
        <w:rPr>
          <w:rFonts w:hint="eastAsia"/>
        </w:rPr>
        <w:t>所有的数据中只有一下七个能转换为数字</w:t>
      </w:r>
      <w:r>
        <w:t>0</w:t>
      </w:r>
      <w:r>
        <w:rPr>
          <w:rFonts w:hint="eastAsia"/>
        </w:rPr>
        <w:t>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color w:val="FF0000"/>
        </w:rPr>
        <w:t>-0</w:t>
      </w:r>
      <w:r>
        <w:rPr>
          <w:rFonts w:hint="eastAsia"/>
          <w:color w:val="FF0000"/>
        </w:rPr>
        <w:t>，“</w:t>
      </w:r>
      <w:r>
        <w:rPr>
          <w:color w:val="FF0000"/>
        </w:rPr>
        <w:t>0</w:t>
      </w:r>
      <w:r>
        <w:rPr>
          <w:rFonts w:hint="eastAsia"/>
          <w:color w:val="FF0000"/>
        </w:rPr>
        <w:t>”，</w:t>
      </w:r>
      <w:r>
        <w:rPr>
          <w:color w:val="FF0000"/>
        </w:rPr>
        <w:t>false,   null,""</w:t>
      </w:r>
      <w:r>
        <w:rPr>
          <w:rFonts w:hint="eastAsia"/>
          <w:color w:val="FF0000"/>
        </w:rPr>
        <w:t>，“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任意多个空格”</w:t>
      </w:r>
    </w:p>
    <w:p w:rsidR="009C0BAA" w:rsidRDefault="009C0BAA">
      <w:pPr>
        <w:ind w:left="420" w:firstLine="420"/>
      </w:pPr>
      <w:r>
        <w:rPr>
          <w:rFonts w:hint="eastAsia"/>
        </w:rPr>
        <w:t>如果带转换的数据对应的是数据，则转换为相对应的数字，否则转换为</w:t>
      </w:r>
      <w:r>
        <w:t>NaN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转换为整形数字：</w:t>
      </w:r>
      <w:r>
        <w:rPr>
          <w:color w:val="FF0000"/>
        </w:rPr>
        <w:t>parseInt()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转换为浮点数字：</w:t>
      </w:r>
      <w:r>
        <w:rPr>
          <w:color w:val="FF0000"/>
        </w:rPr>
        <w:t>parseFloat()</w:t>
      </w:r>
    </w:p>
    <w:p w:rsidR="009C0BAA" w:rsidRDefault="009C0BAA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如果待转化的数据是数字类型，则转换整数或则浮点数</w:t>
      </w:r>
    </w:p>
    <w:p w:rsidR="009C0BAA" w:rsidRDefault="009C0BAA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如果带转换的数据是字符串类型的数字，则转换为整数或则浮点数</w:t>
      </w:r>
    </w:p>
    <w:p w:rsidR="009C0BAA" w:rsidRDefault="009C0BAA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如果带转换的数据是字符串类型的而且以数字开头，则转换为整数或则浮点数</w:t>
      </w:r>
    </w:p>
    <w:p w:rsidR="009C0BAA" w:rsidRDefault="009C0BAA"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出去以上三点之外的任何其他数据转换结果都是</w:t>
      </w:r>
      <w:r>
        <w:rPr>
          <w:color w:val="0000FF"/>
        </w:rPr>
        <w:t>NaN</w:t>
      </w:r>
    </w:p>
    <w:p w:rsidR="009C0BAA" w:rsidRDefault="009C0BAA">
      <w:pPr>
        <w:ind w:left="420" w:firstLine="420"/>
      </w:pPr>
      <w:r>
        <w:rPr>
          <w:rFonts w:hint="eastAsia"/>
        </w:rPr>
        <w:t>各种数据类型转换为布尔类型：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强转布尔类型：</w:t>
      </w:r>
      <w:r>
        <w:rPr>
          <w:color w:val="FF0000"/>
        </w:rPr>
        <w:t>Boolean()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逻辑操作符号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：逻辑非！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true=&gt;1 false=&gt;0</w:t>
      </w:r>
    </w:p>
    <w:p w:rsidR="009C0BAA" w:rsidRDefault="009C0BAA">
      <w:pPr>
        <w:ind w:left="420" w:firstLine="420"/>
      </w:pPr>
      <w:r>
        <w:rPr>
          <w:rFonts w:hint="eastAsia"/>
        </w:rPr>
        <w:t>所有的函数</w:t>
      </w:r>
      <w:r>
        <w:t xml:space="preserve"> </w:t>
      </w:r>
      <w:r>
        <w:rPr>
          <w:rFonts w:hint="eastAsia"/>
        </w:rPr>
        <w:t>，对象都是真值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所有数据中存在的假值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</w:t>
      </w:r>
      <w:r>
        <w:rPr>
          <w:color w:val="FF0000"/>
        </w:rPr>
        <w:t>0 -0 null false NaN undefined " "</w:t>
      </w:r>
    </w:p>
    <w:p w:rsidR="009C0BAA" w:rsidRDefault="009C0BAA">
      <w:pPr>
        <w:ind w:left="420" w:firstLine="420"/>
      </w:pPr>
      <w:r>
        <w:rPr>
          <w:rFonts w:hint="eastAsia"/>
        </w:rPr>
        <w:t>逻辑非！</w:t>
      </w:r>
      <w:r>
        <w:t xml:space="preserve">   </w:t>
      </w:r>
      <w:r>
        <w:rPr>
          <w:rFonts w:hint="eastAsia"/>
        </w:rPr>
        <w:t>取反并把数据类型转换为你布尔类型</w:t>
      </w:r>
    </w:p>
    <w:p w:rsidR="009C0BAA" w:rsidRDefault="009C0BAA">
      <w:pPr>
        <w:ind w:left="420" w:firstLine="420"/>
      </w:pPr>
      <w:r>
        <w:rPr>
          <w:rFonts w:hint="eastAsia"/>
        </w:rPr>
        <w:t>隐士类型的转换</w:t>
      </w:r>
    </w:p>
    <w:p w:rsidR="009C0BAA" w:rsidRDefault="009C0BAA">
      <w:pPr>
        <w:ind w:left="420" w:firstLine="420"/>
      </w:pPr>
      <w:r>
        <w:tab/>
      </w:r>
      <w:r>
        <w:tab/>
        <w:t>// if("a"){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alert(1)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eval</w:t>
      </w:r>
      <w:r>
        <w:rPr>
          <w:rFonts w:hint="eastAsia"/>
          <w:color w:val="FF0000"/>
        </w:rPr>
        <w:t>将字符串作为程序与运行</w:t>
      </w:r>
    </w:p>
    <w:p w:rsidR="009C0BAA" w:rsidRDefault="009C0BAA">
      <w:pPr>
        <w:ind w:left="420" w:firstLine="420"/>
      </w:pPr>
      <w:r>
        <w:tab/>
      </w:r>
      <w:r>
        <w:tab/>
        <w:t>// var str = "1,2,3,4,5,6,7";</w:t>
      </w:r>
    </w:p>
    <w:p w:rsidR="009C0BAA" w:rsidRDefault="009C0BAA">
      <w:pPr>
        <w:ind w:left="420" w:firstLine="420"/>
      </w:pPr>
      <w:r>
        <w:tab/>
      </w:r>
      <w:r>
        <w:tab/>
        <w:t>// var arr = eval("[" + str + "]");</w:t>
      </w:r>
    </w:p>
    <w:p w:rsidR="009C0BAA" w:rsidRDefault="009C0BAA">
      <w:pPr>
        <w:ind w:left="420" w:firstLine="420"/>
      </w:pPr>
      <w:r>
        <w:tab/>
      </w:r>
      <w:r>
        <w:tab/>
        <w:t>// console.log(arr)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判断是不是</w:t>
      </w:r>
      <w:r>
        <w:rPr>
          <w:color w:val="FF0000"/>
        </w:rPr>
        <w:t>NaN</w:t>
      </w:r>
      <w:r>
        <w:rPr>
          <w:rFonts w:hint="eastAsia"/>
          <w:color w:val="FF0000"/>
        </w:rPr>
        <w:t>：</w:t>
      </w:r>
      <w:r>
        <w:rPr>
          <w:color w:val="FF0000"/>
        </w:rPr>
        <w:t>isNaN(</w:t>
      </w:r>
      <w:r>
        <w:rPr>
          <w:rFonts w:hint="eastAsia"/>
          <w:color w:val="FF0000"/>
        </w:rPr>
        <w:t>带判断的数据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返回值：不是数字是</w:t>
      </w:r>
      <w:r>
        <w:rPr>
          <w:color w:val="FF0000"/>
        </w:rPr>
        <w:t xml:space="preserve">true </w:t>
      </w:r>
      <w:r>
        <w:rPr>
          <w:rFonts w:hint="eastAsia"/>
          <w:color w:val="FF0000"/>
        </w:rPr>
        <w:t>是数字是</w:t>
      </w:r>
      <w:r>
        <w:rPr>
          <w:color w:val="FF0000"/>
        </w:rPr>
        <w:t>false</w:t>
      </w:r>
    </w:p>
    <w:p w:rsidR="009C0BAA" w:rsidRDefault="009C0BAA">
      <w:pPr>
        <w:ind w:left="420" w:firstLine="420"/>
      </w:pPr>
      <w:r>
        <w:rPr>
          <w:rFonts w:hint="eastAsia"/>
        </w:rPr>
        <w:t>隐士类型转换：先把带判断的数据使用</w:t>
      </w:r>
      <w:r>
        <w:t>Mumber</w:t>
      </w:r>
      <w:r>
        <w:rPr>
          <w:rFonts w:hint="eastAsia"/>
        </w:rPr>
        <w:t>强转函数函数转换为数字，然后在判断转换后的数字是否是</w:t>
      </w:r>
      <w:r>
        <w:t>NaN</w:t>
      </w:r>
      <w:r>
        <w:rPr>
          <w:rFonts w:hint="eastAsia"/>
        </w:rPr>
        <w:t>，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保留小数位：</w:t>
      </w:r>
      <w:r>
        <w:rPr>
          <w:color w:val="FF0000"/>
        </w:rPr>
        <w:t>*.toFixed(</w:t>
      </w:r>
      <w:r>
        <w:rPr>
          <w:rFonts w:hint="eastAsia"/>
          <w:color w:val="FF0000"/>
        </w:rPr>
        <w:t>保留小数位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  <w:r>
        <w:t xml:space="preserve"> *</w:t>
      </w:r>
      <w:r>
        <w:rPr>
          <w:rFonts w:hint="eastAsia"/>
        </w:rPr>
        <w:t>必须是一个数字</w:t>
      </w:r>
    </w:p>
    <w:p w:rsidR="009C0BAA" w:rsidRDefault="009C0BAA">
      <w:pPr>
        <w:ind w:left="420" w:firstLine="420"/>
      </w:pPr>
      <w:r>
        <w:rPr>
          <w:rFonts w:hint="eastAsia"/>
        </w:rPr>
        <w:t>和遵循四舍五入的原则</w:t>
      </w:r>
    </w:p>
    <w:p w:rsidR="009C0BAA" w:rsidRDefault="009C0BAA">
      <w:pPr>
        <w:ind w:left="420" w:firstLine="420"/>
      </w:pPr>
      <w:r>
        <w:rPr>
          <w:rFonts w:hint="eastAsia"/>
        </w:rPr>
        <w:t>保留的位数在</w:t>
      </w:r>
      <w:r>
        <w:t>0-20</w:t>
      </w:r>
      <w:r>
        <w:rPr>
          <w:rFonts w:hint="eastAsia"/>
        </w:rPr>
        <w:t>之间或则</w:t>
      </w:r>
      <w:r>
        <w:t>0-100</w:t>
      </w:r>
      <w:r>
        <w:rPr>
          <w:rFonts w:hint="eastAsia"/>
        </w:rPr>
        <w:t>之间</w:t>
      </w:r>
    </w:p>
    <w:p w:rsidR="009C0BAA" w:rsidRDefault="009C0BAA">
      <w:pPr>
        <w:ind w:left="420" w:firstLine="420"/>
      </w:pPr>
      <w:r>
        <w:rPr>
          <w:rFonts w:hint="eastAsia"/>
        </w:rPr>
        <w:t>默认情况下不保留小数位</w:t>
      </w:r>
    </w:p>
    <w:p w:rsidR="009C0BAA" w:rsidRDefault="009C0BAA">
      <w:pPr>
        <w:ind w:left="420" w:firstLine="420"/>
      </w:pPr>
      <w:r>
        <w:rPr>
          <w:rFonts w:hint="eastAsia"/>
        </w:rPr>
        <w:t>该方法的返回值是保留在之后的数字，是字符串类型的</w:t>
      </w:r>
    </w:p>
    <w:p w:rsidR="009C0BAA" w:rsidRDefault="009C0BAA">
      <w:pPr>
        <w:ind w:left="420" w:firstLine="420"/>
      </w:pPr>
      <w:r>
        <w:rPr>
          <w:rFonts w:hint="eastAsia"/>
        </w:rPr>
        <w:t>操作符</w:t>
      </w:r>
      <w:r>
        <w:t xml:space="preserve">  or  </w:t>
      </w:r>
      <w:r>
        <w:rPr>
          <w:rFonts w:hint="eastAsia"/>
        </w:rPr>
        <w:t>运算符</w:t>
      </w:r>
    </w:p>
    <w:p w:rsidR="009C0BAA" w:rsidRDefault="009C0BAA">
      <w:pPr>
        <w:ind w:left="420" w:firstLine="420"/>
      </w:pPr>
      <w:r>
        <w:rPr>
          <w:rFonts w:hint="eastAsia"/>
        </w:rPr>
        <w:t>按条目划分：</w:t>
      </w:r>
    </w:p>
    <w:p w:rsidR="009C0BAA" w:rsidRDefault="009C0BAA">
      <w:pPr>
        <w:ind w:left="420" w:firstLine="420"/>
      </w:pPr>
      <w:r>
        <w:rPr>
          <w:rFonts w:hint="eastAsia"/>
        </w:rPr>
        <w:t>一元运算符</w:t>
      </w:r>
      <w:r>
        <w:t xml:space="preserve">  ||  </w:t>
      </w:r>
      <w:r>
        <w:rPr>
          <w:rFonts w:hint="eastAsia"/>
        </w:rPr>
        <w:t>一目运算符</w:t>
      </w:r>
    </w:p>
    <w:p w:rsidR="009C0BAA" w:rsidRDefault="009C0BAA">
      <w:pPr>
        <w:ind w:left="420" w:firstLine="420"/>
      </w:pPr>
      <w:r>
        <w:rPr>
          <w:rFonts w:hint="eastAsia"/>
        </w:rPr>
        <w:t>只能处理一个操作数</w:t>
      </w:r>
      <w:r>
        <w:t xml:space="preserve"> </w:t>
      </w:r>
      <w:r>
        <w:rPr>
          <w:rFonts w:hint="eastAsia"/>
        </w:rPr>
        <w:t>的运算符叫做一元运算符</w:t>
      </w:r>
    </w:p>
    <w:p w:rsidR="009C0BAA" w:rsidRDefault="009C0BAA">
      <w:pPr>
        <w:ind w:left="420" w:firstLine="420"/>
      </w:pPr>
      <w:r>
        <w:rPr>
          <w:rFonts w:hint="eastAsia"/>
        </w:rPr>
        <w:t>！</w:t>
      </w:r>
      <w:r>
        <w:t xml:space="preserve"> typeof</w:t>
      </w:r>
    </w:p>
    <w:p w:rsidR="009C0BAA" w:rsidRDefault="009C0BAA">
      <w:pPr>
        <w:ind w:left="420" w:firstLine="420"/>
      </w:pPr>
      <w:r>
        <w:t xml:space="preserve">+  -  </w:t>
      </w:r>
      <w:r>
        <w:rPr>
          <w:rFonts w:hint="eastAsia"/>
        </w:rPr>
        <w:t>自动转型的功能</w:t>
      </w:r>
    </w:p>
    <w:p w:rsidR="009C0BAA" w:rsidRDefault="009C0BAA">
      <w:pPr>
        <w:ind w:left="420" w:firstLine="420"/>
      </w:pPr>
      <w:r>
        <w:t>++</w:t>
      </w:r>
      <w:r>
        <w:rPr>
          <w:rFonts w:hint="eastAsia"/>
        </w:rPr>
        <w:t>自增</w:t>
      </w:r>
      <w:r>
        <w:t xml:space="preserve">  --</w:t>
      </w:r>
      <w:r>
        <w:rPr>
          <w:rFonts w:hint="eastAsia"/>
        </w:rPr>
        <w:t>自减</w:t>
      </w:r>
    </w:p>
    <w:p w:rsidR="009C0BAA" w:rsidRDefault="009C0BAA">
      <w:pPr>
        <w:ind w:left="420" w:firstLine="420"/>
      </w:pPr>
      <w:r>
        <w:t>++  --</w:t>
      </w:r>
      <w:r>
        <w:rPr>
          <w:rFonts w:hint="eastAsia"/>
        </w:rPr>
        <w:t>配合着变量使用</w:t>
      </w:r>
    </w:p>
    <w:p w:rsidR="009C0BAA" w:rsidRDefault="009C0BAA">
      <w:pPr>
        <w:ind w:left="420" w:firstLine="420"/>
      </w:pPr>
      <w:r>
        <w:rPr>
          <w:rFonts w:hint="eastAsia"/>
        </w:rPr>
        <w:t>变量值的交换：</w:t>
      </w:r>
    </w:p>
    <w:p w:rsidR="009C0BAA" w:rsidRDefault="009C0BAA">
      <w:pPr>
        <w:ind w:left="420" w:firstLine="420"/>
      </w:pPr>
      <w:r>
        <w:t>1</w:t>
      </w:r>
      <w:r>
        <w:tab/>
      </w:r>
    </w:p>
    <w:p w:rsidR="009C0BAA" w:rsidRDefault="009C0BAA">
      <w:pPr>
        <w:ind w:left="1260" w:firstLine="420"/>
      </w:pPr>
      <w:r>
        <w:t>// a=a-b;</w:t>
      </w:r>
    </w:p>
    <w:p w:rsidR="009C0BAA" w:rsidRDefault="009C0BAA">
      <w:pPr>
        <w:ind w:left="420" w:firstLine="420"/>
      </w:pPr>
      <w:r>
        <w:tab/>
      </w:r>
      <w:r>
        <w:tab/>
        <w:t>// b=a+b;</w:t>
      </w:r>
    </w:p>
    <w:p w:rsidR="009C0BAA" w:rsidRDefault="009C0BAA">
      <w:pPr>
        <w:ind w:left="420" w:firstLine="420"/>
      </w:pPr>
      <w:r>
        <w:tab/>
      </w:r>
      <w:r>
        <w:tab/>
        <w:t>// a=b-a;</w:t>
      </w:r>
    </w:p>
    <w:p w:rsidR="009C0BAA" w:rsidRDefault="009C0BAA">
      <w:pPr>
        <w:ind w:left="420" w:firstLine="420"/>
      </w:pPr>
      <w:r>
        <w:t>2</w:t>
      </w:r>
    </w:p>
    <w:p w:rsidR="009C0BAA" w:rsidRDefault="009C0BAA">
      <w:pPr>
        <w:ind w:left="420" w:firstLine="420"/>
      </w:pPr>
      <w:r>
        <w:tab/>
      </w:r>
      <w:r>
        <w:tab/>
        <w:t>// c=a;</w:t>
      </w:r>
    </w:p>
    <w:p w:rsidR="009C0BAA" w:rsidRDefault="009C0BAA">
      <w:pPr>
        <w:ind w:left="420" w:firstLine="420"/>
      </w:pPr>
      <w:r>
        <w:tab/>
      </w:r>
      <w:r>
        <w:tab/>
        <w:t>// a=b;</w:t>
      </w:r>
    </w:p>
    <w:p w:rsidR="009C0BAA" w:rsidRDefault="009C0BAA">
      <w:pPr>
        <w:ind w:left="420" w:firstLine="420"/>
      </w:pPr>
      <w:r>
        <w:tab/>
      </w:r>
      <w:r>
        <w:tab/>
        <w:t>// b=c;</w:t>
      </w:r>
    </w:p>
    <w:p w:rsidR="009C0BAA" w:rsidRDefault="009C0BAA">
      <w:pPr>
        <w:ind w:left="420" w:firstLine="420"/>
      </w:pPr>
      <w:r>
        <w:t>3</w:t>
      </w:r>
    </w:p>
    <w:p w:rsidR="009C0BAA" w:rsidRDefault="009C0BAA">
      <w:pPr>
        <w:ind w:left="420" w:firstLine="420"/>
      </w:pPr>
      <w:r>
        <w:tab/>
      </w:r>
      <w:r>
        <w:tab/>
        <w:t>// var [b,a] = [a,b];</w:t>
      </w:r>
    </w:p>
    <w:p w:rsidR="009C0BAA" w:rsidRDefault="009C0BAA">
      <w:pPr>
        <w:numPr>
          <w:ilvl w:val="0"/>
          <w:numId w:val="1"/>
        </w:numPr>
        <w:ind w:left="420" w:firstLine="420"/>
      </w:pPr>
      <w:r>
        <w:tab/>
      </w:r>
    </w:p>
    <w:p w:rsidR="009C0BAA" w:rsidRDefault="009C0BAA">
      <w:pPr>
        <w:tabs>
          <w:tab w:val="left" w:pos="965"/>
        </w:tabs>
        <w:ind w:left="840"/>
      </w:pPr>
      <w:r>
        <w:tab/>
      </w:r>
      <w:r>
        <w:tab/>
      </w:r>
      <w:r>
        <w:tab/>
        <w:t>// var {b,a} = {a:b,b:a}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rPr>
          <w:rFonts w:hint="eastAsia"/>
        </w:rPr>
        <w:t>二元运算符</w:t>
      </w:r>
      <w:r>
        <w:t xml:space="preserve">  ||  </w:t>
      </w:r>
      <w:r>
        <w:rPr>
          <w:rFonts w:hint="eastAsia"/>
        </w:rPr>
        <w:t>双目运算符</w:t>
      </w:r>
    </w:p>
    <w:p w:rsidR="009C0BAA" w:rsidRDefault="009C0BAA">
      <w:pPr>
        <w:ind w:left="420" w:firstLine="420"/>
      </w:pPr>
      <w:r>
        <w:rPr>
          <w:rFonts w:hint="eastAsia"/>
        </w:rPr>
        <w:t>处理两个操作数</w:t>
      </w:r>
    </w:p>
    <w:p w:rsidR="009C0BAA" w:rsidRDefault="009C0BAA">
      <w:pPr>
        <w:ind w:left="420" w:firstLine="420"/>
      </w:pPr>
      <w:r>
        <w:t>+ - * / % &amp;&amp;  ||</w:t>
      </w:r>
    </w:p>
    <w:p w:rsidR="009C0BAA" w:rsidRDefault="009C0BAA">
      <w:pPr>
        <w:ind w:left="420" w:firstLine="420"/>
      </w:pPr>
      <w:r>
        <w:rPr>
          <w:rFonts w:hint="eastAsia"/>
        </w:rPr>
        <w:t>三元运算符</w:t>
      </w:r>
      <w:r>
        <w:t xml:space="preserve">  ||  </w:t>
      </w:r>
      <w:r>
        <w:rPr>
          <w:rFonts w:hint="eastAsia"/>
        </w:rPr>
        <w:t>条件运算符</w:t>
      </w:r>
    </w:p>
    <w:p w:rsidR="009C0BAA" w:rsidRDefault="009C0BAA">
      <w:pPr>
        <w:ind w:left="420" w:firstLine="420"/>
      </w:pPr>
      <w:r>
        <w:t xml:space="preserve"> </w:t>
      </w:r>
      <w:r>
        <w:rPr>
          <w:rFonts w:hint="eastAsia"/>
        </w:rPr>
        <w:t>和</w:t>
      </w:r>
      <w:r>
        <w:t>if</w:t>
      </w:r>
      <w:r>
        <w:rPr>
          <w:rFonts w:hint="eastAsia"/>
        </w:rPr>
        <w:t>双分支功能是一样的</w:t>
      </w:r>
    </w:p>
    <w:p w:rsidR="009C0BAA" w:rsidRDefault="009C0BAA">
      <w:pPr>
        <w:ind w:left="420" w:firstLine="420"/>
      </w:pPr>
      <w:r>
        <w:rPr>
          <w:rFonts w:hint="eastAsia"/>
        </w:rPr>
        <w:t>语法结构：判断条件</w:t>
      </w:r>
      <w:r>
        <w:t xml:space="preserve">?  </w:t>
      </w:r>
      <w:r>
        <w:rPr>
          <w:rFonts w:hint="eastAsia"/>
        </w:rPr>
        <w:t>结果</w:t>
      </w:r>
      <w:r>
        <w:t xml:space="preserve">1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结果二；</w:t>
      </w:r>
    </w:p>
    <w:p w:rsidR="009C0BAA" w:rsidRDefault="009C0BAA">
      <w:pPr>
        <w:ind w:left="420" w:firstLine="420"/>
      </w:pPr>
      <w:r>
        <w:tab/>
      </w:r>
      <w:r>
        <w:tab/>
        <w:t>// if(true){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alert(1);</w:t>
      </w:r>
    </w:p>
    <w:p w:rsidR="009C0BAA" w:rsidRDefault="009C0BAA">
      <w:pPr>
        <w:ind w:left="420" w:firstLine="420"/>
      </w:pPr>
      <w:r>
        <w:tab/>
      </w:r>
      <w:r>
        <w:tab/>
        <w:t>// 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alert(2);</w:t>
      </w:r>
    </w:p>
    <w:p w:rsidR="009C0BAA" w:rsidRDefault="009C0BAA">
      <w:pPr>
        <w:ind w:left="420" w:firstLine="420"/>
      </w:pPr>
      <w:r>
        <w:tab/>
      </w:r>
      <w:r>
        <w:tab/>
        <w:t>// };</w:t>
      </w:r>
    </w:p>
    <w:p w:rsidR="009C0BAA" w:rsidRDefault="009C0BAA">
      <w:pPr>
        <w:ind w:left="420" w:firstLine="420"/>
      </w:pPr>
      <w:r>
        <w:tab/>
      </w:r>
      <w:r>
        <w:tab/>
        <w:t>// true ? alert(1) : alert(2);</w:t>
      </w:r>
    </w:p>
    <w:p w:rsidR="009C0BAA" w:rsidRDefault="009C0BAA">
      <w:pPr>
        <w:ind w:left="420" w:firstLine="420"/>
      </w:pPr>
      <w:r>
        <w:rPr>
          <w:rFonts w:hint="eastAsia"/>
        </w:rPr>
        <w:t>操作符：</w:t>
      </w:r>
      <w:r>
        <w:t>&amp;&amp;</w:t>
      </w:r>
      <w:r>
        <w:rPr>
          <w:rFonts w:hint="eastAsia"/>
        </w:rPr>
        <w:t>逻辑与</w:t>
      </w:r>
      <w:r>
        <w:t xml:space="preserve">   || </w:t>
      </w:r>
      <w:r>
        <w:rPr>
          <w:rFonts w:hint="eastAsia"/>
        </w:rPr>
        <w:t>逻辑或</w:t>
      </w:r>
      <w:r>
        <w:t xml:space="preserve">  !</w:t>
      </w:r>
      <w:r>
        <w:rPr>
          <w:rFonts w:hint="eastAsia"/>
        </w:rPr>
        <w:t>逻辑非</w:t>
      </w:r>
      <w:r>
        <w:t xml:space="preserve"> </w:t>
      </w:r>
    </w:p>
    <w:p w:rsidR="009C0BAA" w:rsidRDefault="009C0BAA">
      <w:pPr>
        <w:ind w:left="420" w:firstLine="420"/>
      </w:pPr>
      <w:r>
        <w:rPr>
          <w:rFonts w:hint="eastAsia"/>
        </w:rPr>
        <w:t>逻辑与</w:t>
      </w:r>
      <w:r>
        <w:t xml:space="preserve"> &amp;&amp;</w:t>
      </w:r>
      <w:r>
        <w:rPr>
          <w:rFonts w:hint="eastAsia"/>
        </w:rPr>
        <w:t>是找假值的，一旦找到假值则运算结果就是对应的那个假值，运算结束；如果运算到最后没有找到假值，则运算的结果就是最后一个</w:t>
      </w:r>
    </w:p>
    <w:p w:rsidR="009C0BAA" w:rsidRDefault="009C0BAA">
      <w:pPr>
        <w:ind w:left="420" w:firstLine="420"/>
      </w:pPr>
      <w:r>
        <w:rPr>
          <w:rFonts w:hint="eastAsia"/>
        </w:rPr>
        <w:t>逻辑与或的使用</w:t>
      </w:r>
    </w:p>
    <w:p w:rsidR="009C0BAA" w:rsidRDefault="009C0BAA">
      <w:pPr>
        <w:ind w:left="420" w:firstLine="420"/>
      </w:pPr>
      <w:r>
        <w:t>var month = prompt("</w:t>
      </w:r>
      <w:r>
        <w:rPr>
          <w:rFonts w:hint="eastAsia"/>
        </w:rPr>
        <w:t>请输入月份</w:t>
      </w:r>
      <w:r>
        <w:t>","</w:t>
      </w:r>
      <w:r>
        <w:rPr>
          <w:rFonts w:hint="eastAsia"/>
        </w:rPr>
        <w:t>月份取值范围</w:t>
      </w:r>
      <w:r>
        <w:t>1-12");</w:t>
      </w:r>
    </w:p>
    <w:p w:rsidR="009C0BAA" w:rsidRDefault="009C0BAA">
      <w:pPr>
        <w:ind w:left="420" w:firstLine="420"/>
      </w:pPr>
      <w:r>
        <w:tab/>
      </w:r>
      <w:r>
        <w:tab/>
        <w:t>// var season = "</w:t>
      </w:r>
      <w:r>
        <w:rPr>
          <w:rFonts w:hint="eastAsia"/>
        </w:rPr>
        <w:t>请输入正确的月份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>// if(month == null){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season = "</w:t>
      </w:r>
      <w:r>
        <w:rPr>
          <w:rFonts w:hint="eastAsia"/>
        </w:rPr>
        <w:t>请输入月份</w:t>
      </w:r>
      <w:r>
        <w:t>...";</w:t>
      </w:r>
    </w:p>
    <w:p w:rsidR="009C0BAA" w:rsidRDefault="009C0BAA">
      <w:pPr>
        <w:ind w:left="420" w:firstLine="420"/>
      </w:pPr>
      <w:r>
        <w:tab/>
      </w:r>
      <w:r>
        <w:tab/>
        <w:t>// 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if(month &gt;= 1 &amp;&amp; month &lt;= 3){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season = "</w:t>
      </w:r>
      <w:r>
        <w:rPr>
          <w:rFonts w:hint="eastAsia"/>
        </w:rPr>
        <w:t>春季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if (month &gt;= 4 &amp;&amp; month &lt;= 6) 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season = "</w:t>
      </w:r>
      <w:r>
        <w:rPr>
          <w:rFonts w:hint="eastAsia"/>
        </w:rPr>
        <w:t>夏季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if(month &gt;= 7 &amp;&amp; month &lt;= 9){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season = "</w:t>
      </w:r>
      <w:r>
        <w:rPr>
          <w:rFonts w:hint="eastAsia"/>
        </w:rPr>
        <w:t>秋季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if(month &gt;= 10 &amp;&amp; month &lt;=12){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tab/>
        <w:t>season = "</w:t>
      </w:r>
      <w:r>
        <w:rPr>
          <w:rFonts w:hint="eastAsia"/>
        </w:rPr>
        <w:t>冬季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}}}}}</w:t>
      </w:r>
    </w:p>
    <w:p w:rsidR="009C0BAA" w:rsidRDefault="009C0BAA">
      <w:pPr>
        <w:ind w:left="420" w:firstLine="420"/>
      </w:pPr>
      <w:r>
        <w:tab/>
      </w:r>
      <w:r>
        <w:tab/>
        <w:t>// alert(season);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// var num = prompt("</w:t>
      </w:r>
      <w:r>
        <w:rPr>
          <w:rFonts w:hint="eastAsia"/>
        </w:rPr>
        <w:t>请输入一个整</w:t>
      </w:r>
      <w:r>
        <w:t>:");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判断该数字是否能被</w:t>
      </w:r>
      <w:r>
        <w:t>357</w:t>
      </w:r>
      <w:r>
        <w:rPr>
          <w:rFonts w:hint="eastAsia"/>
        </w:rPr>
        <w:t>之间人格一个整除</w:t>
      </w:r>
    </w:p>
    <w:p w:rsidR="009C0BAA" w:rsidRDefault="009C0BAA">
      <w:pPr>
        <w:ind w:left="420" w:firstLine="420"/>
      </w:pPr>
      <w:r>
        <w:tab/>
      </w:r>
      <w:r>
        <w:tab/>
        <w:t>// if(num%3 ==0 || num%5 ==0 || num%7 ==0){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// alert(num);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var num = prompt("</w:t>
      </w:r>
      <w:r>
        <w:rPr>
          <w:rFonts w:hint="eastAsia"/>
        </w:rPr>
        <w:t>请输入一个整</w:t>
      </w:r>
      <w:r>
        <w:t>:");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判断该数字是否能被</w:t>
      </w:r>
      <w:r>
        <w:t>357</w:t>
      </w:r>
      <w:r>
        <w:rPr>
          <w:rFonts w:hint="eastAsia"/>
        </w:rPr>
        <w:t>之间人格一个整除</w:t>
      </w:r>
    </w:p>
    <w:p w:rsidR="009C0BAA" w:rsidRDefault="009C0BAA">
      <w:pPr>
        <w:ind w:left="420" w:firstLine="420"/>
      </w:pPr>
      <w:r>
        <w:tab/>
      </w:r>
      <w:r>
        <w:tab/>
        <w:t>// if(!(num%3) || !(num%5) || !(num%7)){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// alert(num);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 xml:space="preserve"> NaN</w:t>
      </w:r>
      <w:r>
        <w:rPr>
          <w:rFonts w:hint="eastAsia"/>
        </w:rPr>
        <w:t>除了和字符串拼接，和其他数据执行数学运算的结果都是</w:t>
      </w:r>
      <w:r>
        <w:t>NaN</w:t>
      </w:r>
    </w:p>
    <w:p w:rsidR="009C0BAA" w:rsidRDefault="009C0BAA">
      <w:pPr>
        <w:ind w:left="420" w:firstLine="420"/>
      </w:pPr>
      <w:r>
        <w:rPr>
          <w:rFonts w:hint="eastAsia"/>
        </w:rPr>
        <w:t>按功能划分运算符：</w:t>
      </w:r>
    </w:p>
    <w:p w:rsidR="009C0BAA" w:rsidRDefault="009C0BAA">
      <w:pPr>
        <w:ind w:left="420" w:firstLine="420"/>
      </w:pPr>
      <w:r>
        <w:t xml:space="preserve"> 1</w:t>
      </w:r>
      <w:r>
        <w:rPr>
          <w:rFonts w:hint="eastAsia"/>
        </w:rPr>
        <w:t>算数运算符：</w:t>
      </w:r>
    </w:p>
    <w:p w:rsidR="009C0BAA" w:rsidRDefault="009C0BAA">
      <w:pPr>
        <w:ind w:left="420" w:firstLine="420"/>
      </w:pPr>
      <w:r>
        <w:t xml:space="preserve">* / % + - </w:t>
      </w:r>
    </w:p>
    <w:p w:rsidR="009C0BAA" w:rsidRDefault="009C0BAA">
      <w:pPr>
        <w:ind w:left="420" w:firstLine="420"/>
      </w:pPr>
      <w:r>
        <w:t xml:space="preserve">+ </w:t>
      </w:r>
      <w:r>
        <w:rPr>
          <w:rFonts w:hint="eastAsia"/>
        </w:rPr>
        <w:t>如果两边的操作数，有一个是字符串类型的，则起拼接作用；如果两边操作数都不是字符串类型的，则起相加作用，如果两边的操作数不是字符串，也不是数字，使用</w:t>
      </w:r>
      <w:r>
        <w:t>Number</w:t>
      </w:r>
      <w:r>
        <w:rPr>
          <w:rFonts w:hint="eastAsia"/>
        </w:rPr>
        <w:t>强转函数，转换为数字，在进行相加。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 1</w:t>
      </w:r>
      <w:r>
        <w:rPr>
          <w:rFonts w:hint="eastAsia"/>
        </w:rPr>
        <w:t>数学运算相加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 xml:space="preserve"> 2</w:t>
      </w:r>
      <w:r>
        <w:rPr>
          <w:rFonts w:hint="eastAsia"/>
        </w:rPr>
        <w:t>字符串拼接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 xml:space="preserve"> 3</w:t>
      </w:r>
      <w:r>
        <w:rPr>
          <w:rFonts w:hint="eastAsia"/>
        </w:rPr>
        <w:t>正好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 xml:space="preserve"> 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rPr>
          <w:rFonts w:hint="eastAsia"/>
        </w:rPr>
        <w:t>求于：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>1</w:t>
      </w:r>
      <w:r>
        <w:rPr>
          <w:rFonts w:hint="eastAsia"/>
        </w:rPr>
        <w:t>任何整数对</w:t>
      </w:r>
      <w:r>
        <w:t>1</w:t>
      </w:r>
      <w:r>
        <w:rPr>
          <w:rFonts w:hint="eastAsia"/>
        </w:rPr>
        <w:t>求于的结果是</w:t>
      </w:r>
      <w:r>
        <w:t>0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>2</w:t>
      </w:r>
      <w:r>
        <w:rPr>
          <w:rFonts w:hint="eastAsia"/>
        </w:rPr>
        <w:t>任何小数对</w:t>
      </w:r>
      <w:r>
        <w:t>1</w:t>
      </w:r>
      <w:r>
        <w:rPr>
          <w:rFonts w:hint="eastAsia"/>
        </w:rPr>
        <w:t>求于的结果是小数部分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>3</w:t>
      </w:r>
      <w:r>
        <w:rPr>
          <w:rFonts w:hint="eastAsia"/>
        </w:rPr>
        <w:t>任何数对</w:t>
      </w:r>
      <w:r>
        <w:t>0</w:t>
      </w:r>
      <w:r>
        <w:rPr>
          <w:rFonts w:hint="eastAsia"/>
        </w:rPr>
        <w:t>求于的结果</w:t>
      </w:r>
      <w:r>
        <w:t>NaN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>4</w:t>
      </w:r>
      <w:r>
        <w:rPr>
          <w:rFonts w:hint="eastAsia"/>
        </w:rPr>
        <w:t>求于数小于被求于数结果是求于数本身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>5</w:t>
      </w:r>
      <w:r>
        <w:rPr>
          <w:rFonts w:hint="eastAsia"/>
        </w:rPr>
        <w:t>求余数大于被求余数，结果是余数</w:t>
      </w:r>
    </w:p>
    <w:p w:rsidR="009C0BAA" w:rsidRDefault="009C0BAA">
      <w:pPr>
        <w:ind w:left="420" w:firstLine="420"/>
      </w:pPr>
      <w:r>
        <w:tab/>
      </w:r>
      <w:r>
        <w:tab/>
        <w:t>//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tab/>
        <w:t xml:space="preserve"> </w:t>
      </w:r>
      <w:r>
        <w:tab/>
        <w:t xml:space="preserve"> </w:t>
      </w:r>
    </w:p>
    <w:p w:rsidR="009C0BAA" w:rsidRDefault="009C0BAA">
      <w:pPr>
        <w:ind w:left="420" w:firstLine="420"/>
      </w:pPr>
      <w:r>
        <w:tab/>
      </w:r>
      <w:r>
        <w:tab/>
        <w:t>// 2</w:t>
      </w:r>
      <w:r>
        <w:rPr>
          <w:rFonts w:hint="eastAsia"/>
        </w:rPr>
        <w:t>比较运算符</w:t>
      </w:r>
      <w:r>
        <w:t xml:space="preserve">: </w:t>
      </w:r>
      <w:r>
        <w:rPr>
          <w:rFonts w:hint="eastAsia"/>
        </w:rPr>
        <w:t>优先级是从左向右的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凡是牵涉比较，其运算结果都是布尔类型的</w:t>
      </w:r>
    </w:p>
    <w:p w:rsidR="009C0BAA" w:rsidRDefault="009C0BAA">
      <w:pPr>
        <w:ind w:left="420" w:firstLine="420"/>
      </w:pPr>
      <w:r>
        <w:tab/>
      </w:r>
      <w:r>
        <w:tab/>
        <w:t>// &gt; &lt; &gt;= &lt;= == === != !==</w:t>
      </w:r>
    </w:p>
    <w:p w:rsidR="009C0BAA" w:rsidRDefault="009C0BAA">
      <w:pPr>
        <w:ind w:left="420" w:firstLine="420"/>
      </w:pPr>
      <w:r>
        <w:tab/>
      </w:r>
      <w:r>
        <w:tab/>
        <w:t>// 1</w:t>
      </w:r>
      <w:r>
        <w:rPr>
          <w:rFonts w:hint="eastAsia"/>
        </w:rPr>
        <w:t>两边都是数字，直接进行数字大小的比较</w:t>
      </w:r>
    </w:p>
    <w:p w:rsidR="009C0BAA" w:rsidRDefault="009C0BAA">
      <w:pPr>
        <w:ind w:left="420" w:firstLine="420"/>
      </w:pPr>
      <w:r>
        <w:tab/>
      </w:r>
      <w:r>
        <w:tab/>
        <w:t>// 2</w:t>
      </w:r>
      <w:r>
        <w:rPr>
          <w:rFonts w:hint="eastAsia"/>
        </w:rPr>
        <w:t>两边的操作数有一个不是字符串类型的把两边的操作数，使用</w:t>
      </w:r>
      <w:r>
        <w:t>Number</w:t>
      </w:r>
      <w:r>
        <w:rPr>
          <w:rFonts w:hint="eastAsia"/>
        </w:rPr>
        <w:t>强转函数，转换为数字，再进行比较</w:t>
      </w:r>
    </w:p>
    <w:p w:rsidR="009C0BAA" w:rsidRDefault="009C0BAA">
      <w:pPr>
        <w:ind w:left="420" w:firstLine="420"/>
      </w:pPr>
      <w:r>
        <w:tab/>
      </w:r>
      <w:r>
        <w:tab/>
        <w:t>// 3</w:t>
      </w:r>
      <w:r>
        <w:rPr>
          <w:rFonts w:hint="eastAsia"/>
        </w:rPr>
        <w:t>两边的操作数，都是字符串类型的，则比较的是</w:t>
      </w:r>
      <w:r>
        <w:t>unicode</w:t>
      </w:r>
      <w:r>
        <w:rPr>
          <w:rFonts w:hint="eastAsia"/>
        </w:rPr>
        <w:t>编码值</w:t>
      </w:r>
    </w:p>
    <w:p w:rsidR="009C0BAA" w:rsidRDefault="009C0BAA">
      <w:pPr>
        <w:ind w:left="420" w:firstLine="420"/>
      </w:pPr>
      <w:r>
        <w:tab/>
      </w:r>
      <w:r>
        <w:tab/>
        <w:t>// 4NaN</w:t>
      </w:r>
      <w:r>
        <w:rPr>
          <w:rFonts w:hint="eastAsia"/>
        </w:rPr>
        <w:t>和任何数据比较，结果都是</w:t>
      </w:r>
      <w:r>
        <w:t>false</w:t>
      </w:r>
      <w:r>
        <w:rPr>
          <w:rFonts w:hint="eastAsia"/>
        </w:rPr>
        <w:t>，包括他本身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字符串转换为数字的方法：</w:t>
      </w:r>
      <w:r>
        <w:t>"a".charCodeAt(0)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// ==</w:t>
      </w:r>
      <w:r>
        <w:rPr>
          <w:rFonts w:hint="eastAsia"/>
        </w:rPr>
        <w:t>比较的是值</w:t>
      </w:r>
    </w:p>
    <w:p w:rsidR="009C0BAA" w:rsidRDefault="009C0BAA">
      <w:pPr>
        <w:ind w:left="420" w:firstLine="420"/>
      </w:pPr>
      <w:r>
        <w:tab/>
      </w:r>
      <w:r>
        <w:tab/>
        <w:t>// 1null</w:t>
      </w:r>
      <w:r>
        <w:rPr>
          <w:rFonts w:hint="eastAsia"/>
        </w:rPr>
        <w:t>除了和</w:t>
      </w:r>
      <w:r>
        <w:t xml:space="preserve"> undefined</w:t>
      </w:r>
      <w:r>
        <w:rPr>
          <w:rFonts w:hint="eastAsia"/>
        </w:rPr>
        <w:t>以及它本身之外的任何数据比较结果都是</w:t>
      </w:r>
      <w:r>
        <w:t>false</w:t>
      </w:r>
    </w:p>
    <w:p w:rsidR="009C0BAA" w:rsidRDefault="009C0BAA">
      <w:pPr>
        <w:ind w:left="420" w:firstLine="420"/>
      </w:pPr>
      <w:r>
        <w:tab/>
      </w:r>
      <w:r>
        <w:tab/>
        <w:t>// 2undefined</w:t>
      </w:r>
      <w:r>
        <w:rPr>
          <w:rFonts w:hint="eastAsia"/>
        </w:rPr>
        <w:t>除了和</w:t>
      </w:r>
      <w:r>
        <w:t xml:space="preserve"> null</w:t>
      </w:r>
      <w:r>
        <w:rPr>
          <w:rFonts w:hint="eastAsia"/>
        </w:rPr>
        <w:t>以及它本身之外的任何数据比较结果都是</w:t>
      </w:r>
      <w:r>
        <w:t>false</w:t>
      </w:r>
    </w:p>
    <w:p w:rsidR="009C0BAA" w:rsidRDefault="009C0BAA">
      <w:pPr>
        <w:ind w:left="420" w:firstLine="420"/>
      </w:pPr>
      <w:r>
        <w:tab/>
      </w:r>
      <w:r>
        <w:tab/>
        <w:t>// 3</w:t>
      </w:r>
      <w:r>
        <w:rPr>
          <w:rFonts w:hint="eastAsia"/>
        </w:rPr>
        <w:t>如果两边是同等类型的操作数，则直接进行值得</w:t>
      </w:r>
      <w:r>
        <w:t xml:space="preserve"> </w:t>
      </w:r>
      <w:r>
        <w:rPr>
          <w:rFonts w:hint="eastAsia"/>
        </w:rPr>
        <w:t>比较如果两边是不同等类型的，则使用</w:t>
      </w:r>
      <w:r>
        <w:t>Number</w:t>
      </w:r>
      <w:r>
        <w:rPr>
          <w:rFonts w:hint="eastAsia"/>
        </w:rPr>
        <w:t>强转函数，转换为数字再进行比较</w:t>
      </w:r>
    </w:p>
    <w:p w:rsidR="009C0BAA" w:rsidRDefault="009C0BAA">
      <w:pPr>
        <w:ind w:left="420" w:firstLine="420"/>
      </w:pPr>
      <w:r>
        <w:tab/>
      </w:r>
      <w:r>
        <w:tab/>
        <w:t>// 4NaN</w:t>
      </w:r>
      <w:r>
        <w:rPr>
          <w:rFonts w:hint="eastAsia"/>
        </w:rPr>
        <w:t>和任何数据比较，结果都是</w:t>
      </w:r>
      <w:r>
        <w:t>false,</w:t>
      </w:r>
      <w:r>
        <w:rPr>
          <w:rFonts w:hint="eastAsia"/>
        </w:rPr>
        <w:t>包括它本身</w:t>
      </w:r>
    </w:p>
    <w:p w:rsidR="009C0BAA" w:rsidRDefault="009C0BAA">
      <w:pPr>
        <w:ind w:left="420" w:firstLine="420"/>
      </w:pPr>
      <w:r>
        <w:tab/>
      </w:r>
      <w:r>
        <w:tab/>
        <w:t>// 5</w:t>
      </w:r>
      <w:r>
        <w:rPr>
          <w:rFonts w:hint="eastAsia"/>
        </w:rPr>
        <w:t>引用类型之间的比较，比较的是地址指针</w:t>
      </w:r>
    </w:p>
    <w:p w:rsidR="009C0BAA" w:rsidRDefault="009C0BAA">
      <w:pPr>
        <w:ind w:left="420" w:firstLine="420"/>
      </w:pPr>
      <w:r>
        <w:tab/>
      </w:r>
      <w:r>
        <w:tab/>
        <w:t xml:space="preserve">//=== </w:t>
      </w:r>
      <w:r>
        <w:rPr>
          <w:rFonts w:hint="eastAsia"/>
        </w:rPr>
        <w:t>全等比较，比较的是值和类型</w:t>
      </w:r>
    </w:p>
    <w:p w:rsidR="009C0BAA" w:rsidRDefault="009C0BAA">
      <w:pPr>
        <w:ind w:left="420" w:firstLine="420"/>
      </w:pPr>
      <w:r>
        <w:tab/>
      </w:r>
      <w:r>
        <w:tab/>
        <w:t>//!=</w:t>
      </w:r>
      <w:r>
        <w:rPr>
          <w:rFonts w:hint="eastAsia"/>
        </w:rPr>
        <w:t>只要值不相同，结果就为真</w:t>
      </w:r>
      <w:r>
        <w:t>true</w:t>
      </w:r>
    </w:p>
    <w:p w:rsidR="009C0BAA" w:rsidRDefault="009C0BAA">
      <w:pPr>
        <w:ind w:left="420" w:firstLine="420"/>
      </w:pPr>
      <w:r>
        <w:tab/>
      </w:r>
      <w:r>
        <w:tab/>
        <w:t>//!==</w:t>
      </w:r>
      <w:r>
        <w:rPr>
          <w:rFonts w:hint="eastAsia"/>
        </w:rPr>
        <w:t>只要值和类型中的一个不相同，结果为真</w:t>
      </w:r>
      <w:r>
        <w:t>true</w:t>
      </w:r>
    </w:p>
    <w:p w:rsidR="009C0BAA" w:rsidRDefault="009C0BAA">
      <w:pPr>
        <w:ind w:left="420" w:firstLine="420"/>
      </w:pPr>
      <w:r>
        <w:tab/>
      </w:r>
      <w:r>
        <w:tab/>
        <w:t>// 3</w:t>
      </w:r>
      <w:r>
        <w:rPr>
          <w:rFonts w:hint="eastAsia"/>
        </w:rPr>
        <w:t>赋值运算符</w:t>
      </w:r>
    </w:p>
    <w:p w:rsidR="009C0BAA" w:rsidRDefault="009C0BAA">
      <w:pPr>
        <w:ind w:left="420" w:firstLine="420"/>
      </w:pPr>
      <w:r>
        <w:tab/>
      </w:r>
      <w:r>
        <w:tab/>
        <w:t>// = += -= *= /= %= &lt;&lt;= &gt;== &amp;= |=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赋值运算</w:t>
      </w:r>
      <w:r>
        <w:t xml:space="preserve"> </w:t>
      </w:r>
      <w:r>
        <w:rPr>
          <w:rFonts w:hint="eastAsia"/>
        </w:rPr>
        <w:t>的执行顺序是从右向左的</w:t>
      </w:r>
    </w:p>
    <w:p w:rsidR="009C0BAA" w:rsidRDefault="009C0BAA">
      <w:pPr>
        <w:ind w:left="420" w:firstLine="420"/>
      </w:pPr>
      <w:r>
        <w:tab/>
      </w:r>
      <w:r>
        <w:tab/>
        <w:t xml:space="preserve">// += </w:t>
      </w:r>
      <w:r>
        <w:rPr>
          <w:rFonts w:hint="eastAsia"/>
        </w:rPr>
        <w:t>等同于</w:t>
      </w:r>
      <w:r>
        <w:t xml:space="preserve"> = +</w:t>
      </w:r>
    </w:p>
    <w:p w:rsidR="009C0BAA" w:rsidRDefault="009C0BAA">
      <w:pPr>
        <w:ind w:left="420" w:firstLine="420"/>
      </w:pPr>
      <w:r>
        <w:tab/>
      </w:r>
      <w:r>
        <w:tab/>
        <w:t>// 4</w:t>
      </w:r>
      <w:r>
        <w:rPr>
          <w:rFonts w:hint="eastAsia"/>
        </w:rPr>
        <w:t>逻辑运算符</w:t>
      </w:r>
      <w:r>
        <w:t xml:space="preserve">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逻辑与</w:t>
      </w:r>
      <w:r>
        <w:t xml:space="preserve"> </w:t>
      </w:r>
      <w:r>
        <w:rPr>
          <w:rFonts w:hint="eastAsia"/>
        </w:rPr>
        <w:t>逻辑或</w:t>
      </w:r>
      <w:r>
        <w:t xml:space="preserve"> </w:t>
      </w:r>
      <w:r>
        <w:rPr>
          <w:rFonts w:hint="eastAsia"/>
        </w:rPr>
        <w:t>逻辑非</w:t>
      </w:r>
    </w:p>
    <w:p w:rsidR="009C0BAA" w:rsidRDefault="009C0BAA">
      <w:pPr>
        <w:ind w:left="420" w:firstLine="420"/>
      </w:pPr>
      <w:r>
        <w:tab/>
      </w:r>
      <w:r>
        <w:tab/>
        <w:t>// 5</w:t>
      </w:r>
      <w:r>
        <w:rPr>
          <w:rFonts w:hint="eastAsia"/>
        </w:rPr>
        <w:t>条件运算符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判断条件</w:t>
      </w:r>
      <w:r>
        <w:t xml:space="preserve">? </w:t>
      </w:r>
      <w:r>
        <w:rPr>
          <w:rFonts w:hint="eastAsia"/>
        </w:rPr>
        <w:t>结果</w:t>
      </w:r>
      <w:r>
        <w:t>1</w:t>
      </w:r>
      <w:r>
        <w:rPr>
          <w:rFonts w:hint="eastAsia"/>
        </w:rPr>
        <w:t>：结果二</w:t>
      </w:r>
      <w:r>
        <w:t>;</w:t>
      </w:r>
    </w:p>
    <w:p w:rsidR="009C0BAA" w:rsidRDefault="009C0BAA">
      <w:pPr>
        <w:ind w:left="420" w:firstLine="420"/>
      </w:pPr>
      <w:r>
        <w:tab/>
      </w:r>
      <w:r>
        <w:tab/>
        <w:t>// 6</w:t>
      </w:r>
      <w:r>
        <w:rPr>
          <w:rFonts w:hint="eastAsia"/>
        </w:rPr>
        <w:t>字符串运算符</w:t>
      </w:r>
      <w:r>
        <w:t xml:space="preserve"> + += </w:t>
      </w:r>
    </w:p>
    <w:p w:rsidR="009C0BAA" w:rsidRDefault="009C0BAA">
      <w:pPr>
        <w:ind w:left="420" w:firstLine="420"/>
      </w:pPr>
      <w:r>
        <w:tab/>
      </w:r>
      <w:r>
        <w:tab/>
        <w:t>// 7</w:t>
      </w:r>
      <w:r>
        <w:rPr>
          <w:rFonts w:hint="eastAsia"/>
        </w:rPr>
        <w:t>加性运算符</w:t>
      </w:r>
      <w:r>
        <w:t xml:space="preserve"> +  - </w:t>
      </w:r>
    </w:p>
    <w:p w:rsidR="009C0BAA" w:rsidRDefault="009C0BAA">
      <w:pPr>
        <w:ind w:left="420" w:firstLine="420"/>
      </w:pPr>
      <w:r>
        <w:tab/>
      </w:r>
      <w:r>
        <w:tab/>
        <w:t>// 8</w:t>
      </w:r>
      <w:r>
        <w:rPr>
          <w:rFonts w:hint="eastAsia"/>
        </w:rPr>
        <w:t>乘性运算符</w:t>
      </w:r>
      <w:r>
        <w:t xml:space="preserve"> * / % </w:t>
      </w:r>
    </w:p>
    <w:p w:rsidR="009C0BAA" w:rsidRDefault="009C0BAA">
      <w:pPr>
        <w:ind w:left="420" w:firstLine="420"/>
      </w:pPr>
      <w:r>
        <w:tab/>
      </w:r>
      <w:r>
        <w:tab/>
        <w:t>// 9</w:t>
      </w:r>
      <w:r>
        <w:rPr>
          <w:rFonts w:hint="eastAsia"/>
        </w:rPr>
        <w:t>小括号运算符</w:t>
      </w:r>
      <w:r>
        <w:t xml:space="preserve"> ()</w:t>
      </w:r>
      <w:r>
        <w:rPr>
          <w:rFonts w:hint="eastAsia"/>
        </w:rPr>
        <w:t>优先级是最高的</w:t>
      </w:r>
    </w:p>
    <w:p w:rsidR="009C0BAA" w:rsidRDefault="009C0BAA">
      <w:pPr>
        <w:ind w:left="420" w:firstLine="420"/>
      </w:pPr>
      <w:r>
        <w:tab/>
      </w:r>
      <w:r>
        <w:tab/>
        <w:t>// 10</w:t>
      </w:r>
      <w:r>
        <w:rPr>
          <w:rFonts w:hint="eastAsia"/>
        </w:rPr>
        <w:t>中括号运算符</w:t>
      </w:r>
      <w:r>
        <w:t>[]</w:t>
      </w:r>
      <w:r>
        <w:rPr>
          <w:rFonts w:hint="eastAsia"/>
        </w:rPr>
        <w:t>数组</w:t>
      </w:r>
    </w:p>
    <w:p w:rsidR="009C0BAA" w:rsidRDefault="009C0BAA">
      <w:pPr>
        <w:ind w:left="420" w:firstLine="420"/>
      </w:pPr>
      <w:r>
        <w:tab/>
      </w:r>
      <w:r>
        <w:tab/>
        <w:t>// 11</w:t>
      </w:r>
      <w:r>
        <w:rPr>
          <w:rFonts w:hint="eastAsia"/>
        </w:rPr>
        <w:t>花括号运算符</w:t>
      </w:r>
      <w:r>
        <w:t>{}</w:t>
      </w:r>
      <w:r>
        <w:rPr>
          <w:rFonts w:hint="eastAsia"/>
        </w:rPr>
        <w:t>对象</w:t>
      </w:r>
    </w:p>
    <w:p w:rsidR="009C0BAA" w:rsidRDefault="009C0BAA">
      <w:pPr>
        <w:ind w:left="420" w:firstLine="420"/>
      </w:pPr>
      <w:r>
        <w:tab/>
      </w:r>
      <w:r>
        <w:tab/>
        <w:t>// 12</w:t>
      </w:r>
      <w:r>
        <w:rPr>
          <w:rFonts w:hint="eastAsia"/>
        </w:rPr>
        <w:t>逗号运算符</w:t>
      </w:r>
      <w:r>
        <w:t xml:space="preserve"> </w:t>
      </w:r>
      <w:r>
        <w:rPr>
          <w:rFonts w:hint="eastAsia"/>
        </w:rPr>
        <w:t>，</w:t>
      </w:r>
    </w:p>
    <w:p w:rsidR="009C0BAA" w:rsidRDefault="009C0BAA">
      <w:pPr>
        <w:ind w:left="420" w:firstLine="420"/>
      </w:pPr>
      <w:r>
        <w:tab/>
      </w:r>
      <w:r>
        <w:tab/>
        <w:t>// 13</w:t>
      </w:r>
      <w:r>
        <w:rPr>
          <w:rFonts w:hint="eastAsia"/>
        </w:rPr>
        <w:t>分好运算符</w:t>
      </w:r>
      <w:r>
        <w:t xml:space="preserve"> </w:t>
      </w:r>
      <w:r>
        <w:rPr>
          <w:rFonts w:hint="eastAsia"/>
        </w:rPr>
        <w:t>结束语</w:t>
      </w:r>
      <w:r>
        <w:t>;</w:t>
      </w:r>
    </w:p>
    <w:p w:rsidR="009C0BAA" w:rsidRDefault="009C0BAA">
      <w:pPr>
        <w:ind w:left="420" w:firstLine="420"/>
      </w:pPr>
      <w:r>
        <w:tab/>
      </w:r>
      <w:r>
        <w:tab/>
        <w:t>// 14</w:t>
      </w:r>
      <w:r>
        <w:rPr>
          <w:rFonts w:hint="eastAsia"/>
        </w:rPr>
        <w:t>成员运算符</w:t>
      </w:r>
      <w:r>
        <w:t xml:space="preserve"> .</w:t>
      </w:r>
      <w:r>
        <w:rPr>
          <w:rFonts w:hint="eastAsia"/>
        </w:rPr>
        <w:t>的</w:t>
      </w:r>
    </w:p>
    <w:p w:rsidR="009C0BAA" w:rsidRDefault="009C0BAA">
      <w:pPr>
        <w:ind w:left="420" w:firstLine="420"/>
      </w:pPr>
      <w:r>
        <w:tab/>
      </w:r>
      <w:r>
        <w:tab/>
        <w:t>// 15typeof</w:t>
      </w:r>
      <w:r>
        <w:rPr>
          <w:rFonts w:hint="eastAsia"/>
        </w:rPr>
        <w:t>运算符</w:t>
      </w:r>
      <w:r>
        <w:t xml:space="preserve"> </w:t>
      </w:r>
      <w:r>
        <w:rPr>
          <w:rFonts w:hint="eastAsia"/>
        </w:rPr>
        <w:t>检测变量类型</w:t>
      </w:r>
    </w:p>
    <w:p w:rsidR="009C0BAA" w:rsidRDefault="009C0BAA">
      <w:pPr>
        <w:ind w:left="420" w:firstLine="420"/>
      </w:pPr>
      <w:r>
        <w:t xml:space="preserve"> </w:t>
      </w:r>
      <w:r>
        <w:tab/>
      </w:r>
      <w:r>
        <w:tab/>
        <w:t>// 16instaceof</w:t>
      </w:r>
      <w:r>
        <w:rPr>
          <w:rFonts w:hint="eastAsia"/>
        </w:rPr>
        <w:t>运算符</w:t>
      </w:r>
      <w:r>
        <w:t xml:space="preserve"> </w:t>
      </w:r>
    </w:p>
    <w:p w:rsidR="009C0BAA" w:rsidRDefault="009C0BAA">
      <w:pPr>
        <w:ind w:left="420" w:firstLine="420"/>
      </w:pPr>
      <w:r>
        <w:t xml:space="preserve"> </w:t>
      </w:r>
      <w:r>
        <w:tab/>
      </w:r>
      <w:r>
        <w:tab/>
        <w:t xml:space="preserve">// </w:t>
      </w:r>
      <w:r>
        <w:rPr>
          <w:rFonts w:hint="eastAsia"/>
        </w:rPr>
        <w:t>检测一个实力对象是否属于一个函数对象：</w:t>
      </w:r>
      <w:r>
        <w:t xml:space="preserve"> true ||false</w:t>
      </w:r>
    </w:p>
    <w:p w:rsidR="009C0BAA" w:rsidRDefault="009C0BAA">
      <w:pPr>
        <w:ind w:left="420" w:firstLine="420"/>
      </w:pPr>
      <w:r>
        <w:t xml:space="preserve"> </w:t>
      </w:r>
      <w:r>
        <w:tab/>
      </w:r>
      <w:r>
        <w:tab/>
        <w:t xml:space="preserve">// </w:t>
      </w:r>
      <w:r>
        <w:rPr>
          <w:rFonts w:hint="eastAsia"/>
        </w:rPr>
        <w:t>例：</w:t>
      </w:r>
      <w:r>
        <w:t>new String("abc") instaceof  String</w:t>
      </w:r>
    </w:p>
    <w:p w:rsidR="009C0BAA" w:rsidRDefault="009C0BAA">
      <w:pPr>
        <w:ind w:left="420" w:firstLine="420"/>
      </w:pPr>
      <w:r>
        <w:t xml:space="preserve"> </w:t>
      </w:r>
      <w:r>
        <w:tab/>
      </w:r>
      <w:r>
        <w:tab/>
        <w:t>// in:</w:t>
      </w:r>
      <w:r>
        <w:rPr>
          <w:rFonts w:hint="eastAsia"/>
        </w:rPr>
        <w:t>检测一个属性是否属于一个</w:t>
      </w:r>
      <w:r>
        <w:t xml:space="preserve"> </w:t>
      </w:r>
      <w:r>
        <w:rPr>
          <w:rFonts w:hint="eastAsia"/>
        </w:rPr>
        <w:t>对象</w:t>
      </w:r>
    </w:p>
    <w:p w:rsidR="009C0BAA" w:rsidRDefault="009C0BAA">
      <w:pPr>
        <w:ind w:left="420" w:firstLine="420"/>
      </w:pPr>
      <w:r>
        <w:tab/>
      </w:r>
      <w:r>
        <w:tab/>
        <w:t>// 17</w:t>
      </w:r>
      <w:r>
        <w:rPr>
          <w:rFonts w:hint="eastAsia"/>
        </w:rPr>
        <w:t>反引号运算符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`${</w:t>
      </w:r>
      <w:r>
        <w:rPr>
          <w:rFonts w:hint="eastAsia"/>
        </w:rPr>
        <w:t>变量</w:t>
      </w:r>
      <w:r>
        <w:t>}`</w:t>
      </w:r>
    </w:p>
    <w:p w:rsidR="009C0BAA" w:rsidRDefault="009C0BAA">
      <w:pPr>
        <w:ind w:left="420" w:firstLine="420"/>
      </w:pPr>
      <w:r>
        <w:tab/>
      </w:r>
      <w:r>
        <w:tab/>
        <w:t>// 18...</w:t>
      </w:r>
      <w:r>
        <w:rPr>
          <w:rFonts w:hint="eastAsia"/>
        </w:rPr>
        <w:t>运算符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取出数组中的元素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例：</w:t>
      </w:r>
    </w:p>
    <w:p w:rsidR="009C0BAA" w:rsidRDefault="009C0BAA">
      <w:pPr>
        <w:ind w:left="420" w:firstLine="420"/>
      </w:pPr>
      <w:r>
        <w:tab/>
      </w:r>
      <w:r>
        <w:tab/>
        <w:t>// function fn(){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console.log(...arguments)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fn(1,2,3,4,5,)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// 19</w:t>
      </w:r>
      <w:r>
        <w:rPr>
          <w:rFonts w:hint="eastAsia"/>
        </w:rPr>
        <w:t>位移运算符（战略，慢慢学习）</w:t>
      </w:r>
    </w:p>
    <w:p w:rsidR="009C0BAA" w:rsidRDefault="009C0BAA">
      <w:pPr>
        <w:ind w:left="420" w:firstLine="420"/>
      </w:pPr>
      <w:r>
        <w:tab/>
      </w:r>
      <w:r>
        <w:tab/>
        <w:t>// 20</w:t>
      </w:r>
      <w:r>
        <w:rPr>
          <w:rFonts w:hint="eastAsia"/>
        </w:rPr>
        <w:t>自增自减运算符</w:t>
      </w:r>
    </w:p>
    <w:p w:rsidR="009C0BAA" w:rsidRDefault="009C0BAA">
      <w:pPr>
        <w:ind w:left="420" w:firstLine="420"/>
      </w:pPr>
      <w:r>
        <w:tab/>
      </w:r>
      <w:r>
        <w:tab/>
        <w:t>// ++  --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第四天上午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流程控制语句：</w:t>
      </w:r>
      <w:r>
        <w:t>if</w:t>
      </w:r>
      <w:r>
        <w:rPr>
          <w:rFonts w:hint="eastAsia"/>
        </w:rPr>
        <w:t>语句，</w:t>
      </w:r>
      <w:r>
        <w:t>switch</w:t>
      </w:r>
      <w:r>
        <w:rPr>
          <w:rFonts w:hint="eastAsia"/>
        </w:rPr>
        <w:t>语句</w:t>
      </w:r>
    </w:p>
    <w:p w:rsidR="009C0BAA" w:rsidRDefault="009C0BAA">
      <w:pPr>
        <w:ind w:left="420" w:firstLine="420"/>
      </w:pPr>
      <w:r>
        <w:tab/>
      </w:r>
      <w:r>
        <w:tab/>
        <w:t>// if</w:t>
      </w:r>
      <w:r>
        <w:rPr>
          <w:rFonts w:hint="eastAsia"/>
        </w:rPr>
        <w:t>语句按照分支结构划分</w:t>
      </w:r>
      <w:r>
        <w:t xml:space="preserve"> </w:t>
      </w:r>
      <w:r>
        <w:rPr>
          <w:rFonts w:hint="eastAsia"/>
        </w:rPr>
        <w:t>：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单分支：</w:t>
      </w:r>
      <w:r>
        <w:t>if(</w:t>
      </w:r>
      <w:r>
        <w:rPr>
          <w:rFonts w:hint="eastAsia"/>
        </w:rPr>
        <w:t>判断条件</w:t>
      </w:r>
      <w:r>
        <w:t>){</w:t>
      </w:r>
      <w:r>
        <w:rPr>
          <w:rFonts w:hint="eastAsia"/>
        </w:rPr>
        <w:t>代码块</w:t>
      </w:r>
      <w:r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省略花括号，有且仅有一条语句属于其对应的代码块</w:t>
      </w:r>
    </w:p>
    <w:p w:rsidR="009C0BAA" w:rsidRDefault="009C0BAA">
      <w:pPr>
        <w:ind w:left="420" w:firstLine="420"/>
      </w:pPr>
      <w:r>
        <w:tab/>
      </w:r>
      <w:r>
        <w:tab/>
        <w:t>// if(</w:t>
      </w:r>
      <w:r>
        <w:rPr>
          <w:rFonts w:hint="eastAsia"/>
        </w:rPr>
        <w:t>判断条件</w:t>
      </w:r>
      <w:r>
        <w:t>)</w:t>
      </w:r>
      <w:r>
        <w:rPr>
          <w:rFonts w:hint="eastAsia"/>
        </w:rPr>
        <w:t>代码块；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双分支（三元运算符）：</w:t>
      </w:r>
      <w:r>
        <w:t>if(</w:t>
      </w:r>
      <w:r>
        <w:rPr>
          <w:rFonts w:hint="eastAsia"/>
        </w:rPr>
        <w:t>判断条件</w:t>
      </w:r>
      <w:r>
        <w:t>){</w:t>
      </w:r>
      <w:r>
        <w:rPr>
          <w:rFonts w:hint="eastAsia"/>
        </w:rPr>
        <w:t>代码块</w:t>
      </w:r>
      <w:r>
        <w:t>1}else{</w:t>
      </w:r>
      <w:r>
        <w:rPr>
          <w:rFonts w:hint="eastAsia"/>
        </w:rPr>
        <w:t>代码块</w:t>
      </w:r>
      <w:r>
        <w:t>2}</w:t>
      </w:r>
    </w:p>
    <w:p w:rsidR="009C0BAA" w:rsidRDefault="009C0BAA">
      <w:pPr>
        <w:ind w:left="420" w:firstLine="420"/>
      </w:pPr>
      <w:r>
        <w:tab/>
      </w:r>
      <w:r>
        <w:tab/>
        <w:t>// if(true) ;else 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多分支：有多个判断条件，但只会执行一个代码块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是双分支嵌套的变形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如果分支结构超过</w:t>
      </w:r>
      <w:r>
        <w:t>3</w:t>
      </w:r>
      <w:r>
        <w:rPr>
          <w:rFonts w:hint="eastAsia"/>
        </w:rPr>
        <w:t>个，不能再使用多分支结果</w:t>
      </w:r>
      <w:r>
        <w:t xml:space="preserve"> </w:t>
      </w:r>
      <w:r>
        <w:rPr>
          <w:rFonts w:hint="eastAsia"/>
        </w:rPr>
        <w:t>，使用</w:t>
      </w:r>
      <w:r>
        <w:t>switch</w:t>
      </w:r>
      <w:r>
        <w:rPr>
          <w:rFonts w:hint="eastAsia"/>
        </w:rPr>
        <w:t>语句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if(</w:t>
      </w:r>
      <w:r>
        <w:rPr>
          <w:rFonts w:hint="eastAsia"/>
        </w:rPr>
        <w:t>判断条件</w:t>
      </w:r>
      <w:r>
        <w:t>1){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  <w:r>
        <w:t xml:space="preserve">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}else if(</w:t>
      </w:r>
      <w:r>
        <w:rPr>
          <w:rFonts w:hint="eastAsia"/>
        </w:rPr>
        <w:t>判断条件</w:t>
      </w:r>
      <w:r>
        <w:t>2){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}else if(</w:t>
      </w:r>
      <w:r>
        <w:rPr>
          <w:rFonts w:hint="eastAsia"/>
        </w:rPr>
        <w:t>判断条件</w:t>
      </w:r>
      <w:r>
        <w:t>3){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if(</w:t>
      </w:r>
      <w:r>
        <w:rPr>
          <w:rFonts w:hint="eastAsia"/>
        </w:rPr>
        <w:t>判断条件</w:t>
      </w:r>
      <w:r>
        <w:t>1){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if(</w:t>
      </w:r>
      <w:r>
        <w:rPr>
          <w:rFonts w:hint="eastAsia"/>
        </w:rPr>
        <w:t>判断条件</w:t>
      </w:r>
      <w:r>
        <w:t>2){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if(</w:t>
      </w:r>
      <w:r>
        <w:rPr>
          <w:rFonts w:hint="eastAsia"/>
        </w:rPr>
        <w:t>判断条件</w:t>
      </w:r>
      <w:r>
        <w:t>3){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}}}</w:t>
      </w: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//switch</w:t>
      </w:r>
      <w:r>
        <w:rPr>
          <w:rFonts w:hint="eastAsia"/>
        </w:rPr>
        <w:t>语句中出现的关键字：</w:t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//switch . case . break . default</w:t>
      </w:r>
    </w:p>
    <w:p w:rsidR="009C0BAA" w:rsidRDefault="009C0BAA">
      <w:pPr>
        <w:ind w:left="420" w:firstLine="420"/>
      </w:pPr>
      <w:r>
        <w:tab/>
      </w:r>
      <w:r>
        <w:tab/>
        <w:t xml:space="preserve">//                      .  </w:t>
      </w:r>
      <w:r>
        <w:rPr>
          <w:rFonts w:hint="eastAsia"/>
        </w:rPr>
        <w:t>默认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switch(</w:t>
      </w:r>
      <w:r>
        <w:rPr>
          <w:rFonts w:hint="eastAsia"/>
        </w:rPr>
        <w:t>表达式</w:t>
      </w:r>
      <w:r>
        <w:t>.</w:t>
      </w:r>
      <w:r>
        <w:rPr>
          <w:rFonts w:hint="eastAsia"/>
        </w:rPr>
        <w:t>可以写值，也可以写表达式</w:t>
      </w:r>
      <w:r>
        <w:t>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 xml:space="preserve">case </w:t>
      </w:r>
      <w:r>
        <w:rPr>
          <w:rFonts w:hint="eastAsia"/>
        </w:rPr>
        <w:t>判断条件：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break;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 xml:space="preserve">case </w:t>
      </w:r>
      <w:r>
        <w:rPr>
          <w:rFonts w:hint="eastAsia"/>
        </w:rPr>
        <w:t>判断条件：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break;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 xml:space="preserve">case </w:t>
      </w:r>
      <w:r>
        <w:rPr>
          <w:rFonts w:hint="eastAsia"/>
        </w:rPr>
        <w:t>判断条件：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代码块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break;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default: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默认代码块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表达式与判断条件是全等比较的</w:t>
      </w:r>
      <w:r>
        <w:t xml:space="preserve">                 </w:t>
      </w:r>
    </w:p>
    <w:p w:rsidR="009C0BAA" w:rsidRDefault="009C0BAA">
      <w:pPr>
        <w:ind w:left="420" w:firstLine="420"/>
      </w:pPr>
      <w:r>
        <w:rPr>
          <w:rFonts w:hint="eastAsia"/>
        </w:rPr>
        <w:t>成绩输入判断：</w:t>
      </w:r>
    </w:p>
    <w:p w:rsidR="009C0BAA" w:rsidRDefault="009C0BAA">
      <w:pPr>
        <w:ind w:left="420" w:firstLine="420"/>
      </w:pPr>
      <w:r>
        <w:t>var score = prompt("</w:t>
      </w:r>
      <w:r>
        <w:rPr>
          <w:rFonts w:hint="eastAsia"/>
        </w:rPr>
        <w:t>请输入成绩</w:t>
      </w:r>
      <w:r>
        <w:t>:","</w:t>
      </w:r>
      <w:r>
        <w:rPr>
          <w:rFonts w:hint="eastAsia"/>
        </w:rPr>
        <w:t>成绩范围</w:t>
      </w:r>
      <w:r>
        <w:t>0-100</w:t>
      </w:r>
      <w:r>
        <w:rPr>
          <w:rFonts w:hint="eastAsia"/>
        </w:rPr>
        <w:t>之间</w:t>
      </w:r>
      <w:r>
        <w:t>");</w:t>
      </w:r>
    </w:p>
    <w:p w:rsidR="009C0BAA" w:rsidRDefault="009C0BAA">
      <w:pPr>
        <w:ind w:left="420" w:firstLine="420"/>
      </w:pPr>
      <w:r>
        <w:t>var res = null;</w:t>
      </w:r>
    </w:p>
    <w:p w:rsidR="009C0BAA" w:rsidRDefault="009C0BAA">
      <w:pPr>
        <w:ind w:left="420" w:firstLine="420"/>
      </w:pPr>
      <w:r>
        <w:t>var s = parseFloat(score);</w:t>
      </w:r>
    </w:p>
    <w:p w:rsidR="009C0BAA" w:rsidRDefault="009C0BAA">
      <w:pPr>
        <w:ind w:left="420" w:firstLine="420"/>
      </w:pPr>
      <w:r>
        <w:t>switch(true){</w:t>
      </w:r>
    </w:p>
    <w:p w:rsidR="009C0BAA" w:rsidRDefault="009C0BAA">
      <w:pPr>
        <w:ind w:left="420" w:firstLine="420"/>
      </w:pPr>
      <w:r>
        <w:tab/>
        <w:t>case score == null || score == "":</w:t>
      </w:r>
    </w:p>
    <w:p w:rsidR="009C0BAA" w:rsidRDefault="009C0BAA">
      <w:pPr>
        <w:ind w:left="420" w:firstLine="420"/>
      </w:pPr>
      <w:r>
        <w:tab/>
      </w:r>
      <w:r>
        <w:tab/>
        <w:t>res = "</w:t>
      </w:r>
      <w:r>
        <w:rPr>
          <w:rFonts w:hint="eastAsia"/>
        </w:rPr>
        <w:t>请输入成绩</w:t>
      </w:r>
      <w:r>
        <w:t>:";</w:t>
      </w:r>
    </w:p>
    <w:p w:rsidR="009C0BAA" w:rsidRDefault="009C0BAA">
      <w:pPr>
        <w:ind w:left="420" w:firstLine="420"/>
      </w:pPr>
      <w:r>
        <w:tab/>
        <w:t>break;</w:t>
      </w:r>
    </w:p>
    <w:p w:rsidR="009C0BAA" w:rsidRDefault="009C0BAA">
      <w:pPr>
        <w:ind w:left="420" w:firstLine="420"/>
      </w:pPr>
      <w:r>
        <w:tab/>
        <w:t>case isNaN(score) || isNaN(s) :</w:t>
      </w:r>
    </w:p>
    <w:p w:rsidR="009C0BAA" w:rsidRDefault="009C0BAA">
      <w:pPr>
        <w:ind w:left="420" w:firstLine="420"/>
      </w:pPr>
      <w:r>
        <w:tab/>
      </w:r>
      <w:r>
        <w:tab/>
        <w:t>res = "</w:t>
      </w:r>
      <w:r>
        <w:rPr>
          <w:rFonts w:hint="eastAsia"/>
        </w:rPr>
        <w:t>请输入数字</w:t>
      </w:r>
      <w:r>
        <w:t>:";</w:t>
      </w:r>
    </w:p>
    <w:p w:rsidR="009C0BAA" w:rsidRDefault="009C0BAA">
      <w:pPr>
        <w:ind w:left="420" w:firstLine="420"/>
      </w:pPr>
      <w:r>
        <w:tab/>
        <w:t>break;</w:t>
      </w:r>
    </w:p>
    <w:p w:rsidR="009C0BAA" w:rsidRDefault="009C0BAA">
      <w:pPr>
        <w:ind w:left="420" w:firstLine="420"/>
      </w:pPr>
      <w:r>
        <w:tab/>
        <w:t>case score  &lt; 0 || score &gt;100 :</w:t>
      </w:r>
    </w:p>
    <w:p w:rsidR="009C0BAA" w:rsidRDefault="009C0BAA">
      <w:pPr>
        <w:ind w:left="420" w:firstLine="420"/>
      </w:pPr>
      <w:r>
        <w:tab/>
      </w:r>
      <w:r>
        <w:tab/>
        <w:t>res = "</w:t>
      </w:r>
      <w:r>
        <w:rPr>
          <w:rFonts w:hint="eastAsia"/>
        </w:rPr>
        <w:t>数字输入有误</w:t>
      </w:r>
      <w:r>
        <w:t>";</w:t>
      </w:r>
    </w:p>
    <w:p w:rsidR="009C0BAA" w:rsidRDefault="009C0BAA">
      <w:pPr>
        <w:ind w:left="420" w:firstLine="420"/>
      </w:pPr>
      <w:r>
        <w:tab/>
        <w:t>break;</w:t>
      </w:r>
    </w:p>
    <w:p w:rsidR="009C0BAA" w:rsidRDefault="009C0BAA">
      <w:pPr>
        <w:ind w:left="420" w:firstLine="420"/>
      </w:pPr>
      <w:r>
        <w:tab/>
        <w:t>case score == 0:</w:t>
      </w:r>
    </w:p>
    <w:p w:rsidR="009C0BAA" w:rsidRDefault="009C0BAA">
      <w:pPr>
        <w:ind w:left="420" w:firstLine="420"/>
      </w:pPr>
      <w:r>
        <w:tab/>
      </w:r>
      <w:r>
        <w:tab/>
        <w:t>res = "</w:t>
      </w:r>
      <w:r>
        <w:rPr>
          <w:rFonts w:hint="eastAsia"/>
        </w:rPr>
        <w:t>你是猪吗</w:t>
      </w:r>
      <w:r>
        <w:t>?";</w:t>
      </w:r>
    </w:p>
    <w:p w:rsidR="009C0BAA" w:rsidRDefault="009C0BAA">
      <w:pPr>
        <w:ind w:left="420" w:firstLine="420"/>
      </w:pPr>
      <w:r>
        <w:tab/>
        <w:t>break;</w:t>
      </w:r>
    </w:p>
    <w:p w:rsidR="009C0BAA" w:rsidRDefault="009C0BAA">
      <w:pPr>
        <w:ind w:left="420" w:firstLine="420"/>
      </w:pPr>
      <w:r>
        <w:tab/>
        <w:t>case score &gt; 0 &amp;&amp; score &lt;60:</w:t>
      </w:r>
    </w:p>
    <w:p w:rsidR="009C0BAA" w:rsidRDefault="009C0BAA">
      <w:pPr>
        <w:ind w:left="420" w:firstLine="420"/>
      </w:pPr>
      <w:r>
        <w:tab/>
      </w:r>
      <w:r>
        <w:tab/>
        <w:t>res = "</w:t>
      </w:r>
      <w:r>
        <w:rPr>
          <w:rFonts w:hint="eastAsia"/>
        </w:rPr>
        <w:t>好好学吧</w:t>
      </w:r>
      <w:r>
        <w:t>";</w:t>
      </w:r>
    </w:p>
    <w:p w:rsidR="009C0BAA" w:rsidRDefault="009C0BAA">
      <w:pPr>
        <w:ind w:left="420" w:firstLine="420"/>
      </w:pPr>
      <w:r>
        <w:tab/>
        <w:t>break;</w:t>
      </w:r>
    </w:p>
    <w:p w:rsidR="009C0BAA" w:rsidRDefault="009C0BAA">
      <w:pPr>
        <w:ind w:left="420" w:firstLine="420"/>
      </w:pPr>
      <w:r>
        <w:tab/>
        <w:t>case score &gt; 0 &amp;&amp; score &lt;90:</w:t>
      </w:r>
    </w:p>
    <w:p w:rsidR="009C0BAA" w:rsidRDefault="009C0BAA">
      <w:pPr>
        <w:ind w:left="420" w:firstLine="420"/>
      </w:pPr>
      <w:r>
        <w:tab/>
      </w:r>
      <w:r>
        <w:tab/>
        <w:t>res = "</w:t>
      </w:r>
      <w:r>
        <w:rPr>
          <w:rFonts w:hint="eastAsia"/>
        </w:rPr>
        <w:t>再接再厉</w:t>
      </w:r>
      <w:r>
        <w:t>";</w:t>
      </w:r>
    </w:p>
    <w:p w:rsidR="009C0BAA" w:rsidRDefault="009C0BAA">
      <w:pPr>
        <w:ind w:left="420" w:firstLine="420"/>
      </w:pPr>
      <w:r>
        <w:tab/>
        <w:t>break;</w:t>
      </w:r>
    </w:p>
    <w:p w:rsidR="009C0BAA" w:rsidRDefault="009C0BAA">
      <w:pPr>
        <w:ind w:left="420" w:firstLine="420"/>
      </w:pPr>
      <w:r>
        <w:tab/>
        <w:t>case score &gt; 0 &amp;&amp; score &lt;100:</w:t>
      </w:r>
    </w:p>
    <w:p w:rsidR="009C0BAA" w:rsidRDefault="009C0BAA">
      <w:pPr>
        <w:ind w:left="420" w:firstLine="420"/>
      </w:pPr>
      <w:r>
        <w:tab/>
      </w:r>
      <w:r>
        <w:tab/>
        <w:t>res = "</w:t>
      </w:r>
      <w:r>
        <w:rPr>
          <w:rFonts w:hint="eastAsia"/>
        </w:rPr>
        <w:t>不错</w:t>
      </w:r>
      <w:r>
        <w:t>";</w:t>
      </w:r>
    </w:p>
    <w:p w:rsidR="009C0BAA" w:rsidRDefault="009C0BAA">
      <w:pPr>
        <w:ind w:left="420" w:firstLine="420"/>
      </w:pPr>
      <w:r>
        <w:tab/>
        <w:t>break;</w:t>
      </w:r>
    </w:p>
    <w:p w:rsidR="009C0BAA" w:rsidRDefault="009C0BAA">
      <w:pPr>
        <w:ind w:left="420" w:firstLine="420"/>
      </w:pPr>
      <w:r>
        <w:tab/>
        <w:t>default:</w:t>
      </w:r>
    </w:p>
    <w:p w:rsidR="009C0BAA" w:rsidRDefault="009C0BAA">
      <w:pPr>
        <w:ind w:left="420" w:firstLine="420"/>
      </w:pPr>
      <w:r>
        <w:tab/>
      </w:r>
      <w:r>
        <w:tab/>
        <w:t>res ="</w:t>
      </w:r>
      <w:r>
        <w:rPr>
          <w:rFonts w:hint="eastAsia"/>
        </w:rPr>
        <w:t>哈哈哈</w:t>
      </w:r>
      <w:r>
        <w:t>";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>}</w:t>
      </w:r>
    </w:p>
    <w:p w:rsidR="009C0BAA" w:rsidRDefault="009C0BAA">
      <w:pPr>
        <w:ind w:left="420" w:firstLine="420"/>
      </w:pPr>
      <w:r>
        <w:t>alert(res);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第四天下午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循环语句：</w:t>
      </w:r>
      <w:r>
        <w:t xml:space="preserve"> for,while,do...while,for...in...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循环概念：在有限的条件内。重复不断地去执行一件事情（代码块</w:t>
      </w:r>
      <w:r>
        <w:t>==</w:t>
      </w:r>
      <w:r>
        <w:rPr>
          <w:rFonts w:hint="eastAsia"/>
        </w:rPr>
        <w:t>》循环体）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代码块：由一条或则多条语句组合起来的</w:t>
      </w:r>
    </w:p>
    <w:p w:rsidR="009C0BAA" w:rsidRDefault="009C0BAA">
      <w:pPr>
        <w:ind w:left="420" w:firstLine="420"/>
      </w:pPr>
      <w:r>
        <w:t>// for</w:t>
      </w:r>
      <w:r>
        <w:rPr>
          <w:rFonts w:hint="eastAsia"/>
        </w:rPr>
        <w:t>循环：是一种先判断，后运行（循环体）的循环语句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循环与可能一次都不执行，循环可能一直都执行（死循环）</w:t>
      </w:r>
    </w:p>
    <w:p w:rsidR="009C0BAA" w:rsidRDefault="009C0BAA">
      <w:pPr>
        <w:ind w:left="420" w:firstLine="420"/>
      </w:pPr>
      <w:r>
        <w:tab/>
      </w:r>
      <w:r>
        <w:rPr>
          <w:rFonts w:hint="eastAsia"/>
        </w:rPr>
        <w:t>语法：</w:t>
      </w:r>
    </w:p>
    <w:p w:rsidR="009C0BAA" w:rsidRDefault="009C0BAA">
      <w:pPr>
        <w:ind w:left="420" w:firstLine="420"/>
      </w:pPr>
      <w:r>
        <w:tab/>
      </w:r>
      <w:r>
        <w:tab/>
        <w:t>for(</w:t>
      </w:r>
      <w:r>
        <w:rPr>
          <w:rFonts w:hint="eastAsia"/>
        </w:rPr>
        <w:t>初始值；判断条件；步长更新</w:t>
      </w:r>
      <w:r>
        <w:t>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循环体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循环的执行顺序：</w:t>
      </w:r>
    </w:p>
    <w:p w:rsidR="009C0BAA" w:rsidRDefault="009C0BAA">
      <w:pPr>
        <w:ind w:left="420" w:firstLine="420"/>
      </w:pPr>
      <w:r>
        <w:tab/>
      </w:r>
      <w:r>
        <w:tab/>
        <w:t>for(1,2,3){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4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先执行初始值，执行判断，判断条件成立，执行循环体，循环体之行结束，执行步长更新，执行判断条件，判断条件成立，。。。。。。如果判断条件不成立，循环执行结束</w:t>
      </w:r>
    </w:p>
    <w:p w:rsidR="009C0BAA" w:rsidRDefault="009C0BAA">
      <w:pPr>
        <w:ind w:left="420" w:firstLine="420"/>
      </w:pPr>
      <w:r>
        <w:tab/>
      </w:r>
      <w:r>
        <w:tab/>
        <w:t>1</w:t>
      </w:r>
      <w:r>
        <w:rPr>
          <w:rFonts w:hint="eastAsia"/>
        </w:rPr>
        <w:t>初始值</w:t>
      </w:r>
      <w:r>
        <w:t>==</w:t>
      </w:r>
      <w:r>
        <w:rPr>
          <w:rFonts w:hint="eastAsia"/>
        </w:rPr>
        <w:t>》</w:t>
      </w:r>
      <w:r>
        <w:t>2</w:t>
      </w:r>
      <w:r>
        <w:rPr>
          <w:rFonts w:hint="eastAsia"/>
        </w:rPr>
        <w:t>成立</w:t>
      </w:r>
      <w:r>
        <w:t xml:space="preserve">  ==</w:t>
      </w:r>
      <w:r>
        <w:rPr>
          <w:rFonts w:hint="eastAsia"/>
        </w:rPr>
        <w:t>》</w:t>
      </w:r>
      <w:r>
        <w:t>4</w:t>
      </w:r>
      <w:r>
        <w:rPr>
          <w:rFonts w:hint="eastAsia"/>
        </w:rPr>
        <w:t>循环体</w:t>
      </w:r>
      <w:r>
        <w:t>==</w:t>
      </w:r>
      <w:r>
        <w:rPr>
          <w:rFonts w:hint="eastAsia"/>
        </w:rPr>
        <w:t>》</w:t>
      </w:r>
      <w:r>
        <w:t>3</w:t>
      </w:r>
      <w:r>
        <w:rPr>
          <w:rFonts w:hint="eastAsia"/>
        </w:rPr>
        <w:t>步长更新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 xml:space="preserve">     2</w:t>
      </w:r>
      <w:r>
        <w:rPr>
          <w:rFonts w:hint="eastAsia"/>
        </w:rPr>
        <w:t>成立</w:t>
      </w:r>
      <w:r>
        <w:t xml:space="preserve">  ==</w:t>
      </w:r>
      <w:r>
        <w:rPr>
          <w:rFonts w:hint="eastAsia"/>
        </w:rPr>
        <w:t>》</w:t>
      </w:r>
      <w:r>
        <w:t>4</w:t>
      </w:r>
      <w:r>
        <w:rPr>
          <w:rFonts w:hint="eastAsia"/>
        </w:rPr>
        <w:t>循环体</w:t>
      </w:r>
      <w:r>
        <w:t>==</w:t>
      </w:r>
      <w:r>
        <w:rPr>
          <w:rFonts w:hint="eastAsia"/>
        </w:rPr>
        <w:t>》</w:t>
      </w:r>
      <w:r>
        <w:t>3</w:t>
      </w:r>
      <w:r>
        <w:rPr>
          <w:rFonts w:hint="eastAsia"/>
        </w:rPr>
        <w:t>步长更新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 xml:space="preserve">     2</w:t>
      </w:r>
      <w:r>
        <w:rPr>
          <w:rFonts w:hint="eastAsia"/>
        </w:rPr>
        <w:t>成立</w:t>
      </w:r>
      <w:r>
        <w:t xml:space="preserve">  ==</w:t>
      </w:r>
      <w:r>
        <w:rPr>
          <w:rFonts w:hint="eastAsia"/>
        </w:rPr>
        <w:t>》</w:t>
      </w:r>
      <w:r>
        <w:t>4</w:t>
      </w:r>
      <w:r>
        <w:rPr>
          <w:rFonts w:hint="eastAsia"/>
        </w:rPr>
        <w:t>循环体</w:t>
      </w:r>
      <w:r>
        <w:t>==</w:t>
      </w:r>
      <w:r>
        <w:rPr>
          <w:rFonts w:hint="eastAsia"/>
        </w:rPr>
        <w:t>》</w:t>
      </w:r>
      <w:r>
        <w:t>3</w:t>
      </w:r>
      <w:r>
        <w:rPr>
          <w:rFonts w:hint="eastAsia"/>
        </w:rPr>
        <w:t>步长更新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 xml:space="preserve">     2</w:t>
      </w:r>
      <w:r>
        <w:rPr>
          <w:rFonts w:hint="eastAsia"/>
        </w:rPr>
        <w:t>成立</w:t>
      </w:r>
      <w:r>
        <w:t xml:space="preserve">  ==</w:t>
      </w:r>
      <w:r>
        <w:rPr>
          <w:rFonts w:hint="eastAsia"/>
        </w:rPr>
        <w:t>》</w:t>
      </w:r>
      <w:r>
        <w:t>4</w:t>
      </w:r>
      <w:r>
        <w:rPr>
          <w:rFonts w:hint="eastAsia"/>
        </w:rPr>
        <w:t>循环体</w:t>
      </w:r>
      <w:r>
        <w:t>==</w:t>
      </w:r>
      <w:r>
        <w:rPr>
          <w:rFonts w:hint="eastAsia"/>
        </w:rPr>
        <w:t>》</w:t>
      </w:r>
      <w:r>
        <w:t>3</w:t>
      </w:r>
      <w:r>
        <w:rPr>
          <w:rFonts w:hint="eastAsia"/>
        </w:rPr>
        <w:t>步长更新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 xml:space="preserve">     </w:t>
      </w:r>
      <w:r>
        <w:rPr>
          <w:rFonts w:hint="eastAsia"/>
        </w:rPr>
        <w:t>。。。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 xml:space="preserve">     2  </w:t>
      </w:r>
      <w:r>
        <w:rPr>
          <w:rFonts w:hint="eastAsia"/>
        </w:rPr>
        <w:t>（不成立）结束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初始值值执行一次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判断条件执行的次数比循环体执行的次数多一次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循环体执行的次数和步长更新执行的次数相同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把初始值，判断条件，步长更新全部省略：死循环</w:t>
      </w:r>
    </w:p>
    <w:p w:rsidR="009C0BAA" w:rsidRDefault="009C0BAA">
      <w:r>
        <w:tab/>
      </w:r>
      <w:r>
        <w:tab/>
        <w:t>//</w:t>
      </w:r>
      <w:r>
        <w:rPr>
          <w:rFonts w:hint="eastAsia"/>
        </w:rPr>
        <w:t>死循环：</w:t>
      </w:r>
    </w:p>
    <w:p w:rsidR="009C0BAA" w:rsidRDefault="009C0BAA">
      <w:pPr>
        <w:ind w:left="420" w:firstLine="420"/>
      </w:pPr>
      <w:r>
        <w:tab/>
      </w:r>
      <w:r>
        <w:tab/>
        <w:t>//for(;;){}</w:t>
      </w:r>
    </w:p>
    <w:p w:rsidR="009C0BAA" w:rsidRDefault="009C0BAA">
      <w:pPr>
        <w:ind w:left="420" w:firstLine="420"/>
      </w:pPr>
      <w:r>
        <w:tab/>
      </w:r>
      <w:r>
        <w:tab/>
        <w:t>//for(;true;){}</w:t>
      </w:r>
    </w:p>
    <w:p w:rsidR="009C0BAA" w:rsidRDefault="009C0BAA">
      <w:pPr>
        <w:ind w:left="420" w:firstLine="420"/>
      </w:pPr>
      <w:r>
        <w:tab/>
      </w:r>
      <w:r>
        <w:tab/>
        <w:t>//for(var i=0;i&lt;=10;i--){}</w:t>
      </w:r>
    </w:p>
    <w:p w:rsidR="009C0BAA" w:rsidRDefault="009C0BAA">
      <w:pPr>
        <w:ind w:left="420" w:firstLine="420"/>
      </w:pPr>
      <w:r>
        <w:tab/>
      </w:r>
      <w:r>
        <w:tab/>
        <w:t>//for(var i=10;i&lt;=0;i++){}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rPr>
          <w:rFonts w:hint="eastAsia"/>
        </w:rPr>
        <w:t>不循环</w:t>
      </w:r>
    </w:p>
    <w:p w:rsidR="009C0BAA" w:rsidRDefault="009C0BAA">
      <w:pPr>
        <w:ind w:left="420" w:firstLine="420"/>
      </w:pPr>
      <w:r>
        <w:tab/>
      </w:r>
      <w:r>
        <w:tab/>
        <w:t>//for(;false;){}</w:t>
      </w:r>
    </w:p>
    <w:p w:rsidR="009C0BAA" w:rsidRDefault="009C0BAA">
      <w:pPr>
        <w:ind w:left="420" w:firstLine="420"/>
      </w:pPr>
      <w:r>
        <w:tab/>
      </w:r>
      <w:r>
        <w:tab/>
        <w:t>//</w:t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rPr>
          <w:rFonts w:hint="eastAsia"/>
        </w:rPr>
        <w:t>输出</w:t>
      </w:r>
      <w:r>
        <w:t>1-100</w:t>
      </w:r>
      <w:r>
        <w:rPr>
          <w:rFonts w:hint="eastAsia"/>
        </w:rPr>
        <w:t>之间的奇数</w:t>
      </w:r>
    </w:p>
    <w:p w:rsidR="009C0BAA" w:rsidRDefault="009C0BAA">
      <w:pPr>
        <w:ind w:left="420" w:firstLine="420"/>
      </w:pPr>
      <w:r>
        <w:tab/>
      </w:r>
      <w:r>
        <w:tab/>
        <w:t>// for(i=1;i&lt;=100;i+=2){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console.log(i);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输出</w:t>
      </w:r>
      <w:r>
        <w:t>18-1000</w:t>
      </w:r>
      <w:r>
        <w:rPr>
          <w:rFonts w:hint="eastAsia"/>
        </w:rPr>
        <w:t>的奇数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输出</w:t>
      </w:r>
      <w:r>
        <w:t>18-1000</w:t>
      </w:r>
      <w:r>
        <w:rPr>
          <w:rFonts w:hint="eastAsia"/>
        </w:rPr>
        <w:t>能同时被</w:t>
      </w:r>
      <w:r>
        <w:t>357</w:t>
      </w:r>
      <w:r>
        <w:rPr>
          <w:rFonts w:hint="eastAsia"/>
        </w:rPr>
        <w:t>整除的</w:t>
      </w:r>
    </w:p>
    <w:p w:rsidR="009C0BAA" w:rsidRDefault="009C0BAA">
      <w:pPr>
        <w:ind w:left="420" w:firstLine="420"/>
      </w:pPr>
      <w:r>
        <w:tab/>
      </w:r>
      <w:r>
        <w:tab/>
        <w:t>// var min = 18;</w:t>
      </w:r>
    </w:p>
    <w:p w:rsidR="009C0BAA" w:rsidRDefault="009C0BAA">
      <w:pPr>
        <w:ind w:left="420" w:firstLine="420"/>
      </w:pPr>
      <w:r>
        <w:tab/>
      </w:r>
      <w:r>
        <w:tab/>
        <w:t>// var max = 1000;</w:t>
      </w:r>
    </w:p>
    <w:p w:rsidR="009C0BAA" w:rsidRDefault="009C0BAA">
      <w:pPr>
        <w:ind w:left="420" w:firstLine="420"/>
      </w:pPr>
      <w:r>
        <w:tab/>
      </w:r>
      <w:r>
        <w:tab/>
        <w:t>// for(i=min;i&lt;=max;i++){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if(i%3 == 0 &amp;&amp; i%5 == 0 &amp;&amp; i%7 == 0){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console.log(i);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第五天</w:t>
      </w:r>
      <w:r>
        <w:t xml:space="preserve">     </w:t>
      </w:r>
      <w:r>
        <w:rPr>
          <w:rFonts w:hint="eastAsia"/>
        </w:rPr>
        <w:t>上午</w:t>
      </w:r>
    </w:p>
    <w:p w:rsidR="009C0BAA" w:rsidRDefault="009C0BAA">
      <w:pPr>
        <w:ind w:left="420" w:firstLine="420"/>
      </w:pPr>
      <w:r>
        <w:tab/>
      </w:r>
      <w:r>
        <w:tab/>
        <w:t>// for</w:t>
      </w:r>
      <w:r>
        <w:rPr>
          <w:rFonts w:hint="eastAsia"/>
        </w:rPr>
        <w:t>循环：使用在循环次数固定时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循环的遍历：一一列举</w:t>
      </w:r>
      <w:r>
        <w:t>:</w:t>
      </w:r>
      <w:r>
        <w:rPr>
          <w:rFonts w:hint="eastAsia"/>
        </w:rPr>
        <w:t>反转下面的字符转</w:t>
      </w:r>
    </w:p>
    <w:p w:rsidR="009C0BAA" w:rsidRDefault="009C0BAA">
      <w:pPr>
        <w:ind w:left="420" w:firstLine="420"/>
      </w:pPr>
      <w:r>
        <w:tab/>
      </w:r>
      <w:r>
        <w:tab/>
        <w:t>str[0]</w:t>
      </w:r>
    </w:p>
    <w:p w:rsidR="009C0BAA" w:rsidRDefault="009C0BAA">
      <w:pPr>
        <w:ind w:left="420" w:firstLine="420"/>
      </w:pPr>
      <w:r>
        <w:tab/>
      </w:r>
      <w:r>
        <w:tab/>
        <w:t>str[1]</w:t>
      </w:r>
    </w:p>
    <w:p w:rsidR="009C0BAA" w:rsidRDefault="009C0BAA">
      <w:pPr>
        <w:ind w:left="420" w:firstLine="420"/>
      </w:pPr>
      <w:r>
        <w:tab/>
      </w:r>
      <w:r>
        <w:tab/>
        <w:t>str[2]</w:t>
      </w:r>
    </w:p>
    <w:p w:rsidR="009C0BAA" w:rsidRDefault="009C0BAA">
      <w:pPr>
        <w:ind w:left="420" w:firstLine="420"/>
      </w:pPr>
      <w:r>
        <w:tab/>
      </w:r>
      <w:r>
        <w:tab/>
        <w:t>str.length</w:t>
      </w:r>
    </w:p>
    <w:p w:rsidR="009C0BAA" w:rsidRDefault="009C0BAA">
      <w:pPr>
        <w:ind w:left="420" w:firstLine="420"/>
      </w:pPr>
      <w:r>
        <w:tab/>
      </w:r>
      <w:r>
        <w:tab/>
        <w:t xml:space="preserve"> */</w:t>
      </w:r>
    </w:p>
    <w:p w:rsidR="009C0BAA" w:rsidRDefault="009C0BAA">
      <w:pPr>
        <w:ind w:left="420" w:firstLine="420"/>
      </w:pPr>
      <w:r>
        <w:tab/>
      </w:r>
      <w:r>
        <w:tab/>
        <w:t>// var str = "abcdefghigklmnopqrstuvwxiy";</w:t>
      </w:r>
    </w:p>
    <w:p w:rsidR="009C0BAA" w:rsidRDefault="009C0BAA">
      <w:pPr>
        <w:ind w:left="420" w:firstLine="420"/>
      </w:pPr>
      <w:r>
        <w:tab/>
      </w:r>
      <w:r>
        <w:tab/>
        <w:t>// for(i=str.length - 1;i&gt;=0;i--){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console.log(str[i]);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拼接下面的字符串</w:t>
      </w:r>
    </w:p>
    <w:p w:rsidR="009C0BAA" w:rsidRDefault="009C0BAA">
      <w:pPr>
        <w:ind w:left="420" w:firstLine="420"/>
      </w:pPr>
      <w:r>
        <w:tab/>
      </w:r>
      <w:r>
        <w:tab/>
        <w:t>// var newStr ="";</w:t>
      </w:r>
    </w:p>
    <w:p w:rsidR="009C0BAA" w:rsidRDefault="009C0BAA">
      <w:pPr>
        <w:ind w:left="420" w:firstLine="420"/>
      </w:pPr>
      <w:r>
        <w:tab/>
      </w:r>
      <w:r>
        <w:tab/>
        <w:t>// var str = "abcdefghigklmnopqrstuvwxiy";</w:t>
      </w:r>
    </w:p>
    <w:p w:rsidR="009C0BAA" w:rsidRDefault="009C0BAA">
      <w:pPr>
        <w:ind w:left="420" w:firstLine="420"/>
      </w:pPr>
      <w:r>
        <w:tab/>
      </w:r>
      <w:r>
        <w:tab/>
        <w:t>// for(i=str.length - 1;i&gt;=0;i--){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newStr = newStr + str[i]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console.log(str[i]);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求和</w:t>
      </w:r>
    </w:p>
    <w:p w:rsidR="009C0BAA" w:rsidRDefault="009C0BAA">
      <w:pPr>
        <w:ind w:left="420" w:firstLine="420"/>
      </w:pPr>
      <w:r>
        <w:tab/>
      </w:r>
      <w:r>
        <w:tab/>
        <w:t>// var str ="48446464854968461";</w:t>
      </w:r>
    </w:p>
    <w:p w:rsidR="009C0BAA" w:rsidRDefault="009C0BAA">
      <w:pPr>
        <w:ind w:left="420" w:firstLine="420"/>
      </w:pPr>
      <w:r>
        <w:tab/>
      </w:r>
      <w:r>
        <w:tab/>
        <w:t>// var sum = 0;</w:t>
      </w:r>
    </w:p>
    <w:p w:rsidR="009C0BAA" w:rsidRDefault="009C0BAA">
      <w:pPr>
        <w:ind w:left="420" w:firstLine="420"/>
      </w:pPr>
      <w:r>
        <w:tab/>
      </w:r>
      <w:r>
        <w:tab/>
        <w:t>// for (var i = 0; i &lt; str.length; i++) 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sum = sum + str[i]*1;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console.log(sum);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sum += str[i]*1;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.</w:t>
      </w:r>
      <w:r>
        <w:rPr>
          <w:rFonts w:hint="eastAsia"/>
        </w:rPr>
        <w:t>求平均数</w:t>
      </w:r>
    </w:p>
    <w:p w:rsidR="009C0BAA" w:rsidRDefault="009C0BAA">
      <w:pPr>
        <w:ind w:left="420" w:firstLine="420"/>
      </w:pPr>
      <w:r>
        <w:tab/>
      </w:r>
      <w:r>
        <w:tab/>
        <w:t>//  var str ="123456789s";</w:t>
      </w:r>
    </w:p>
    <w:p w:rsidR="009C0BAA" w:rsidRDefault="009C0BAA">
      <w:pPr>
        <w:ind w:left="420" w:firstLine="420"/>
      </w:pPr>
      <w:r>
        <w:tab/>
      </w:r>
      <w:r>
        <w:tab/>
        <w:t>// var sum = 0;</w:t>
      </w:r>
    </w:p>
    <w:p w:rsidR="009C0BAA" w:rsidRDefault="009C0BAA">
      <w:pPr>
        <w:ind w:left="420" w:firstLine="420"/>
      </w:pPr>
      <w:r>
        <w:tab/>
      </w:r>
      <w:r>
        <w:tab/>
        <w:t>// for (var i = 0; i &lt; str.length; i++) 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sum = sum + str[i]*1;</w:t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console.log(sum/str.length);</w:t>
      </w:r>
    </w:p>
    <w:p w:rsidR="009C0BAA" w:rsidRDefault="009C0BAA">
      <w:pPr>
        <w:ind w:left="420" w:firstLine="420"/>
      </w:pPr>
      <w:r>
        <w:tab/>
      </w:r>
      <w:r>
        <w:tab/>
        <w:t>// str.length(</w:t>
      </w:r>
      <w:r>
        <w:rPr>
          <w:rFonts w:hint="eastAsia"/>
        </w:rPr>
        <w:t>是最大长度，从</w:t>
      </w:r>
      <w:r>
        <w:t>1</w:t>
      </w:r>
      <w:r>
        <w:rPr>
          <w:rFonts w:hint="eastAsia"/>
        </w:rPr>
        <w:t>开始数</w:t>
      </w:r>
      <w:r>
        <w:t>)</w:t>
      </w:r>
    </w:p>
    <w:p w:rsidR="009C0BAA" w:rsidRDefault="009C0BAA">
      <w:pPr>
        <w:ind w:left="420" w:firstLine="420"/>
      </w:pPr>
      <w:r>
        <w:tab/>
      </w:r>
      <w:r>
        <w:tab/>
        <w:t>// [str.length](</w:t>
      </w:r>
      <w:r>
        <w:rPr>
          <w:rFonts w:hint="eastAsia"/>
        </w:rPr>
        <w:t>是下表最大长度，从</w:t>
      </w:r>
      <w:r>
        <w:t>0</w:t>
      </w:r>
      <w:r>
        <w:rPr>
          <w:rFonts w:hint="eastAsia"/>
        </w:rPr>
        <w:t>开始数</w:t>
      </w:r>
      <w:r>
        <w:t>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// var str = "abcd";</w:t>
      </w:r>
    </w:p>
    <w:p w:rsidR="009C0BAA" w:rsidRDefault="009C0BAA">
      <w:pPr>
        <w:ind w:left="420" w:firstLine="420"/>
      </w:pPr>
      <w:r>
        <w:tab/>
      </w:r>
      <w:r>
        <w:tab/>
        <w:t>// for(var i=0;str[i];i++){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console.log(str[i]);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也可以遍历，如果能提取就提取</w:t>
      </w:r>
      <w:r>
        <w:t>abcd</w:t>
      </w:r>
      <w:r>
        <w:rPr>
          <w:rFonts w:hint="eastAsia"/>
        </w:rPr>
        <w:t>如果不能的时候就提取</w:t>
      </w:r>
      <w:r>
        <w:t>undefined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嵌套循环</w:t>
      </w:r>
    </w:p>
    <w:p w:rsidR="009C0BAA" w:rsidRDefault="009C0BAA">
      <w:pPr>
        <w:ind w:left="420" w:firstLine="420"/>
      </w:pPr>
      <w:r>
        <w:tab/>
      </w:r>
      <w:r>
        <w:tab/>
        <w:t>// 1</w:t>
      </w:r>
      <w:r>
        <w:rPr>
          <w:rFonts w:hint="eastAsia"/>
        </w:rPr>
        <w:t>嵌套循环从从外层循环的第一次循环开始执行</w:t>
      </w:r>
    </w:p>
    <w:p w:rsidR="009C0BAA" w:rsidRDefault="009C0BAA">
      <w:pPr>
        <w:ind w:left="420" w:firstLine="420"/>
      </w:pPr>
      <w:r>
        <w:tab/>
      </w:r>
      <w:r>
        <w:tab/>
        <w:t>// 2</w:t>
      </w:r>
      <w:r>
        <w:rPr>
          <w:rFonts w:hint="eastAsia"/>
        </w:rPr>
        <w:t>内层循环是作为外层循环的循环体而存在</w:t>
      </w:r>
    </w:p>
    <w:p w:rsidR="009C0BAA" w:rsidRDefault="009C0BAA">
      <w:pPr>
        <w:ind w:left="420" w:firstLine="420"/>
      </w:pPr>
      <w:r>
        <w:tab/>
      </w:r>
      <w:r>
        <w:tab/>
        <w:t>// 3</w:t>
      </w:r>
      <w:r>
        <w:rPr>
          <w:rFonts w:hint="eastAsia"/>
        </w:rPr>
        <w:t>外层循环的下次循环是在外层循环的循环体执行结束后</w:t>
      </w:r>
    </w:p>
    <w:p w:rsidR="009C0BAA" w:rsidRDefault="009C0BAA">
      <w:pPr>
        <w:ind w:left="420" w:firstLine="420"/>
      </w:pPr>
      <w:r>
        <w:tab/>
      </w:r>
      <w:r>
        <w:tab/>
        <w:t>// 4</w:t>
      </w:r>
      <w:r>
        <w:rPr>
          <w:rFonts w:hint="eastAsia"/>
        </w:rPr>
        <w:t>整个嵌套循环是在外层循环执行结束后结束</w:t>
      </w:r>
    </w:p>
    <w:p w:rsidR="009C0BAA" w:rsidRDefault="009C0BAA">
      <w:pPr>
        <w:ind w:left="420" w:firstLine="420"/>
      </w:pPr>
      <w:r>
        <w:tab/>
      </w:r>
      <w:r>
        <w:tab/>
        <w:t>/*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for(1;2;3){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for(1-1;2-2;3-3){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4-1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 */</w:t>
      </w:r>
    </w:p>
    <w:p w:rsidR="009C0BAA" w:rsidRDefault="009C0BAA">
      <w:pPr>
        <w:ind w:left="420" w:firstLine="420"/>
      </w:pPr>
      <w:r>
        <w:tab/>
      </w:r>
      <w:r>
        <w:tab/>
        <w:t>// var jsq =0;  //</w:t>
      </w:r>
      <w:r>
        <w:rPr>
          <w:rFonts w:hint="eastAsia"/>
        </w:rPr>
        <w:t>计数器</w:t>
      </w:r>
    </w:p>
    <w:p w:rsidR="009C0BAA" w:rsidRDefault="009C0BAA">
      <w:pPr>
        <w:ind w:left="420" w:firstLine="420"/>
      </w:pPr>
      <w:r>
        <w:tab/>
      </w:r>
      <w:r>
        <w:tab/>
        <w:t>// for(var i=0;i&lt;10;i++){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j=8;j&gt;=0;j--){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console.log(i + j);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++jsq;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console.log(jsq);</w:t>
      </w:r>
    </w:p>
    <w:p w:rsidR="009C0BAA" w:rsidRDefault="009C0BAA">
      <w:pPr>
        <w:ind w:left="420" w:firstLine="420"/>
      </w:pPr>
      <w:r>
        <w:tab/>
      </w:r>
      <w:r>
        <w:tab/>
        <w:t>// while</w:t>
      </w:r>
      <w:r>
        <w:rPr>
          <w:rFonts w:hint="eastAsia"/>
        </w:rPr>
        <w:t>循环</w:t>
      </w:r>
      <w:r>
        <w:t xml:space="preserve"> </w:t>
      </w:r>
      <w:r>
        <w:rPr>
          <w:rFonts w:hint="eastAsia"/>
        </w:rPr>
        <w:t>：也是一种先判断后执行的循环语句</w:t>
      </w:r>
    </w:p>
    <w:p w:rsidR="009C0BAA" w:rsidRDefault="009C0BAA">
      <w:pPr>
        <w:ind w:left="420" w:firstLine="420"/>
      </w:pPr>
      <w:r>
        <w:tab/>
      </w:r>
      <w:r>
        <w:tab/>
        <w:t>// while</w:t>
      </w:r>
      <w:r>
        <w:rPr>
          <w:rFonts w:hint="eastAsia"/>
        </w:rPr>
        <w:t>循环：循环次数不固定时，使用</w:t>
      </w:r>
      <w:r>
        <w:t>while</w:t>
      </w:r>
      <w:r>
        <w:rPr>
          <w:rFonts w:hint="eastAsia"/>
        </w:rPr>
        <w:t>循环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while(</w:t>
      </w:r>
      <w:r>
        <w:rPr>
          <w:rFonts w:hint="eastAsia"/>
        </w:rPr>
        <w:t>判断条件</w:t>
      </w:r>
      <w:r>
        <w:t>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rPr>
          <w:rFonts w:hint="eastAsia"/>
        </w:rPr>
        <w:t>循环体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把字符串中的</w:t>
      </w:r>
      <w:r>
        <w:t>a</w:t>
      </w:r>
      <w:r>
        <w:rPr>
          <w:rFonts w:hint="eastAsia"/>
        </w:rPr>
        <w:t>换成</w:t>
      </w:r>
      <w:r>
        <w:t>*</w:t>
      </w:r>
      <w:r>
        <w:rPr>
          <w:rFonts w:hint="eastAsia"/>
        </w:rPr>
        <w:t>号</w:t>
      </w:r>
    </w:p>
    <w:p w:rsidR="009C0BAA" w:rsidRDefault="009C0BAA">
      <w:pPr>
        <w:ind w:left="420" w:firstLine="420"/>
      </w:pPr>
      <w:r>
        <w:tab/>
      </w:r>
      <w:r>
        <w:tab/>
        <w:t>var str = "asdfdsaasdfasasaaaaa";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rPr>
          <w:rFonts w:hint="eastAsia"/>
          <w:color w:val="FF0000"/>
        </w:rPr>
        <w:t>字符串的替换：字符串</w:t>
      </w:r>
      <w:r>
        <w:rPr>
          <w:color w:val="FF0000"/>
        </w:rPr>
        <w:t>.replace(</w:t>
      </w:r>
      <w:r>
        <w:rPr>
          <w:rFonts w:hint="eastAsia"/>
          <w:color w:val="FF0000"/>
        </w:rPr>
        <w:t>待替换的字符或则字符串，替换的字符或则字符串</w:t>
      </w:r>
      <w: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只替换第一个匹配字符或则字符串</w:t>
      </w:r>
    </w:p>
    <w:p w:rsidR="009C0BAA" w:rsidRDefault="009C0BAA">
      <w:pPr>
        <w:ind w:left="420" w:firstLine="420"/>
      </w:pPr>
      <w:r>
        <w:rPr>
          <w:rFonts w:hint="eastAsia"/>
          <w:color w:val="FF0000"/>
        </w:rPr>
        <w:t>该方法不会改变原本的字符串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判断当前字符串中是否存在该字符：字符串</w:t>
      </w:r>
      <w:r>
        <w:rPr>
          <w:color w:val="FF0000"/>
        </w:rPr>
        <w:t>.includes(</w:t>
      </w:r>
      <w:r>
        <w:rPr>
          <w:rFonts w:hint="eastAsia"/>
          <w:color w:val="FF0000"/>
        </w:rPr>
        <w:t>字符或则字符串</w:t>
      </w:r>
      <w:r>
        <w:rPr>
          <w:color w:val="FF0000"/>
        </w:rPr>
        <w:t xml:space="preserve">)   </w:t>
      </w:r>
      <w:r>
        <w:rPr>
          <w:rFonts w:hint="eastAsia"/>
          <w:color w:val="FF0000"/>
        </w:rPr>
        <w:t>返回值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包含</w:t>
      </w:r>
      <w:r>
        <w:rPr>
          <w:color w:val="FF0000"/>
        </w:rPr>
        <w:t xml:space="preserve">true   </w:t>
      </w:r>
      <w:r>
        <w:rPr>
          <w:rFonts w:hint="eastAsia"/>
          <w:color w:val="FF0000"/>
        </w:rPr>
        <w:t>不包含</w:t>
      </w:r>
      <w:r>
        <w:rPr>
          <w:color w:val="FF0000"/>
        </w:rPr>
        <w:t>false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while(str.includes("a")){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str = str.replace("a","*");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console.log(str);</w:t>
      </w:r>
    </w:p>
    <w:p w:rsidR="009C0BAA" w:rsidRDefault="009C0BAA">
      <w:pPr>
        <w:ind w:left="420" w:firstLine="420"/>
      </w:pPr>
      <w:r>
        <w:tab/>
        <w:t xml:space="preserve"> 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 xml:space="preserve">// </w:t>
      </w:r>
      <w:r>
        <w:rPr>
          <w:color w:val="FF0000"/>
        </w:rPr>
        <w:t>do...while...:</w:t>
      </w:r>
      <w:r>
        <w:rPr>
          <w:rFonts w:hint="eastAsia"/>
          <w:color w:val="FF0000"/>
        </w:rPr>
        <w:t>是一种先运行，后判断的循环语句（几乎用不到，作为了解）</w:t>
      </w:r>
    </w:p>
    <w:p w:rsidR="009C0BAA" w:rsidRDefault="009C0BAA">
      <w:pPr>
        <w:ind w:left="420" w:firstLine="420"/>
      </w:pPr>
      <w:r>
        <w:tab/>
      </w:r>
      <w:r>
        <w:tab/>
        <w:t>// do{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会输出，只会输出一次</w:t>
      </w:r>
      <w:r>
        <w:t>");</w:t>
      </w:r>
    </w:p>
    <w:p w:rsidR="009C0BAA" w:rsidRDefault="009C0BAA">
      <w:pPr>
        <w:ind w:left="420" w:firstLine="420"/>
      </w:pPr>
      <w:r>
        <w:tab/>
      </w:r>
      <w:r>
        <w:tab/>
        <w:t>// }while(false)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三四换成一二</w:t>
      </w:r>
    </w:p>
    <w:p w:rsidR="009C0BAA" w:rsidRDefault="009C0BAA">
      <w:pPr>
        <w:ind w:left="420" w:firstLine="420"/>
      </w:pPr>
      <w:r>
        <w:tab/>
      </w:r>
      <w:r>
        <w:tab/>
        <w:t>// var str = "</w:t>
      </w:r>
      <w:r>
        <w:rPr>
          <w:rFonts w:hint="eastAsia"/>
        </w:rPr>
        <w:t>一二一二一二三四、三四、三四、三四、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>// do{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str = str.replace("</w:t>
      </w:r>
      <w:r>
        <w:rPr>
          <w:rFonts w:hint="eastAsia"/>
        </w:rPr>
        <w:t>三四</w:t>
      </w:r>
      <w:r>
        <w:t>","</w:t>
      </w:r>
      <w:r>
        <w:rPr>
          <w:rFonts w:hint="eastAsia"/>
        </w:rPr>
        <w:t>一二</w:t>
      </w:r>
      <w:r>
        <w:t>");</w:t>
      </w:r>
    </w:p>
    <w:p w:rsidR="009C0BAA" w:rsidRDefault="009C0BAA">
      <w:pPr>
        <w:ind w:left="420" w:firstLine="420"/>
      </w:pPr>
      <w:r>
        <w:tab/>
      </w:r>
      <w:r>
        <w:tab/>
        <w:t>// }while(str.includes("</w:t>
      </w:r>
      <w:r>
        <w:rPr>
          <w:rFonts w:hint="eastAsia"/>
        </w:rPr>
        <w:t>三四</w:t>
      </w:r>
      <w:r>
        <w:t>"))</w:t>
      </w:r>
    </w:p>
    <w:p w:rsidR="009C0BAA" w:rsidRDefault="009C0BAA">
      <w:pPr>
        <w:ind w:left="420" w:firstLine="420"/>
      </w:pPr>
      <w:r>
        <w:tab/>
      </w:r>
    </w:p>
    <w:p w:rsidR="009C0BAA" w:rsidRDefault="009C0BAA">
      <w:pPr>
        <w:ind w:left="420" w:firstLine="420"/>
      </w:pPr>
      <w:r>
        <w:tab/>
      </w:r>
      <w:r>
        <w:tab/>
        <w:t>//</w:t>
      </w:r>
      <w:r>
        <w:rPr>
          <w:color w:val="FF0000"/>
        </w:rPr>
        <w:t xml:space="preserve"> for...in...</w:t>
      </w:r>
      <w:r>
        <w:rPr>
          <w:rFonts w:hint="eastAsia"/>
          <w:color w:val="FF0000"/>
        </w:rPr>
        <w:t>：遍历对象：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/*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for(</w:t>
      </w:r>
      <w:r>
        <w:rPr>
          <w:rFonts w:hint="eastAsia"/>
        </w:rPr>
        <w:t>属性</w:t>
      </w:r>
      <w:r>
        <w:t xml:space="preserve"> in </w:t>
      </w:r>
      <w:r>
        <w:rPr>
          <w:rFonts w:hint="eastAsia"/>
        </w:rPr>
        <w:t>对象</w:t>
      </w:r>
      <w:r>
        <w:t>){}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for(var p in obj){}</w:t>
      </w:r>
    </w:p>
    <w:p w:rsidR="009C0BAA" w:rsidRDefault="009C0BAA">
      <w:pPr>
        <w:ind w:left="420" w:firstLine="420"/>
      </w:pPr>
      <w:r>
        <w:tab/>
      </w:r>
      <w:r>
        <w:tab/>
        <w:t xml:space="preserve"> */</w:t>
      </w:r>
    </w:p>
    <w:p w:rsidR="009C0BAA" w:rsidRDefault="009C0BAA">
      <w:pPr>
        <w:ind w:left="420" w:firstLine="420"/>
      </w:pPr>
      <w:r>
        <w:tab/>
      </w:r>
      <w:r>
        <w:tab/>
        <w:t>// var obj = 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name: 1,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age: 2,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sex: 3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//</w:t>
      </w:r>
      <w:r>
        <w:rPr>
          <w:color w:val="FF0000"/>
        </w:rPr>
        <w:t xml:space="preserve"> in:</w:t>
      </w:r>
      <w:r>
        <w:rPr>
          <w:rFonts w:hint="eastAsia"/>
          <w:color w:val="FF0000"/>
        </w:rPr>
        <w:t>判断一个属性是否属于一个对象</w:t>
      </w:r>
    </w:p>
    <w:p w:rsidR="009C0BAA" w:rsidRDefault="009C0BAA">
      <w:pPr>
        <w:ind w:left="420" w:firstLine="420"/>
      </w:pPr>
      <w:r>
        <w:tab/>
      </w:r>
      <w:r>
        <w:tab/>
        <w:t>// for(var p in obj){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console.log(p,obj[p]);  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  <w:color w:val="FF0000"/>
        </w:rPr>
        <w:t>遍历</w:t>
      </w:r>
      <w:r>
        <w:rPr>
          <w:color w:val="FF0000"/>
        </w:rPr>
        <w:t>windowu</w:t>
      </w:r>
      <w:r>
        <w:rPr>
          <w:rFonts w:hint="eastAsia"/>
          <w:color w:val="FF0000"/>
        </w:rPr>
        <w:t>对象</w:t>
      </w:r>
    </w:p>
    <w:p w:rsidR="009C0BAA" w:rsidRDefault="009C0BAA">
      <w:pPr>
        <w:ind w:left="420" w:firstLine="420"/>
      </w:pPr>
      <w:r>
        <w:tab/>
      </w:r>
      <w:r>
        <w:tab/>
        <w:t>// for(var p in window){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if(p == "alert")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window[p]("</w:t>
      </w:r>
      <w:r>
        <w:rPr>
          <w:rFonts w:hint="eastAsia"/>
        </w:rPr>
        <w:t>弹出来</w:t>
      </w:r>
      <w:r>
        <w:t>");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eval(p + "('</w:t>
      </w:r>
      <w:r>
        <w:rPr>
          <w:rFonts w:hint="eastAsia"/>
        </w:rPr>
        <w:t>弹出来</w:t>
      </w:r>
      <w:r>
        <w:t>')");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rPr>
          <w:rFonts w:hint="eastAsia"/>
        </w:rPr>
        <w:t>跳转语句：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color w:val="FF0000"/>
        </w:rPr>
        <w:t>break:</w:t>
      </w:r>
      <w:r>
        <w:rPr>
          <w:rFonts w:hint="eastAsia"/>
          <w:color w:val="FF0000"/>
        </w:rPr>
        <w:t>中断当前循环</w:t>
      </w:r>
    </w:p>
    <w:p w:rsidR="009C0BAA" w:rsidRDefault="009C0BAA">
      <w:pPr>
        <w:ind w:left="420" w:firstLine="420"/>
      </w:pPr>
      <w:r>
        <w:tab/>
      </w:r>
      <w:r>
        <w:tab/>
        <w:t>// 1</w:t>
      </w:r>
      <w:r>
        <w:rPr>
          <w:color w:val="FF0000"/>
        </w:rPr>
        <w:t>break</w:t>
      </w:r>
      <w:r>
        <w:rPr>
          <w:rFonts w:hint="eastAsia"/>
          <w:color w:val="FF0000"/>
        </w:rPr>
        <w:t>出现在</w:t>
      </w:r>
      <w:r>
        <w:rPr>
          <w:color w:val="FF0000"/>
        </w:rPr>
        <w:t>switch</w:t>
      </w:r>
      <w:r>
        <w:rPr>
          <w:rFonts w:hint="eastAsia"/>
          <w:color w:val="FF0000"/>
        </w:rPr>
        <w:t>语句中</w:t>
      </w:r>
    </w:p>
    <w:p w:rsidR="009C0BAA" w:rsidRDefault="009C0BAA">
      <w:pPr>
        <w:ind w:left="420" w:firstLine="420"/>
      </w:pPr>
      <w:r>
        <w:tab/>
      </w:r>
      <w:r>
        <w:tab/>
        <w:t>// 2</w:t>
      </w:r>
      <w:r>
        <w:rPr>
          <w:rFonts w:hint="eastAsia"/>
          <w:color w:val="FF0000"/>
        </w:rPr>
        <w:t>出现在循环里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color w:val="FF0000"/>
        </w:rPr>
        <w:t>contionue:</w:t>
      </w:r>
      <w:r>
        <w:rPr>
          <w:rFonts w:hint="eastAsia"/>
          <w:color w:val="FF0000"/>
        </w:rPr>
        <w:t>跳出当前循环，继续下一次循环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// for(var i=0;i&lt;10;i++){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console.log(i);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if(i == 5 || i == 1) break;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console.log(i);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>// for(var i=0;i&lt;10;i++){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j=8;j&gt;=0;j--){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if(i%j == parseInt(null)){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break;}} }</w:t>
      </w:r>
    </w:p>
    <w:p w:rsidR="009C0BAA" w:rsidRDefault="009C0BAA">
      <w:pPr>
        <w:ind w:left="420" w:firstLine="420"/>
      </w:pPr>
      <w:r>
        <w:tab/>
      </w:r>
      <w:r>
        <w:tab/>
        <w:t>// console.log(i,j);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  <w:color w:val="FF0000"/>
        </w:rPr>
        <w:t>判断条件如果有两个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，以后边的为准</w:t>
      </w:r>
      <w:r>
        <w:rPr>
          <w:rFonts w:hint="eastAsia"/>
        </w:rPr>
        <w:t>。</w:t>
      </w:r>
    </w:p>
    <w:p w:rsidR="009C0BAA" w:rsidRDefault="009C0BAA">
      <w:pPr>
        <w:ind w:left="420" w:firstLine="420"/>
      </w:pPr>
      <w:r>
        <w:tab/>
      </w:r>
      <w:r>
        <w:tab/>
        <w:t>// for(var i=0,j=5;i&lt;=10,j&gt;=0;i++,j--){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console.log(i,j);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 xml:space="preserve">// </w:t>
      </w:r>
      <w:r>
        <w:rPr>
          <w:rFonts w:hint="eastAsia"/>
          <w:color w:val="FF0000"/>
        </w:rPr>
        <w:t>逗号运算后，取最后一个值</w:t>
      </w:r>
    </w:p>
    <w:p w:rsidR="009C0BAA" w:rsidRDefault="009C0BAA">
      <w:pPr>
        <w:ind w:left="420" w:firstLine="420"/>
      </w:pPr>
      <w:r>
        <w:tab/>
      </w:r>
      <w:r>
        <w:tab/>
        <w:t>// var i = (1,2,3,4,5);</w:t>
      </w:r>
      <w:r>
        <w:tab/>
      </w:r>
    </w:p>
    <w:p w:rsidR="009C0BAA" w:rsidRDefault="009C0BAA">
      <w:pPr>
        <w:ind w:left="420" w:firstLine="420"/>
      </w:pPr>
      <w:r>
        <w:tab/>
      </w:r>
    </w:p>
    <w:p w:rsidR="009C0BAA" w:rsidRDefault="009C0BAA">
      <w:pPr>
        <w:ind w:left="420" w:firstLine="420"/>
      </w:pPr>
      <w:r>
        <w:tab/>
      </w:r>
      <w:r>
        <w:tab/>
        <w:t>// var i = 0;</w:t>
      </w:r>
    </w:p>
    <w:p w:rsidR="009C0BAA" w:rsidRDefault="009C0BAA">
      <w:pPr>
        <w:ind w:left="420" w:firstLine="420"/>
      </w:pPr>
      <w:r>
        <w:tab/>
      </w:r>
      <w:r>
        <w:tab/>
        <w:t>// while(i&lt;=30){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 += 2;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if(i%2 == 0){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continue;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console.log(i);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第六天：数组</w:t>
      </w:r>
    </w:p>
    <w:p w:rsidR="009C0BAA" w:rsidRDefault="009C0BAA">
      <w:pPr>
        <w:ind w:left="420" w:firstLine="420"/>
      </w:pP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排序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// var str = "slkjhgfdoiuytrewmnbvcx";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排序：冒泡</w:t>
      </w:r>
      <w:r>
        <w:t xml:space="preserve">  </w:t>
      </w:r>
      <w:r>
        <w:rPr>
          <w:rFonts w:hint="eastAsia"/>
        </w:rPr>
        <w:t>冒大泡</w:t>
      </w:r>
      <w:r>
        <w:t xml:space="preserve"> </w:t>
      </w:r>
      <w:r>
        <w:rPr>
          <w:rFonts w:hint="eastAsia"/>
        </w:rPr>
        <w:t>冒小泡</w:t>
      </w:r>
    </w:p>
    <w:p w:rsidR="009C0BAA" w:rsidRDefault="009C0BAA">
      <w:pPr>
        <w:ind w:left="420" w:firstLine="420"/>
      </w:pPr>
      <w:r>
        <w:tab/>
      </w:r>
      <w:r>
        <w:rPr>
          <w:rFonts w:hint="eastAsia"/>
          <w:color w:val="FF0000"/>
        </w:rPr>
        <w:t>数组：数组时对象中的一种，数组也是一种复杂数据量类型。是数据的无序排序的集合，，数组使用逗号隔开；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  <w:color w:val="FF0000"/>
        </w:rPr>
        <w:t>数组的构造函数是</w:t>
      </w:r>
      <w:r>
        <w:rPr>
          <w:color w:val="FF0000"/>
        </w:rPr>
        <w:t>Array</w:t>
      </w:r>
    </w:p>
    <w:p w:rsidR="009C0BAA" w:rsidRDefault="009C0BAA">
      <w:pPr>
        <w:ind w:left="420" w:firstLine="420"/>
      </w:pPr>
      <w:r>
        <w:t xml:space="preserve"> </w:t>
      </w:r>
      <w:r>
        <w:rPr>
          <w:rFonts w:hint="eastAsia"/>
        </w:rPr>
        <w:t>数组创建的两种方式：</w:t>
      </w:r>
    </w:p>
    <w:p w:rsidR="009C0BAA" w:rsidRDefault="009C0BAA">
      <w:pPr>
        <w:ind w:left="420" w:firstLine="420"/>
        <w:rPr>
          <w:color w:val="ED7D31"/>
        </w:rPr>
      </w:pPr>
      <w:r>
        <w:rPr>
          <w:color w:val="ED7D31"/>
        </w:rPr>
        <w:t xml:space="preserve"> 1</w:t>
      </w:r>
      <w:r>
        <w:rPr>
          <w:rFonts w:hint="eastAsia"/>
          <w:color w:val="ED7D31"/>
        </w:rPr>
        <w:t>：直接量方式：</w:t>
      </w:r>
      <w:r>
        <w:rPr>
          <w:color w:val="ED7D31"/>
        </w:rPr>
        <w:t>[]</w:t>
      </w:r>
    </w:p>
    <w:p w:rsidR="009C0BAA" w:rsidRDefault="009C0BAA">
      <w:pPr>
        <w:ind w:left="420" w:firstLine="420"/>
      </w:pPr>
      <w:r>
        <w:rPr>
          <w:color w:val="ED7D31"/>
        </w:rPr>
        <w:t>2:new</w:t>
      </w:r>
      <w:r>
        <w:rPr>
          <w:rFonts w:hint="eastAsia"/>
          <w:color w:val="ED7D31"/>
        </w:rPr>
        <w:t>关键字方式创建数组实例对象：</w:t>
      </w:r>
      <w:r>
        <w:rPr>
          <w:color w:val="ED7D31"/>
        </w:rPr>
        <w:t>new Array()</w:t>
      </w:r>
    </w:p>
    <w:p w:rsidR="009C0BAA" w:rsidRDefault="009C0BAA">
      <w:pPr>
        <w:ind w:left="1260" w:firstLine="420"/>
      </w:pPr>
      <w:r>
        <w:t xml:space="preserve">// </w:t>
      </w:r>
      <w:r>
        <w:rPr>
          <w:rFonts w:hint="eastAsia"/>
        </w:rPr>
        <w:t>直接量方式创建数组</w:t>
      </w:r>
    </w:p>
    <w:p w:rsidR="009C0BAA" w:rsidRDefault="009C0BAA">
      <w:pPr>
        <w:ind w:left="420" w:firstLine="420"/>
      </w:pPr>
      <w:r>
        <w:tab/>
      </w:r>
      <w:r>
        <w:tab/>
        <w:t>// var arr = [1,2,3,];</w:t>
      </w:r>
    </w:p>
    <w:p w:rsidR="009C0BAA" w:rsidRDefault="009C0BAA">
      <w:pPr>
        <w:ind w:left="420" w:firstLine="420"/>
      </w:pPr>
      <w:r>
        <w:tab/>
      </w:r>
      <w:r>
        <w:tab/>
        <w:t>// arr.name = "</w:t>
      </w:r>
      <w:r>
        <w:rPr>
          <w:rFonts w:hint="eastAsia"/>
        </w:rPr>
        <w:t>数组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动态的给数组添加元素：</w:t>
      </w:r>
    </w:p>
    <w:p w:rsidR="009C0BAA" w:rsidRDefault="009C0BAA">
      <w:pPr>
        <w:ind w:left="420" w:firstLine="420"/>
      </w:pPr>
      <w:r>
        <w:tab/>
      </w:r>
      <w:r>
        <w:tab/>
        <w:t>// arr[arr.length] = 4;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修改或则替换数组中元素的值</w:t>
      </w:r>
    </w:p>
    <w:p w:rsidR="009C0BAA" w:rsidRDefault="009C0BAA">
      <w:pPr>
        <w:ind w:left="420" w:firstLine="420"/>
      </w:pPr>
      <w:r>
        <w:tab/>
      </w:r>
      <w:r>
        <w:tab/>
        <w:t>// arr[1] = 22;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删除</w:t>
      </w:r>
    </w:p>
    <w:p w:rsidR="009C0BAA" w:rsidRDefault="009C0BAA">
      <w:pPr>
        <w:ind w:left="420" w:firstLine="420"/>
      </w:pPr>
      <w:r>
        <w:tab/>
      </w:r>
      <w:r>
        <w:tab/>
        <w:t>// delete arr["0"];</w:t>
      </w:r>
    </w:p>
    <w:p w:rsidR="009C0BAA" w:rsidRDefault="009C0BAA">
      <w:pPr>
        <w:ind w:left="420" w:firstLine="420"/>
      </w:pPr>
      <w:r>
        <w:tab/>
      </w:r>
      <w:r>
        <w:tab/>
        <w:t>// delete arr.name;</w:t>
      </w:r>
    </w:p>
    <w:p w:rsidR="009C0BAA" w:rsidRDefault="009C0BAA">
      <w:pPr>
        <w:ind w:left="420" w:firstLine="420"/>
      </w:pPr>
      <w:r>
        <w:tab/>
      </w:r>
      <w:r>
        <w:tab/>
        <w:t>// delete["name"];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数组元素的查找</w:t>
      </w:r>
      <w:r>
        <w:t xml:space="preserve">  </w:t>
      </w:r>
      <w:r>
        <w:rPr>
          <w:rFonts w:hint="eastAsia"/>
        </w:rPr>
        <w:t>：下标查找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数组的长度属性是一个可读写的属性</w:t>
      </w:r>
      <w:r>
        <w:t xml:space="preserve"> </w:t>
      </w:r>
    </w:p>
    <w:p w:rsidR="009C0BAA" w:rsidRDefault="009C0BAA">
      <w:pPr>
        <w:ind w:left="420" w:firstLine="420"/>
      </w:pPr>
      <w:r>
        <w:tab/>
      </w:r>
      <w:r>
        <w:tab/>
        <w:t>// arr.length = 100;</w:t>
      </w:r>
    </w:p>
    <w:p w:rsidR="009C0BAA" w:rsidRDefault="009C0BAA">
      <w:pPr>
        <w:ind w:left="420" w:firstLine="420"/>
      </w:pPr>
      <w:r>
        <w:tab/>
      </w:r>
      <w:r>
        <w:tab/>
        <w:t>// console.log(arr.length,arr[-1]);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自变量方式创建数组</w:t>
      </w:r>
    </w:p>
    <w:p w:rsidR="009C0BAA" w:rsidRDefault="009C0BAA">
      <w:pPr>
        <w:ind w:left="420" w:firstLine="420"/>
      </w:pPr>
      <w:r>
        <w:t>/*var num1 = 5;</w:t>
      </w:r>
    </w:p>
    <w:p w:rsidR="009C0BAA" w:rsidRDefault="009C0BAA">
      <w:pPr>
        <w:ind w:left="420" w:firstLine="420"/>
      </w:pPr>
      <w:r>
        <w:t>var num2 = 6;</w:t>
      </w:r>
    </w:p>
    <w:p w:rsidR="009C0BAA" w:rsidRDefault="009C0BAA">
      <w:pPr>
        <w:ind w:left="420" w:firstLine="420"/>
      </w:pPr>
      <w:r>
        <w:t>var num3 = 7;</w:t>
      </w:r>
    </w:p>
    <w:p w:rsidR="009C0BAA" w:rsidRDefault="009C0BAA">
      <w:pPr>
        <w:ind w:left="420" w:firstLine="420"/>
      </w:pPr>
      <w:r>
        <w:t>var num4 = 8;</w:t>
      </w:r>
    </w:p>
    <w:p w:rsidR="009C0BAA" w:rsidRDefault="009C0BAA">
      <w:pPr>
        <w:ind w:left="420" w:firstLine="420"/>
      </w:pPr>
      <w:r>
        <w:t>var arr1 = [num1,num2,num3,num4];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数组的克隆</w:t>
      </w:r>
    </w:p>
    <w:p w:rsidR="009C0BAA" w:rsidRDefault="009C0BAA">
      <w:pPr>
        <w:ind w:left="420" w:firstLine="420"/>
      </w:pPr>
      <w:r>
        <w:t>var arr = new Array(...arr1);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>arr.length = 9;</w:t>
      </w:r>
    </w:p>
    <w:p w:rsidR="009C0BAA" w:rsidRDefault="009C0BAA">
      <w:pPr>
        <w:ind w:left="420" w:firstLine="420"/>
      </w:pPr>
      <w:r>
        <w:t>var arr2 = new Array(arr.length);</w:t>
      </w:r>
    </w:p>
    <w:p w:rsidR="009C0BAA" w:rsidRDefault="009C0BAA">
      <w:pPr>
        <w:ind w:left="420" w:firstLine="420"/>
      </w:pPr>
      <w:r>
        <w:t>*/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数组的遍历：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>// var arr = [1,2,3,4,5,6];</w:t>
      </w:r>
    </w:p>
    <w:p w:rsidR="009C0BAA" w:rsidRDefault="009C0BAA">
      <w:pPr>
        <w:ind w:left="420" w:firstLine="420"/>
      </w:pPr>
      <w:r>
        <w:t>// var sum = 0;</w:t>
      </w:r>
    </w:p>
    <w:p w:rsidR="009C0BAA" w:rsidRDefault="009C0BAA">
      <w:pPr>
        <w:ind w:left="420" w:firstLine="420"/>
      </w:pPr>
      <w:r>
        <w:t>// for(var i=0;i&lt;arr.length;i++){</w:t>
      </w:r>
    </w:p>
    <w:p w:rsidR="009C0BAA" w:rsidRDefault="009C0BAA">
      <w:pPr>
        <w:ind w:left="420" w:firstLine="420"/>
      </w:pPr>
      <w:r>
        <w:t xml:space="preserve">// </w:t>
      </w:r>
      <w:r>
        <w:tab/>
        <w:t>if(typeof arr[i] == "number" &amp;&amp; arr[i].toString() !="NaN"){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tab/>
        <w:t>sum += arr[i];</w:t>
      </w:r>
    </w:p>
    <w:p w:rsidR="009C0BAA" w:rsidRDefault="009C0BAA">
      <w:pPr>
        <w:ind w:left="420" w:firstLine="420"/>
      </w:pPr>
      <w:r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>// 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多维数组：</w:t>
      </w:r>
    </w:p>
    <w:p w:rsidR="009C0BAA" w:rsidRDefault="009C0BAA">
      <w:pPr>
        <w:ind w:left="420" w:firstLine="420"/>
      </w:pPr>
      <w:r>
        <w:t>// var arr =[[1,[]],[2],[3],[4]];</w:t>
      </w:r>
    </w:p>
    <w:p w:rsidR="009C0BAA" w:rsidRDefault="009C0BAA">
      <w:pPr>
        <w:ind w:left="420" w:firstLine="420"/>
      </w:pPr>
      <w:r>
        <w:t xml:space="preserve">// 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遍历：</w:t>
      </w:r>
    </w:p>
    <w:p w:rsidR="009C0BAA" w:rsidRDefault="009C0BAA">
      <w:pPr>
        <w:ind w:left="420" w:firstLine="420"/>
      </w:pPr>
      <w:r>
        <w:t>// var arr = [[1,2],3,[4,5,6],[7,8,9]];</w:t>
      </w:r>
    </w:p>
    <w:p w:rsidR="009C0BAA" w:rsidRDefault="009C0BAA">
      <w:pPr>
        <w:ind w:left="420" w:firstLine="420"/>
      </w:pPr>
      <w:r>
        <w:t>// for(var i=0;i&lt;arr.length;i++){</w:t>
      </w:r>
    </w:p>
    <w:p w:rsidR="009C0BAA" w:rsidRDefault="009C0BAA">
      <w:pPr>
        <w:ind w:left="420" w:firstLine="420"/>
      </w:pPr>
      <w:r>
        <w:t xml:space="preserve">// </w:t>
      </w:r>
      <w:r>
        <w:tab/>
        <w:t>var ele = arr[i];</w:t>
      </w:r>
    </w:p>
    <w:p w:rsidR="009C0BAA" w:rsidRDefault="009C0BAA">
      <w:pPr>
        <w:ind w:left="420" w:firstLine="420"/>
      </w:pPr>
      <w:r>
        <w:t>// if(ele instanceof Array){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for(var j=0;j&lt;ele.length;j++){</w:t>
      </w:r>
    </w:p>
    <w:p w:rsidR="009C0BAA" w:rsidRDefault="009C0BAA">
      <w:pPr>
        <w:ind w:left="420" w:firstLine="420"/>
      </w:pPr>
      <w:r>
        <w:t xml:space="preserve">// </w:t>
      </w:r>
      <w:r>
        <w:tab/>
        <w:t>console.log(ele[j]);</w:t>
      </w:r>
      <w:r>
        <w:tab/>
      </w:r>
      <w:r>
        <w:tab/>
      </w:r>
      <w:r>
        <w:tab/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 xml:space="preserve">// </w:t>
      </w:r>
      <w:r>
        <w:tab/>
        <w:t>}else{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console.log(ele);</w:t>
      </w:r>
    </w:p>
    <w:p w:rsidR="009C0BAA" w:rsidRDefault="009C0BAA">
      <w:pPr>
        <w:ind w:left="420" w:firstLine="420"/>
      </w:pPr>
      <w:r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>// 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数组的检测：</w:t>
      </w:r>
    </w:p>
    <w:p w:rsidR="009C0BAA" w:rsidRDefault="009C0BAA">
      <w:pPr>
        <w:ind w:left="420" w:firstLine="420"/>
        <w:rPr>
          <w:color w:val="FF0000"/>
        </w:rPr>
      </w:pPr>
      <w:r>
        <w:t>//</w:t>
      </w:r>
      <w:r>
        <w:rPr>
          <w:color w:val="FF0000"/>
        </w:rPr>
        <w:t xml:space="preserve"> constructor:</w:t>
      </w:r>
      <w:r>
        <w:rPr>
          <w:rFonts w:hint="eastAsia"/>
          <w:color w:val="FF0000"/>
        </w:rPr>
        <w:t>该属性指向的是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实力对象对应的构造函数</w:t>
      </w:r>
    </w:p>
    <w:p w:rsidR="009C0BAA" w:rsidRDefault="009C0BAA">
      <w:pPr>
        <w:ind w:left="420" w:firstLine="420"/>
        <w:rPr>
          <w:color w:val="FF0000"/>
        </w:rPr>
      </w:pPr>
      <w:r>
        <w:t xml:space="preserve">// </w:t>
      </w:r>
      <w:r>
        <w:rPr>
          <w:color w:val="FF0000"/>
        </w:rPr>
        <w:t>instaceof:</w:t>
      </w:r>
      <w:r>
        <w:rPr>
          <w:rFonts w:hint="eastAsia"/>
          <w:color w:val="FF0000"/>
        </w:rPr>
        <w:t>检测一个实力对象是否属于一个函数对象</w:t>
      </w:r>
      <w:r>
        <w:rPr>
          <w:color w:val="FF0000"/>
        </w:rPr>
        <w:t>(</w:t>
      </w:r>
      <w:r>
        <w:rPr>
          <w:rFonts w:hint="eastAsia"/>
          <w:color w:val="FF0000"/>
        </w:rPr>
        <w:t>构造函数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t xml:space="preserve">// </w:t>
      </w:r>
      <w:r>
        <w:rPr>
          <w:rFonts w:hint="eastAsia"/>
          <w:color w:val="FF0000"/>
        </w:rPr>
        <w:t>借用对象</w:t>
      </w:r>
      <w:r>
        <w:rPr>
          <w:color w:val="FF0000"/>
        </w:rPr>
        <w:t>Object</w:t>
      </w:r>
      <w:r>
        <w:rPr>
          <w:rFonts w:hint="eastAsia"/>
          <w:color w:val="FF0000"/>
        </w:rPr>
        <w:t>构造函数下的</w:t>
      </w:r>
      <w:r>
        <w:rPr>
          <w:color w:val="FF0000"/>
        </w:rPr>
        <w:t>toString</w:t>
      </w:r>
      <w:r>
        <w:rPr>
          <w:rFonts w:hint="eastAsia"/>
          <w:color w:val="FF0000"/>
        </w:rPr>
        <w:t>方法：</w:t>
      </w:r>
      <w:r>
        <w:rPr>
          <w:color w:val="FF0000"/>
        </w:rPr>
        <w:t>Object.prototype.toString.call(</w:t>
      </w:r>
      <w:r>
        <w:rPr>
          <w:rFonts w:hint="eastAsia"/>
          <w:color w:val="FF0000"/>
        </w:rPr>
        <w:t>数据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>//</w:t>
      </w:r>
      <w:r>
        <w:rPr>
          <w:rFonts w:hint="eastAsia"/>
        </w:rPr>
        <w:t>排序</w:t>
      </w:r>
    </w:p>
    <w:p w:rsidR="009C0BAA" w:rsidRDefault="009C0BAA">
      <w:pPr>
        <w:ind w:left="420" w:firstLine="420"/>
      </w:pPr>
      <w:r>
        <w:t>// var arr = [34,2,6,4566,2885,81,525];</w:t>
      </w:r>
    </w:p>
    <w:p w:rsidR="009C0BAA" w:rsidRDefault="009C0BAA">
      <w:pPr>
        <w:ind w:left="420" w:firstLine="420"/>
      </w:pPr>
      <w:r>
        <w:t>// for (var i = 0; i &lt; arr.length; i++) {</w:t>
      </w:r>
    </w:p>
    <w:p w:rsidR="009C0BAA" w:rsidRDefault="009C0BAA">
      <w:pPr>
        <w:ind w:left="420" w:firstLine="420"/>
      </w:pPr>
      <w:r>
        <w:t xml:space="preserve">// </w:t>
      </w:r>
      <w:r>
        <w:tab/>
        <w:t>for(var j=i+1;j&lt;arr.length;j++){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if(arr[i] &gt; arr[j]){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  <w:t>var temp = arr[i];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  <w:t>arr[i] = arr[j];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  <w:t>arr[j] = temp;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>// }</w:t>
      </w:r>
    </w:p>
    <w:p w:rsidR="009C0BAA" w:rsidRDefault="009C0BAA">
      <w:pPr>
        <w:ind w:left="420" w:firstLine="420"/>
      </w:pPr>
      <w:r>
        <w:t>// console.log(arr);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数组的转换方法：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数组转字符串方法（数组下的方法）：</w:t>
      </w:r>
      <w:r>
        <w:rPr>
          <w:color w:val="FF0000"/>
        </w:rPr>
        <w:t xml:space="preserve">  *.toString()    *. jion(</w:t>
      </w:r>
      <w:r>
        <w:rPr>
          <w:rFonts w:hint="eastAsia"/>
          <w:color w:val="FF0000"/>
        </w:rPr>
        <w:t>分隔符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字符串转数组的方法（字符串下的方法）：</w:t>
      </w:r>
      <w:r>
        <w:rPr>
          <w:color w:val="FF0000"/>
        </w:rPr>
        <w:t>*.split(</w:t>
      </w:r>
      <w:r>
        <w:rPr>
          <w:rFonts w:hint="eastAsia"/>
          <w:color w:val="FF0000"/>
        </w:rPr>
        <w:t>分隔符</w:t>
      </w:r>
      <w:r>
        <w:rPr>
          <w:color w:val="FF0000"/>
        </w:rPr>
        <w:t>,length)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 </w:t>
      </w:r>
      <w:r>
        <w:rPr>
          <w:rFonts w:hint="eastAsia"/>
        </w:rPr>
        <w:t>检测字符串中</w:t>
      </w:r>
      <w:r>
        <w:t>j</w:t>
      </w:r>
      <w:r>
        <w:rPr>
          <w:rFonts w:hint="eastAsia"/>
        </w:rPr>
        <w:t>出现的次数</w:t>
      </w:r>
    </w:p>
    <w:p w:rsidR="009C0BAA" w:rsidRDefault="009C0BAA">
      <w:pPr>
        <w:ind w:left="420" w:firstLine="420"/>
      </w:pPr>
      <w:r>
        <w:t>var str = "sdfghjkjhgfdsdfghdfghhsdfghdfg";</w:t>
      </w:r>
    </w:p>
    <w:p w:rsidR="009C0BAA" w:rsidRDefault="009C0BAA">
      <w:pPr>
        <w:ind w:left="420" w:firstLine="420"/>
      </w:pPr>
      <w:r>
        <w:t xml:space="preserve">str.split("j").length - 1 </w:t>
      </w:r>
    </w:p>
    <w:p w:rsidR="009C0BAA" w:rsidRDefault="009C0BAA">
      <w:pPr>
        <w:ind w:left="420" w:firstLine="420"/>
      </w:pPr>
      <w:r>
        <w:t xml:space="preserve"> */</w:t>
      </w:r>
    </w:p>
    <w:p w:rsidR="009C0BAA" w:rsidRDefault="009C0BAA">
      <w:pPr>
        <w:ind w:left="420" w:firstLine="420"/>
        <w:rPr>
          <w:color w:val="FF0000"/>
        </w:rPr>
      </w:pPr>
      <w:r>
        <w:t xml:space="preserve">// </w:t>
      </w:r>
      <w:r>
        <w:rPr>
          <w:rFonts w:hint="eastAsia"/>
          <w:color w:val="FF0000"/>
        </w:rPr>
        <w:t>伪数组转数组的方法：</w:t>
      </w:r>
      <w:r>
        <w:rPr>
          <w:color w:val="FF0000"/>
        </w:rPr>
        <w:t>Array.from(</w:t>
      </w:r>
      <w:r>
        <w:rPr>
          <w:rFonts w:hint="eastAsia"/>
          <w:color w:val="FF0000"/>
        </w:rPr>
        <w:t>维数组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rPr>
          <w:rFonts w:hint="eastAsia"/>
        </w:rPr>
        <w:t>数组的栈方法：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压栈：</w:t>
      </w:r>
      <w:r>
        <w:rPr>
          <w:color w:val="FF0000"/>
        </w:rPr>
        <w:t>*.push(ele,ele2...)   *</w:t>
      </w:r>
      <w:r>
        <w:rPr>
          <w:rFonts w:hint="eastAsia"/>
          <w:color w:val="FF0000"/>
        </w:rPr>
        <w:t>是数组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向数组的尾部添加一个或则多个元素，并返回数组新的长度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出栈：</w:t>
      </w:r>
      <w:r>
        <w:rPr>
          <w:color w:val="FF0000"/>
        </w:rPr>
        <w:t>*.pop() *</w:t>
      </w:r>
      <w:r>
        <w:rPr>
          <w:rFonts w:hint="eastAsia"/>
          <w:color w:val="FF0000"/>
        </w:rPr>
        <w:t>是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数组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从数组的尾部删除一个元素，并返回被被删除的元素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数组的队列方法：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压队：</w:t>
      </w:r>
      <w:r>
        <w:rPr>
          <w:color w:val="FF0000"/>
        </w:rPr>
        <w:t xml:space="preserve"> *.unshift(ele1,ele2...) *</w:t>
      </w:r>
      <w:r>
        <w:rPr>
          <w:rFonts w:hint="eastAsia"/>
          <w:color w:val="FF0000"/>
        </w:rPr>
        <w:t>是数组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向数组的头部添加一个或则多个元素，并返回数组的新的长度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出队：</w:t>
      </w:r>
      <w:r>
        <w:rPr>
          <w:color w:val="FF0000"/>
        </w:rPr>
        <w:t>*.shift() *</w:t>
      </w:r>
      <w:r>
        <w:rPr>
          <w:rFonts w:hint="eastAsia"/>
          <w:color w:val="FF0000"/>
        </w:rPr>
        <w:t>是数组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从数组的头部删除一个元素，并返回被被删除的元素</w:t>
      </w:r>
    </w:p>
    <w:p w:rsidR="009C0BAA" w:rsidRDefault="009C0BAA">
      <w:pPr>
        <w:ind w:left="420" w:firstLine="420"/>
        <w:rPr>
          <w:color w:val="FF0000"/>
        </w:rPr>
      </w:pP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数组的位置方法：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*.indexOf(</w:t>
      </w:r>
      <w:r>
        <w:rPr>
          <w:rFonts w:hint="eastAsia"/>
          <w:color w:val="FF0000"/>
        </w:rPr>
        <w:t>元素</w:t>
      </w:r>
      <w:r>
        <w:rPr>
          <w:color w:val="FF0000"/>
        </w:rPr>
        <w:t>):</w:t>
      </w:r>
      <w:r>
        <w:rPr>
          <w:rFonts w:hint="eastAsia"/>
          <w:color w:val="FF0000"/>
        </w:rPr>
        <w:t>在指定数组中从前向后查找，某个元素首次出现的位置（下标）</w:t>
      </w:r>
      <w:r>
        <w:rPr>
          <w:color w:val="FF0000"/>
        </w:rPr>
        <w:t>,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>如果指定数组中没有出现该元素，则结果是</w:t>
      </w:r>
      <w:r>
        <w:rPr>
          <w:color w:val="FF0000"/>
        </w:rPr>
        <w:t>-1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*.lastIndexOf(</w:t>
      </w:r>
      <w:r>
        <w:rPr>
          <w:rFonts w:hint="eastAsia"/>
          <w:color w:val="FF0000"/>
        </w:rPr>
        <w:t>元素</w:t>
      </w:r>
      <w:r>
        <w:rPr>
          <w:color w:val="FF0000"/>
        </w:rPr>
        <w:t>):</w:t>
      </w:r>
      <w:r>
        <w:rPr>
          <w:rFonts w:hint="eastAsia"/>
          <w:color w:val="FF0000"/>
        </w:rPr>
        <w:t>在指定数组中从前向后查找，某个元素最后出现的位置（下标）</w:t>
      </w:r>
      <w:r>
        <w:rPr>
          <w:color w:val="FF0000"/>
        </w:rPr>
        <w:t>,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如果指定数组中没有出现该元素，则结果是</w:t>
      </w:r>
      <w:r>
        <w:rPr>
          <w:color w:val="FF0000"/>
        </w:rPr>
        <w:t>-1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数组的包含方法：</w:t>
      </w:r>
      <w:r>
        <w:rPr>
          <w:color w:val="FF0000"/>
        </w:rPr>
        <w:t>*.includes(</w:t>
      </w:r>
      <w:r>
        <w:rPr>
          <w:rFonts w:hint="eastAsia"/>
          <w:color w:val="FF0000"/>
        </w:rPr>
        <w:t>元素</w:t>
      </w:r>
      <w:r>
        <w:rPr>
          <w:color w:val="FF0000"/>
        </w:rPr>
        <w:t xml:space="preserve">)  </w:t>
      </w:r>
      <w:r>
        <w:rPr>
          <w:rFonts w:hint="eastAsia"/>
          <w:color w:val="FF0000"/>
        </w:rPr>
        <w:t>返回值</w:t>
      </w:r>
      <w:r>
        <w:rPr>
          <w:color w:val="FF0000"/>
        </w:rPr>
        <w:t xml:space="preserve"> true  false</w:t>
      </w:r>
    </w:p>
    <w:p w:rsidR="009C0BAA" w:rsidRDefault="009C0BAA">
      <w:pPr>
        <w:ind w:left="420" w:firstLine="420"/>
        <w:rPr>
          <w:color w:val="FF0000"/>
        </w:rPr>
      </w:pP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组的排序方法：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反转方法：</w:t>
      </w:r>
      <w:r>
        <w:rPr>
          <w:color w:val="FF0000"/>
        </w:rPr>
        <w:t>*.reverse()</w:t>
      </w:r>
    </w:p>
    <w:p w:rsidR="009C0BAA" w:rsidRDefault="009C0B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排序方法：</w:t>
      </w:r>
      <w:r>
        <w:rPr>
          <w:color w:val="FF0000"/>
        </w:rPr>
        <w:t xml:space="preserve">*.sort()  </w:t>
      </w:r>
      <w:r>
        <w:rPr>
          <w:rFonts w:hint="eastAsia"/>
          <w:color w:val="FF0000"/>
        </w:rPr>
        <w:t>按照第一个数字的大小比较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*.sort(function(x-y){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return x&gt;y || x-y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} ) 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x&gt;y  x-y</w:t>
      </w:r>
      <w:r>
        <w:rPr>
          <w:rFonts w:hint="eastAsia"/>
          <w:color w:val="FF0000"/>
        </w:rPr>
        <w:t>正序</w:t>
      </w:r>
      <w:r>
        <w:rPr>
          <w:color w:val="FF0000"/>
        </w:rPr>
        <w:t xml:space="preserve">  x&lt;y x+y </w:t>
      </w:r>
      <w:r>
        <w:rPr>
          <w:rFonts w:hint="eastAsia"/>
          <w:color w:val="FF0000"/>
        </w:rPr>
        <w:t>倒序</w:t>
      </w:r>
    </w:p>
    <w:p w:rsidR="009C0BAA" w:rsidRDefault="009C0BAA">
      <w:pPr>
        <w:ind w:left="420" w:firstLine="420"/>
        <w:rPr>
          <w:color w:val="FF0000"/>
        </w:rPr>
      </w:pPr>
      <w:r>
        <w:t xml:space="preserve">// </w:t>
      </w:r>
      <w:r>
        <w:rPr>
          <w:rFonts w:hint="eastAsia"/>
          <w:color w:val="FF0000"/>
        </w:rPr>
        <w:t>数组的操作方法：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 </w:t>
      </w:r>
      <w:r>
        <w:rPr>
          <w:rFonts w:hint="eastAsia"/>
          <w:color w:val="FF0000"/>
        </w:rPr>
        <w:t>数组的合并：</w:t>
      </w:r>
      <w:r>
        <w:rPr>
          <w:color w:val="FF0000"/>
        </w:rPr>
        <w:t>*</w:t>
      </w:r>
      <w:r>
        <w:rPr>
          <w:rFonts w:hint="eastAsia"/>
          <w:color w:val="FF0000"/>
        </w:rPr>
        <w:t>数组</w:t>
      </w:r>
      <w:r>
        <w:rPr>
          <w:color w:val="FF0000"/>
        </w:rPr>
        <w:t>.concat(</w:t>
      </w:r>
      <w:r>
        <w:rPr>
          <w:rFonts w:hint="eastAsia"/>
          <w:color w:val="FF0000"/>
        </w:rPr>
        <w:t>数组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转换为数组与前面的数组合并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//  [].concat.(Array.from(document.all))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 </w:t>
      </w:r>
      <w:r>
        <w:rPr>
          <w:rFonts w:hint="eastAsia"/>
          <w:color w:val="FF0000"/>
        </w:rPr>
        <w:t>数组的克隆</w:t>
      </w:r>
      <w:r>
        <w:rPr>
          <w:color w:val="FF0000"/>
        </w:rPr>
        <w:t>:[].concat(</w:t>
      </w:r>
      <w:r>
        <w:rPr>
          <w:rFonts w:hint="eastAsia"/>
          <w:color w:val="FF0000"/>
        </w:rPr>
        <w:t>被克隆的数组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 </w:t>
      </w:r>
      <w:r>
        <w:rPr>
          <w:rFonts w:hint="eastAsia"/>
          <w:color w:val="FF0000"/>
        </w:rPr>
        <w:t>例：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//  var arr = [1,2,3,]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//  [].concat(arr)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>//  var arr1 = [].concat(arr)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 </w:t>
      </w:r>
      <w:r>
        <w:rPr>
          <w:rFonts w:hint="eastAsia"/>
          <w:color w:val="FF0000"/>
        </w:rPr>
        <w:t>数组的截取：</w:t>
      </w:r>
      <w:r>
        <w:rPr>
          <w:color w:val="FF0000"/>
        </w:rPr>
        <w:t>*slice(startIndex,endIndex)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开始下标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结束下标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整数是前往后，负数是后往前，截取的值不包括结束下标对应的值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该方法不会改变原本的数组</w:t>
      </w:r>
    </w:p>
    <w:p w:rsidR="009C0BAA" w:rsidRDefault="009C0BAA">
      <w:pPr>
        <w:ind w:left="420" w:firstLine="420"/>
        <w:rPr>
          <w:color w:val="FF0000"/>
        </w:rPr>
      </w:pP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 </w:t>
      </w:r>
      <w:r>
        <w:rPr>
          <w:rFonts w:hint="eastAsia"/>
          <w:color w:val="FF0000"/>
        </w:rPr>
        <w:t>数组的增删改：</w:t>
      </w:r>
      <w:r>
        <w:rPr>
          <w:color w:val="FF0000"/>
        </w:rPr>
        <w:t>splice(startIndex,length,ele1,ele2,ele3......)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删除开始下标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删除长度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添加的元素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rFonts w:hint="eastAsia"/>
          <w:color w:val="FF0000"/>
        </w:rPr>
        <w:t>该方法会改变原本的数组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// </w:t>
      </w:r>
      <w:r>
        <w:rPr>
          <w:rFonts w:hint="eastAsia"/>
          <w:color w:val="FF0000"/>
        </w:rPr>
        <w:t>数组的遍历方法：</w:t>
      </w:r>
      <w:r>
        <w:rPr>
          <w:color w:val="FF0000"/>
        </w:rPr>
        <w:t>*.forEach(function(value,index){})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固定值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不固定值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代表值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代表下标</w:t>
      </w:r>
      <w:r>
        <w:rPr>
          <w:color w:val="FF0000"/>
        </w:rPr>
        <w:tab/>
      </w:r>
    </w:p>
    <w:p w:rsidR="009C0BAA" w:rsidRDefault="009C0BAA">
      <w:pPr>
        <w:ind w:left="420" w:firstLine="420"/>
      </w:pPr>
      <w:r>
        <w:tab/>
      </w:r>
      <w:r>
        <w:tab/>
        <w:t>// var arr = [1,2,3,4,5];</w:t>
      </w:r>
    </w:p>
    <w:p w:rsidR="009C0BAA" w:rsidRDefault="009C0BAA">
      <w:pPr>
        <w:ind w:left="420" w:firstLine="420"/>
      </w:pPr>
      <w:r>
        <w:tab/>
      </w:r>
      <w:r>
        <w:tab/>
        <w:t>// arr.forEach(function(v,i){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console.log(i + ":" + v);</w:t>
      </w:r>
    </w:p>
    <w:p w:rsidR="009C0BAA" w:rsidRDefault="009C0BAA">
      <w:pPr>
        <w:ind w:left="420" w:firstLine="420"/>
      </w:pPr>
      <w:r>
        <w:tab/>
      </w:r>
      <w:r>
        <w:tab/>
        <w:t>// })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FF0000"/>
        </w:rPr>
        <w:tab/>
      </w:r>
      <w:r>
        <w:rPr>
          <w:color w:val="7030A0"/>
        </w:rPr>
        <w:tab/>
      </w:r>
      <w:r>
        <w:rPr>
          <w:color w:val="4472C4"/>
        </w:rPr>
        <w:t xml:space="preserve">// </w:t>
      </w:r>
      <w:r>
        <w:rPr>
          <w:rFonts w:hint="eastAsia"/>
          <w:color w:val="4472C4"/>
        </w:rPr>
        <w:t>借用方法：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 xml:space="preserve">// </w:t>
      </w:r>
      <w:r>
        <w:rPr>
          <w:color w:val="4472C4"/>
        </w:rPr>
        <w:tab/>
      </w:r>
      <w:r>
        <w:rPr>
          <w:color w:val="4472C4"/>
        </w:rPr>
        <w:tab/>
      </w:r>
      <w:r>
        <w:rPr>
          <w:rFonts w:hint="eastAsia"/>
          <w:color w:val="4472C4"/>
        </w:rPr>
        <w:t>获取所有标签元素：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var all = document.all;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Array.from(all).forEach(function(ele,i){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 xml:space="preserve">// </w:t>
      </w:r>
      <w:r>
        <w:rPr>
          <w:color w:val="4472C4"/>
        </w:rPr>
        <w:tab/>
        <w:t>console.log(ele);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})</w:t>
      </w:r>
    </w:p>
    <w:p w:rsidR="009C0BAA" w:rsidRDefault="009C0BAA">
      <w:pPr>
        <w:ind w:left="420" w:firstLine="420"/>
        <w:rPr>
          <w:color w:val="4472C4"/>
        </w:rPr>
      </w:pP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[].forEach.apply(all,[function(ele,i){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 xml:space="preserve">// </w:t>
      </w:r>
      <w:r>
        <w:rPr>
          <w:color w:val="4472C4"/>
        </w:rPr>
        <w:tab/>
        <w:t>console.log(ele);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}]);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[].forEach.call(all,function(ele,i){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 xml:space="preserve">// </w:t>
      </w:r>
      <w:r>
        <w:rPr>
          <w:color w:val="4472C4"/>
        </w:rPr>
        <w:tab/>
        <w:t>console.log(ele);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});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Array.prototype.forEach.call(all,function(ele,i){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 xml:space="preserve">// </w:t>
      </w:r>
      <w:r>
        <w:rPr>
          <w:color w:val="4472C4"/>
        </w:rPr>
        <w:tab/>
        <w:t>console.log(ele);</w:t>
      </w:r>
    </w:p>
    <w:p w:rsidR="009C0BAA" w:rsidRDefault="009C0BAA">
      <w:pPr>
        <w:ind w:left="420" w:firstLine="420"/>
        <w:rPr>
          <w:color w:val="4472C4"/>
        </w:rPr>
      </w:pPr>
      <w:r>
        <w:rPr>
          <w:color w:val="4472C4"/>
        </w:rPr>
        <w:tab/>
      </w:r>
      <w:r>
        <w:rPr>
          <w:color w:val="4472C4"/>
        </w:rPr>
        <w:tab/>
        <w:t>// });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  <w:color w:val="FF0000"/>
        </w:rPr>
        <w:t>数组的过滤方法：</w:t>
      </w:r>
      <w:r>
        <w:rPr>
          <w:color w:val="FF0000"/>
        </w:rPr>
        <w:t>*.filter(fucntion(v){})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例子：</w:t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var arr = [1,2,3,4,5,6,7,8,9,10];</w:t>
      </w:r>
    </w:p>
    <w:p w:rsidR="009C0BAA" w:rsidRDefault="009C0BAA">
      <w:pPr>
        <w:ind w:left="420" w:firstLine="420"/>
      </w:pPr>
      <w:r>
        <w:tab/>
      </w:r>
      <w:r>
        <w:tab/>
        <w:t>// var a = arr.filter(function(v){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v &gt; 2 &amp;&amp; v &lt; 5 || v &gt; 8 &amp;&amp; v &lt; 10;</w:t>
      </w:r>
    </w:p>
    <w:p w:rsidR="009C0BAA" w:rsidRDefault="009C0BAA">
      <w:pPr>
        <w:ind w:left="420" w:firstLine="420"/>
      </w:pPr>
      <w:r>
        <w:tab/>
      </w:r>
      <w:r>
        <w:tab/>
        <w:t>// });</w:t>
      </w:r>
    </w:p>
    <w:p w:rsidR="009C0BAA" w:rsidRDefault="009C0BAA">
      <w:pPr>
        <w:ind w:left="420" w:firstLine="420"/>
      </w:pPr>
      <w:r>
        <w:tab/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  <w:color w:val="FF0000"/>
        </w:rPr>
        <w:t>函数的概念：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函数是由事件驱动的或则当前被调用执行时可重复使用的代码块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函数的创建：关键字</w:t>
      </w:r>
      <w:r>
        <w:t xml:space="preserve"> function </w:t>
      </w:r>
      <w:r>
        <w:rPr>
          <w:rFonts w:hint="eastAsia"/>
        </w:rPr>
        <w:t>对应的构造函数</w:t>
      </w:r>
      <w:r>
        <w:t>Function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函数声明：（命名函数）：</w:t>
      </w:r>
      <w:r>
        <w:t xml:space="preserve">function </w:t>
      </w:r>
      <w:r>
        <w:rPr>
          <w:rFonts w:hint="eastAsia"/>
        </w:rPr>
        <w:t>函数名（形参，实参）</w:t>
      </w:r>
      <w:r>
        <w:t>{</w:t>
      </w:r>
      <w:r>
        <w:rPr>
          <w:rFonts w:hint="eastAsia"/>
        </w:rPr>
        <w:t>函数体</w:t>
      </w:r>
      <w:r>
        <w:t>}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函数表达式：（匿名函数）：</w:t>
      </w:r>
      <w:r>
        <w:t xml:space="preserve">var </w:t>
      </w:r>
      <w:r>
        <w:rPr>
          <w:rFonts w:hint="eastAsia"/>
        </w:rPr>
        <w:t>变量名</w:t>
      </w:r>
      <w:r>
        <w:t xml:space="preserve"> = function</w:t>
      </w:r>
      <w:r>
        <w:rPr>
          <w:rFonts w:hint="eastAsia"/>
        </w:rPr>
        <w:t>（形参）</w:t>
      </w:r>
      <w:r>
        <w:t>{}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函数执行</w:t>
      </w:r>
      <w:r>
        <w:t>:</w:t>
      </w:r>
      <w:r>
        <w:rPr>
          <w:rFonts w:hint="eastAsia"/>
        </w:rPr>
        <w:t>函数名（实参）变量名（实参）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返回值：</w:t>
      </w:r>
      <w:r>
        <w:t>return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返回值：</w:t>
      </w:r>
    </w:p>
    <w:p w:rsidR="009C0BAA" w:rsidRDefault="009C0BAA">
      <w:pPr>
        <w:ind w:left="420" w:firstLine="420"/>
      </w:pPr>
      <w:r>
        <w:t xml:space="preserve">// </w:t>
      </w:r>
      <w:r>
        <w:tab/>
        <w:t>1</w:t>
      </w:r>
      <w:r>
        <w:rPr>
          <w:rFonts w:hint="eastAsia"/>
        </w:rPr>
        <w:t>函数的执行结果</w:t>
      </w:r>
    </w:p>
    <w:p w:rsidR="009C0BAA" w:rsidRDefault="009C0BAA">
      <w:pPr>
        <w:ind w:left="420" w:firstLine="420"/>
      </w:pPr>
      <w:r>
        <w:t xml:space="preserve">// </w:t>
      </w:r>
      <w:r>
        <w:tab/>
        <w:t>2</w:t>
      </w:r>
      <w:r>
        <w:rPr>
          <w:rFonts w:hint="eastAsia"/>
        </w:rPr>
        <w:t>中断函数体</w:t>
      </w:r>
    </w:p>
    <w:p w:rsidR="009C0BAA" w:rsidRDefault="009C0BAA">
      <w:pPr>
        <w:ind w:left="420" w:firstLine="420"/>
      </w:pPr>
      <w:r>
        <w:t xml:space="preserve">// </w:t>
      </w:r>
      <w:r>
        <w:tab/>
        <w:t>3</w:t>
      </w:r>
      <w:r>
        <w:rPr>
          <w:rFonts w:hint="eastAsia"/>
        </w:rPr>
        <w:t>一个函数中可以出现多个</w:t>
      </w:r>
      <w:r>
        <w:t>return</w:t>
      </w:r>
      <w:r>
        <w:rPr>
          <w:rFonts w:hint="eastAsia"/>
        </w:rPr>
        <w:t>，但只会执行一个</w:t>
      </w:r>
      <w:r>
        <w:t>return</w:t>
      </w:r>
    </w:p>
    <w:p w:rsidR="009C0BAA" w:rsidRDefault="009C0BAA">
      <w:pPr>
        <w:ind w:left="420" w:firstLine="420"/>
      </w:pPr>
      <w:r>
        <w:t xml:space="preserve">// </w:t>
      </w:r>
      <w:r>
        <w:tab/>
        <w:t>4return</w:t>
      </w:r>
      <w:r>
        <w:rPr>
          <w:rFonts w:hint="eastAsia"/>
        </w:rPr>
        <w:t>的返回值可以是任何数据类型的，也可以是一个函数</w:t>
      </w:r>
    </w:p>
    <w:p w:rsidR="009C0BAA" w:rsidRDefault="009C0BAA">
      <w:pPr>
        <w:ind w:left="420" w:firstLine="420"/>
      </w:pPr>
      <w:r>
        <w:t xml:space="preserve">// 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参数：形式参数（形参），实际参数（实参）</w:t>
      </w:r>
    </w:p>
    <w:p w:rsidR="009C0BAA" w:rsidRDefault="009C0BAA">
      <w:pPr>
        <w:ind w:left="420" w:firstLine="420"/>
      </w:pPr>
      <w:r>
        <w:t>// 1</w:t>
      </w:r>
      <w:r>
        <w:rPr>
          <w:rFonts w:hint="eastAsia"/>
        </w:rPr>
        <w:t>形参和实参</w:t>
      </w:r>
      <w:r>
        <w:t xml:space="preserve"> </w:t>
      </w:r>
      <w:r>
        <w:rPr>
          <w:rFonts w:hint="eastAsia"/>
        </w:rPr>
        <w:t>是一一对应的（指的不是数量上的完全相同），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形参的值来自实参。实参的值不能来自于形参</w:t>
      </w:r>
    </w:p>
    <w:p w:rsidR="009C0BAA" w:rsidRDefault="009C0BAA">
      <w:pPr>
        <w:ind w:left="420" w:firstLine="420"/>
      </w:pPr>
      <w:r>
        <w:t>// 2</w:t>
      </w:r>
      <w:r>
        <w:rPr>
          <w:rFonts w:hint="eastAsia"/>
        </w:rPr>
        <w:t>形参不能是一个常数，如果形参的值没有实参，形参的值是</w:t>
      </w:r>
      <w:r>
        <w:t>undefined</w:t>
      </w:r>
    </w:p>
    <w:p w:rsidR="009C0BAA" w:rsidRDefault="009C0BAA">
      <w:pPr>
        <w:ind w:left="420" w:firstLine="420"/>
      </w:pPr>
      <w:r>
        <w:t>// 3</w:t>
      </w:r>
      <w:r>
        <w:rPr>
          <w:rFonts w:hint="eastAsia"/>
        </w:rPr>
        <w:t>形参的值只能来自于实参，所有的形参都是局部变量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>// function f(a(</w:t>
      </w:r>
      <w:r>
        <w:rPr>
          <w:rFonts w:hint="eastAsia"/>
        </w:rPr>
        <w:t>是</w:t>
      </w:r>
      <w:r>
        <w:t>10),</w:t>
      </w:r>
      <w:r>
        <w:rPr>
          <w:rFonts w:hint="eastAsia"/>
        </w:rPr>
        <w:t>形参，形参，形参</w:t>
      </w:r>
      <w:r>
        <w:t>){</w:t>
      </w:r>
    </w:p>
    <w:p w:rsidR="009C0BAA" w:rsidRDefault="009C0BAA">
      <w:pPr>
        <w:ind w:left="420" w:firstLine="420"/>
      </w:pPr>
      <w:r>
        <w:t xml:space="preserve">// </w:t>
      </w:r>
      <w:r>
        <w:tab/>
        <w:t>console.log(</w:t>
      </w:r>
      <w:r>
        <w:rPr>
          <w:rFonts w:hint="eastAsia"/>
        </w:rPr>
        <w:t>形参</w:t>
      </w:r>
      <w:r>
        <w:t>);</w:t>
      </w:r>
    </w:p>
    <w:p w:rsidR="009C0BAA" w:rsidRDefault="009C0BAA">
      <w:pPr>
        <w:ind w:left="420" w:firstLine="420"/>
      </w:pPr>
      <w:r>
        <w:t>// }</w:t>
      </w:r>
    </w:p>
    <w:p w:rsidR="009C0BAA" w:rsidRDefault="009C0BAA">
      <w:pPr>
        <w:ind w:left="420" w:firstLine="420"/>
      </w:pPr>
      <w:r>
        <w:t>// var a = 10;</w:t>
      </w:r>
    </w:p>
    <w:p w:rsidR="009C0BAA" w:rsidRDefault="009C0BAA">
      <w:pPr>
        <w:ind w:left="420" w:firstLine="420"/>
      </w:pPr>
      <w:r>
        <w:t>// f(</w:t>
      </w:r>
      <w:r>
        <w:rPr>
          <w:rFonts w:hint="eastAsia"/>
        </w:rPr>
        <w:t>实参，实参，实参</w:t>
      </w:r>
      <w:r>
        <w:t>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封装函数的顺序：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rPr>
          <w:rFonts w:hint="eastAsia"/>
        </w:rPr>
        <w:t>原材料（待处理的数据）》进场（参数）》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加工（函数体）》出厂（返回值）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去重：</w:t>
      </w:r>
    </w:p>
    <w:p w:rsidR="009C0BAA" w:rsidRDefault="009C0BAA">
      <w:pPr>
        <w:ind w:left="420" w:firstLine="420"/>
      </w:pPr>
      <w:r>
        <w:t xml:space="preserve">// </w:t>
      </w:r>
      <w:r>
        <w:tab/>
        <w:t>function unique(a){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for(var i=0;i&lt;a.length;i++)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if(tempArr.includes(a[i])){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  <w:t>tempArr.push(a[i]);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return tempArr;</w:t>
      </w:r>
    </w:p>
    <w:p w:rsidR="009C0BAA" w:rsidRDefault="009C0BAA">
      <w:pPr>
        <w:ind w:left="420" w:firstLine="420"/>
      </w:pPr>
      <w:r>
        <w:t xml:space="preserve">// </w:t>
      </w:r>
      <w:r>
        <w:tab/>
        <w:t>}</w:t>
      </w:r>
      <w:r>
        <w:tab/>
      </w:r>
    </w:p>
    <w:p w:rsidR="009C0BAA" w:rsidRDefault="009C0BAA">
      <w:pPr>
        <w:ind w:left="420" w:firstLine="420"/>
      </w:pPr>
      <w:r>
        <w:t xml:space="preserve">// </w:t>
      </w:r>
      <w:r>
        <w:tab/>
        <w:t>var arr = [1,1,1,1,1,2,3,4,5];</w:t>
      </w:r>
    </w:p>
    <w:p w:rsidR="009C0BAA" w:rsidRDefault="009C0BAA">
      <w:pPr>
        <w:ind w:left="420" w:firstLine="420"/>
      </w:pPr>
      <w:r>
        <w:t xml:space="preserve">// </w:t>
      </w:r>
      <w:r>
        <w:tab/>
        <w:t>unique(arr);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分装函数的排序：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>// function sort(a){</w:t>
      </w:r>
    </w:p>
    <w:p w:rsidR="009C0BAA" w:rsidRDefault="009C0BAA">
      <w:pPr>
        <w:ind w:left="420" w:firstLine="420"/>
      </w:pPr>
      <w:r>
        <w:t xml:space="preserve">// </w:t>
      </w:r>
      <w:r>
        <w:tab/>
        <w:t>for(var i=0;i&lt;a.length;i++){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for(var j=i+1;j&lt;a.length;j++){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  <w:t>if(a[i] &gt; a[j]){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</w:r>
      <w:r>
        <w:tab/>
        <w:t>var temp =a[i];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</w:r>
      <w:r>
        <w:tab/>
        <w:t>a[i] = a[j];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</w:r>
      <w:r>
        <w:tab/>
        <w:t>a[j] = temp;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 xml:space="preserve">// </w:t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 xml:space="preserve">// </w:t>
      </w:r>
      <w:r>
        <w:tab/>
        <w:t>return a;</w:t>
      </w:r>
    </w:p>
    <w:p w:rsidR="009C0BAA" w:rsidRDefault="009C0BAA">
      <w:pPr>
        <w:ind w:left="420" w:firstLine="420"/>
      </w:pPr>
      <w:r>
        <w:t>// }</w:t>
      </w:r>
    </w:p>
    <w:p w:rsidR="009C0BAA" w:rsidRDefault="009C0BAA">
      <w:pPr>
        <w:ind w:left="420" w:firstLine="420"/>
      </w:pPr>
      <w:r>
        <w:t>// var arr = [2,5,6,3,4,8,9];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按照参数和返回值划分：</w:t>
      </w:r>
    </w:p>
    <w:p w:rsidR="009C0BAA" w:rsidRDefault="009C0BAA">
      <w:pPr>
        <w:ind w:left="420" w:firstLine="420"/>
      </w:pPr>
      <w:r>
        <w:t>// 1</w:t>
      </w:r>
      <w:r>
        <w:rPr>
          <w:rFonts w:hint="eastAsia"/>
        </w:rPr>
        <w:t>：无参数</w:t>
      </w:r>
      <w:r>
        <w:t>,</w:t>
      </w:r>
      <w:r>
        <w:rPr>
          <w:rFonts w:hint="eastAsia"/>
        </w:rPr>
        <w:t>无返回值函数</w:t>
      </w:r>
      <w:r>
        <w:t xml:space="preserve"> </w:t>
      </w:r>
    </w:p>
    <w:p w:rsidR="009C0BAA" w:rsidRDefault="009C0BAA">
      <w:pPr>
        <w:ind w:left="420" w:firstLine="420"/>
      </w:pPr>
      <w:r>
        <w:t>// 2</w:t>
      </w:r>
      <w:r>
        <w:rPr>
          <w:rFonts w:hint="eastAsia"/>
        </w:rPr>
        <w:t>：无参数，有返回值</w:t>
      </w:r>
    </w:p>
    <w:p w:rsidR="009C0BAA" w:rsidRDefault="009C0BAA">
      <w:pPr>
        <w:ind w:left="420" w:firstLine="420"/>
      </w:pPr>
      <w:r>
        <w:t>// 3</w:t>
      </w:r>
      <w:r>
        <w:rPr>
          <w:rFonts w:hint="eastAsia"/>
        </w:rPr>
        <w:t>：有参数，有返回值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封装克隆函数：</w:t>
      </w:r>
    </w:p>
    <w:p w:rsidR="009C0BAA" w:rsidRDefault="009C0BAA">
      <w:pPr>
        <w:ind w:left="420" w:firstLine="420"/>
      </w:pPr>
      <w:r>
        <w:tab/>
      </w:r>
      <w:r>
        <w:tab/>
        <w:t>// function sort(a){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tempArr = [...a];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i=0;i&lt;tempArr.length;i++){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for(var j=i+1;j&lt;tempArr.length;j++){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if(tempArr[i] &gt; tempArr[j]){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var temp = tempArr[i];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tempArr[i] = tempArr[j];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tempArr[j] = temp;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tempArr;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var arr = [6,9,12,8,3];</w:t>
      </w:r>
    </w:p>
    <w:p w:rsidR="009C0BAA" w:rsidRDefault="009C0BAA">
      <w:pPr>
        <w:ind w:left="420" w:firstLine="420"/>
      </w:pPr>
      <w:r>
        <w:tab/>
      </w:r>
      <w:r>
        <w:tab/>
        <w:t>// sort(arr)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  <w:t xml:space="preserve">// </w:t>
      </w:r>
      <w:r>
        <w:rPr>
          <w:rFonts w:hint="eastAsia"/>
          <w:color w:val="FF0000"/>
        </w:rPr>
        <w:t>命名函数（函数声明）可以再任何时候任何地方封装，也可以在任何时候，任何地方调用执行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 xml:space="preserve">// </w:t>
      </w:r>
      <w:r>
        <w:rPr>
          <w:rFonts w:hint="eastAsia"/>
          <w:color w:val="FF0000"/>
        </w:rPr>
        <w:t>命名函数是存储在堆内存的，命名函数属于引用类型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 xml:space="preserve">// </w:t>
      </w:r>
      <w:r>
        <w:rPr>
          <w:rFonts w:hint="eastAsia"/>
          <w:color w:val="FF0000"/>
        </w:rPr>
        <w:t>匿名函数存储在栈内存的</w:t>
      </w:r>
    </w:p>
    <w:p w:rsidR="009C0BAA" w:rsidRDefault="009C0BAA">
      <w:pPr>
        <w:ind w:left="420" w:firstLine="420"/>
      </w:pPr>
      <w:r>
        <w:tab/>
      </w:r>
      <w:r>
        <w:tab/>
        <w:t>// var f = 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console.log(1);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console.log(f);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 xml:space="preserve">// </w:t>
      </w:r>
      <w:r>
        <w:rPr>
          <w:rFonts w:hint="eastAsia"/>
          <w:color w:val="FF0000"/>
        </w:rPr>
        <w:t>如果占内存中存在，则先去栈内存种查找，如果栈内存不存在，去堆内存中查找，如果堆内存中也不存在，考虑变量声明提升，如果不存在声明提升，报错</w:t>
      </w:r>
    </w:p>
    <w:p w:rsidR="009C0BAA" w:rsidRDefault="009C0BAA">
      <w:pPr>
        <w:ind w:left="420" w:firstLine="420"/>
      </w:pPr>
      <w:r>
        <w:tab/>
      </w:r>
      <w:r>
        <w:tab/>
        <w:t>// function f(){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console.log(1);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var f = 10;</w:t>
      </w:r>
    </w:p>
    <w:p w:rsidR="009C0BAA" w:rsidRDefault="009C0BAA">
      <w:pPr>
        <w:ind w:left="420" w:firstLine="420"/>
      </w:pPr>
      <w:r>
        <w:tab/>
      </w:r>
      <w:r>
        <w:tab/>
        <w:t>// f();</w:t>
      </w:r>
    </w:p>
    <w:p w:rsidR="009C0BAA" w:rsidRDefault="009C0BAA">
      <w:pPr>
        <w:ind w:left="420" w:firstLine="420"/>
      </w:pPr>
      <w:r>
        <w:tab/>
      </w:r>
      <w:r>
        <w:tab/>
        <w:t>// var f = 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console.log(2);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    </w:t>
      </w:r>
      <w:r>
        <w:tab/>
        <w:t xml:space="preserve">// </w:t>
      </w:r>
      <w:r>
        <w:rPr>
          <w:rFonts w:hint="eastAsia"/>
        </w:rPr>
        <w:t>匿名函数的创建</w:t>
      </w:r>
    </w:p>
    <w:p w:rsidR="009C0BAA" w:rsidRDefault="009C0BAA">
      <w:pPr>
        <w:ind w:left="420" w:firstLine="420"/>
      </w:pPr>
      <w:r>
        <w:tab/>
      </w:r>
      <w:r>
        <w:tab/>
        <w:t>// var f = function(){}</w:t>
      </w:r>
    </w:p>
    <w:p w:rsidR="009C0BAA" w:rsidRDefault="009C0BAA">
      <w:pPr>
        <w:ind w:left="420" w:firstLine="420"/>
      </w:pPr>
      <w:r>
        <w:tab/>
      </w:r>
      <w:r>
        <w:tab/>
        <w:t>// var f = new Function(param1,param2);</w:t>
      </w:r>
    </w:p>
    <w:p w:rsidR="009C0BAA" w:rsidRDefault="009C0BAA">
      <w:pPr>
        <w:ind w:left="420" w:firstLine="420"/>
      </w:pPr>
      <w:r>
        <w:tab/>
      </w:r>
      <w:r>
        <w:tab/>
        <w:t>// param1,param2</w:t>
      </w:r>
      <w:r>
        <w:rPr>
          <w:rFonts w:hint="eastAsia"/>
        </w:rPr>
        <w:t>是两个字符串，第一个字符串是形参，第二个字符串是函数体</w:t>
      </w:r>
    </w:p>
    <w:p w:rsidR="009C0BAA" w:rsidRDefault="009C0BAA">
      <w:pPr>
        <w:ind w:left="420" w:firstLine="420"/>
      </w:pPr>
      <w:r>
        <w:tab/>
      </w:r>
      <w:r>
        <w:tab/>
        <w:t>// var param1 = "x,y";</w:t>
      </w:r>
    </w:p>
    <w:p w:rsidR="009C0BAA" w:rsidRDefault="009C0BAA">
      <w:pPr>
        <w:ind w:left="420" w:firstLine="420"/>
      </w:pPr>
      <w:r>
        <w:tab/>
      </w:r>
      <w:r>
        <w:tab/>
        <w:t>// var param2 = "return x + y;";</w:t>
      </w:r>
    </w:p>
    <w:p w:rsidR="009C0BAA" w:rsidRDefault="009C0BAA">
      <w:pPr>
        <w:ind w:left="420" w:firstLine="420"/>
      </w:pPr>
      <w:r>
        <w:tab/>
      </w:r>
      <w:r>
        <w:tab/>
        <w:t>// var f = new Function(param1,param2);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箭头函数：</w:t>
      </w:r>
      <w:r>
        <w:t>()=&gt;{}</w:t>
      </w:r>
    </w:p>
    <w:p w:rsidR="009C0BAA" w:rsidRDefault="009C0BAA">
      <w:pPr>
        <w:ind w:left="420" w:firstLine="420"/>
      </w:pPr>
      <w:r>
        <w:tab/>
      </w:r>
      <w:r>
        <w:tab/>
        <w:t>// var a = (a,b)=&gt;{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console.log(a + b);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a = function(){}</w:t>
      </w:r>
    </w:p>
    <w:p w:rsidR="009C0BAA" w:rsidRDefault="009C0BAA">
      <w:pPr>
        <w:ind w:left="420" w:firstLine="420"/>
      </w:pPr>
      <w:r>
        <w:tab/>
      </w:r>
      <w:r>
        <w:tab/>
        <w:t>// a(1,2);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box.onclick = ()=&gt;{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box.onclick = function(){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box.onclick = new Function();</w:t>
      </w:r>
    </w:p>
    <w:p w:rsidR="009C0BAA" w:rsidRDefault="009C0BAA">
      <w:pPr>
        <w:ind w:left="420" w:firstLine="420"/>
      </w:pPr>
      <w:r>
        <w:tab/>
      </w:r>
      <w:r>
        <w:tab/>
        <w:t>// function f(){}</w:t>
      </w:r>
    </w:p>
    <w:p w:rsidR="009C0BAA" w:rsidRDefault="009C0BAA">
      <w:pPr>
        <w:ind w:left="420" w:firstLine="420"/>
      </w:pPr>
      <w:r>
        <w:tab/>
      </w:r>
      <w:r>
        <w:tab/>
        <w:t>// box.onclick = f;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函数的重载（函数声明）：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函数的重载叫做函数的重新载入</w:t>
      </w:r>
    </w:p>
    <w:p w:rsidR="009C0BAA" w:rsidRDefault="009C0BAA">
      <w:pPr>
        <w:ind w:left="420" w:firstLine="420"/>
      </w:pPr>
      <w:r>
        <w:tab/>
      </w:r>
      <w:r>
        <w:tab/>
        <w:t>// var f = function(){}</w:t>
      </w:r>
    </w:p>
    <w:p w:rsidR="009C0BAA" w:rsidRDefault="009C0BAA">
      <w:pPr>
        <w:ind w:left="420" w:firstLine="420"/>
      </w:pPr>
      <w:r>
        <w:tab/>
      </w:r>
      <w:r>
        <w:tab/>
        <w:t>// console.log(f);</w:t>
      </w:r>
    </w:p>
    <w:p w:rsidR="009C0BAA" w:rsidRDefault="009C0BAA">
      <w:pPr>
        <w:ind w:left="420" w:firstLine="420"/>
      </w:pPr>
      <w:r>
        <w:tab/>
      </w:r>
      <w:r>
        <w:tab/>
        <w:t>// f = new Funtion();</w:t>
      </w:r>
    </w:p>
    <w:p w:rsidR="009C0BAA" w:rsidRDefault="009C0BAA">
      <w:pPr>
        <w:ind w:left="420" w:firstLine="420"/>
      </w:pPr>
      <w:r>
        <w:tab/>
      </w:r>
      <w:r>
        <w:tab/>
        <w:t>// f = ()=&gt;{}</w:t>
      </w:r>
    </w:p>
    <w:p w:rsidR="009C0BAA" w:rsidRDefault="009C0BAA">
      <w:pPr>
        <w:ind w:left="420" w:firstLine="420"/>
      </w:pPr>
      <w:r>
        <w:tab/>
      </w:r>
      <w:r>
        <w:tab/>
        <w:t>// var i = 1;</w:t>
      </w:r>
    </w:p>
    <w:p w:rsidR="009C0BAA" w:rsidRDefault="009C0BAA">
      <w:pPr>
        <w:ind w:left="420" w:firstLine="420"/>
      </w:pPr>
      <w:r>
        <w:tab/>
      </w:r>
      <w:r>
        <w:tab/>
        <w:t>// f(); // 3</w:t>
      </w:r>
    </w:p>
    <w:p w:rsidR="009C0BAA" w:rsidRDefault="009C0BAA">
      <w:pPr>
        <w:ind w:left="420" w:firstLine="420"/>
      </w:pPr>
      <w:r>
        <w:tab/>
      </w:r>
      <w:r>
        <w:tab/>
        <w:t>// function f(){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i++;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console.log(i);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f(); // 5</w:t>
      </w:r>
    </w:p>
    <w:p w:rsidR="009C0BAA" w:rsidRDefault="009C0BAA">
      <w:pPr>
        <w:ind w:left="420" w:firstLine="420"/>
      </w:pPr>
      <w:r>
        <w:tab/>
      </w:r>
      <w:r>
        <w:tab/>
        <w:t>// function f(){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 += 2;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console.log(i);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f(); // 7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  <w:t xml:space="preserve">// </w:t>
      </w:r>
      <w:r>
        <w:rPr>
          <w:rFonts w:hint="eastAsia"/>
        </w:rPr>
        <w:t>函数里的隐藏对象：</w:t>
      </w:r>
      <w:r>
        <w:t xml:space="preserve">arguments </w:t>
      </w:r>
      <w:r>
        <w:rPr>
          <w:rFonts w:hint="eastAsia"/>
        </w:rPr>
        <w:t>所有实参的集合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是一个类似于数组的一个对象（伪数组），是所有实参的集合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  <w:t xml:space="preserve">// </w:t>
      </w:r>
      <w:r>
        <w:rPr>
          <w:rFonts w:hint="eastAsia"/>
        </w:rPr>
        <w:t>封装任意若干个实参的求平均数</w:t>
      </w:r>
    </w:p>
    <w:p w:rsidR="009C0BAA" w:rsidRDefault="009C0BAA">
      <w:pPr>
        <w:ind w:left="420" w:firstLine="420"/>
      </w:pPr>
      <w:r>
        <w:tab/>
      </w:r>
      <w:r>
        <w:tab/>
        <w:t>// function average(){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sum = 0;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i=0;i&lt;arguments.length;i++){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sum += arguments[i];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(sum/arguments.length).toFixed(2);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average(1,2,3,4,45,7);</w:t>
      </w:r>
    </w:p>
    <w:p w:rsidR="009C0BAA" w:rsidRDefault="009C0BAA">
      <w:pPr>
        <w:ind w:left="420" w:firstLine="420"/>
      </w:pPr>
      <w:r>
        <w:tab/>
      </w:r>
      <w:r>
        <w:tab/>
        <w:t>// average(9,8,7,6,5,4,3,2,1);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apply: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借用某个对象下的方法，使用另外一个对象替换当前对象，下一个参数是一个数组，把数组中元素作为借用方法的参数传入进去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function f(){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console.log(Array.from(arguments).slice(0,4));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console.log(Array.prototype.slice.apply(arguments,[0,4]));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f(1,2,3,4,5,6,7,8,9)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var obj = 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n: "</w:t>
      </w:r>
      <w:r>
        <w:rPr>
          <w:rFonts w:hint="eastAsia"/>
        </w:rPr>
        <w:t>张三</w:t>
      </w:r>
      <w:r>
        <w:t>",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sayName: function(str,str1){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console.log(this.n,str,str1);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var obj1 = 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n: "</w:t>
      </w:r>
      <w:r>
        <w:rPr>
          <w:rFonts w:hint="eastAsia"/>
        </w:rPr>
        <w:t>李四</w:t>
      </w:r>
      <w:r>
        <w:t>"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obj.sayName.apply(obj1,["</w:t>
      </w:r>
      <w:r>
        <w:rPr>
          <w:rFonts w:hint="eastAsia"/>
        </w:rPr>
        <w:t>借了之后，你是爷爷</w:t>
      </w:r>
      <w:r>
        <w:t>","</w:t>
      </w:r>
      <w:r>
        <w:rPr>
          <w:rFonts w:hint="eastAsia"/>
        </w:rPr>
        <w:t>孙子</w:t>
      </w:r>
      <w:r>
        <w:t>,</w:t>
      </w:r>
      <w:r>
        <w:rPr>
          <w:rFonts w:hint="eastAsia"/>
        </w:rPr>
        <w:t>你好</w:t>
      </w:r>
      <w:r>
        <w:t>"])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var obj = 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num: 10,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f: ()=&gt;{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console.log(this)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obj.f();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tab/>
        <w:t>// 1</w:t>
      </w:r>
      <w:r>
        <w:rPr>
          <w:rFonts w:hint="eastAsia"/>
        </w:rPr>
        <w:t>、封装任意若干个实参的求平均数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function average(){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sum = 0;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i=0;i&lt;arguments.length;i++){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sum += arguments[i];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(sum/arguments.length).toFixed(2);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average(1,2,3,4,5,);</w:t>
      </w:r>
    </w:p>
    <w:p w:rsidR="009C0BAA" w:rsidRDefault="009C0BAA">
      <w:pPr>
        <w:ind w:left="420" w:firstLine="420"/>
      </w:pPr>
      <w:r>
        <w:tab/>
        <w:t>// 2</w:t>
      </w:r>
      <w:r>
        <w:rPr>
          <w:rFonts w:hint="eastAsia"/>
        </w:rPr>
        <w:t>、封装字符串中某个字符出现的个数的函数。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 function b(){}</w:t>
      </w:r>
    </w:p>
    <w:p w:rsidR="009C0BAA" w:rsidRDefault="009C0BAA">
      <w:pPr>
        <w:ind w:left="420" w:firstLine="420"/>
      </w:pPr>
      <w:r>
        <w:tab/>
      </w:r>
      <w:r>
        <w:tab/>
        <w:t>//  var s=0;</w:t>
      </w:r>
    </w:p>
    <w:p w:rsidR="009C0BAA" w:rsidRDefault="009C0BAA">
      <w:pPr>
        <w:ind w:left="420" w:firstLine="420"/>
      </w:pPr>
      <w:r>
        <w:tab/>
      </w:r>
      <w:r>
        <w:tab/>
        <w:t>// var str = "sdfghjafgdhjskafjjjjjjjjjjjjjghja";</w:t>
      </w:r>
    </w:p>
    <w:p w:rsidR="009C0BAA" w:rsidRDefault="009C0BAA">
      <w:pPr>
        <w:ind w:left="420" w:firstLine="420"/>
      </w:pPr>
      <w:r>
        <w:tab/>
      </w:r>
      <w:r>
        <w:tab/>
        <w:t>// while(str.includes("j")){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str = str.replace("j","1");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++s;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console.log(s);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 xml:space="preserve">    //  3</w:t>
      </w:r>
      <w:r>
        <w:rPr>
          <w:rFonts w:hint="eastAsia"/>
        </w:rPr>
        <w:t>、封装数组中的位置方法</w:t>
      </w:r>
      <w:r>
        <w:t>indexOf</w:t>
      </w:r>
      <w:r>
        <w:rPr>
          <w:rFonts w:hint="eastAsia"/>
        </w:rPr>
        <w:t>的功能函数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  <w:t>//  4</w:t>
      </w:r>
      <w:r>
        <w:rPr>
          <w:rFonts w:hint="eastAsia"/>
        </w:rPr>
        <w:t>、封装通过</w:t>
      </w:r>
      <w:r>
        <w:t>id</w:t>
      </w:r>
      <w:r>
        <w:rPr>
          <w:rFonts w:hint="eastAsia"/>
        </w:rPr>
        <w:t>名称获取元素节点对象的方法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  <w:t>//  5</w:t>
      </w:r>
      <w:r>
        <w:rPr>
          <w:rFonts w:hint="eastAsia"/>
        </w:rPr>
        <w:t>、封装通过</w:t>
      </w:r>
      <w:r>
        <w:t>className</w:t>
      </w:r>
      <w:r>
        <w:rPr>
          <w:rFonts w:hint="eastAsia"/>
        </w:rPr>
        <w:t>获取元素节点对象的方法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</w:p>
    <w:p w:rsidR="009C0BAA" w:rsidRDefault="009C0BAA">
      <w:pPr>
        <w:ind w:left="420" w:firstLine="420"/>
      </w:pPr>
      <w:r>
        <w:tab/>
        <w:t>//  6</w:t>
      </w:r>
      <w:r>
        <w:rPr>
          <w:rFonts w:hint="eastAsia"/>
        </w:rPr>
        <w:t>、封装数组的排序方法</w:t>
      </w:r>
    </w:p>
    <w:p w:rsidR="009C0BAA" w:rsidRDefault="009C0BAA">
      <w:pPr>
        <w:ind w:left="420" w:firstLine="420"/>
      </w:pPr>
      <w:r>
        <w:tab/>
      </w:r>
      <w:r>
        <w:tab/>
        <w:t>//  function sort(a){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tempArr = [...a];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i=0;i&lt;tempArr.length;i++){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for(var j=i+1;j&lt;tempArr.length;j++){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if(tempArr[i] &lt; tempArr[j]){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var temp = tempArr[i];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tempArr[i] = tempArr[j];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tempArr[j] = temp;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} b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tempArr;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var arr = [6,9,12,8,3];</w:t>
      </w:r>
    </w:p>
    <w:p w:rsidR="009C0BAA" w:rsidRDefault="009C0BAA">
      <w:pPr>
        <w:ind w:left="420" w:firstLine="420"/>
      </w:pPr>
      <w:r>
        <w:tab/>
      </w:r>
      <w:r>
        <w:tab/>
        <w:t>// sort(arr)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  <w:t>// 7</w:t>
      </w:r>
      <w:r>
        <w:rPr>
          <w:rFonts w:hint="eastAsia"/>
        </w:rPr>
        <w:t>、封装数组的去重方法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function unique(a){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tempArr = [];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i=0;i&lt;a.length;i++){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if(!tempArr.includes(a[i])){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>// &lt;div id="box" class="box"&gt;&lt;/div&gt;</w:t>
      </w:r>
    </w:p>
    <w:p w:rsidR="009C0BAA" w:rsidRDefault="009C0BAA">
      <w:pPr>
        <w:ind w:left="420" w:firstLine="420"/>
      </w:pPr>
      <w:r>
        <w:t xml:space="preserve">// </w:t>
      </w:r>
      <w:r>
        <w:tab/>
        <w:t>&lt;div class="box"&gt;&lt;/div&gt;</w:t>
      </w:r>
    </w:p>
    <w:p w:rsidR="009C0BAA" w:rsidRDefault="009C0BAA">
      <w:pPr>
        <w:ind w:left="420" w:firstLine="420"/>
      </w:pPr>
      <w:r>
        <w:t xml:space="preserve">// </w:t>
      </w:r>
      <w:r>
        <w:tab/>
        <w:t>&lt;div class="box"&gt;&lt;/div&gt;</w:t>
      </w:r>
    </w:p>
    <w:p w:rsidR="009C0BAA" w:rsidRDefault="009C0BAA">
      <w:pPr>
        <w:ind w:left="420" w:firstLine="420"/>
      </w:pPr>
      <w:r>
        <w:t xml:space="preserve">// </w:t>
      </w:r>
      <w:r>
        <w:tab/>
        <w:t>&lt;div class="box"&gt;&lt;/div&gt;</w:t>
      </w:r>
    </w:p>
    <w:p w:rsidR="009C0BAA" w:rsidRDefault="009C0BAA">
      <w:pPr>
        <w:ind w:left="420" w:firstLine="420"/>
      </w:pPr>
      <w:r>
        <w:t xml:space="preserve">// </w:t>
      </w:r>
      <w:r>
        <w:tab/>
        <w:t>&lt;div class="box"&gt;&lt;/div&gt;</w:t>
      </w:r>
    </w:p>
    <w:p w:rsidR="009C0BAA" w:rsidRDefault="009C0BAA">
      <w:pPr>
        <w:ind w:left="420" w:firstLine="420"/>
      </w:pPr>
      <w:r>
        <w:t xml:space="preserve">// </w:t>
      </w:r>
      <w:r>
        <w:tab/>
        <w:t>&lt;div class="box"&gt;&lt;/div&gt;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封装字符串中某个字符出现的个数函数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function count(str,char){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rPr>
          <w:rFonts w:hint="eastAsia"/>
        </w:rPr>
        <w:t>方式一：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var c = 0;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for(var i=0;i&lt;str.length;i++){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tab/>
        <w:t>if(str[i] == char){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tab/>
      </w:r>
      <w:r>
        <w:tab/>
        <w:t>c++;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return c;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rPr>
          <w:rFonts w:hint="eastAsia"/>
        </w:rPr>
        <w:t>方式二：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return str.split(char).length - 1;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rPr>
          <w:rFonts w:hint="eastAsia"/>
        </w:rPr>
        <w:t>方式三：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c = 0;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str.replace(new RegExp(char,"g"),function(){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c++;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c;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count("fdghasugfhjasd","f");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var char = "f":</w:t>
      </w:r>
    </w:p>
    <w:p w:rsidR="009C0BAA" w:rsidRDefault="009C0BAA">
      <w:pPr>
        <w:ind w:left="420" w:firstLine="420"/>
      </w:pPr>
      <w:r>
        <w:tab/>
      </w:r>
      <w:r>
        <w:tab/>
        <w:t>// var exp = //g;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参数：形式参数</w:t>
      </w:r>
      <w:r>
        <w:t xml:space="preserve"> </w:t>
      </w:r>
      <w:r>
        <w:rPr>
          <w:rFonts w:hint="eastAsia"/>
        </w:rPr>
        <w:t>实际参数</w:t>
      </w:r>
    </w:p>
    <w:p w:rsidR="009C0BAA" w:rsidRDefault="009C0BAA">
      <w:pPr>
        <w:ind w:left="420" w:firstLine="420"/>
      </w:pPr>
      <w:r>
        <w:tab/>
      </w:r>
      <w:r>
        <w:tab/>
        <w:t>// 1</w:t>
      </w:r>
      <w:r>
        <w:rPr>
          <w:rFonts w:hint="eastAsia"/>
        </w:rPr>
        <w:t>、形式参数函数声明或者函数表达式里</w:t>
      </w:r>
    </w:p>
    <w:p w:rsidR="009C0BAA" w:rsidRDefault="009C0BAA">
      <w:pPr>
        <w:ind w:left="420" w:firstLine="420"/>
      </w:pPr>
      <w:r>
        <w:tab/>
      </w:r>
      <w:r>
        <w:tab/>
        <w:t>// 2</w:t>
      </w:r>
      <w:r>
        <w:rPr>
          <w:rFonts w:hint="eastAsia"/>
        </w:rPr>
        <w:t>、实际参数出现在函数调用执行时</w:t>
      </w:r>
    </w:p>
    <w:p w:rsidR="009C0BAA" w:rsidRDefault="009C0BAA">
      <w:pPr>
        <w:ind w:left="420" w:firstLine="420"/>
      </w:pPr>
      <w:r>
        <w:tab/>
      </w:r>
      <w:r>
        <w:tab/>
        <w:t>// 3</w:t>
      </w:r>
      <w:r>
        <w:rPr>
          <w:rFonts w:hint="eastAsia"/>
        </w:rPr>
        <w:t>、形式参数的值，只能来自于实际参数</w:t>
      </w:r>
    </w:p>
    <w:p w:rsidR="009C0BAA" w:rsidRDefault="009C0BAA">
      <w:pPr>
        <w:ind w:left="420" w:firstLine="420"/>
      </w:pPr>
      <w:r>
        <w:tab/>
      </w:r>
      <w:r>
        <w:tab/>
        <w:t>// 4</w:t>
      </w:r>
      <w:r>
        <w:rPr>
          <w:rFonts w:hint="eastAsia"/>
        </w:rPr>
        <w:t>、所有的形式参数都是局部变量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var a = 10;</w:t>
      </w:r>
    </w:p>
    <w:p w:rsidR="009C0BAA" w:rsidRDefault="009C0BAA">
      <w:pPr>
        <w:ind w:left="420" w:firstLine="420"/>
      </w:pPr>
      <w:r>
        <w:tab/>
      </w:r>
      <w:r>
        <w:tab/>
        <w:t>// function f(aa,b,c,d){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console.log(a);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f(1,2,3,4)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indexOf</w:t>
      </w:r>
      <w:r>
        <w:rPr>
          <w:rFonts w:hint="eastAsia"/>
        </w:rPr>
        <w:t>方法的功能：在指定数组中从前向后查找某个元素首次出现的位置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function indexOf(arr,ele){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var pos = null; // </w:t>
      </w:r>
      <w:r>
        <w:rPr>
          <w:rFonts w:hint="eastAsia"/>
        </w:rPr>
        <w:t>找到的位置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i=0;i&lt;arr.length;i++){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// if(ele === arr[i]){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tab/>
        <w:t>pos = i;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tab/>
        <w:t>break;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// 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tab/>
        <w:t>pos = -1;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pos = ele === arr[i] ? i : -1;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if(ele === arr[i]) break;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} 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pos;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通过</w:t>
      </w:r>
      <w:r>
        <w:t>id</w:t>
      </w:r>
      <w:r>
        <w:rPr>
          <w:rFonts w:hint="eastAsia"/>
        </w:rPr>
        <w:t>选择器获取元素节点对象：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function getId(idName){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all = document.all;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e = null;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// [].forEach(function(){})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[].forEach.call(all,function(ele,index){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tab/>
        <w:t>if(ele.id == idName){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tab/>
      </w:r>
      <w:r>
        <w:tab/>
        <w:t>e = ele;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})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return e;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i=0;i&lt;all.length;i++){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if(all[i].id == idName){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e = all[i];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e;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getId("box");</w:t>
      </w:r>
    </w:p>
    <w:p w:rsidR="009C0BAA" w:rsidRDefault="009C0BAA">
      <w:pPr>
        <w:ind w:left="420" w:firstLine="420"/>
      </w:pPr>
      <w:r>
        <w:tab/>
      </w:r>
      <w:r>
        <w:tab/>
        <w:t>// getId("box1");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通过类选择器获取元素节点对象：</w:t>
      </w:r>
    </w:p>
    <w:p w:rsidR="009C0BAA" w:rsidRDefault="009C0BAA">
      <w:pPr>
        <w:ind w:left="420" w:firstLine="420"/>
      </w:pPr>
      <w:r>
        <w:tab/>
      </w:r>
      <w:r>
        <w:tab/>
        <w:t>// document.getElementsByClassName(</w:t>
      </w:r>
      <w:r>
        <w:rPr>
          <w:rFonts w:hint="eastAsia"/>
        </w:rPr>
        <w:t>类名</w:t>
      </w:r>
      <w:r>
        <w:t>)</w:t>
      </w:r>
    </w:p>
    <w:p w:rsidR="009C0BAA" w:rsidRDefault="009C0BAA">
      <w:pPr>
        <w:ind w:left="420" w:firstLine="420"/>
      </w:pPr>
      <w:r>
        <w:tab/>
      </w:r>
      <w:r>
        <w:tab/>
        <w:t>// if(!document.getElementsByClassName){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rPr>
          <w:rFonts w:hint="eastAsia"/>
        </w:rPr>
        <w:t>不支持该方法时，给</w:t>
      </w:r>
      <w:r>
        <w:t>document</w:t>
      </w:r>
      <w:r>
        <w:rPr>
          <w:rFonts w:hint="eastAsia"/>
        </w:rPr>
        <w:t>对象添加</w:t>
      </w:r>
      <w:r>
        <w:t>getElementsByClassName</w:t>
      </w:r>
      <w:r>
        <w:rPr>
          <w:rFonts w:hint="eastAsia"/>
        </w:rPr>
        <w:t>属性，赋值只一个匿名函数，参数是类名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document.getElementsByClassName = function(clsName){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rPr>
          <w:rFonts w:hint="eastAsia"/>
        </w:rPr>
        <w:t>获取文档中所有的元素节点对象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var all = document.all;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rPr>
          <w:rFonts w:hint="eastAsia"/>
        </w:rPr>
        <w:t>如果找到类名是传入进来的类名，相同时，把该元素放入到集合里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var arr = [];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rPr>
          <w:rFonts w:hint="eastAsia"/>
        </w:rPr>
        <w:t>从文档中所有的元素节点对象里筛选出，类名是参数的那些元素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for(var i=0;i&lt;all.length;i++){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if(all[i].className == clsName){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放入集合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</w:r>
      <w:r>
        <w:tab/>
        <w:t>arr.push(all[i]);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rPr>
          <w:rFonts w:hint="eastAsia"/>
        </w:rPr>
        <w:t>循环执行完毕，筛选完成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return arr;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document.getElementsByClassName("box");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最大值，最小值</w:t>
      </w:r>
      <w:r>
        <w:t xml:space="preserve"> flag</w:t>
      </w:r>
      <w:r>
        <w:rPr>
          <w:rFonts w:hint="eastAsia"/>
        </w:rPr>
        <w:t>为真，求最小值</w:t>
      </w:r>
      <w:r>
        <w:t xml:space="preserve"> </w:t>
      </w:r>
      <w:r>
        <w:rPr>
          <w:rFonts w:hint="eastAsia"/>
        </w:rPr>
        <w:t>否则，最大值</w:t>
      </w:r>
    </w:p>
    <w:p w:rsidR="009C0BAA" w:rsidRDefault="009C0BAA">
      <w:pPr>
        <w:ind w:left="420" w:firstLine="420"/>
      </w:pPr>
      <w:r>
        <w:tab/>
      </w:r>
      <w:r>
        <w:tab/>
        <w:t>// function computed(arr,flag){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val = arr[0];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var condition = null;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for(var i=1;i&lt;arr.length;i++){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// condition = flag ? val &gt; arr[i] : val &lt; arr[i];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// if(flag){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tab/>
        <w:t>condition = val &gt; arr[i];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// 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 xml:space="preserve">// </w:t>
      </w:r>
      <w:r>
        <w:tab/>
        <w:t>condition = val &lt; arr[i];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if(eval(val + flag + arr[i])){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</w:r>
      <w:r>
        <w:tab/>
        <w:t>val = arr[i];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val;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computed([1,2,3,4,5,6,345234,23],"&gt;")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封装一个函数：执行简单运算</w:t>
      </w:r>
      <w:r>
        <w:t xml:space="preserve"> + - * / %</w:t>
      </w:r>
    </w:p>
    <w:p w:rsidR="009C0BAA" w:rsidRDefault="009C0BAA">
      <w:pPr>
        <w:ind w:left="420" w:firstLine="420"/>
      </w:pPr>
      <w:r>
        <w:tab/>
      </w:r>
      <w:r>
        <w:tab/>
        <w:t>// function computed(num1,num2,oprate){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eval(num1 + oprate + num2);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computed(1,2,"+");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作用域：</w:t>
      </w:r>
      <w:r>
        <w:t>ES6</w:t>
      </w:r>
      <w:r>
        <w:rPr>
          <w:rFonts w:hint="eastAsia"/>
        </w:rPr>
        <w:t>之前，是只存在函数作用域，不存在块级作用域。</w:t>
      </w:r>
      <w:r>
        <w:t>ES6</w:t>
      </w:r>
      <w:r>
        <w:rPr>
          <w:rFonts w:hint="eastAsia"/>
        </w:rPr>
        <w:t>新增特性：</w:t>
      </w:r>
      <w:r>
        <w:t>let</w:t>
      </w:r>
      <w:r>
        <w:rPr>
          <w:rFonts w:hint="eastAsia"/>
        </w:rPr>
        <w:t>、</w:t>
      </w:r>
      <w:r>
        <w:t xml:space="preserve">const </w:t>
      </w:r>
      <w:r>
        <w:rPr>
          <w:rFonts w:hint="eastAsia"/>
        </w:rPr>
        <w:t>声明的量存在块级作用域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function f(){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a = b = 10;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window.a = 20;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console.log(a);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f();</w:t>
      </w:r>
    </w:p>
    <w:p w:rsidR="009C0BAA" w:rsidRDefault="009C0BAA">
      <w:pPr>
        <w:ind w:left="420" w:firstLine="420"/>
      </w:pPr>
      <w:r>
        <w:tab/>
      </w:r>
      <w:r>
        <w:tab/>
        <w:t>// console.log(a,b);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函数在执行完毕之后，会销毁函数体内的局部变量和方法，不会销毁全局变量</w:t>
      </w:r>
    </w:p>
    <w:p w:rsidR="009C0BAA" w:rsidRDefault="009C0BAA">
      <w:pPr>
        <w:ind w:left="420" w:firstLine="420"/>
      </w:pPr>
      <w:r>
        <w:tab/>
      </w:r>
      <w:r>
        <w:tab/>
        <w:t>// function f(){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b = 10;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function ff(){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b = 20;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console.log(b);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var a = 10;</w:t>
      </w:r>
    </w:p>
    <w:p w:rsidR="009C0BAA" w:rsidRDefault="009C0BAA">
      <w:pPr>
        <w:ind w:left="420" w:firstLine="420"/>
      </w:pPr>
      <w:r>
        <w:tab/>
      </w:r>
      <w:r>
        <w:tab/>
        <w:t>// f(); // a = 30</w:t>
      </w:r>
    </w:p>
    <w:p w:rsidR="009C0BAA" w:rsidRDefault="009C0BAA">
      <w:pPr>
        <w:ind w:left="420" w:firstLine="420"/>
      </w:pPr>
      <w:r>
        <w:tab/>
      </w:r>
      <w:r>
        <w:tab/>
        <w:t>// function f(a){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a = 20;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window.a = 30;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console.log(a); // 20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console.log(a); // 10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function f(color){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function ff(color){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window.color = "red";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color = "green";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ff(color);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color = "pink";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console.log(color,window.color); 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console.log(color);</w:t>
      </w:r>
    </w:p>
    <w:p w:rsidR="009C0BAA" w:rsidRDefault="009C0BAA">
      <w:pPr>
        <w:ind w:left="420" w:firstLine="420"/>
      </w:pPr>
      <w:r>
        <w:tab/>
      </w:r>
      <w:r>
        <w:tab/>
        <w:t>// var color = "blue";</w:t>
      </w:r>
    </w:p>
    <w:p w:rsidR="009C0BAA" w:rsidRDefault="009C0BAA">
      <w:pPr>
        <w:ind w:left="420" w:firstLine="420"/>
      </w:pPr>
      <w:r>
        <w:tab/>
      </w:r>
      <w:r>
        <w:tab/>
        <w:t>// f("yellow"); // window.color</w:t>
      </w:r>
    </w:p>
    <w:p w:rsidR="009C0BAA" w:rsidRDefault="009C0BAA">
      <w:pPr>
        <w:ind w:left="420" w:firstLine="420"/>
      </w:pPr>
      <w:r>
        <w:tab/>
      </w:r>
      <w:r>
        <w:tab/>
        <w:t xml:space="preserve">// console.log(color); 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闭包：一个函数有权访问另外一个函数的局部变量或者方法。（函数中包含函数）作用域中还有作用域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上下文的执行环境</w:t>
      </w:r>
    </w:p>
    <w:p w:rsidR="009C0BAA" w:rsidRDefault="009C0BAA">
      <w:pPr>
        <w:ind w:left="420" w:firstLine="420"/>
      </w:pPr>
      <w:r>
        <w:tab/>
      </w:r>
      <w:r>
        <w:tab/>
        <w:t>// var color = "blue";</w:t>
      </w:r>
    </w:p>
    <w:p w:rsidR="009C0BAA" w:rsidRDefault="009C0BAA">
      <w:pPr>
        <w:ind w:left="420" w:firstLine="420"/>
      </w:pPr>
      <w:r>
        <w:tab/>
      </w:r>
      <w:r>
        <w:tab/>
        <w:t>// function f(color){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window.ff = 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console.log(color);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window.color = "pink";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window.ff();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window.color = "red";</w:t>
      </w:r>
    </w:p>
    <w:p w:rsidR="009C0BAA" w:rsidRDefault="009C0BAA">
      <w:pPr>
        <w:ind w:left="420" w:firstLine="420"/>
      </w:pPr>
      <w:r>
        <w:tab/>
      </w:r>
      <w:r>
        <w:tab/>
        <w:t>// f(color);</w:t>
      </w:r>
    </w:p>
    <w:p w:rsidR="009C0BAA" w:rsidRDefault="009C0BAA">
      <w:pPr>
        <w:ind w:left="420" w:firstLine="420"/>
      </w:pPr>
      <w:r>
        <w:tab/>
      </w:r>
      <w:r>
        <w:tab/>
        <w:t>// // console.log(color); // "pink"</w:t>
      </w:r>
    </w:p>
    <w:p w:rsidR="009C0BAA" w:rsidRDefault="009C0BAA">
      <w:pPr>
        <w:ind w:left="420" w:firstLine="420"/>
      </w:pPr>
      <w:r>
        <w:tab/>
      </w:r>
      <w:r>
        <w:tab/>
        <w:t>// var a = window.ff;</w:t>
      </w:r>
    </w:p>
    <w:p w:rsidR="009C0BAA" w:rsidRDefault="009C0BAA">
      <w:pPr>
        <w:ind w:left="420" w:firstLine="420"/>
      </w:pPr>
      <w:r>
        <w:tab/>
      </w:r>
      <w:r>
        <w:tab/>
        <w:t>// a();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var color = "blue";</w:t>
      </w:r>
    </w:p>
    <w:p w:rsidR="009C0BAA" w:rsidRDefault="009C0BAA">
      <w:pPr>
        <w:ind w:left="420" w:firstLine="420"/>
      </w:pPr>
      <w:r>
        <w:tab/>
      </w:r>
      <w:r>
        <w:tab/>
        <w:t>// // ff</w:t>
      </w:r>
      <w:r>
        <w:rPr>
          <w:rFonts w:hint="eastAsia"/>
        </w:rPr>
        <w:t>是属于</w:t>
      </w:r>
      <w:r>
        <w:t>window</w:t>
      </w:r>
      <w:r>
        <w:rPr>
          <w:rFonts w:hint="eastAsia"/>
        </w:rPr>
        <w:t>对象的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// ff();</w:t>
      </w:r>
    </w:p>
    <w:p w:rsidR="009C0BAA" w:rsidRDefault="009C0BAA">
      <w:pPr>
        <w:ind w:left="420" w:firstLine="420"/>
      </w:pPr>
      <w:r>
        <w:tab/>
      </w:r>
      <w:r>
        <w:tab/>
        <w:t>// function f(){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ff = 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console.log(color);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function fff(color){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color = "green";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ff()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fff();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f("red")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var color = "red";</w:t>
      </w:r>
    </w:p>
    <w:p w:rsidR="009C0BAA" w:rsidRDefault="009C0BAA">
      <w:pPr>
        <w:ind w:left="420" w:firstLine="420"/>
      </w:pPr>
      <w:r>
        <w:tab/>
      </w:r>
      <w:r>
        <w:tab/>
        <w:t>// function ff(color){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 = 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console.log(color);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color = "green";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f();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ff()</w:t>
      </w:r>
    </w:p>
    <w:p w:rsidR="009C0BAA" w:rsidRDefault="009C0BAA">
      <w:pPr>
        <w:ind w:left="420" w:firstLine="420"/>
      </w:pPr>
      <w:r>
        <w:tab/>
      </w:r>
      <w:r>
        <w:tab/>
        <w:t>// f();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console.log(window.a);</w:t>
      </w:r>
    </w:p>
    <w:p w:rsidR="009C0BAA" w:rsidRDefault="009C0BAA">
      <w:pPr>
        <w:ind w:left="420" w:firstLine="420"/>
      </w:pPr>
      <w:r>
        <w:tab/>
      </w:r>
      <w:r>
        <w:tab/>
        <w:t>// var a = 20;</w:t>
      </w:r>
    </w:p>
    <w:p w:rsidR="009C0BAA" w:rsidRDefault="009C0BAA">
      <w:pPr>
        <w:ind w:left="420" w:firstLine="420"/>
      </w:pPr>
      <w:r>
        <w:tab/>
      </w:r>
      <w:r>
        <w:tab/>
        <w:t>// window.a = 10;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 xml:space="preserve">// </w:t>
      </w:r>
      <w:r>
        <w:rPr>
          <w:rFonts w:hint="eastAsia"/>
          <w:color w:val="FF0000"/>
        </w:rPr>
        <w:t>作用域链（闭包）：一级一级的向上查找（上下文的执行环境）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1</w:t>
      </w:r>
      <w:r>
        <w:rPr>
          <w:rFonts w:hint="eastAsia"/>
          <w:color w:val="FF0000"/>
        </w:rPr>
        <w:t>、找当前函数的栈内存，从当前位置向上查找，如果上面不存在，再去形式参数内查找，形式参数内不存在，当前函数体的变量声明提升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2</w:t>
      </w:r>
      <w:r>
        <w:rPr>
          <w:rFonts w:hint="eastAsia"/>
          <w:color w:val="FF0000"/>
        </w:rPr>
        <w:t>、向上查找不存在，形参不存在，变量声明提升不存在，去上一级作用域中查找（从函数执行的位置）</w:t>
      </w:r>
    </w:p>
    <w:p w:rsidR="009C0BAA" w:rsidRDefault="009C0BAA">
      <w:pPr>
        <w:ind w:left="420" w:firstLine="420"/>
      </w:pPr>
      <w:r>
        <w:tab/>
      </w:r>
      <w:r>
        <w:tab/>
        <w:t>// var color = "red";</w:t>
      </w:r>
    </w:p>
    <w:p w:rsidR="009C0BAA" w:rsidRDefault="009C0BAA">
      <w:pPr>
        <w:ind w:left="420" w:firstLine="420"/>
      </w:pPr>
      <w:r>
        <w:tab/>
      </w:r>
      <w:r>
        <w:tab/>
        <w:t>// var f = 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console.log(color);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color = "blue";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function ff(color){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f = 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console.log(color);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color = "skyblue";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fff("pink");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function fff(color){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color = "blue";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f(); // color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f();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ff("yellow");</w:t>
      </w:r>
    </w:p>
    <w:p w:rsidR="009C0BAA" w:rsidRDefault="009C0BAA">
      <w:pPr>
        <w:ind w:left="420" w:firstLine="420"/>
      </w:pPr>
      <w:r>
        <w:tab/>
      </w:r>
      <w:r>
        <w:tab/>
        <w:t>// var name = "</w:t>
      </w:r>
      <w:r>
        <w:rPr>
          <w:rFonts w:hint="eastAsia"/>
        </w:rPr>
        <w:t>张三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>// var obj = 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sayName: 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// name = "</w:t>
      </w:r>
      <w:r>
        <w:rPr>
          <w:rFonts w:hint="eastAsia"/>
        </w:rPr>
        <w:t>李四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console.log(name);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var ff = obj.sayName;</w:t>
      </w:r>
    </w:p>
    <w:p w:rsidR="009C0BAA" w:rsidRDefault="009C0BAA">
      <w:pPr>
        <w:ind w:left="420" w:firstLine="420"/>
      </w:pPr>
      <w:r>
        <w:tab/>
      </w:r>
      <w:r>
        <w:tab/>
        <w:t>// function f(ff){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var name = "</w:t>
      </w:r>
      <w:r>
        <w:rPr>
          <w:rFonts w:hint="eastAsia"/>
        </w:rPr>
        <w:t>李四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ff();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(function(){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 xml:space="preserve">// </w:t>
      </w:r>
      <w:r>
        <w:tab/>
        <w:t>console.log(name);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// })()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f(ff)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rPr>
          <w:color w:val="FF0000"/>
        </w:rPr>
      </w:pPr>
      <w:r>
        <w:tab/>
      </w:r>
      <w:r>
        <w:rPr>
          <w:color w:val="FF0000"/>
        </w:rPr>
        <w:t>// this</w:t>
      </w:r>
      <w:r>
        <w:rPr>
          <w:rFonts w:hint="eastAsia"/>
          <w:color w:val="FF0000"/>
        </w:rPr>
        <w:t>指针：</w:t>
      </w:r>
      <w:r>
        <w:rPr>
          <w:color w:val="FF0000"/>
        </w:rPr>
        <w:t>this</w:t>
      </w:r>
      <w:r>
        <w:rPr>
          <w:rFonts w:hint="eastAsia"/>
          <w:color w:val="FF0000"/>
        </w:rPr>
        <w:t>肯定是一个对象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this</w:t>
      </w:r>
      <w:r>
        <w:rPr>
          <w:rFonts w:hint="eastAsia"/>
          <w:color w:val="FF0000"/>
        </w:rPr>
        <w:t>是包含它的函数，作为方法被调用执行时所属的对象；如果找不到，则是</w:t>
      </w:r>
      <w:r>
        <w:rPr>
          <w:color w:val="FF0000"/>
        </w:rPr>
        <w:t>window</w:t>
      </w:r>
      <w:r>
        <w:rPr>
          <w:rFonts w:hint="eastAsia"/>
          <w:color w:val="FF0000"/>
        </w:rPr>
        <w:t>对象。（对于箭头函数来说，是不正确的）</w:t>
      </w:r>
    </w:p>
    <w:p w:rsidR="009C0BAA" w:rsidRDefault="009C0BAA">
      <w:r>
        <w:tab/>
      </w:r>
      <w:r>
        <w:tab/>
        <w:t>// function f(){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window.f();</w:t>
      </w:r>
    </w:p>
    <w:p w:rsidR="009C0BAA" w:rsidRDefault="009C0BAA"/>
    <w:p w:rsidR="009C0BAA" w:rsidRDefault="009C0BAA">
      <w:r>
        <w:tab/>
      </w:r>
      <w:r>
        <w:tab/>
        <w:t>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this.name = "</w:t>
      </w:r>
      <w:r>
        <w:rPr>
          <w:rFonts w:hint="eastAsia"/>
        </w:rPr>
        <w:t>李四</w:t>
      </w:r>
      <w:r>
        <w:t>";</w:t>
      </w:r>
    </w:p>
    <w:p w:rsidR="009C0BAA" w:rsidRDefault="009C0BAA"/>
    <w:p w:rsidR="009C0BAA" w:rsidRDefault="009C0BAA">
      <w:r>
        <w:tab/>
      </w:r>
      <w:r>
        <w:tab/>
        <w:t>// var obj = {</w:t>
      </w:r>
    </w:p>
    <w:p w:rsidR="009C0BAA" w:rsidRDefault="009C0BAA">
      <w:r>
        <w:tab/>
      </w:r>
      <w:r>
        <w:tab/>
        <w:t xml:space="preserve">// </w:t>
      </w:r>
      <w:r>
        <w:tab/>
        <w:t>name: "</w:t>
      </w:r>
      <w:r>
        <w:rPr>
          <w:rFonts w:hint="eastAsia"/>
        </w:rPr>
        <w:t>张三</w:t>
      </w:r>
      <w:r>
        <w:t>",</w:t>
      </w:r>
    </w:p>
    <w:p w:rsidR="009C0BAA" w:rsidRDefault="009C0BAA">
      <w:r>
        <w:tab/>
      </w:r>
      <w:r>
        <w:tab/>
        <w:t xml:space="preserve">// </w:t>
      </w:r>
      <w:r>
        <w:tab/>
        <w:t>sayName: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  <w:t>},</w:t>
      </w:r>
    </w:p>
    <w:p w:rsidR="009C0BAA" w:rsidRDefault="009C0BAA">
      <w:r>
        <w:tab/>
      </w:r>
      <w:r>
        <w:tab/>
        <w:t xml:space="preserve">// </w:t>
      </w:r>
      <w:r>
        <w:tab/>
        <w:t>sayName1: (name)=&gt;{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this.name = name;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console.log(this.name);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// obj.sayName();</w:t>
      </w:r>
    </w:p>
    <w:p w:rsidR="009C0BAA" w:rsidRDefault="009C0BAA">
      <w:r>
        <w:tab/>
      </w:r>
      <w:r>
        <w:tab/>
        <w:t>// // obj.sayName1();</w:t>
      </w:r>
    </w:p>
    <w:p w:rsidR="009C0BAA" w:rsidRDefault="009C0BAA"/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this.name = "</w:t>
      </w:r>
      <w:r>
        <w:rPr>
          <w:rFonts w:hint="eastAsia"/>
        </w:rPr>
        <w:t>王五</w:t>
      </w:r>
      <w:r>
        <w:t xml:space="preserve">"; // </w:t>
      </w:r>
      <w:r>
        <w:rPr>
          <w:rFonts w:hint="eastAsia"/>
        </w:rPr>
        <w:t>构造函数的构造属性</w:t>
      </w:r>
    </w:p>
    <w:p w:rsidR="009C0BAA" w:rsidRDefault="009C0BAA">
      <w:r>
        <w:tab/>
      </w:r>
      <w:r>
        <w:tab/>
        <w:t xml:space="preserve">// </w:t>
      </w:r>
      <w:r>
        <w:tab/>
        <w:t>// obj.sayName();</w:t>
      </w:r>
    </w:p>
    <w:p w:rsidR="009C0BAA" w:rsidRDefault="009C0BAA">
      <w:r>
        <w:tab/>
      </w:r>
      <w:r>
        <w:tab/>
        <w:t xml:space="preserve">// </w:t>
      </w:r>
      <w:r>
        <w:tab/>
        <w:t>// obj.sayName1();</w:t>
      </w:r>
    </w:p>
    <w:p w:rsidR="009C0BAA" w:rsidRDefault="009C0BAA">
      <w:r>
        <w:tab/>
      </w:r>
      <w:r>
        <w:tab/>
        <w:t xml:space="preserve">// </w:t>
      </w:r>
      <w:r>
        <w:tab/>
        <w:t>// 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// Fn();</w:t>
      </w:r>
    </w:p>
    <w:p w:rsidR="009C0BAA" w:rsidRDefault="009C0BAA">
      <w:r>
        <w:tab/>
      </w:r>
      <w:r>
        <w:tab/>
        <w:t>// // new Fn();</w:t>
      </w:r>
    </w:p>
    <w:p w:rsidR="009C0BAA" w:rsidRDefault="009C0BAA">
      <w:r>
        <w:tab/>
      </w:r>
      <w:r>
        <w:tab/>
        <w:t xml:space="preserve">// var fn = new Fn(); // </w:t>
      </w:r>
      <w:r>
        <w:rPr>
          <w:rFonts w:hint="eastAsia"/>
        </w:rPr>
        <w:t>实例化对象</w:t>
      </w:r>
    </w:p>
    <w:p w:rsidR="009C0BAA" w:rsidRDefault="009C0BAA"/>
    <w:p w:rsidR="009C0BAA" w:rsidRDefault="009C0BAA">
      <w:r>
        <w:tab/>
      </w:r>
      <w:r>
        <w:tab/>
        <w:t>// // obj.sayName.call(fn);</w:t>
      </w:r>
    </w:p>
    <w:p w:rsidR="009C0BAA" w:rsidRDefault="009C0BAA">
      <w:r>
        <w:tab/>
      </w:r>
      <w:r>
        <w:tab/>
        <w:t>// obj.sayName1.call(fn,"</w:t>
      </w:r>
      <w:r>
        <w:rPr>
          <w:rFonts w:hint="eastAsia"/>
        </w:rPr>
        <w:t>赵六</w:t>
      </w:r>
      <w:r>
        <w:t>");</w:t>
      </w:r>
    </w:p>
    <w:p w:rsidR="009C0BAA" w:rsidRDefault="009C0BAA">
      <w:r>
        <w:tab/>
      </w:r>
      <w:r>
        <w:tab/>
        <w:t>// console.log(name);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>
      <w:r>
        <w:tab/>
      </w:r>
      <w:r>
        <w:tab/>
        <w:t>// var name = "</w:t>
      </w:r>
      <w:r>
        <w:rPr>
          <w:rFonts w:hint="eastAsia"/>
        </w:rPr>
        <w:t>张三</w:t>
      </w:r>
      <w:r>
        <w:t>";</w:t>
      </w:r>
    </w:p>
    <w:p w:rsidR="009C0BAA" w:rsidRDefault="009C0BAA">
      <w:r>
        <w:tab/>
      </w:r>
      <w:r>
        <w:tab/>
        <w:t>// var obj = {</w:t>
      </w:r>
    </w:p>
    <w:p w:rsidR="009C0BAA" w:rsidRDefault="009C0BAA">
      <w:r>
        <w:tab/>
      </w:r>
      <w:r>
        <w:tab/>
        <w:t xml:space="preserve">// </w:t>
      </w:r>
      <w:r>
        <w:tab/>
        <w:t>name: "</w:t>
      </w:r>
      <w:r>
        <w:rPr>
          <w:rFonts w:hint="eastAsia"/>
        </w:rPr>
        <w:t>李四</w:t>
      </w:r>
      <w:r>
        <w:t>",</w:t>
      </w:r>
    </w:p>
    <w:p w:rsidR="009C0BAA" w:rsidRDefault="009C0BAA">
      <w:r>
        <w:tab/>
      </w:r>
      <w:r>
        <w:tab/>
        <w:t xml:space="preserve">// </w:t>
      </w:r>
      <w:r>
        <w:tab/>
        <w:t>sayName: function(name){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this.name = name;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// this.name = name;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console.log(this.name);</w:t>
      </w:r>
    </w:p>
    <w:p w:rsidR="009C0BAA" w:rsidRDefault="009C0BAA">
      <w:r>
        <w:tab/>
      </w:r>
      <w:r>
        <w:tab/>
        <w:t xml:space="preserve">// </w:t>
      </w:r>
      <w:r>
        <w:tab/>
        <w:t>},</w:t>
      </w:r>
    </w:p>
    <w:p w:rsidR="009C0BAA" w:rsidRDefault="009C0BAA">
      <w:r>
        <w:tab/>
      </w:r>
      <w:r>
        <w:tab/>
        <w:t xml:space="preserve">// </w:t>
      </w:r>
      <w:r>
        <w:tab/>
        <w:t>sayName1: (name)=&gt;{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// window.name = "</w:t>
      </w:r>
      <w:r>
        <w:rPr>
          <w:rFonts w:hint="eastAsia"/>
        </w:rPr>
        <w:t>马汉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this.name = name; // window.name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console.log(this.name);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Fn(){</w:t>
      </w:r>
    </w:p>
    <w:p w:rsidR="009C0BAA" w:rsidRDefault="009C0BAA">
      <w:r>
        <w:tab/>
      </w:r>
      <w:r>
        <w:tab/>
        <w:t xml:space="preserve">// </w:t>
      </w:r>
      <w:r>
        <w:tab/>
        <w:t>this.name = "</w:t>
      </w:r>
      <w:r>
        <w:rPr>
          <w:rFonts w:hint="eastAsia"/>
        </w:rPr>
        <w:t>王五</w:t>
      </w:r>
      <w:r>
        <w:t>";</w:t>
      </w:r>
    </w:p>
    <w:p w:rsidR="009C0BAA" w:rsidRDefault="009C0BAA"/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var fn = new Fn();</w:t>
      </w:r>
    </w:p>
    <w:p w:rsidR="009C0BAA" w:rsidRDefault="009C0BAA">
      <w:r>
        <w:tab/>
      </w:r>
      <w:r>
        <w:tab/>
        <w:t>// // obj.sayName.call(fn,"</w:t>
      </w:r>
      <w:r>
        <w:rPr>
          <w:rFonts w:hint="eastAsia"/>
        </w:rPr>
        <w:t>王朝</w:t>
      </w:r>
      <w:r>
        <w:t>");</w:t>
      </w:r>
    </w:p>
    <w:p w:rsidR="009C0BAA" w:rsidRDefault="009C0BAA">
      <w:r>
        <w:tab/>
      </w:r>
      <w:r>
        <w:tab/>
        <w:t>// // console.log(obj.name);</w:t>
      </w:r>
    </w:p>
    <w:p w:rsidR="009C0BAA" w:rsidRDefault="009C0BAA">
      <w:r>
        <w:tab/>
      </w:r>
      <w:r>
        <w:tab/>
        <w:t>// obj.sayName1.call(fn,"</w:t>
      </w:r>
      <w:r>
        <w:rPr>
          <w:rFonts w:hint="eastAsia"/>
        </w:rPr>
        <w:t>赵六</w:t>
      </w:r>
      <w:r>
        <w:t>")</w:t>
      </w:r>
    </w:p>
    <w:p w:rsidR="009C0BAA" w:rsidRDefault="009C0BAA">
      <w:r>
        <w:tab/>
      </w:r>
      <w:r>
        <w:tab/>
        <w:t>// console.log(this.name);</w:t>
      </w:r>
    </w:p>
    <w:p w:rsidR="009C0BAA" w:rsidRDefault="009C0BAA"/>
    <w:p w:rsidR="009C0BAA" w:rsidRDefault="009C0BAA">
      <w:r>
        <w:tab/>
      </w:r>
      <w:r>
        <w:tab/>
        <w:t>// btn.onclick = (function(){</w:t>
      </w:r>
    </w:p>
    <w:p w:rsidR="009C0BAA" w:rsidRDefault="009C0BAA">
      <w:r>
        <w:tab/>
      </w:r>
      <w:r>
        <w:tab/>
        <w:t xml:space="preserve">// </w:t>
      </w:r>
      <w:r>
        <w:tab/>
        <w:t>this.a = "a";</w:t>
      </w:r>
    </w:p>
    <w:p w:rsidR="009C0BAA" w:rsidRDefault="009C0BAA">
      <w:r>
        <w:tab/>
      </w:r>
      <w:r>
        <w:tab/>
        <w:t xml:space="preserve">// </w:t>
      </w:r>
      <w:r>
        <w:tab/>
        <w:t>// return function(){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tab/>
        <w:t>alert(this.a);</w:t>
      </w:r>
    </w:p>
    <w:p w:rsidR="009C0BAA" w:rsidRDefault="009C0BAA">
      <w:r>
        <w:tab/>
      </w:r>
      <w:r>
        <w:tab/>
        <w:t xml:space="preserve">// </w:t>
      </w:r>
      <w:r>
        <w:tab/>
        <w:t>// }</w:t>
      </w:r>
    </w:p>
    <w:p w:rsidR="009C0BAA" w:rsidRDefault="009C0BAA">
      <w:r>
        <w:tab/>
      </w:r>
      <w:r>
        <w:tab/>
        <w:t xml:space="preserve">// </w:t>
      </w:r>
      <w:r>
        <w:tab/>
        <w:t>return ()=&gt;{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this.b = 5;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 xml:space="preserve">consolethis.b 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alert(this.a);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})()</w:t>
      </w:r>
    </w:p>
    <w:p w:rsidR="009C0BAA" w:rsidRDefault="009C0BAA">
      <w:r>
        <w:tab/>
      </w:r>
      <w:r>
        <w:tab/>
        <w:t>// console.log(this.a);</w:t>
      </w:r>
    </w:p>
    <w:p w:rsidR="009C0BAA" w:rsidRDefault="009C0BAA">
      <w:r>
        <w:tab/>
      </w:r>
      <w:r>
        <w:tab/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var f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demo(fn){</w:t>
      </w:r>
    </w:p>
    <w:p w:rsidR="009C0BAA" w:rsidRDefault="009C0BAA">
      <w:r>
        <w:tab/>
      </w:r>
      <w:r>
        <w:tab/>
        <w:t xml:space="preserve">// </w:t>
      </w:r>
      <w:r>
        <w:tab/>
        <w:t>fn = 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innerFn: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 xml:space="preserve">// </w:t>
      </w:r>
      <w:r>
        <w:tab/>
        <w:t>arguments[0].innerFn();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demo(f)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function f(num,num1,num2){</w:t>
      </w:r>
    </w:p>
    <w:p w:rsidR="009C0BAA" w:rsidRDefault="009C0BAA">
      <w:r>
        <w:tab/>
      </w:r>
      <w:r>
        <w:tab/>
        <w:t xml:space="preserve">// </w:t>
      </w:r>
      <w:r>
        <w:tab/>
        <w:t>num1 = 654;</w:t>
      </w:r>
    </w:p>
    <w:p w:rsidR="009C0BAA" w:rsidRDefault="009C0BAA">
      <w:r>
        <w:tab/>
      </w:r>
      <w:r>
        <w:tab/>
        <w:t xml:space="preserve">// </w:t>
      </w:r>
      <w:r>
        <w:tab/>
        <w:t>// arguments[1] = 654;</w:t>
      </w:r>
    </w:p>
    <w:p w:rsidR="009C0BAA" w:rsidRDefault="009C0BAA">
      <w:r>
        <w:tab/>
      </w:r>
      <w:r>
        <w:tab/>
        <w:t xml:space="preserve">// </w:t>
      </w:r>
      <w:r>
        <w:tab/>
        <w:t>console.log(arguments[1]);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f(123,456,789)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c = 1;</w:t>
      </w:r>
    </w:p>
    <w:p w:rsidR="009C0BAA" w:rsidRDefault="009C0BAA">
      <w:r>
        <w:tab/>
      </w:r>
      <w:r>
        <w:tab/>
        <w:t>// var f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console.log(c);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function F(c){</w:t>
      </w:r>
    </w:p>
    <w:p w:rsidR="009C0BAA" w:rsidRDefault="009C0BAA">
      <w:r>
        <w:tab/>
      </w:r>
      <w:r>
        <w:tab/>
        <w:t xml:space="preserve">// </w:t>
      </w:r>
      <w:r>
        <w:tab/>
        <w:t>c = 2;</w:t>
      </w:r>
    </w:p>
    <w:p w:rsidR="009C0BAA" w:rsidRDefault="009C0BAA">
      <w:r>
        <w:tab/>
      </w:r>
      <w:r>
        <w:tab/>
        <w:t xml:space="preserve">// </w:t>
      </w:r>
      <w:r>
        <w:tab/>
        <w:t>f();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F();</w:t>
      </w:r>
    </w:p>
    <w:p w:rsidR="009C0BAA" w:rsidRDefault="009C0BAA"/>
    <w:p w:rsidR="009C0BAA" w:rsidRDefault="009C0BAA"/>
    <w:p w:rsidR="009C0BAA" w:rsidRDefault="009C0BAA"/>
    <w:p w:rsidR="009C0BAA" w:rsidRDefault="009C0BAA">
      <w:r>
        <w:tab/>
      </w:r>
      <w:r>
        <w:tab/>
        <w:t>// var arr = [];</w:t>
      </w:r>
    </w:p>
    <w:p w:rsidR="009C0BAA" w:rsidRDefault="009C0BAA">
      <w:r>
        <w:tab/>
      </w:r>
      <w:r>
        <w:tab/>
        <w:t>// for(let i=0;i&lt;5;i++){</w:t>
      </w:r>
    </w:p>
    <w:p w:rsidR="009C0BAA" w:rsidRDefault="009C0BAA">
      <w:r>
        <w:tab/>
      </w:r>
      <w:r>
        <w:tab/>
        <w:t xml:space="preserve">// </w:t>
      </w:r>
      <w:r>
        <w:tab/>
        <w:t>arr[i] = function(){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console.log(this);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arr[1]();</w:t>
      </w:r>
    </w:p>
    <w:p w:rsidR="009C0BAA" w:rsidRDefault="009C0BAA"/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rPr>
          <w:rFonts w:hint="eastAsia"/>
        </w:rPr>
        <w:t>第九天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字符串对象：对应的构造函数是</w:t>
      </w:r>
      <w:r>
        <w:t>String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实例对象的显示原型对象：</w:t>
      </w:r>
      <w:r>
        <w:rPr>
          <w:color w:val="FF0000"/>
        </w:rPr>
        <w:t>__proto__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构造函数的隐式原型对象：</w:t>
      </w:r>
      <w:r>
        <w:rPr>
          <w:color w:val="FF0000"/>
        </w:rPr>
        <w:t xml:space="preserve">prototype 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动态方法：实例对象</w:t>
      </w:r>
      <w:r>
        <w:rPr>
          <w:color w:val="FF0000"/>
        </w:rPr>
        <w:t>.</w:t>
      </w:r>
      <w:r>
        <w:rPr>
          <w:rFonts w:hint="eastAsia"/>
          <w:color w:val="FF0000"/>
        </w:rPr>
        <w:t>方法名</w:t>
      </w:r>
      <w:r>
        <w:rPr>
          <w:color w:val="FF0000"/>
        </w:rPr>
        <w:t>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静态方法：构造函数</w:t>
      </w:r>
      <w:r>
        <w:rPr>
          <w:color w:val="FF0000"/>
        </w:rPr>
        <w:t>.</w:t>
      </w:r>
      <w:r>
        <w:rPr>
          <w:rFonts w:hint="eastAsia"/>
          <w:color w:val="FF0000"/>
        </w:rPr>
        <w:t>方法名</w:t>
      </w:r>
      <w:r>
        <w:rPr>
          <w:color w:val="FF0000"/>
        </w:rPr>
        <w:t>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创建字符串：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一、直接量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var str = "abcd";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二、</w:t>
      </w:r>
      <w:r>
        <w:rPr>
          <w:color w:val="FF0000"/>
        </w:rPr>
        <w:t>new</w:t>
      </w:r>
      <w:r>
        <w:rPr>
          <w:rFonts w:hint="eastAsia"/>
          <w:color w:val="FF0000"/>
        </w:rPr>
        <w:t>关键字方式创建字符串实例对象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var newStr = new String("abcd");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字符串的长度属性：</w:t>
      </w:r>
      <w:r>
        <w:rPr>
          <w:color w:val="FF0000"/>
        </w:rPr>
        <w:t xml:space="preserve">length </w:t>
      </w:r>
      <w:r>
        <w:rPr>
          <w:rFonts w:hint="eastAsia"/>
          <w:color w:val="FF0000"/>
        </w:rPr>
        <w:t>只读属性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字符的读取：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字符串</w:t>
      </w:r>
      <w:r>
        <w:rPr>
          <w:color w:val="FF0000"/>
        </w:rPr>
        <w:t>[</w:t>
      </w:r>
      <w:r>
        <w:rPr>
          <w:rFonts w:hint="eastAsia"/>
          <w:color w:val="FF0000"/>
        </w:rPr>
        <w:t>下标</w:t>
      </w:r>
      <w:r>
        <w:rPr>
          <w:color w:val="FF0000"/>
        </w:rPr>
        <w:t>] IE8</w:t>
      </w:r>
      <w:r>
        <w:rPr>
          <w:rFonts w:hint="eastAsia"/>
          <w:color w:val="FF0000"/>
        </w:rPr>
        <w:t>以下浏览器不支持，读取到的是</w:t>
      </w:r>
      <w:r>
        <w:rPr>
          <w:color w:val="FF0000"/>
        </w:rPr>
        <w:t>undefined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根据位置读取字符：字符串</w:t>
      </w:r>
      <w:r>
        <w:rPr>
          <w:color w:val="FF0000"/>
        </w:rPr>
        <w:t>.charAt(index)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字符串的方法：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一、转换方法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转换大小写：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小写：</w:t>
      </w:r>
      <w:r>
        <w:rPr>
          <w:color w:val="FF0000"/>
        </w:rPr>
        <w:t>*.toLowerCase()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大写：</w:t>
      </w:r>
      <w:r>
        <w:rPr>
          <w:color w:val="FF0000"/>
        </w:rPr>
        <w:t>*.toUpperCase()</w:t>
      </w:r>
    </w:p>
    <w:p w:rsidR="009C0BAA" w:rsidRDefault="009C0BAA">
      <w:pPr>
        <w:ind w:left="420" w:firstLine="420"/>
      </w:pPr>
      <w:r>
        <w:tab/>
      </w:r>
      <w:r>
        <w:tab/>
        <w:t>// var str = "aAbB";</w:t>
      </w:r>
    </w:p>
    <w:p w:rsidR="009C0BAA" w:rsidRDefault="009C0BAA">
      <w:pPr>
        <w:ind w:left="420" w:firstLine="420"/>
      </w:pPr>
      <w:r>
        <w:tab/>
      </w:r>
      <w:r>
        <w:tab/>
        <w:t>// var newStr = "abcd";</w:t>
      </w:r>
    </w:p>
    <w:p w:rsidR="009C0BAA" w:rsidRDefault="009C0BAA">
      <w:pPr>
        <w:ind w:left="420" w:firstLine="420"/>
      </w:pPr>
      <w:r>
        <w:tab/>
      </w:r>
      <w:r>
        <w:tab/>
        <w:t>// var tempStr = "";</w:t>
      </w:r>
    </w:p>
    <w:p w:rsidR="009C0BAA" w:rsidRDefault="009C0BAA">
      <w:pPr>
        <w:ind w:left="420" w:firstLine="420"/>
      </w:pPr>
      <w:r>
        <w:tab/>
      </w:r>
      <w:r>
        <w:tab/>
        <w:t>// for(var i=0;i&lt;str.length;i++){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if(newStr.includes(str.charAt(i))){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tempStr += str.charAt(i).toUpperCase();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tempStr += str.charAt(i).toLowerCase();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str.replace(/([a-z]{1})([A-Z]{1})/g,function($1,$2,$3){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$2.toUpperCase() + $3.toLowerCase();</w:t>
      </w:r>
    </w:p>
    <w:p w:rsidR="009C0BAA" w:rsidRDefault="009C0BAA">
      <w:pPr>
        <w:ind w:left="420" w:firstLine="420"/>
      </w:pPr>
      <w:r>
        <w:tab/>
      </w:r>
      <w:r>
        <w:tab/>
        <w:t>// })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转换为数组：</w:t>
      </w:r>
      <w:r>
        <w:rPr>
          <w:color w:val="FF0000"/>
        </w:rPr>
        <w:t>*.split(</w:t>
      </w:r>
      <w:r>
        <w:rPr>
          <w:rFonts w:hint="eastAsia"/>
          <w:color w:val="FF0000"/>
        </w:rPr>
        <w:t>分隔符</w:t>
      </w:r>
      <w:r>
        <w:rPr>
          <w:color w:val="FF0000"/>
        </w:rPr>
        <w:t>,</w:t>
      </w:r>
      <w:r>
        <w:rPr>
          <w:rFonts w:hint="eastAsia"/>
          <w:color w:val="FF0000"/>
        </w:rPr>
        <w:t>转换之后数组的长度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rPr>
          <w:color w:val="FF0000"/>
        </w:rPr>
        <w:tab/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字符和</w:t>
      </w:r>
      <w:r>
        <w:rPr>
          <w:color w:val="FF0000"/>
        </w:rPr>
        <w:t>unicode</w:t>
      </w:r>
      <w:r>
        <w:rPr>
          <w:rFonts w:hint="eastAsia"/>
          <w:color w:val="FF0000"/>
        </w:rPr>
        <w:t>编码值之间的转换：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字符转</w:t>
      </w:r>
      <w:r>
        <w:rPr>
          <w:color w:val="FF0000"/>
        </w:rPr>
        <w:t>unicode</w:t>
      </w:r>
      <w:r>
        <w:rPr>
          <w:rFonts w:hint="eastAsia"/>
          <w:color w:val="FF0000"/>
        </w:rPr>
        <w:t>编码值：字符串</w:t>
      </w:r>
      <w:r>
        <w:rPr>
          <w:color w:val="FF0000"/>
        </w:rPr>
        <w:t>.charCodeAt(</w:t>
      </w:r>
      <w:r>
        <w:rPr>
          <w:rFonts w:hint="eastAsia"/>
          <w:color w:val="FF0000"/>
        </w:rPr>
        <w:t>下标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unicode</w:t>
      </w:r>
      <w:r>
        <w:rPr>
          <w:rFonts w:hint="eastAsia"/>
          <w:color w:val="FF0000"/>
        </w:rPr>
        <w:t>编码值转字符：</w:t>
      </w:r>
      <w:r>
        <w:rPr>
          <w:color w:val="FF0000"/>
        </w:rPr>
        <w:t>String.fromCharCode(unicode</w:t>
      </w:r>
      <w:r>
        <w:rPr>
          <w:rFonts w:hint="eastAsia"/>
          <w:color w:val="FF0000"/>
        </w:rPr>
        <w:t>编码值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二、查找方法：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*.indexOf()</w:t>
      </w:r>
      <w:r>
        <w:rPr>
          <w:rFonts w:hint="eastAsia"/>
          <w:color w:val="FF0000"/>
        </w:rPr>
        <w:t>、</w:t>
      </w:r>
      <w:r>
        <w:rPr>
          <w:color w:val="FF0000"/>
        </w:rPr>
        <w:t>*.lastIndexOf()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*.search()==&gt;</w:t>
      </w:r>
      <w:r>
        <w:rPr>
          <w:rFonts w:hint="eastAsia"/>
          <w:color w:val="FF0000"/>
        </w:rPr>
        <w:t>从前向后首次出现，支持正则表达式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三、操作方法：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字符串的拼接：</w:t>
      </w:r>
      <w:r>
        <w:rPr>
          <w:color w:val="FF0000"/>
        </w:rPr>
        <w:t>*.concat(</w:t>
      </w:r>
      <w:r>
        <w:rPr>
          <w:rFonts w:hint="eastAsia"/>
          <w:color w:val="FF0000"/>
        </w:rPr>
        <w:t>各种数据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字符串的截取：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*.slice(startIndex,endIndex)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*.substr(startIndex,length)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*.substring(startIndex,endIndex) </w:t>
      </w:r>
      <w:r>
        <w:rPr>
          <w:rFonts w:hint="eastAsia"/>
          <w:color w:val="FF0000"/>
        </w:rPr>
        <w:t>不支持负数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四、替换方法：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*.replace(</w:t>
      </w:r>
      <w:r>
        <w:rPr>
          <w:rFonts w:hint="eastAsia"/>
          <w:color w:val="FF0000"/>
        </w:rPr>
        <w:t>待替换的字符或者字符串</w:t>
      </w:r>
      <w:r>
        <w:rPr>
          <w:color w:val="FF0000"/>
        </w:rPr>
        <w:t>,</w:t>
      </w:r>
      <w:r>
        <w:rPr>
          <w:rFonts w:hint="eastAsia"/>
          <w:color w:val="FF0000"/>
        </w:rPr>
        <w:t>替换的字符或者字符串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该方法只替换第一个匹配字符或者字符串，不会改变原本的字符串，返回值是替换之后的字符串，支持正则表达式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var str = "</w:t>
      </w:r>
      <w:r>
        <w:rPr>
          <w:rFonts w:hint="eastAsia"/>
        </w:rPr>
        <w:t>图片</w:t>
      </w:r>
      <w:r>
        <w:t>1</w:t>
      </w:r>
      <w:r>
        <w:rPr>
          <w:rFonts w:hint="eastAsia"/>
        </w:rPr>
        <w:t>图片</w:t>
      </w:r>
      <w:r>
        <w:t>2</w:t>
      </w:r>
      <w:r>
        <w:rPr>
          <w:rFonts w:hint="eastAsia"/>
        </w:rPr>
        <w:t>图片</w:t>
      </w:r>
      <w:r>
        <w:t>3</w:t>
      </w:r>
      <w:r>
        <w:rPr>
          <w:rFonts w:hint="eastAsia"/>
        </w:rPr>
        <w:t>图片</w:t>
      </w:r>
      <w:r>
        <w:t>4";</w:t>
      </w:r>
    </w:p>
    <w:p w:rsidR="009C0BAA" w:rsidRDefault="009C0BAA">
      <w:pPr>
        <w:ind w:left="420" w:firstLine="420"/>
      </w:pPr>
      <w:r>
        <w:tab/>
      </w:r>
      <w:r>
        <w:tab/>
        <w:t>// var newStr = "&lt;ul&gt;";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newStr += str.replace(/[\u4e00-\u9fa5]{2}[0-9]{1}/g,function($1){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`&lt;li&gt;${$1}&lt;/li&gt;`;</w:t>
      </w:r>
    </w:p>
    <w:p w:rsidR="009C0BAA" w:rsidRDefault="009C0BAA">
      <w:pPr>
        <w:ind w:left="420" w:firstLine="420"/>
      </w:pPr>
      <w:r>
        <w:tab/>
      </w:r>
      <w:r>
        <w:tab/>
        <w:t>// });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newStr += "&lt;/ul&gt;";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五、判断字符串的开始和结束</w:t>
      </w:r>
      <w:r>
        <w:rPr>
          <w:color w:val="FF0000"/>
        </w:rPr>
        <w:t>: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开始：</w:t>
      </w:r>
      <w:r>
        <w:rPr>
          <w:color w:val="FF0000"/>
        </w:rPr>
        <w:t>*.startsWith(</w:t>
      </w:r>
      <w:r>
        <w:rPr>
          <w:rFonts w:hint="eastAsia"/>
          <w:color w:val="FF0000"/>
        </w:rPr>
        <w:t>字符或者字符串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结束：</w:t>
      </w:r>
      <w:r>
        <w:rPr>
          <w:color w:val="FF0000"/>
        </w:rPr>
        <w:t>*.endsWith(</w:t>
      </w:r>
      <w:r>
        <w:rPr>
          <w:rFonts w:hint="eastAsia"/>
          <w:color w:val="FF0000"/>
        </w:rPr>
        <w:t>字符或者字符串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六、字符串是否包含：</w:t>
      </w:r>
      <w:r>
        <w:rPr>
          <w:color w:val="FF0000"/>
        </w:rPr>
        <w:t>*.includes(</w:t>
      </w:r>
      <w:r>
        <w:rPr>
          <w:rFonts w:hint="eastAsia"/>
          <w:color w:val="FF0000"/>
        </w:rPr>
        <w:t>字符或者字符串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七、字符串的重复：</w:t>
      </w:r>
      <w:r>
        <w:rPr>
          <w:color w:val="FF0000"/>
        </w:rPr>
        <w:t>*.repeat(</w:t>
      </w:r>
      <w:r>
        <w:rPr>
          <w:rFonts w:hint="eastAsia"/>
          <w:color w:val="FF0000"/>
        </w:rPr>
        <w:t>重复的次数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  <w:r>
        <w:tab/>
      </w:r>
      <w:r>
        <w:tab/>
        <w:t>// var str = "abcdefghijklmnopqrstuvwxyz";</w:t>
      </w:r>
    </w:p>
    <w:p w:rsidR="009C0BAA" w:rsidRDefault="009C0BAA">
      <w:pPr>
        <w:ind w:left="420" w:firstLine="420"/>
      </w:pPr>
      <w:r>
        <w:tab/>
      </w:r>
      <w:r>
        <w:tab/>
        <w:t>// var newStr = "";</w:t>
      </w:r>
    </w:p>
    <w:p w:rsidR="009C0BAA" w:rsidRDefault="009C0BAA">
      <w:pPr>
        <w:ind w:left="420" w:firstLine="420"/>
      </w:pPr>
      <w:r>
        <w:tab/>
      </w:r>
      <w:r>
        <w:tab/>
        <w:t>// for(var i=0;i&lt;str.length;i++){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newStr += str[i] + str[i].toUpperCase();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  <w:t>// [].forEach.call(str,function(char){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newStr += char + char.toUpperCase();</w:t>
      </w:r>
    </w:p>
    <w:p w:rsidR="009C0BAA" w:rsidRDefault="009C0BAA">
      <w:pPr>
        <w:ind w:left="420" w:firstLine="420"/>
      </w:pPr>
      <w:r>
        <w:tab/>
      </w:r>
      <w:r>
        <w:tab/>
        <w:t>// })</w:t>
      </w:r>
    </w:p>
    <w:p w:rsidR="009C0BAA" w:rsidRDefault="009C0BAA">
      <w:pPr>
        <w:ind w:left="420" w:firstLine="420"/>
      </w:pPr>
      <w:r>
        <w:tab/>
      </w:r>
      <w:r>
        <w:tab/>
        <w:t>// newStr = str.replace(/[a-z]{1}/g,function($1){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$1 + $1.toUpperCase();</w:t>
      </w:r>
    </w:p>
    <w:p w:rsidR="009C0BAA" w:rsidRDefault="009C0BAA">
      <w:pPr>
        <w:ind w:left="420" w:firstLine="420"/>
      </w:pPr>
      <w:r>
        <w:tab/>
      </w:r>
      <w:r>
        <w:tab/>
        <w:t>// });</w:t>
      </w:r>
    </w:p>
    <w:p w:rsidR="009C0BAA" w:rsidRDefault="009C0BAA">
      <w:pPr>
        <w:ind w:left="420" w:firstLine="420"/>
      </w:pPr>
      <w:r>
        <w:tab/>
      </w:r>
      <w:r>
        <w:tab/>
        <w:t>// str = str.repeat(1).toUpperCase() + str;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八、忽略空格：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左右忽：</w:t>
      </w:r>
      <w:r>
        <w:rPr>
          <w:color w:val="FF0000"/>
        </w:rPr>
        <w:t>*.trim()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左忽：</w:t>
      </w:r>
      <w:r>
        <w:rPr>
          <w:color w:val="FF0000"/>
        </w:rPr>
        <w:t>*.trimLeft()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右忽：</w:t>
      </w:r>
      <w:r>
        <w:rPr>
          <w:color w:val="FF0000"/>
        </w:rPr>
        <w:t>*.trimRight()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全部忽：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String.prototype.trimAll = function(){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color w:val="FF0000"/>
        </w:rPr>
        <w:tab/>
        <w:t>return this.replace(/[\s]+/g,"");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}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中间忽：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String.prototype.trimCenter = function(){}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var str = "  a b c d  "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var s = str.replace(//g,function($1,$2){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color w:val="FF0000"/>
        </w:rPr>
        <w:tab/>
        <w:t>$2 = "";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color w:val="FF0000"/>
        </w:rPr>
        <w:tab/>
        <w:t>return $2;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})</w:t>
      </w:r>
    </w:p>
    <w:p w:rsidR="009C0BAA" w:rsidRDefault="009C0BAA">
      <w:pPr>
        <w:ind w:left="420" w:firstLine="420"/>
      </w:pPr>
      <w:r>
        <w:tab/>
      </w:r>
      <w:r>
        <w:tab/>
        <w:t>var str = "  a b c d  ";</w:t>
      </w:r>
    </w:p>
    <w:p w:rsidR="009C0BAA" w:rsidRDefault="009C0BAA">
      <w:pPr>
        <w:ind w:left="420" w:firstLine="420"/>
      </w:pPr>
      <w:r>
        <w:tab/>
      </w:r>
      <w:r>
        <w:tab/>
        <w:t>// var startIndex = str.search(/[a-zA-Z0-9]{1}/);</w:t>
      </w:r>
    </w:p>
    <w:p w:rsidR="009C0BAA" w:rsidRDefault="009C0BAA">
      <w:pPr>
        <w:ind w:left="420" w:firstLine="420"/>
      </w:pPr>
      <w:r>
        <w:tab/>
      </w:r>
      <w:r>
        <w:tab/>
        <w:t xml:space="preserve">// var endIndex = str.search(/[a-zA-Z0-9]{1}(?=[\s]+$)/g); // </w:t>
      </w:r>
      <w:r>
        <w:rPr>
          <w:rFonts w:hint="eastAsia"/>
        </w:rPr>
        <w:t>负向前瞻</w:t>
      </w:r>
    </w:p>
    <w:p w:rsidR="009C0BAA" w:rsidRDefault="009C0BAA">
      <w:pPr>
        <w:ind w:left="420" w:firstLine="420"/>
      </w:pPr>
      <w:r>
        <w:tab/>
      </w:r>
      <w:r>
        <w:tab/>
        <w:t>// var newStr = "";</w:t>
      </w:r>
    </w:p>
    <w:p w:rsidR="009C0BAA" w:rsidRDefault="009C0BAA">
      <w:pPr>
        <w:ind w:left="420" w:firstLine="420"/>
      </w:pPr>
      <w:r>
        <w:tab/>
      </w:r>
      <w:r>
        <w:tab/>
        <w:t>// for(var i=0;i&lt;str.length;i++){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if(i &gt;= startIndex &amp;&amp; i &lt;= endIndex &amp;&amp; str[i] == " "){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newStr += "";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}else{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</w:r>
      <w:r>
        <w:tab/>
        <w:t>newStr += str[i];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var s = str.replace(/^[\s]+(?=[a-z]+([\s]+))(?![\s]+$)/g,function($1,$2){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console.log($2);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$2 = "";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return $2;</w:t>
      </w:r>
    </w:p>
    <w:p w:rsidR="009C0BAA" w:rsidRDefault="009C0BAA">
      <w:pPr>
        <w:ind w:left="420" w:firstLine="420"/>
      </w:pPr>
      <w:r>
        <w:tab/>
      </w:r>
      <w:r>
        <w:tab/>
        <w:t>// })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  <w:rPr>
          <w:color w:val="FF0000"/>
        </w:rPr>
      </w:pPr>
      <w:r>
        <w:tab/>
        <w:t>/</w:t>
      </w:r>
      <w:r>
        <w:rPr>
          <w:color w:val="FF0000"/>
        </w:rPr>
        <w:t xml:space="preserve">/ </w:t>
      </w:r>
      <w:r>
        <w:rPr>
          <w:rFonts w:hint="eastAsia"/>
          <w:color w:val="FF0000"/>
        </w:rPr>
        <w:t>数学对象：用来保存数学公式以及数学信息的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绝对值：</w:t>
      </w:r>
      <w:r>
        <w:rPr>
          <w:color w:val="FF0000"/>
        </w:rPr>
        <w:t>Math.abs()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最大值：</w:t>
      </w:r>
      <w:r>
        <w:rPr>
          <w:color w:val="FF0000"/>
        </w:rPr>
        <w:t>Math.max()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最小值：</w:t>
      </w:r>
      <w:r>
        <w:rPr>
          <w:color w:val="FF0000"/>
        </w:rPr>
        <w:t>Math.min()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向上取整：</w:t>
      </w:r>
      <w:r>
        <w:rPr>
          <w:color w:val="FF0000"/>
        </w:rPr>
        <w:t>Math.ceil()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向下取整：</w:t>
      </w:r>
      <w:r>
        <w:rPr>
          <w:color w:val="FF0000"/>
        </w:rPr>
        <w:t>Math.floor()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四舍五入取整：</w:t>
      </w:r>
      <w:r>
        <w:rPr>
          <w:color w:val="FF0000"/>
        </w:rPr>
        <w:t>Math.round()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次方：</w:t>
      </w:r>
      <w:r>
        <w:rPr>
          <w:color w:val="FF0000"/>
        </w:rPr>
        <w:t>Math.pow()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开方：</w:t>
      </w:r>
      <w:r>
        <w:rPr>
          <w:color w:val="FF0000"/>
        </w:rPr>
        <w:t>Math.sqrt()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随机数：</w:t>
      </w:r>
      <w:r>
        <w:rPr>
          <w:color w:val="FF0000"/>
        </w:rPr>
        <w:t xml:space="preserve">Math.random() 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0 - 1</w:t>
      </w:r>
      <w:r>
        <w:rPr>
          <w:rFonts w:hint="eastAsia"/>
          <w:color w:val="FF0000"/>
        </w:rPr>
        <w:t>之间（不包含</w:t>
      </w:r>
      <w:r>
        <w:rPr>
          <w:color w:val="FF0000"/>
        </w:rPr>
        <w:t>0</w:t>
      </w:r>
      <w:r>
        <w:rPr>
          <w:rFonts w:hint="eastAsia"/>
          <w:color w:val="FF0000"/>
        </w:rPr>
        <w:t>，不包含</w:t>
      </w:r>
      <w:r>
        <w:rPr>
          <w:color w:val="FF0000"/>
        </w:rPr>
        <w:t>1</w:t>
      </w:r>
      <w:r>
        <w:rPr>
          <w:rFonts w:hint="eastAsia"/>
          <w:color w:val="FF0000"/>
        </w:rPr>
        <w:t>）的浮点数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for(var i=0;i&lt;10000;i++){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console.log(Math.random());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0 - 10</w:t>
      </w:r>
      <w:r>
        <w:rPr>
          <w:rFonts w:hint="eastAsia"/>
        </w:rPr>
        <w:t>之间的随机整数</w:t>
      </w:r>
    </w:p>
    <w:p w:rsidR="009C0BAA" w:rsidRDefault="009C0BAA">
      <w:pPr>
        <w:ind w:left="420" w:firstLine="420"/>
      </w:pPr>
      <w:r>
        <w:tab/>
      </w:r>
      <w:r>
        <w:tab/>
        <w:t>// Math.random()*11 0 - 11</w:t>
      </w:r>
      <w:r>
        <w:rPr>
          <w:rFonts w:hint="eastAsia"/>
        </w:rPr>
        <w:t>之间的浮点数</w:t>
      </w:r>
    </w:p>
    <w:p w:rsidR="009C0BAA" w:rsidRDefault="009C0BAA">
      <w:pPr>
        <w:ind w:left="420" w:firstLine="420"/>
      </w:pPr>
      <w:r>
        <w:tab/>
      </w:r>
      <w:r>
        <w:tab/>
        <w:t>// Math.floor(Math.random()*11) 0 - 10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// for(var i=0;i&lt;100;i++){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console.log(Math.floor(Math.random()*11));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>// 16 - 66</w:t>
      </w:r>
      <w:r>
        <w:rPr>
          <w:rFonts w:hint="eastAsia"/>
        </w:rPr>
        <w:t>之间的随机整数</w:t>
      </w:r>
    </w:p>
    <w:p w:rsidR="009C0BAA" w:rsidRDefault="009C0BAA">
      <w:pPr>
        <w:ind w:left="420" w:firstLine="420"/>
      </w:pPr>
      <w:r>
        <w:tab/>
      </w:r>
      <w:r>
        <w:tab/>
        <w:t>// Math.floor(Math.random()*51) + 16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  <w:rPr>
          <w:color w:val="FF0000"/>
        </w:rPr>
      </w:pP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随机整数公式：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Math.floor(Math.random()*(max - min + 1)) + min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10 - 99 </w:t>
      </w:r>
      <w:r>
        <w:rPr>
          <w:rFonts w:hint="eastAsia"/>
        </w:rPr>
        <w:t>之间的随机整数</w:t>
      </w:r>
    </w:p>
    <w:p w:rsidR="009C0BAA" w:rsidRDefault="009C0BAA">
      <w:pPr>
        <w:ind w:left="420" w:firstLine="420"/>
      </w:pPr>
      <w:r>
        <w:tab/>
      </w:r>
      <w:r>
        <w:tab/>
        <w:t>// for(var i=0;i&lt;100;i++){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tab/>
        <w:t>console.log(Math.floor(Math.random()*(99 - 10 + 1)) + 10);</w:t>
      </w:r>
    </w:p>
    <w:p w:rsidR="009C0BAA" w:rsidRDefault="009C0BAA">
      <w:pPr>
        <w:ind w:left="420" w:firstLine="420"/>
      </w:pPr>
      <w:r>
        <w:tab/>
      </w:r>
      <w:r>
        <w:tab/>
        <w:t>// 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间歇调用（定时器）：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setInterval(</w:t>
      </w:r>
      <w:r>
        <w:rPr>
          <w:rFonts w:hint="eastAsia"/>
          <w:color w:val="FF0000"/>
        </w:rPr>
        <w:t>函数</w:t>
      </w:r>
      <w:r>
        <w:rPr>
          <w:color w:val="FF0000"/>
        </w:rPr>
        <w:t>||</w:t>
      </w:r>
      <w:r>
        <w:rPr>
          <w:rFonts w:hint="eastAsia"/>
          <w:color w:val="FF0000"/>
        </w:rPr>
        <w:t>字符串</w:t>
      </w:r>
      <w:r>
        <w:rPr>
          <w:color w:val="FF0000"/>
        </w:rPr>
        <w:t>,</w:t>
      </w:r>
      <w:r>
        <w:rPr>
          <w:rFonts w:hint="eastAsia"/>
          <w:color w:val="FF0000"/>
        </w:rPr>
        <w:t>时间间隔</w:t>
      </w:r>
      <w:r>
        <w:rPr>
          <w:color w:val="FF0000"/>
        </w:rPr>
        <w:t>==</w:t>
      </w:r>
      <w:r>
        <w:rPr>
          <w:rFonts w:hint="eastAsia"/>
          <w:color w:val="FF0000"/>
        </w:rPr>
        <w:t>》毫秒为单位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该方法的返回值是代表的当前定时器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一个文档中可以存在若干个定时器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清除间歇调用：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clearInterval(</w:t>
      </w:r>
      <w:r>
        <w:rPr>
          <w:rFonts w:hint="eastAsia"/>
          <w:color w:val="FF0000"/>
        </w:rPr>
        <w:t>定时器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var i = 0;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var id = setInterval(function(){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color w:val="FF0000"/>
        </w:rPr>
        <w:tab/>
        <w:t>console.log(++i);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color w:val="FF0000"/>
        </w:rPr>
        <w:tab/>
        <w:t>if(i == 100) clearInterval(id);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},10);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封装函数：范围内得到</w:t>
      </w:r>
      <w:r>
        <w:t>n</w:t>
      </w:r>
      <w:r>
        <w:rPr>
          <w:rFonts w:hint="eastAsia"/>
        </w:rPr>
        <w:t>个不重复的随机整数</w:t>
      </w:r>
    </w:p>
    <w:p w:rsidR="009C0BAA" w:rsidRDefault="009C0BAA">
      <w:pPr>
        <w:ind w:left="420" w:firstLine="420"/>
      </w:pPr>
      <w:r>
        <w:tab/>
      </w:r>
      <w:r>
        <w:tab/>
        <w:t>function randDigits(min,max,n){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var tempArr = [];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while(tempArr.length &lt; n){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var randDigit = Math.floor(Math.random()*(max - min + 1 )) + min;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if(!tempArr.includes(randDigit)){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</w:r>
      <w:r>
        <w:tab/>
        <w:t>tempArr.push(randDigit);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return tempArr;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randDigits(min,max,n)</w:t>
      </w:r>
      <w:r>
        <w:rPr>
          <w:rFonts w:hint="eastAsia"/>
        </w:rPr>
        <w:t>；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rPr>
          <w:rFonts w:hint="eastAsia"/>
        </w:rPr>
        <w:t>从大到小的字符串</w:t>
      </w:r>
    </w:p>
    <w:p w:rsidR="009C0BAA" w:rsidRDefault="009C0BAA">
      <w:pPr>
        <w:ind w:left="420" w:firstLine="420"/>
      </w:pPr>
      <w:r>
        <w:t>&lt;div id = “box”&gt;&lt;/div&gt;</w:t>
      </w:r>
    </w:p>
    <w:p w:rsidR="009C0BAA" w:rsidRDefault="009C0BAA">
      <w:pPr>
        <w:ind w:left="420" w:firstLine="420"/>
      </w:pPr>
      <w:r>
        <w:tab/>
      </w:r>
      <w:r>
        <w:tab/>
        <w:t>var str = "";</w:t>
      </w:r>
    </w:p>
    <w:p w:rsidR="009C0BAA" w:rsidRDefault="009C0BAA">
      <w:pPr>
        <w:ind w:left="420" w:firstLine="420"/>
      </w:pPr>
      <w:r>
        <w:tab/>
      </w:r>
      <w:r>
        <w:tab/>
        <w:t>var newStr = "</w:t>
      </w:r>
      <w:r>
        <w:rPr>
          <w:rFonts w:hint="eastAsia"/>
        </w:rPr>
        <w:t>从大到小的字符串</w:t>
      </w:r>
      <w:r>
        <w:t>";</w:t>
      </w:r>
    </w:p>
    <w:p w:rsidR="009C0BAA" w:rsidRDefault="009C0BAA">
      <w:pPr>
        <w:ind w:left="420" w:firstLine="420"/>
      </w:pPr>
      <w:r>
        <w:tab/>
      </w:r>
      <w:r>
        <w:tab/>
        <w:t>var fontSize = 82;</w:t>
      </w:r>
    </w:p>
    <w:p w:rsidR="009C0BAA" w:rsidRDefault="009C0BAA">
      <w:pPr>
        <w:ind w:left="420" w:firstLine="420"/>
      </w:pPr>
      <w:r>
        <w:tab/>
      </w:r>
      <w:r>
        <w:tab/>
        <w:t>for(var i=0;i&lt;newStr.length;i++){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str += `&lt;span style="font-size:${fontSize - i*10}px"&gt;${newStr[i]}&lt;/span&gt;`;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box.innerHTML = str;</w:t>
      </w:r>
    </w:p>
    <w:p w:rsidR="009C0BAA" w:rsidRDefault="009C0BAA">
      <w:pPr>
        <w:ind w:left="420" w:firstLine="420"/>
      </w:pPr>
      <w:r>
        <w:rPr>
          <w:rFonts w:hint="eastAsia"/>
        </w:rPr>
        <w:t>数量加减</w:t>
      </w:r>
    </w:p>
    <w:p w:rsidR="009C0BAA" w:rsidRDefault="009C0BAA">
      <w:r>
        <w:t>&lt;input type="button" value="-" id="minus"&gt;&lt;input type="text" value="1" name="" id="count" readonly&gt;&lt;input type="button" value="+" id="plus"&gt;</w:t>
      </w:r>
    </w:p>
    <w:p w:rsidR="009C0BAA" w:rsidRDefault="009C0BAA">
      <w:pPr>
        <w:ind w:left="420" w:firstLine="420"/>
      </w:pPr>
      <w:r>
        <w:tab/>
        <w:t>&lt;script&gt;</w:t>
      </w:r>
    </w:p>
    <w:p w:rsidR="009C0BAA" w:rsidRDefault="009C0BAA">
      <w:pPr>
        <w:ind w:left="420" w:firstLine="420"/>
      </w:pPr>
      <w:r>
        <w:tab/>
      </w:r>
      <w:r>
        <w:tab/>
        <w:t>minus["onclick"] = function(){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count.value = Math.max(--count.value,1);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plus.onclick = function(){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// if(count.value &gt;= 10){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 xml:space="preserve">// </w:t>
      </w:r>
      <w:r>
        <w:tab/>
        <w:t>count.value = 10;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// }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count.value = Math.min(++count.value,10);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rPr>
          <w:rFonts w:hint="eastAsia"/>
        </w:rPr>
        <w:t>第十天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日期时间对象：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里，日期时间是以特定的时间段（时间戳）来保存日期时间的，是从</w:t>
      </w:r>
      <w:r>
        <w:t>1970</w:t>
      </w:r>
      <w:r>
        <w:rPr>
          <w:rFonts w:hint="eastAsia"/>
        </w:rPr>
        <w:t>年向前和向后各推</w:t>
      </w:r>
      <w:r>
        <w:t>285616</w:t>
      </w:r>
      <w:r>
        <w:rPr>
          <w:rFonts w:hint="eastAsia"/>
        </w:rPr>
        <w:t>年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实例化：</w:t>
      </w:r>
    </w:p>
    <w:p w:rsidR="009C0BAA" w:rsidRDefault="009C0BAA">
      <w:pPr>
        <w:ind w:left="420" w:firstLine="420"/>
      </w:pPr>
      <w:r>
        <w:tab/>
      </w:r>
      <w:r>
        <w:tab/>
        <w:t>var date = new Date();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把日期时间对象转换为时间戳（数字）：</w:t>
      </w:r>
    </w:p>
    <w:p w:rsidR="009C0BAA" w:rsidRDefault="009C0BAA">
      <w:pPr>
        <w:ind w:left="420" w:firstLine="420"/>
      </w:pPr>
      <w:r>
        <w:tab/>
      </w:r>
      <w:r>
        <w:tab/>
        <w:t>date*1</w:t>
      </w:r>
    </w:p>
    <w:p w:rsidR="009C0BAA" w:rsidRDefault="009C0BAA">
      <w:pPr>
        <w:ind w:left="420" w:firstLine="420"/>
      </w:pPr>
      <w:r>
        <w:tab/>
      </w:r>
      <w:r>
        <w:tab/>
        <w:t>date.valueOf()</w:t>
      </w:r>
    </w:p>
    <w:p w:rsidR="009C0BAA" w:rsidRDefault="009C0BAA">
      <w:pPr>
        <w:ind w:left="420" w:firstLine="420"/>
      </w:pPr>
      <w:r>
        <w:tab/>
      </w:r>
      <w:r>
        <w:tab/>
        <w:t xml:space="preserve">date.getTime() </w:t>
      </w:r>
    </w:p>
    <w:p w:rsidR="009C0BAA" w:rsidRDefault="009C0BAA">
      <w:pPr>
        <w:ind w:left="420" w:firstLine="420"/>
      </w:pPr>
      <w:r>
        <w:tab/>
      </w:r>
      <w:r>
        <w:tab/>
        <w:t>Date.parse(date)</w:t>
      </w:r>
    </w:p>
    <w:p w:rsidR="009C0BAA" w:rsidRDefault="009C0BAA">
      <w:pPr>
        <w:ind w:left="420" w:firstLine="420"/>
      </w:pPr>
      <w:r>
        <w:tab/>
      </w:r>
      <w:r>
        <w:tab/>
        <w:t>Number(date)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时间戳：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一年：</w:t>
      </w:r>
      <w:r>
        <w:t>365*24*60*60*1000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一天：</w:t>
      </w:r>
      <w:r>
        <w:t>24*60*60*1000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一小时：</w:t>
      </w:r>
      <w:r>
        <w:t>60*60*1000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一分钟：</w:t>
      </w:r>
      <w:r>
        <w:t>60*1000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一秒钟：</w:t>
      </w:r>
      <w:r>
        <w:t>1000</w:t>
      </w:r>
    </w:p>
    <w:p w:rsidR="009C0BAA" w:rsidRDefault="009C0BAA">
      <w:pPr>
        <w:ind w:left="420" w:firstLine="420"/>
      </w:pPr>
      <w:r>
        <w:tab/>
      </w:r>
      <w:r>
        <w:tab/>
        <w:t>var years = Math.floor(date/(365*24*60*60*1000));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组件方法：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获取满年：</w:t>
      </w:r>
      <w:r>
        <w:t>date.getFullYear()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设置满年：</w:t>
      </w:r>
      <w:r>
        <w:t>date.setFullYear()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月的取值范围：</w:t>
      </w:r>
      <w:r>
        <w:t>0 - 11 0</w:t>
      </w:r>
      <w:r>
        <w:rPr>
          <w:rFonts w:hint="eastAsia"/>
        </w:rPr>
        <w:t>代表</w:t>
      </w:r>
      <w:r>
        <w:t>1</w:t>
      </w:r>
      <w:r>
        <w:rPr>
          <w:rFonts w:hint="eastAsia"/>
        </w:rPr>
        <w:t>月份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获取月：</w:t>
      </w:r>
      <w:r>
        <w:t>date.getMonth()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设置月：</w:t>
      </w:r>
      <w:r>
        <w:t>date.setMonth()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日期的取值范围：</w:t>
      </w:r>
      <w:r>
        <w:t>1 - 31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获取日期：</w:t>
      </w:r>
      <w:r>
        <w:t>date.getDate()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设置日期：</w:t>
      </w:r>
      <w:r>
        <w:t>date.setDate()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小时的取值范围：</w:t>
      </w:r>
      <w:r>
        <w:t>0 - 23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获取小时：</w:t>
      </w:r>
      <w:r>
        <w:t>date.getHours()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设置小时：</w:t>
      </w:r>
      <w:r>
        <w:t>date.setHours()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0 - 59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获取分钟：</w:t>
      </w:r>
      <w:r>
        <w:t>date.getMinutes()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设置分钟：</w:t>
      </w:r>
      <w:r>
        <w:t>date.setMinutes()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0 - 59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获取秒：</w:t>
      </w:r>
      <w:r>
        <w:t>date.getSeconds()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设置秒：</w:t>
      </w:r>
      <w:r>
        <w:t>date.setSeconds()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0 - 999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获取毫秒：</w:t>
      </w:r>
      <w:r>
        <w:t>date.getMilliseconds()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获取毫秒：</w:t>
      </w:r>
      <w:r>
        <w:t>date.setMilliseconds()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星期的取值范围：</w:t>
      </w:r>
      <w:r>
        <w:t>0 - 6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获取星期：</w:t>
      </w:r>
      <w:r>
        <w:t>date.getDay()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获取格林尼治时间和本地时间相差的分钟数：</w:t>
      </w:r>
      <w:r>
        <w:t>date.getTimezoneOffset()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以上所有方法对应的都有</w:t>
      </w:r>
      <w:r>
        <w:t>UTC</w:t>
      </w:r>
      <w:r>
        <w:rPr>
          <w:rFonts w:hint="eastAsia"/>
        </w:rPr>
        <w:t>（世界协调时间、世界统一时间、格林尼治时间）时间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如何获取设置年月的天数？</w:t>
      </w:r>
    </w:p>
    <w:p w:rsidR="009C0BAA" w:rsidRDefault="009C0BAA">
      <w:pPr>
        <w:ind w:left="420" w:firstLine="420"/>
      </w:pPr>
      <w:r>
        <w:tab/>
      </w:r>
      <w:r>
        <w:tab/>
        <w:t>var sy = 2032;</w:t>
      </w:r>
    </w:p>
    <w:p w:rsidR="009C0BAA" w:rsidRDefault="009C0BAA">
      <w:pPr>
        <w:ind w:left="420" w:firstLine="420"/>
      </w:pPr>
      <w:r>
        <w:tab/>
      </w:r>
      <w:r>
        <w:tab/>
        <w:t>var sm = 2;</w:t>
      </w:r>
    </w:p>
    <w:p w:rsidR="009C0BAA" w:rsidRDefault="009C0BAA">
      <w:pPr>
        <w:ind w:left="420" w:firstLine="420"/>
      </w:pPr>
      <w:r>
        <w:tab/>
      </w:r>
      <w:r>
        <w:tab/>
        <w:t>var date = new Date(sy,sm,0).getDate();</w:t>
      </w:r>
    </w:p>
    <w:p w:rsidR="009C0BAA" w:rsidRDefault="009C0BAA">
      <w:pPr>
        <w:ind w:left="420" w:firstLine="420"/>
      </w:pPr>
      <w:r>
        <w:tab/>
      </w:r>
      <w:r>
        <w:tab/>
        <w:t>function getDays(year,month){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return new Date(year,month,0).getDate();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console.log(getDays(2089,5));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>n</w:t>
      </w:r>
      <w:r>
        <w:rPr>
          <w:rFonts w:hint="eastAsia"/>
        </w:rPr>
        <w:t>个月后的今天是星期几？</w:t>
      </w:r>
    </w:p>
    <w:p w:rsidR="009C0BAA" w:rsidRDefault="009C0BAA">
      <w:pPr>
        <w:ind w:left="420" w:firstLine="420"/>
      </w:pPr>
      <w:r>
        <w:tab/>
      </w:r>
      <w:r>
        <w:tab/>
        <w:t>function getWeek(n){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var date = new Date();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return new Date(date.getFullYear(),date.getMnth() + n,date.getDate()).getDay();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console.log(getWeek(2));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设置年月的第一天是星期几？</w:t>
      </w:r>
    </w:p>
    <w:p w:rsidR="009C0BAA" w:rsidRDefault="009C0BAA">
      <w:pPr>
        <w:ind w:left="420" w:firstLine="420"/>
      </w:pPr>
      <w:r>
        <w:tab/>
      </w:r>
      <w:r>
        <w:tab/>
        <w:t>function getFirst(year,month){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return new Date(year,month - 1).getDay();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console.log(getFirst(2018,9));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设置</w:t>
      </w:r>
      <w:r>
        <w:t>5</w:t>
      </w:r>
      <w:r>
        <w:rPr>
          <w:rFonts w:hint="eastAsia"/>
        </w:rPr>
        <w:t>天之后的日期时间（当前时间）</w:t>
      </w:r>
    </w:p>
    <w:p w:rsidR="009C0BAA" w:rsidRDefault="009C0BAA">
      <w:pPr>
        <w:ind w:left="420" w:firstLine="420"/>
      </w:pPr>
      <w:r>
        <w:tab/>
      </w:r>
      <w:r>
        <w:tab/>
        <w:t>var date = new Date();</w:t>
      </w:r>
    </w:p>
    <w:p w:rsidR="009C0BAA" w:rsidRDefault="009C0BAA">
      <w:pPr>
        <w:ind w:left="420" w:firstLine="420"/>
      </w:pPr>
      <w:r>
        <w:tab/>
      </w:r>
      <w:r>
        <w:tab/>
        <w:t>date.setDate(date.getDate() + 5);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日期时间对象：</w:t>
      </w:r>
      <w:r>
        <w:rPr>
          <w:color w:val="0000FF"/>
        </w:rPr>
        <w:t>Date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日期时间对象是以特定的时间段（时间戳）来保存日期时间的，从</w:t>
      </w:r>
      <w:r>
        <w:rPr>
          <w:color w:val="0000FF"/>
        </w:rPr>
        <w:t>1970</w:t>
      </w:r>
      <w:r>
        <w:rPr>
          <w:rFonts w:hint="eastAsia"/>
          <w:color w:val="0000FF"/>
        </w:rPr>
        <w:t>年向前和向后各推</w:t>
      </w:r>
      <w:r>
        <w:rPr>
          <w:color w:val="0000FF"/>
        </w:rPr>
        <w:t>285616</w:t>
      </w:r>
      <w:r>
        <w:rPr>
          <w:rFonts w:hint="eastAsia"/>
          <w:color w:val="0000FF"/>
        </w:rPr>
        <w:t>年。</w:t>
      </w:r>
      <w:r>
        <w:rPr>
          <w:color w:val="0000FF"/>
        </w:rPr>
        <w:t>UTC</w:t>
      </w:r>
      <w:r>
        <w:rPr>
          <w:rFonts w:hint="eastAsia"/>
          <w:color w:val="0000FF"/>
        </w:rPr>
        <w:t>世界协调时间、世界统一时间、格林尼治时间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实力化日期时间对象：得到的是格式化好的日期时间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var date = new Date();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获取当前时间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date.toLocaleTimeString();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"</w:t>
      </w:r>
      <w:r>
        <w:rPr>
          <w:rFonts w:hint="eastAsia"/>
          <w:color w:val="0000FF"/>
        </w:rPr>
        <w:t>下午</w:t>
      </w:r>
      <w:r>
        <w:rPr>
          <w:color w:val="0000FF"/>
        </w:rPr>
        <w:t>2:04:21"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date.toLocaleDateString();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"2018/7/2"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如何把日期时间对象转为时间戳：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1</w:t>
      </w:r>
      <w:r>
        <w:rPr>
          <w:rFonts w:hint="eastAsia"/>
          <w:color w:val="0000FF"/>
        </w:rPr>
        <w:t>、方式一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console.log(Date.parse()); // </w:t>
      </w:r>
      <w:r>
        <w:rPr>
          <w:rFonts w:hint="eastAsia"/>
          <w:color w:val="0000FF"/>
        </w:rPr>
        <w:t>精确到秒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2</w:t>
      </w:r>
      <w:r>
        <w:rPr>
          <w:rFonts w:hint="eastAsia"/>
          <w:color w:val="0000FF"/>
        </w:rPr>
        <w:t>、方式二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console.log(date.getTime()); // </w:t>
      </w:r>
      <w:r>
        <w:rPr>
          <w:rFonts w:hint="eastAsia"/>
          <w:color w:val="0000FF"/>
        </w:rPr>
        <w:t>精确到毫秒的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3</w:t>
      </w:r>
      <w:r>
        <w:rPr>
          <w:rFonts w:hint="eastAsia"/>
          <w:color w:val="0000FF"/>
        </w:rPr>
        <w:t>、方式三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把实力化对象转换为数字</w:t>
      </w:r>
      <w:r>
        <w:rPr>
          <w:color w:val="0000FF"/>
        </w:rPr>
        <w:t xml:space="preserve">Number(date) // </w:t>
      </w:r>
      <w:r>
        <w:rPr>
          <w:rFonts w:hint="eastAsia"/>
          <w:color w:val="0000FF"/>
        </w:rPr>
        <w:t>精确到毫秒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4</w:t>
      </w:r>
      <w:r>
        <w:rPr>
          <w:rFonts w:hint="eastAsia"/>
          <w:color w:val="0000FF"/>
        </w:rPr>
        <w:t>、方式四</w:t>
      </w:r>
      <w:r>
        <w:rPr>
          <w:color w:val="0000FF"/>
        </w:rPr>
        <w:t xml:space="preserve">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console.log(date.valueOf()); // </w:t>
      </w:r>
      <w:r>
        <w:rPr>
          <w:rFonts w:hint="eastAsia"/>
          <w:color w:val="0000FF"/>
        </w:rPr>
        <w:t>精确到毫秒的</w:t>
      </w:r>
    </w:p>
    <w:p w:rsidR="009C0BAA" w:rsidRDefault="009C0BAA">
      <w:pPr>
        <w:ind w:left="420" w:firstLine="420"/>
        <w:rPr>
          <w:color w:val="0000FF"/>
        </w:rPr>
      </w:pP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Date.UTC(</w:t>
      </w:r>
      <w:r>
        <w:rPr>
          <w:rFonts w:hint="eastAsia"/>
          <w:color w:val="0000FF"/>
        </w:rPr>
        <w:t>年</w:t>
      </w:r>
      <w:r>
        <w:rPr>
          <w:color w:val="0000FF"/>
        </w:rPr>
        <w:t>,</w:t>
      </w:r>
      <w:r>
        <w:rPr>
          <w:rFonts w:hint="eastAsia"/>
          <w:color w:val="0000FF"/>
        </w:rPr>
        <w:t>月</w:t>
      </w:r>
      <w:r>
        <w:rPr>
          <w:color w:val="0000FF"/>
        </w:rPr>
        <w:t>,</w:t>
      </w:r>
      <w:r>
        <w:rPr>
          <w:rFonts w:hint="eastAsia"/>
          <w:color w:val="0000FF"/>
        </w:rPr>
        <w:t>日</w:t>
      </w:r>
      <w:r>
        <w:rPr>
          <w:color w:val="0000FF"/>
        </w:rPr>
        <w:t>,</w:t>
      </w:r>
      <w:r>
        <w:rPr>
          <w:rFonts w:hint="eastAsia"/>
          <w:color w:val="0000FF"/>
        </w:rPr>
        <w:t>时</w:t>
      </w:r>
      <w:r>
        <w:rPr>
          <w:color w:val="0000FF"/>
        </w:rPr>
        <w:t>,</w:t>
      </w:r>
      <w:r>
        <w:rPr>
          <w:rFonts w:hint="eastAsia"/>
          <w:color w:val="0000FF"/>
        </w:rPr>
        <w:t>分</w:t>
      </w:r>
      <w:r>
        <w:rPr>
          <w:color w:val="0000FF"/>
        </w:rPr>
        <w:t>,</w:t>
      </w:r>
      <w:r>
        <w:rPr>
          <w:rFonts w:hint="eastAsia"/>
          <w:color w:val="0000FF"/>
        </w:rPr>
        <w:t>秒</w:t>
      </w:r>
      <w:r>
        <w:rPr>
          <w:color w:val="0000FF"/>
        </w:rPr>
        <w:t>,</w:t>
      </w:r>
      <w:r>
        <w:rPr>
          <w:rFonts w:hint="eastAsia"/>
          <w:color w:val="0000FF"/>
        </w:rPr>
        <w:t>毫秒</w:t>
      </w:r>
      <w:r>
        <w:rPr>
          <w:color w:val="0000FF"/>
        </w:rPr>
        <w:t xml:space="preserve">) </w:t>
      </w:r>
      <w:r>
        <w:rPr>
          <w:rFonts w:hint="eastAsia"/>
          <w:color w:val="0000FF"/>
        </w:rPr>
        <w:t>转为格林尼治时间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日期时间的设置：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new Date(</w:t>
      </w:r>
      <w:r>
        <w:rPr>
          <w:rFonts w:hint="eastAsia"/>
          <w:color w:val="0000FF"/>
        </w:rPr>
        <w:t>年</w:t>
      </w:r>
      <w:r>
        <w:rPr>
          <w:color w:val="0000FF"/>
        </w:rPr>
        <w:t>,</w:t>
      </w:r>
      <w:r>
        <w:rPr>
          <w:rFonts w:hint="eastAsia"/>
          <w:color w:val="0000FF"/>
        </w:rPr>
        <w:t>月</w:t>
      </w:r>
      <w:r>
        <w:rPr>
          <w:color w:val="0000FF"/>
        </w:rPr>
        <w:t>,</w:t>
      </w:r>
      <w:r>
        <w:rPr>
          <w:rFonts w:hint="eastAsia"/>
          <w:color w:val="0000FF"/>
        </w:rPr>
        <w:t>日</w:t>
      </w:r>
      <w:r>
        <w:rPr>
          <w:color w:val="0000FF"/>
        </w:rPr>
        <w:t>,</w:t>
      </w:r>
      <w:r>
        <w:rPr>
          <w:rFonts w:hint="eastAsia"/>
          <w:color w:val="0000FF"/>
        </w:rPr>
        <w:t>时</w:t>
      </w:r>
      <w:r>
        <w:rPr>
          <w:color w:val="0000FF"/>
        </w:rPr>
        <w:t>,</w:t>
      </w:r>
      <w:r>
        <w:rPr>
          <w:rFonts w:hint="eastAsia"/>
          <w:color w:val="0000FF"/>
        </w:rPr>
        <w:t>分</w:t>
      </w:r>
      <w:r>
        <w:rPr>
          <w:color w:val="0000FF"/>
        </w:rPr>
        <w:t>,</w:t>
      </w:r>
      <w:r>
        <w:rPr>
          <w:rFonts w:hint="eastAsia"/>
          <w:color w:val="0000FF"/>
        </w:rPr>
        <w:t>秒</w:t>
      </w:r>
      <w:r>
        <w:rPr>
          <w:color w:val="0000FF"/>
        </w:rPr>
        <w:t>,</w:t>
      </w:r>
      <w:r>
        <w:rPr>
          <w:rFonts w:hint="eastAsia"/>
          <w:color w:val="0000FF"/>
        </w:rPr>
        <w:t>毫秒</w:t>
      </w:r>
      <w:r>
        <w:rPr>
          <w:color w:val="0000FF"/>
        </w:rPr>
        <w:t>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如果设置日期时间，至少需要两个参数，年月，后面参数省略时，日期默认是当前月的</w:t>
      </w:r>
      <w:r>
        <w:rPr>
          <w:color w:val="0000FF"/>
        </w:rPr>
        <w:t>1</w:t>
      </w:r>
      <w:r>
        <w:rPr>
          <w:rFonts w:hint="eastAsia"/>
          <w:color w:val="0000FF"/>
        </w:rPr>
        <w:t>号，时分秒默认</w:t>
      </w:r>
      <w:r>
        <w:rPr>
          <w:color w:val="0000FF"/>
        </w:rPr>
        <w:t>00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月的取值范围：</w:t>
      </w:r>
      <w:r>
        <w:rPr>
          <w:color w:val="0000FF"/>
        </w:rPr>
        <w:t>0 - 11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日期的取值范围：</w:t>
      </w:r>
      <w:r>
        <w:rPr>
          <w:color w:val="0000FF"/>
        </w:rPr>
        <w:t>1 - 31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小时的取值范围：</w:t>
      </w:r>
      <w:r>
        <w:rPr>
          <w:color w:val="0000FF"/>
        </w:rPr>
        <w:t>0 - 23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分钟和秒：</w:t>
      </w:r>
      <w:r>
        <w:rPr>
          <w:color w:val="0000FF"/>
        </w:rPr>
        <w:t>0 - 59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毫秒的：</w:t>
      </w:r>
      <w:r>
        <w:rPr>
          <w:color w:val="0000FF"/>
        </w:rPr>
        <w:t>0 - 999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星期的取值范围：</w:t>
      </w:r>
      <w:r>
        <w:rPr>
          <w:color w:val="0000FF"/>
        </w:rPr>
        <w:t>0 - 6</w:t>
      </w:r>
    </w:p>
    <w:p w:rsidR="009C0BAA" w:rsidRDefault="009C0BAA">
      <w:pPr>
        <w:ind w:left="420" w:firstLine="420"/>
        <w:rPr>
          <w:color w:val="0000FF"/>
        </w:rPr>
      </w:pP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时间戳：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一天：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一个星期：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一个小时：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一分钟：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一秒钟：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组件方法：日期时间实例对象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var date = new Date()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获取年：</w:t>
      </w:r>
      <w:r>
        <w:rPr>
          <w:color w:val="0000FF"/>
        </w:rPr>
        <w:t>date.getFullYear()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设置年：</w:t>
      </w:r>
      <w:r>
        <w:rPr>
          <w:color w:val="0000FF"/>
        </w:rPr>
        <w:t>date.setFullYear()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获取月：</w:t>
      </w:r>
      <w:r>
        <w:rPr>
          <w:color w:val="0000FF"/>
        </w:rPr>
        <w:t>date.getMonth()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设置月：</w:t>
      </w:r>
      <w:r>
        <w:rPr>
          <w:color w:val="0000FF"/>
        </w:rPr>
        <w:t>date.setMonth()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获取日期：</w:t>
      </w:r>
      <w:r>
        <w:rPr>
          <w:color w:val="0000FF"/>
        </w:rPr>
        <w:t>date.getDate()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设置日期：</w:t>
      </w:r>
      <w:r>
        <w:rPr>
          <w:color w:val="0000FF"/>
        </w:rPr>
        <w:t>date.setDate()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获取小时：</w:t>
      </w:r>
      <w:r>
        <w:rPr>
          <w:color w:val="0000FF"/>
        </w:rPr>
        <w:t>date.getHours()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设置小时：</w:t>
      </w:r>
      <w:r>
        <w:rPr>
          <w:color w:val="0000FF"/>
        </w:rPr>
        <w:t>date.setHours()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获取分钟：</w:t>
      </w:r>
      <w:r>
        <w:rPr>
          <w:color w:val="0000FF"/>
        </w:rPr>
        <w:t>date.getMinutes()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设置分钟：</w:t>
      </w:r>
      <w:r>
        <w:rPr>
          <w:color w:val="0000FF"/>
        </w:rPr>
        <w:t>date.setMinutes()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获取秒：</w:t>
      </w:r>
      <w:r>
        <w:rPr>
          <w:color w:val="0000FF"/>
        </w:rPr>
        <w:t>date.getSeconds()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设置秒：</w:t>
      </w:r>
      <w:r>
        <w:rPr>
          <w:color w:val="0000FF"/>
        </w:rPr>
        <w:t>date.setSeconds()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获取毫秒：</w:t>
      </w:r>
      <w:r>
        <w:rPr>
          <w:color w:val="0000FF"/>
        </w:rPr>
        <w:t>date.getMilliseconds()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设置毫秒：</w:t>
      </w:r>
      <w:r>
        <w:rPr>
          <w:color w:val="0000FF"/>
        </w:rPr>
        <w:t>date.setMilliseconds()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获取星期：</w:t>
      </w:r>
      <w:r>
        <w:rPr>
          <w:color w:val="0000FF"/>
        </w:rPr>
        <w:t>date.getDay()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以上所有方法都对应的有</w:t>
      </w:r>
      <w:r>
        <w:rPr>
          <w:color w:val="0000FF"/>
        </w:rPr>
        <w:t>UTC</w:t>
      </w:r>
      <w:r>
        <w:rPr>
          <w:rFonts w:hint="eastAsia"/>
          <w:color w:val="0000FF"/>
        </w:rPr>
        <w:t>方法，比如</w:t>
      </w:r>
      <w:r>
        <w:rPr>
          <w:color w:val="0000FF"/>
        </w:rPr>
        <w:t>getUTCHours()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格林尼治时间与本地时间相差的分钟数：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*.getTimezoneOffset()</w:t>
      </w:r>
    </w:p>
    <w:p w:rsidR="009C0BAA" w:rsidRDefault="009C0BAA">
      <w:pPr>
        <w:ind w:left="420" w:firstLine="420"/>
        <w:rPr>
          <w:color w:val="0000FF"/>
        </w:rPr>
      </w:pP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间歇调用：</w:t>
      </w:r>
      <w:r>
        <w:rPr>
          <w:color w:val="0000FF"/>
        </w:rPr>
        <w:t xml:space="preserve">setInterval() </w:t>
      </w:r>
      <w:r>
        <w:rPr>
          <w:rFonts w:hint="eastAsia"/>
          <w:color w:val="0000FF"/>
        </w:rPr>
        <w:t>定时调用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该方法的返回值代表当前的定时器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语法结构：时间间隔是毫秒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1</w:t>
      </w:r>
      <w:r>
        <w:rPr>
          <w:rFonts w:hint="eastAsia"/>
          <w:color w:val="0000FF"/>
        </w:rPr>
        <w:t>、</w:t>
      </w:r>
      <w:r>
        <w:rPr>
          <w:color w:val="0000FF"/>
        </w:rPr>
        <w:t>setInterval(</w:t>
      </w:r>
      <w:r>
        <w:rPr>
          <w:rFonts w:hint="eastAsia"/>
          <w:color w:val="0000FF"/>
        </w:rPr>
        <w:t>函数</w:t>
      </w:r>
      <w:r>
        <w:rPr>
          <w:color w:val="0000FF"/>
        </w:rPr>
        <w:t>,</w:t>
      </w:r>
      <w:r>
        <w:rPr>
          <w:rFonts w:hint="eastAsia"/>
          <w:color w:val="0000FF"/>
        </w:rPr>
        <w:t>时间间隔</w:t>
      </w:r>
      <w:r>
        <w:rPr>
          <w:color w:val="0000FF"/>
        </w:rPr>
        <w:t>);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2</w:t>
      </w:r>
      <w:r>
        <w:rPr>
          <w:rFonts w:hint="eastAsia"/>
          <w:color w:val="0000FF"/>
        </w:rPr>
        <w:t>、</w:t>
      </w:r>
      <w:r>
        <w:rPr>
          <w:color w:val="0000FF"/>
        </w:rPr>
        <w:t>setInterval(</w:t>
      </w:r>
      <w:r>
        <w:rPr>
          <w:rFonts w:hint="eastAsia"/>
          <w:color w:val="0000FF"/>
        </w:rPr>
        <w:t>字符串</w:t>
      </w:r>
      <w:r>
        <w:rPr>
          <w:color w:val="0000FF"/>
        </w:rPr>
        <w:t>,</w:t>
      </w:r>
      <w:r>
        <w:rPr>
          <w:rFonts w:hint="eastAsia"/>
          <w:color w:val="0000FF"/>
        </w:rPr>
        <w:t>时间间隔</w:t>
      </w:r>
      <w:r>
        <w:rPr>
          <w:color w:val="0000FF"/>
        </w:rPr>
        <w:t>);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3</w:t>
      </w:r>
      <w:r>
        <w:rPr>
          <w:rFonts w:hint="eastAsia"/>
          <w:color w:val="0000FF"/>
        </w:rPr>
        <w:t>、</w:t>
      </w:r>
      <w:r>
        <w:rPr>
          <w:color w:val="0000FF"/>
        </w:rPr>
        <w:t>setInterval("</w:t>
      </w:r>
      <w:r>
        <w:rPr>
          <w:rFonts w:hint="eastAsia"/>
          <w:color w:val="0000FF"/>
        </w:rPr>
        <w:t>函数</w:t>
      </w:r>
      <w:r>
        <w:rPr>
          <w:color w:val="0000FF"/>
        </w:rPr>
        <w:t>(</w:t>
      </w:r>
      <w:r>
        <w:rPr>
          <w:rFonts w:hint="eastAsia"/>
          <w:color w:val="0000FF"/>
        </w:rPr>
        <w:t>参数</w:t>
      </w:r>
      <w:r>
        <w:rPr>
          <w:color w:val="0000FF"/>
        </w:rPr>
        <w:t>)",</w:t>
      </w:r>
      <w:r>
        <w:rPr>
          <w:rFonts w:hint="eastAsia"/>
          <w:color w:val="0000FF"/>
        </w:rPr>
        <w:t>时间间隔</w:t>
      </w:r>
      <w:r>
        <w:rPr>
          <w:color w:val="0000FF"/>
        </w:rPr>
        <w:t>);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</w:t>
      </w:r>
    </w:p>
    <w:p w:rsidR="009C0BAA" w:rsidRDefault="009C0BAA">
      <w:pPr>
        <w:ind w:left="420" w:firstLine="420"/>
        <w:rPr>
          <w:color w:val="0000FF"/>
        </w:rPr>
      </w:pPr>
      <w:r>
        <w:rPr>
          <w:color w:val="0000FF"/>
        </w:rPr>
        <w:t xml:space="preserve">    // </w:t>
      </w:r>
      <w:r>
        <w:rPr>
          <w:rFonts w:hint="eastAsia"/>
          <w:color w:val="0000FF"/>
        </w:rPr>
        <w:t>清除间歇调用：</w:t>
      </w:r>
      <w:r>
        <w:rPr>
          <w:color w:val="0000FF"/>
        </w:rPr>
        <w:t>clearInterval(</w:t>
      </w:r>
      <w:r>
        <w:rPr>
          <w:rFonts w:hint="eastAsia"/>
          <w:color w:val="0000FF"/>
        </w:rPr>
        <w:t>定时器</w:t>
      </w:r>
      <w:r>
        <w:rPr>
          <w:color w:val="0000FF"/>
        </w:rPr>
        <w:t>)</w:t>
      </w:r>
    </w:p>
    <w:p w:rsidR="009C0BAA" w:rsidRDefault="009C0BAA">
      <w:pPr>
        <w:ind w:left="420" w:firstLine="420"/>
      </w:pPr>
      <w:r>
        <w:t>Dom</w:t>
      </w:r>
    </w:p>
    <w:p w:rsidR="009C0BAA" w:rsidRDefault="009C0BAA">
      <w:pPr>
        <w:ind w:left="420" w:firstLine="420"/>
      </w:pPr>
      <w:r>
        <w:t>// DOM</w:t>
      </w:r>
      <w:r>
        <w:rPr>
          <w:rFonts w:hint="eastAsia"/>
        </w:rPr>
        <w:t>：描绘的是一个层次化的节点树（</w:t>
      </w:r>
      <w:r>
        <w:t>document</w:t>
      </w:r>
      <w:r>
        <w:rPr>
          <w:rFonts w:hint="eastAsia"/>
        </w:rPr>
        <w:t>文档）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节点：</w:t>
      </w:r>
      <w:r>
        <w:t xml:space="preserve">  </w:t>
      </w:r>
      <w:r>
        <w:rPr>
          <w:rFonts w:hint="eastAsia"/>
        </w:rPr>
        <w:t>所有的节点都是对象</w:t>
      </w:r>
    </w:p>
    <w:p w:rsidR="009C0BAA" w:rsidRDefault="009C0BAA">
      <w:pPr>
        <w:ind w:left="420" w:firstLine="420"/>
      </w:pPr>
      <w:r>
        <w:t xml:space="preserve">//          </w:t>
      </w:r>
      <w:r>
        <w:tab/>
      </w:r>
      <w:r>
        <w:rPr>
          <w:rFonts w:hint="eastAsia"/>
        </w:rPr>
        <w:t>节点名称</w:t>
      </w:r>
      <w:r>
        <w:t xml:space="preserve">       </w:t>
      </w:r>
      <w:r>
        <w:rPr>
          <w:rFonts w:hint="eastAsia"/>
        </w:rPr>
        <w:t>节点类型</w:t>
      </w:r>
      <w:r>
        <w:tab/>
        <w:t xml:space="preserve">  </w:t>
      </w:r>
      <w:r>
        <w:rPr>
          <w:rFonts w:hint="eastAsia"/>
        </w:rPr>
        <w:t>节点值</w:t>
      </w:r>
    </w:p>
    <w:p w:rsidR="009C0BAA" w:rsidRDefault="009C0BAA">
      <w:pPr>
        <w:ind w:left="420" w:firstLine="420"/>
      </w:pPr>
      <w:r>
        <w:t xml:space="preserve">//          </w:t>
      </w:r>
      <w:r>
        <w:tab/>
        <w:t>nodeName</w:t>
      </w:r>
      <w:r>
        <w:tab/>
        <w:t xml:space="preserve">   nodeType</w:t>
      </w:r>
      <w:r>
        <w:tab/>
        <w:t xml:space="preserve">  nodeValue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文档节点</w:t>
      </w:r>
      <w:r>
        <w:t xml:space="preserve">     #document      9 </w:t>
      </w:r>
      <w:r>
        <w:tab/>
      </w:r>
      <w:r>
        <w:tab/>
        <w:t xml:space="preserve">  null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元素节点</w:t>
      </w:r>
      <w:r>
        <w:tab/>
      </w:r>
      <w:r>
        <w:tab/>
      </w:r>
      <w:r>
        <w:rPr>
          <w:rFonts w:hint="eastAsia"/>
        </w:rPr>
        <w:t>大写的标签名称</w:t>
      </w:r>
      <w:r>
        <w:t xml:space="preserve"> 1          null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属性节点</w:t>
      </w:r>
      <w:r>
        <w:t xml:space="preserve">  </w:t>
      </w:r>
      <w:r>
        <w:tab/>
      </w:r>
      <w:r>
        <w:rPr>
          <w:rFonts w:hint="eastAsia"/>
        </w:rPr>
        <w:t>属性名称</w:t>
      </w:r>
      <w:r>
        <w:t xml:space="preserve">   </w:t>
      </w:r>
      <w:r>
        <w:tab/>
        <w:t xml:space="preserve">   2 </w:t>
      </w:r>
      <w:r>
        <w:tab/>
      </w:r>
      <w:r>
        <w:tab/>
        <w:t xml:space="preserve">  </w:t>
      </w:r>
      <w:r>
        <w:rPr>
          <w:rFonts w:hint="eastAsia"/>
        </w:rPr>
        <w:t>属性值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文本节点</w:t>
      </w:r>
      <w:r>
        <w:tab/>
      </w:r>
      <w:r>
        <w:tab/>
        <w:t xml:space="preserve">#text </w:t>
      </w:r>
      <w:r>
        <w:tab/>
      </w:r>
      <w:r>
        <w:tab/>
        <w:t xml:space="preserve">   3</w:t>
      </w:r>
      <w:r>
        <w:tab/>
      </w:r>
      <w:r>
        <w:tab/>
        <w:t xml:space="preserve">  </w:t>
      </w:r>
      <w:r>
        <w:rPr>
          <w:rFonts w:hint="eastAsia"/>
        </w:rPr>
        <w:t>文本内容</w:t>
      </w: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注释节点</w:t>
      </w:r>
      <w:r>
        <w:tab/>
      </w:r>
      <w:r>
        <w:tab/>
        <w:t>#comment</w:t>
      </w:r>
      <w:r>
        <w:tab/>
        <w:t xml:space="preserve">   8 </w:t>
      </w:r>
      <w:r>
        <w:tab/>
      </w:r>
      <w:r>
        <w:tab/>
        <w:t xml:space="preserve">  </w:t>
      </w:r>
      <w:r>
        <w:rPr>
          <w:rFonts w:hint="eastAsia"/>
        </w:rPr>
        <w:t>注释内容</w:t>
      </w:r>
    </w:p>
    <w:p w:rsidR="009C0BAA" w:rsidRDefault="009C0BAA">
      <w:pPr>
        <w:ind w:left="420" w:firstLine="420"/>
      </w:pPr>
      <w:r>
        <w:t>console.log(document.nodeName,document.nodeType,document.nodeValue);</w:t>
      </w:r>
    </w:p>
    <w:p w:rsidR="009C0BAA" w:rsidRDefault="009C0BAA">
      <w:pPr>
        <w:ind w:left="420" w:firstLine="420"/>
      </w:pPr>
      <w:r>
        <w:t>console.log(box.nodeName,box.nodeType,box.nodeValue);</w:t>
      </w:r>
    </w:p>
    <w:p w:rsidR="009C0BAA" w:rsidRDefault="009C0BAA">
      <w:pPr>
        <w:ind w:left="420" w:firstLine="420"/>
      </w:pPr>
      <w:r>
        <w:t>//</w:t>
      </w:r>
      <w:r>
        <w:rPr>
          <w:color w:val="FF0000"/>
        </w:rPr>
        <w:t xml:space="preserve"> attributes:</w:t>
      </w:r>
      <w:r>
        <w:rPr>
          <w:rFonts w:hint="eastAsia"/>
          <w:color w:val="FF0000"/>
        </w:rPr>
        <w:t>元素节点对象上所有属性的集合</w:t>
      </w:r>
    </w:p>
    <w:p w:rsidR="009C0BAA" w:rsidRDefault="009C0BAA">
      <w:pPr>
        <w:ind w:left="420" w:firstLine="420"/>
      </w:pPr>
      <w:r>
        <w:t>console.log(box.attributes[0].nodeName,box.attributes[0].nodeType,box.attributes[0].nodeValue);</w:t>
      </w:r>
    </w:p>
    <w:p w:rsidR="009C0BAA" w:rsidRDefault="009C0BAA">
      <w:pPr>
        <w:ind w:left="420" w:firstLine="420"/>
        <w:rPr>
          <w:color w:val="FF0000"/>
        </w:rPr>
      </w:pPr>
      <w:r>
        <w:t xml:space="preserve">// </w:t>
      </w:r>
      <w:r>
        <w:rPr>
          <w:color w:val="FF0000"/>
        </w:rPr>
        <w:t>childNodes:</w:t>
      </w:r>
      <w:r>
        <w:rPr>
          <w:rFonts w:hint="eastAsia"/>
          <w:color w:val="FF0000"/>
        </w:rPr>
        <w:t>父元素下所有子节点的集合</w:t>
      </w:r>
    </w:p>
    <w:p w:rsidR="009C0BAA" w:rsidRDefault="009C0BAA">
      <w:pPr>
        <w:ind w:left="420" w:firstLine="420"/>
      </w:pPr>
      <w:r>
        <w:t>console.log(box.childNodes[0].nodeName,box.childNodes[0].nodeType,box.childNodes[0].nodeValue);</w:t>
      </w:r>
    </w:p>
    <w:p w:rsidR="009C0BAA" w:rsidRDefault="009C0BAA">
      <w:pPr>
        <w:ind w:left="420" w:firstLine="420"/>
      </w:pPr>
      <w:r>
        <w:t>console.log(box.childNodes[3].nodeName,box.childNodes[3].nodeType,box.childNodes[3].nodeValue);</w:t>
      </w:r>
    </w:p>
    <w:p w:rsidR="009C0BAA" w:rsidRDefault="009C0BAA">
      <w:pPr>
        <w:ind w:left="420" w:firstLine="420"/>
      </w:pPr>
      <w:r>
        <w:t>// var textNode = document.createTextNode("This is a paragraph!");</w:t>
      </w:r>
    </w:p>
    <w:p w:rsidR="009C0BAA" w:rsidRDefault="009C0BAA">
      <w:pPr>
        <w:ind w:left="420" w:firstLine="420"/>
      </w:pPr>
      <w:r>
        <w:t>// box.childNodes[1].innerHTML = textNode.nodeValue;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查找元素节点对象的方法：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一、通过</w:t>
      </w:r>
      <w:r>
        <w:t>id</w:t>
      </w:r>
      <w:r>
        <w:rPr>
          <w:rFonts w:hint="eastAsia"/>
        </w:rPr>
        <w:t>选择器获取元素节点对象：（只能获取一个）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color w:val="FF0000"/>
        </w:rPr>
        <w:t>document.getElementById(id</w:t>
      </w:r>
      <w:r>
        <w:rPr>
          <w:rFonts w:hint="eastAsia"/>
          <w:color w:val="FF0000"/>
        </w:rPr>
        <w:t>选择器名称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该方法不是元素下的方法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如果不存在，则获取到的是</w:t>
      </w:r>
      <w:r>
        <w:t>null</w:t>
      </w:r>
    </w:p>
    <w:p w:rsidR="009C0BAA" w:rsidRDefault="009C0BAA">
      <w:pPr>
        <w:ind w:left="420" w:firstLine="420"/>
      </w:pPr>
      <w:r>
        <w:tab/>
      </w:r>
      <w:r>
        <w:tab/>
        <w:t>console.log(document.getElementById("box"),1);</w:t>
      </w:r>
    </w:p>
    <w:p w:rsidR="009C0BAA" w:rsidRDefault="009C0BAA">
      <w:pPr>
        <w:ind w:left="420" w:firstLine="420"/>
      </w:pPr>
      <w:r>
        <w:tab/>
      </w:r>
      <w:r>
        <w:tab/>
        <w:t>window.onload = function(){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预加载事件中的程序</w:t>
      </w:r>
    </w:p>
    <w:p w:rsidR="009C0BAA" w:rsidRDefault="009C0BAA">
      <w:pPr>
        <w:ind w:left="420" w:firstLine="420"/>
      </w:pPr>
      <w:r>
        <w:tab/>
      </w:r>
      <w:r>
        <w:tab/>
      </w:r>
      <w:r>
        <w:tab/>
        <w:t>console.log(document.getElementById("box"),2);</w:t>
      </w:r>
    </w:p>
    <w:p w:rsidR="009C0BAA" w:rsidRDefault="009C0BAA">
      <w:pPr>
        <w:ind w:left="420" w:firstLine="420"/>
      </w:pPr>
      <w:r>
        <w:tab/>
      </w:r>
      <w:r>
        <w:tab/>
        <w:t>}</w:t>
      </w:r>
    </w:p>
    <w:p w:rsidR="009C0BAA" w:rsidRDefault="009C0BAA">
      <w:pPr>
        <w:ind w:left="420" w:firstLine="420"/>
      </w:pPr>
      <w:r>
        <w:tab/>
      </w:r>
      <w:r>
        <w:tab/>
        <w:t>console.log( document.getElementById("s") );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二、通过标签选择器获取元素节点对象：（一组）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color w:val="FF0000"/>
        </w:rPr>
        <w:t>document.getElemnetsByTagName(</w:t>
      </w:r>
      <w:r>
        <w:rPr>
          <w:rFonts w:hint="eastAsia"/>
          <w:color w:val="FF0000"/>
        </w:rPr>
        <w:t>标签名称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如果不存在，则获取到的是一个空集合；如果存在，则该集合是一个类似数组的对象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该方法是元素下的方法</w:t>
      </w:r>
    </w:p>
    <w:p w:rsidR="009C0BAA" w:rsidRDefault="009C0BAA">
      <w:pPr>
        <w:ind w:left="420" w:firstLine="420"/>
      </w:pPr>
      <w:r>
        <w:tab/>
      </w:r>
      <w:r>
        <w:tab/>
        <w:t>var sa = document.getElementsByTagName("a");</w:t>
      </w:r>
    </w:p>
    <w:p w:rsidR="009C0BAA" w:rsidRDefault="009C0BAA">
      <w:pPr>
        <w:ind w:left="420" w:firstLine="420"/>
      </w:pPr>
      <w:r>
        <w:tab/>
      </w:r>
      <w:r>
        <w:tab/>
        <w:t>console.log(Array.isArray(Array.from(sa)),Array.isArray([]),sa</w:t>
      </w:r>
      <w:r>
        <w:tab/>
        <w:t>instanceof Array,sa.constructor.name,Object.prototype.toString.call(sa));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color w:val="FF0000"/>
        </w:rPr>
        <w:t>instanceof:</w:t>
      </w:r>
      <w:r>
        <w:rPr>
          <w:rFonts w:hint="eastAsia"/>
          <w:color w:val="FF0000"/>
        </w:rPr>
        <w:t>检一个实例对象是否属于一个函数对象</w:t>
      </w:r>
    </w:p>
    <w:p w:rsidR="009C0BAA" w:rsidRDefault="009C0BAA">
      <w:pPr>
        <w:ind w:left="420" w:firstLine="420"/>
      </w:pPr>
      <w:r>
        <w:tab/>
      </w:r>
      <w:r>
        <w:tab/>
        <w:t>console.log(document.getElementById("box").getElementsByTagName("p"));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三、通过类选择器获取元素节点对象：（一组）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color w:val="FF0000"/>
        </w:rPr>
        <w:t>document.getElementsByClassName(</w:t>
      </w:r>
      <w:r>
        <w:rPr>
          <w:rFonts w:hint="eastAsia"/>
          <w:color w:val="FF0000"/>
        </w:rPr>
        <w:t>类名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不能兼容</w:t>
      </w:r>
      <w:r>
        <w:t>IE8</w:t>
      </w:r>
      <w:r>
        <w:rPr>
          <w:rFonts w:hint="eastAsia"/>
        </w:rPr>
        <w:t>以下浏览器（包括</w:t>
      </w:r>
      <w:r>
        <w:t>IE8</w:t>
      </w:r>
      <w:r>
        <w:rPr>
          <w:rFonts w:hint="eastAsia"/>
        </w:rPr>
        <w:t>）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是元素下的方法</w:t>
      </w:r>
    </w:p>
    <w:p w:rsidR="009C0BAA" w:rsidRDefault="009C0BAA">
      <w:pPr>
        <w:ind w:left="420" w:firstLine="420"/>
      </w:pPr>
      <w:r>
        <w:tab/>
      </w:r>
      <w:r>
        <w:tab/>
        <w:t>console.log(document.getElementById("box").getElementsByClassName("p"));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四、通过</w:t>
      </w:r>
      <w:r>
        <w:t>name</w:t>
      </w:r>
      <w:r>
        <w:rPr>
          <w:rFonts w:hint="eastAsia"/>
        </w:rPr>
        <w:t>属性名称获取元素节点对象：（一组）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color w:val="FF0000"/>
        </w:rPr>
        <w:t>document.getElementsByName(name</w:t>
      </w:r>
      <w:r>
        <w:rPr>
          <w:rFonts w:hint="eastAsia"/>
          <w:color w:val="FF0000"/>
        </w:rPr>
        <w:t>属性名称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该方法不是元素下的方法</w:t>
      </w:r>
    </w:p>
    <w:p w:rsidR="009C0BAA" w:rsidRDefault="009C0BAA">
      <w:pPr>
        <w:ind w:left="420" w:firstLine="420"/>
      </w:pPr>
      <w:r>
        <w:tab/>
      </w:r>
      <w:r>
        <w:tab/>
        <w:t>console.log(document.getElementsByName("type"));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五、通过各种选择器获取一个元素节点对象：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>document.querySelector(</w:t>
      </w:r>
      <w:r>
        <w:rPr>
          <w:rFonts w:hint="eastAsia"/>
          <w:color w:val="FF0000"/>
        </w:rPr>
        <w:t>各种选择器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该方法是元素下的方法</w:t>
      </w:r>
    </w:p>
    <w:p w:rsidR="009C0BAA" w:rsidRDefault="009C0BAA">
      <w:pPr>
        <w:ind w:left="420" w:firstLine="420"/>
      </w:pPr>
      <w:r>
        <w:tab/>
      </w:r>
      <w:r>
        <w:tab/>
        <w:t>console.log(document.querySelector("#box").querySelector("input:not([type=file])"));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</w:r>
      <w:r>
        <w:rPr>
          <w:rFonts w:hint="eastAsia"/>
        </w:rPr>
        <w:t>六、通过各种选择器获取一组元素节点对象：</w:t>
      </w:r>
    </w:p>
    <w:p w:rsidR="009C0BAA" w:rsidRDefault="009C0BAA">
      <w:pPr>
        <w:ind w:left="420" w:firstLine="420"/>
      </w:pPr>
      <w:r>
        <w:tab/>
      </w:r>
      <w:r>
        <w:tab/>
      </w:r>
      <w:r>
        <w:rPr>
          <w:color w:val="FF0000"/>
        </w:rPr>
        <w:t>console.log(document.querySelectorAll("p:not(.p)"));</w:t>
      </w:r>
    </w:p>
    <w:p w:rsidR="009C0BAA" w:rsidRDefault="009C0BAA">
      <w:pPr>
        <w:ind w:left="420" w:firstLine="420"/>
      </w:pPr>
      <w:r>
        <w:tab/>
      </w:r>
      <w:r>
        <w:tab/>
        <w:t>console.log(document.querySelectorAll("#box input:not([type=file])"));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 xml:space="preserve">// </w:t>
      </w:r>
      <w:r>
        <w:rPr>
          <w:rFonts w:hint="eastAsia"/>
        </w:rPr>
        <w:t>属性的操作：自定义属性、固有属性、对象属性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自定义属性：标签上的自定义属性、对象上的自定义属性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固有属性：标签上的固有属性、对象上的固有属性</w:t>
      </w:r>
    </w:p>
    <w:p w:rsidR="009C0BAA" w:rsidRDefault="009C0BAA">
      <w:pPr>
        <w:ind w:left="420" w:firstLine="420"/>
      </w:pPr>
      <w:r>
        <w:tab/>
      </w:r>
      <w:r>
        <w:tab/>
        <w:t xml:space="preserve">// a.dataIndex = 0; // </w:t>
      </w:r>
      <w:r>
        <w:rPr>
          <w:rFonts w:hint="eastAsia"/>
        </w:rPr>
        <w:t>对象上的自定义属性</w:t>
      </w:r>
      <w:r>
        <w:t>=</w:t>
      </w:r>
    </w:p>
    <w:p w:rsidR="009C0BAA" w:rsidRDefault="009C0BAA">
      <w:pPr>
        <w:ind w:left="420" w:firstLine="420"/>
      </w:pPr>
      <w:r>
        <w:tab/>
      </w:r>
      <w:r>
        <w:tab/>
        <w:t>// console.log(a.id,a.dataIndex,[].concat(a));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  <w:color w:val="FF0000"/>
        </w:rPr>
        <w:t>属性集合：元素节点对象</w:t>
      </w:r>
      <w:r>
        <w:rPr>
          <w:color w:val="FF0000"/>
        </w:rPr>
        <w:t>.attributes</w:t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标签上的所有的属性：自定义属性、固有属性</w:t>
      </w:r>
    </w:p>
    <w:p w:rsidR="009C0BAA" w:rsidRDefault="009C0BAA">
      <w:pPr>
        <w:ind w:left="420" w:firstLine="420"/>
      </w:pPr>
      <w:r>
        <w:tab/>
      </w:r>
      <w:r>
        <w:tab/>
      </w:r>
    </w:p>
    <w:p w:rsidR="009C0BAA" w:rsidRDefault="009C0BAA">
      <w:pPr>
        <w:ind w:left="420" w:firstLine="420"/>
      </w:pPr>
      <w:r>
        <w:tab/>
      </w:r>
      <w:r>
        <w:tab/>
        <w:t xml:space="preserve">// </w:t>
      </w:r>
      <w:r>
        <w:rPr>
          <w:rFonts w:hint="eastAsia"/>
        </w:rPr>
        <w:t>属性的操作方法：操作的是标签上的属性</w:t>
      </w:r>
    </w:p>
    <w:p w:rsidR="009C0BAA" w:rsidRDefault="009C0BAA">
      <w:pPr>
        <w:ind w:left="420" w:firstLine="420"/>
        <w:rPr>
          <w:color w:val="FF0000"/>
        </w:rPr>
      </w:pPr>
      <w:r>
        <w:tab/>
      </w:r>
      <w:r>
        <w:tab/>
        <w:t xml:space="preserve">// </w:t>
      </w:r>
      <w:r>
        <w:rPr>
          <w:rFonts w:hint="eastAsia"/>
          <w:color w:val="FF0000"/>
        </w:rPr>
        <w:t>获取：元素</w:t>
      </w:r>
      <w:r>
        <w:rPr>
          <w:color w:val="FF0000"/>
        </w:rPr>
        <w:t>.getAttribute(</w:t>
      </w:r>
      <w:r>
        <w:rPr>
          <w:rFonts w:hint="eastAsia"/>
          <w:color w:val="FF0000"/>
        </w:rPr>
        <w:t>属性名称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设置：元素</w:t>
      </w:r>
      <w:r>
        <w:rPr>
          <w:color w:val="FF0000"/>
        </w:rPr>
        <w:t>.setAttribute(</w:t>
      </w:r>
      <w:r>
        <w:rPr>
          <w:rFonts w:hint="eastAsia"/>
          <w:color w:val="FF0000"/>
        </w:rPr>
        <w:t>属性名称</w:t>
      </w:r>
      <w:r>
        <w:rPr>
          <w:color w:val="FF0000"/>
        </w:rPr>
        <w:t>,</w:t>
      </w:r>
      <w:r>
        <w:rPr>
          <w:rFonts w:hint="eastAsia"/>
          <w:color w:val="FF0000"/>
        </w:rPr>
        <w:t>属性值</w:t>
      </w:r>
      <w:r>
        <w:rPr>
          <w:color w:val="FF0000"/>
        </w:rPr>
        <w:t>)</w:t>
      </w:r>
    </w:p>
    <w:p w:rsidR="009C0BAA" w:rsidRDefault="009C0BAA"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删除：元素</w:t>
      </w:r>
      <w:r>
        <w:rPr>
          <w:color w:val="FF0000"/>
        </w:rPr>
        <w:t>.removeAttribute(</w:t>
      </w:r>
      <w:r>
        <w:rPr>
          <w:rFonts w:hint="eastAsia"/>
          <w:color w:val="FF0000"/>
        </w:rPr>
        <w:t>属性名称</w:t>
      </w:r>
      <w:r>
        <w:rPr>
          <w:color w:val="FF0000"/>
        </w:rPr>
        <w:t>)</w:t>
      </w: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</w:pPr>
    </w:p>
    <w:p w:rsidR="009C0BAA" w:rsidRDefault="009C0BAA">
      <w:pPr>
        <w:ind w:left="420" w:firstLine="420"/>
        <w:rPr>
          <w:sz w:val="36"/>
          <w:szCs w:val="44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  <w:sz w:val="36"/>
          <w:szCs w:val="44"/>
        </w:rPr>
        <w:t>十一天</w:t>
      </w:r>
    </w:p>
    <w:p w:rsidR="009C0BAA" w:rsidRDefault="009C0BAA">
      <w:pPr>
        <w:ind w:left="420" w:firstLine="420"/>
      </w:pPr>
      <w:r>
        <w:t xml:space="preserve"> DOM</w:t>
      </w:r>
      <w:r>
        <w:rPr>
          <w:rFonts w:hint="eastAsia"/>
        </w:rPr>
        <w:t>属性（元素节点对象上的属性）：</w:t>
      </w:r>
    </w:p>
    <w:p w:rsidR="009C0BAA" w:rsidRDefault="009C0BAA">
      <w:pPr>
        <w:ind w:left="420" w:firstLine="420"/>
      </w:pPr>
      <w:r>
        <w:tab/>
      </w:r>
      <w:r>
        <w:tab/>
        <w:t>console.log([].concat(box));</w:t>
      </w:r>
    </w:p>
    <w:p w:rsidR="009C0BAA" w:rsidRDefault="009C0BAA">
      <w:pPr>
        <w:ind w:left="420" w:firstLine="420"/>
      </w:pPr>
      <w:r>
        <w:rPr>
          <w:rFonts w:hint="eastAsia"/>
        </w:rPr>
        <w:t>标签</w:t>
      </w:r>
    </w:p>
    <w:p w:rsidR="009C0BAA" w:rsidRDefault="009C0BAA">
      <w:pPr>
        <w:ind w:left="420" w:firstLine="420"/>
      </w:pPr>
      <w:r>
        <w:t>attributes:</w:t>
      </w:r>
      <w:r>
        <w:rPr>
          <w:rFonts w:hint="eastAsia"/>
        </w:rPr>
        <w:t>标签上所有现有属性的集合</w:t>
      </w:r>
    </w:p>
    <w:p w:rsidR="009C0BAA" w:rsidRDefault="009C0BAA">
      <w:r>
        <w:tab/>
      </w:r>
      <w:r>
        <w:tab/>
        <w:t>childElementCount:</w:t>
      </w:r>
      <w:r>
        <w:rPr>
          <w:rFonts w:hint="eastAsia"/>
        </w:rPr>
        <w:t>父元素下所有子元素的数量</w:t>
      </w:r>
    </w:p>
    <w:p w:rsidR="009C0BAA" w:rsidRDefault="009C0BAA">
      <w:r>
        <w:tab/>
      </w:r>
      <w:r>
        <w:tab/>
        <w:t>childNodes:</w:t>
      </w:r>
      <w:r>
        <w:rPr>
          <w:rFonts w:hint="eastAsia"/>
        </w:rPr>
        <w:t>父元素下所有的子节点</w:t>
      </w:r>
    </w:p>
    <w:p w:rsidR="009C0BAA" w:rsidRDefault="009C0BAA">
      <w:r>
        <w:tab/>
      </w:r>
      <w:r>
        <w:tab/>
        <w:t>children:</w:t>
      </w:r>
      <w:r>
        <w:rPr>
          <w:rFonts w:hint="eastAsia"/>
        </w:rPr>
        <w:t>父元素下所有的子元素</w:t>
      </w:r>
    </w:p>
    <w:p w:rsidR="009C0BAA" w:rsidRDefault="009C0BAA">
      <w:r>
        <w:tab/>
      </w:r>
      <w:r>
        <w:tab/>
        <w:t>classList:</w:t>
      </w:r>
      <w:r>
        <w:rPr>
          <w:rFonts w:hint="eastAsia"/>
        </w:rPr>
        <w:t>元素节点对象上类名的集合</w:t>
      </w:r>
    </w:p>
    <w:p w:rsidR="009C0BAA" w:rsidRDefault="009C0BAA">
      <w:r>
        <w:tab/>
      </w:r>
      <w:r>
        <w:tab/>
        <w:t>className:</w:t>
      </w:r>
      <w:r>
        <w:rPr>
          <w:rFonts w:hint="eastAsia"/>
        </w:rPr>
        <w:t>当前元素的类名</w:t>
      </w:r>
    </w:p>
    <w:p w:rsidR="009C0BAA" w:rsidRDefault="009C0BAA">
      <w:r>
        <w:tab/>
      </w:r>
      <w:r>
        <w:tab/>
        <w:t>clientWidth</w:t>
      </w:r>
      <w:r>
        <w:rPr>
          <w:rFonts w:hint="eastAsia"/>
        </w:rPr>
        <w:t>、</w:t>
      </w:r>
      <w:r>
        <w:t>clientHeight:</w:t>
      </w:r>
      <w:r>
        <w:rPr>
          <w:rFonts w:hint="eastAsia"/>
        </w:rPr>
        <w:t>当前元素的宽高（不包含边框，包含填充）</w:t>
      </w:r>
    </w:p>
    <w:p w:rsidR="009C0BAA" w:rsidRDefault="009C0BAA">
      <w:r>
        <w:tab/>
      </w:r>
      <w:r>
        <w:tab/>
        <w:t>clientLeft</w:t>
      </w:r>
      <w:r>
        <w:rPr>
          <w:rFonts w:hint="eastAsia"/>
        </w:rPr>
        <w:t>、</w:t>
      </w:r>
      <w:r>
        <w:t>clientTop:</w:t>
      </w:r>
      <w:r>
        <w:rPr>
          <w:rFonts w:hint="eastAsia"/>
        </w:rPr>
        <w:t>当前元素的边框线的宽度</w:t>
      </w:r>
    </w:p>
    <w:p w:rsidR="009C0BAA" w:rsidRDefault="009C0BAA">
      <w:r>
        <w:tab/>
      </w:r>
      <w:r>
        <w:tab/>
        <w:t>offsetWidth</w:t>
      </w:r>
      <w:r>
        <w:rPr>
          <w:rFonts w:hint="eastAsia"/>
        </w:rPr>
        <w:t>、</w:t>
      </w:r>
      <w:r>
        <w:t>offsetHeight:</w:t>
      </w:r>
      <w:r>
        <w:rPr>
          <w:rFonts w:hint="eastAsia"/>
        </w:rPr>
        <w:t>当前元素的宽高（包含边框线，包含填充</w:t>
      </w:r>
      <w:r>
        <w:t>)</w:t>
      </w:r>
    </w:p>
    <w:p w:rsidR="009C0BAA" w:rsidRDefault="009C0BAA">
      <w:r>
        <w:tab/>
      </w:r>
      <w:r>
        <w:tab/>
        <w:t>offsetLeft</w:t>
      </w:r>
      <w:r>
        <w:rPr>
          <w:rFonts w:hint="eastAsia"/>
        </w:rPr>
        <w:t>、</w:t>
      </w:r>
      <w:r>
        <w:t>offsetTop:</w:t>
      </w:r>
      <w:r>
        <w:rPr>
          <w:rFonts w:hint="eastAsia"/>
        </w:rPr>
        <w:t>当前元素的左上偏移量</w:t>
      </w:r>
    </w:p>
    <w:p w:rsidR="009C0BAA" w:rsidRDefault="009C0BAA">
      <w:r>
        <w:tab/>
      </w:r>
      <w:r>
        <w:tab/>
        <w:t>contentEditable:</w:t>
      </w:r>
      <w:r>
        <w:rPr>
          <w:rFonts w:hint="eastAsia"/>
        </w:rPr>
        <w:t>当前元素是否可编辑</w:t>
      </w:r>
    </w:p>
    <w:p w:rsidR="009C0BAA" w:rsidRDefault="009C0BAA">
      <w:r>
        <w:tab/>
      </w:r>
      <w:r>
        <w:tab/>
        <w:t>draggable:</w:t>
      </w:r>
      <w:r>
        <w:rPr>
          <w:rFonts w:hint="eastAsia"/>
        </w:rPr>
        <w:t>当前元素是否可拖拽</w:t>
      </w:r>
    </w:p>
    <w:p w:rsidR="009C0BAA" w:rsidRDefault="009C0BAA">
      <w:r>
        <w:tab/>
      </w:r>
      <w:r>
        <w:tab/>
        <w:t>firstChild:</w:t>
      </w:r>
      <w:r>
        <w:rPr>
          <w:rFonts w:hint="eastAsia"/>
        </w:rPr>
        <w:t>父元素下的第一个子节点</w:t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color w:val="FF0000"/>
        </w:rPr>
        <w:t>firstElementChild:</w:t>
      </w:r>
      <w:r>
        <w:rPr>
          <w:rFonts w:hint="eastAsia"/>
          <w:color w:val="FF0000"/>
        </w:rPr>
        <w:t>父元素下的第一个子元素</w:t>
      </w:r>
    </w:p>
    <w:p w:rsidR="009C0BAA" w:rsidRDefault="009C0BAA">
      <w:r>
        <w:tab/>
      </w:r>
      <w:r>
        <w:tab/>
        <w:t>lastChild:</w:t>
      </w:r>
      <w:r>
        <w:rPr>
          <w:rFonts w:hint="eastAsia"/>
        </w:rPr>
        <w:t>父元素下的最后一个子节点</w:t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color w:val="FF0000"/>
        </w:rPr>
        <w:t>lastElementChild:</w:t>
      </w:r>
      <w:r>
        <w:rPr>
          <w:rFonts w:hint="eastAsia"/>
          <w:color w:val="FF0000"/>
        </w:rPr>
        <w:t>父元素下的最后一个子元素</w:t>
      </w:r>
    </w:p>
    <w:p w:rsidR="009C0BAA" w:rsidRDefault="009C0BAA">
      <w:r>
        <w:tab/>
      </w:r>
      <w:r>
        <w:tab/>
        <w:t>innerHTML:</w:t>
      </w:r>
      <w:r>
        <w:rPr>
          <w:rFonts w:hint="eastAsia"/>
        </w:rPr>
        <w:t>当前元素内的所有内容</w:t>
      </w:r>
    </w:p>
    <w:p w:rsidR="009C0BAA" w:rsidRDefault="009C0BAA">
      <w:r>
        <w:tab/>
      </w:r>
      <w:r>
        <w:tab/>
        <w:t>outerHTML:</w:t>
      </w:r>
      <w:r>
        <w:rPr>
          <w:rFonts w:hint="eastAsia"/>
        </w:rPr>
        <w:t>包含当前元素的所有内容</w:t>
      </w:r>
    </w:p>
    <w:p w:rsidR="009C0BAA" w:rsidRDefault="009C0BAA">
      <w:r>
        <w:tab/>
      </w:r>
      <w:r>
        <w:tab/>
        <w:t>innerText:</w:t>
      </w:r>
      <w:r>
        <w:rPr>
          <w:rFonts w:hint="eastAsia"/>
        </w:rPr>
        <w:t>当前元素内的所有的文本内容</w:t>
      </w:r>
    </w:p>
    <w:p w:rsidR="009C0BAA" w:rsidRDefault="009C0BAA">
      <w:r>
        <w:tab/>
      </w:r>
      <w:r>
        <w:tab/>
        <w:t>textContent:</w:t>
      </w:r>
      <w:r>
        <w:rPr>
          <w:rFonts w:hint="eastAsia"/>
        </w:rPr>
        <w:t>当前元素内的所有的文本内容</w:t>
      </w:r>
    </w:p>
    <w:p w:rsidR="009C0BAA" w:rsidRDefault="009C0BAA">
      <w:r>
        <w:tab/>
      </w:r>
      <w:r>
        <w:tab/>
        <w:t>previousSibling:</w:t>
      </w:r>
      <w:r>
        <w:rPr>
          <w:rFonts w:hint="eastAsia"/>
        </w:rPr>
        <w:t>上一个兄弟节点</w:t>
      </w:r>
    </w:p>
    <w:p w:rsidR="009C0BAA" w:rsidRDefault="009C0BAA">
      <w:r>
        <w:tab/>
      </w:r>
      <w:r>
        <w:tab/>
      </w:r>
      <w:r>
        <w:rPr>
          <w:color w:val="FF0000"/>
        </w:rPr>
        <w:t>previousElementSibling:</w:t>
      </w:r>
      <w:r>
        <w:rPr>
          <w:rFonts w:hint="eastAsia"/>
          <w:color w:val="FF0000"/>
        </w:rPr>
        <w:t>上一个兄弟元素节点</w:t>
      </w:r>
    </w:p>
    <w:p w:rsidR="009C0BAA" w:rsidRDefault="009C0BAA">
      <w:r>
        <w:tab/>
      </w:r>
      <w:r>
        <w:tab/>
        <w:t>nextSibling:</w:t>
      </w:r>
      <w:r>
        <w:rPr>
          <w:rFonts w:hint="eastAsia"/>
        </w:rPr>
        <w:t>下一个兄弟节点</w:t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color w:val="FF0000"/>
        </w:rPr>
        <w:t>nextElementSibling:</w:t>
      </w:r>
      <w:r>
        <w:rPr>
          <w:rFonts w:hint="eastAsia"/>
          <w:color w:val="FF0000"/>
        </w:rPr>
        <w:t>下一个兄弟元素节点</w:t>
      </w:r>
    </w:p>
    <w:p w:rsidR="009C0BAA" w:rsidRDefault="009C0BAA">
      <w:r>
        <w:tab/>
      </w:r>
      <w:r>
        <w:tab/>
      </w:r>
      <w:r>
        <w:rPr>
          <w:rFonts w:hint="eastAsia"/>
        </w:rPr>
        <w:t>所有以</w:t>
      </w:r>
      <w:r>
        <w:t>on</w:t>
      </w:r>
      <w:r>
        <w:rPr>
          <w:rFonts w:hint="eastAsia"/>
        </w:rPr>
        <w:t>开头的都是</w:t>
      </w:r>
      <w:r>
        <w:t>DOM0</w:t>
      </w:r>
      <w:r>
        <w:rPr>
          <w:rFonts w:hint="eastAsia"/>
        </w:rPr>
        <w:t>级事件</w:t>
      </w:r>
    </w:p>
    <w:p w:rsidR="009C0BAA" w:rsidRDefault="009C0BAA">
      <w:r>
        <w:tab/>
      </w:r>
      <w:r>
        <w:tab/>
        <w:t>parentNode</w:t>
      </w:r>
      <w:r>
        <w:rPr>
          <w:rFonts w:hint="eastAsia"/>
        </w:rPr>
        <w:t>、父节点</w:t>
      </w:r>
      <w:r>
        <w:tab/>
      </w:r>
      <w:r>
        <w:tab/>
        <w:t>parentElement:</w:t>
      </w:r>
      <w:r>
        <w:rPr>
          <w:rFonts w:hint="eastAsia"/>
        </w:rPr>
        <w:t>父元素</w:t>
      </w:r>
    </w:p>
    <w:p w:rsidR="009C0BAA" w:rsidRDefault="009C0BAA">
      <w:r>
        <w:tab/>
      </w:r>
      <w:r>
        <w:tab/>
        <w:t>scrollWidth</w:t>
      </w:r>
      <w:r>
        <w:rPr>
          <w:rFonts w:hint="eastAsia"/>
        </w:rPr>
        <w:t>、</w:t>
      </w:r>
      <w:r>
        <w:t>scrollHeight:</w:t>
      </w:r>
      <w:r>
        <w:rPr>
          <w:rFonts w:hint="eastAsia"/>
        </w:rPr>
        <w:t>当前元素的滚动宽高</w:t>
      </w:r>
    </w:p>
    <w:p w:rsidR="009C0BAA" w:rsidRDefault="009C0BAA">
      <w:r>
        <w:tab/>
      </w:r>
      <w:r>
        <w:tab/>
        <w:t>scrollLeft</w:t>
      </w:r>
      <w:r>
        <w:rPr>
          <w:rFonts w:hint="eastAsia"/>
        </w:rPr>
        <w:t>、</w:t>
      </w:r>
      <w:r>
        <w:t>scrollTop:</w:t>
      </w:r>
      <w:r>
        <w:rPr>
          <w:rFonts w:hint="eastAsia"/>
        </w:rPr>
        <w:t>当前元素的滚动左边距和滚动上边距</w:t>
      </w:r>
    </w:p>
    <w:p w:rsidR="009C0BAA" w:rsidRDefault="009C0BAA">
      <w:r>
        <w:tab/>
      </w:r>
      <w:r>
        <w:tab/>
        <w:t>style:</w:t>
      </w:r>
      <w:r>
        <w:rPr>
          <w:rFonts w:hint="eastAsia"/>
        </w:rPr>
        <w:t>当前元素的行内样式对象</w:t>
      </w:r>
    </w:p>
    <w:p w:rsidR="009C0BAA" w:rsidRDefault="009C0BAA">
      <w:r>
        <w:tab/>
      </w:r>
      <w:r>
        <w:tab/>
        <w:t xml:space="preserve">tagName : </w:t>
      </w:r>
      <w:r>
        <w:rPr>
          <w:rFonts w:hint="eastAsia"/>
        </w:rPr>
        <w:t>当前元素的标签名称（大写）</w:t>
      </w:r>
    </w:p>
    <w:p w:rsidR="009C0BAA" w:rsidRDefault="009C0BAA"/>
    <w:p w:rsidR="009C0BAA" w:rsidRDefault="009C0BAA">
      <w:r>
        <w:rPr>
          <w:rFonts w:hint="eastAsia"/>
        </w:rPr>
        <w:t>表格</w:t>
      </w:r>
      <w:r>
        <w:t xml:space="preserve"> </w:t>
      </w:r>
      <w:r>
        <w:rPr>
          <w:rFonts w:hint="eastAsia"/>
        </w:rPr>
        <w:t>属性或方法</w:t>
      </w:r>
      <w:r>
        <w:t xml:space="preserve">                       </w:t>
      </w:r>
      <w:r>
        <w:rPr>
          <w:rFonts w:hint="eastAsia"/>
        </w:rPr>
        <w:t>说明</w:t>
      </w:r>
    </w:p>
    <w:p w:rsidR="009C0BAA" w:rsidRDefault="009C0BAA">
      <w:r>
        <w:t xml:space="preserve"> </w:t>
      </w:r>
    </w:p>
    <w:p w:rsidR="009C0BAA" w:rsidRDefault="009C0BAA"/>
    <w:p w:rsidR="009C0BAA" w:rsidRDefault="009C0BAA">
      <w:r>
        <w:t xml:space="preserve"> caption              </w:t>
      </w:r>
      <w:r>
        <w:rPr>
          <w:rFonts w:hint="eastAsia"/>
        </w:rPr>
        <w:t>保存着</w:t>
      </w:r>
      <w:r>
        <w:t>&lt;caption&gt;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 xml:space="preserve"> tBodies              </w:t>
      </w:r>
      <w:r>
        <w:rPr>
          <w:rFonts w:hint="eastAsia"/>
        </w:rPr>
        <w:t>保存着</w:t>
      </w:r>
      <w:r>
        <w:t>&lt;tbody&gt;</w:t>
      </w:r>
      <w:r>
        <w:rPr>
          <w:rFonts w:hint="eastAsia"/>
        </w:rPr>
        <w:t>元素的</w:t>
      </w:r>
      <w:r>
        <w:t>HTMLCollection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 xml:space="preserve"> tFoot                </w:t>
      </w:r>
      <w:r>
        <w:rPr>
          <w:rFonts w:hint="eastAsia"/>
        </w:rPr>
        <w:t>保存着对</w:t>
      </w:r>
      <w:r>
        <w:t>&lt;tfoot&gt;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 xml:space="preserve"> tHead                </w:t>
      </w:r>
      <w:r>
        <w:rPr>
          <w:rFonts w:hint="eastAsia"/>
        </w:rPr>
        <w:t>保存着对</w:t>
      </w:r>
      <w:r>
        <w:t>&lt;thead&gt;</w:t>
      </w:r>
      <w:r>
        <w:rPr>
          <w:rFonts w:hint="eastAsia"/>
        </w:rPr>
        <w:t>元素的引用</w:t>
      </w:r>
      <w:r>
        <w:t>;</w:t>
      </w:r>
    </w:p>
    <w:p w:rsidR="009C0BAA" w:rsidRDefault="009C0BAA">
      <w:r>
        <w:t xml:space="preserve"> rows                 </w:t>
      </w:r>
      <w:r>
        <w:rPr>
          <w:rFonts w:hint="eastAsia"/>
        </w:rPr>
        <w:t>保存着对</w:t>
      </w:r>
      <w:r>
        <w:t>&lt;tr&gt;</w:t>
      </w:r>
      <w:r>
        <w:rPr>
          <w:rFonts w:hint="eastAsia"/>
        </w:rPr>
        <w:t>元素的</w:t>
      </w:r>
      <w:r>
        <w:t>HTMLCollection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 xml:space="preserve"> createTHead()        </w:t>
      </w:r>
      <w:r>
        <w:rPr>
          <w:rFonts w:hint="eastAsia"/>
        </w:rPr>
        <w:t>创建</w:t>
      </w:r>
      <w:r>
        <w:t>&lt;thead&gt;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 xml:space="preserve"> createTBody()        </w:t>
      </w:r>
      <w:r>
        <w:rPr>
          <w:rFonts w:hint="eastAsia"/>
        </w:rPr>
        <w:t>创建</w:t>
      </w:r>
      <w:r>
        <w:t>tbody</w:t>
      </w:r>
    </w:p>
    <w:p w:rsidR="009C0BAA" w:rsidRDefault="009C0BAA">
      <w:r>
        <w:t xml:space="preserve"> createTFoot()        </w:t>
      </w:r>
      <w:r>
        <w:rPr>
          <w:rFonts w:hint="eastAsia"/>
        </w:rPr>
        <w:t>创建</w:t>
      </w:r>
      <w:r>
        <w:t>&lt;tfoot&gt;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 xml:space="preserve"> createCaption()      </w:t>
      </w:r>
      <w:r>
        <w:rPr>
          <w:rFonts w:hint="eastAsia"/>
        </w:rPr>
        <w:t>创建</w:t>
      </w:r>
      <w:r>
        <w:t>&lt;caption&gt;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并返回引用</w:t>
      </w:r>
      <w:r>
        <w:t>;</w:t>
      </w:r>
    </w:p>
    <w:p w:rsidR="009C0BAA" w:rsidRDefault="009C0BAA">
      <w:r>
        <w:t xml:space="preserve"> deleteTHead()        </w:t>
      </w:r>
      <w:r>
        <w:rPr>
          <w:rFonts w:hint="eastAsia"/>
        </w:rPr>
        <w:t>删除</w:t>
      </w:r>
      <w:r>
        <w:t>&lt;thead&gt;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 xml:space="preserve"> deleteTFoot()        </w:t>
      </w:r>
      <w:r>
        <w:rPr>
          <w:rFonts w:hint="eastAsia"/>
        </w:rPr>
        <w:t>删除</w:t>
      </w:r>
      <w:r>
        <w:t>&lt;tfoot&gt;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 xml:space="preserve"> deleteCaption()      </w:t>
      </w:r>
      <w:r>
        <w:rPr>
          <w:rFonts w:hint="eastAsia"/>
        </w:rPr>
        <w:t>删除</w:t>
      </w:r>
      <w:r>
        <w:t>&lt;caption&gt;</w:t>
      </w:r>
      <w:r>
        <w:rPr>
          <w:rFonts w:hint="eastAsia"/>
        </w:rPr>
        <w:t>元素</w:t>
      </w:r>
      <w:r>
        <w:t>;</w:t>
      </w:r>
    </w:p>
    <w:p w:rsidR="009C0BAA" w:rsidRDefault="009C0BAA">
      <w:r>
        <w:t xml:space="preserve"> deleteRow(pos)       </w:t>
      </w:r>
      <w:r>
        <w:rPr>
          <w:rFonts w:hint="eastAsia"/>
        </w:rPr>
        <w:t>删除指定的行</w:t>
      </w:r>
      <w:r>
        <w:t>;</w:t>
      </w:r>
    </w:p>
    <w:p w:rsidR="009C0BAA" w:rsidRDefault="009C0BAA">
      <w:r>
        <w:t xml:space="preserve"> insertRow(pos)       </w:t>
      </w:r>
      <w:r>
        <w:rPr>
          <w:rFonts w:hint="eastAsia"/>
        </w:rPr>
        <w:t>向</w:t>
      </w:r>
      <w:r>
        <w:t>rows</w:t>
      </w:r>
      <w:r>
        <w:rPr>
          <w:rFonts w:hint="eastAsia"/>
        </w:rPr>
        <w:t>集合中的指定位置插入一行</w:t>
      </w:r>
      <w:r>
        <w:t xml:space="preserve">; </w:t>
      </w:r>
    </w:p>
    <w:p w:rsidR="009C0BAA" w:rsidRDefault="009C0BAA">
      <w:r>
        <w:t xml:space="preserve"> &lt;tbody&gt;</w:t>
      </w:r>
      <w:r>
        <w:rPr>
          <w:rFonts w:hint="eastAsia"/>
        </w:rPr>
        <w:t>元素添加的属性和方法</w:t>
      </w:r>
    </w:p>
    <w:p w:rsidR="009C0BAA" w:rsidRDefault="009C0BAA">
      <w:r>
        <w:t xml:space="preserve"> deleteRow(pos)       </w:t>
      </w:r>
      <w:r>
        <w:rPr>
          <w:rFonts w:hint="eastAsia"/>
        </w:rPr>
        <w:t>删除指定位置的行</w:t>
      </w:r>
      <w:r>
        <w:t>;</w:t>
      </w:r>
    </w:p>
    <w:p w:rsidR="009C0BAA" w:rsidRDefault="009C0BAA">
      <w:r>
        <w:t xml:space="preserve"> insertRow(pos)       </w:t>
      </w:r>
      <w:r>
        <w:rPr>
          <w:rFonts w:hint="eastAsia"/>
        </w:rPr>
        <w:t>向</w:t>
      </w:r>
      <w:r>
        <w:t>rows</w:t>
      </w:r>
      <w:r>
        <w:rPr>
          <w:rFonts w:hint="eastAsia"/>
        </w:rPr>
        <w:t>集合中的指定位置插入一行</w:t>
      </w:r>
      <w:r>
        <w:t xml:space="preserve">; </w:t>
      </w:r>
    </w:p>
    <w:p w:rsidR="009C0BAA" w:rsidRDefault="009C0BAA">
      <w:r>
        <w:t xml:space="preserve">     &lt;tr&gt;</w:t>
      </w:r>
      <w:r>
        <w:rPr>
          <w:rFonts w:hint="eastAsia"/>
        </w:rPr>
        <w:t>元素添加的属性和方法</w:t>
      </w:r>
    </w:p>
    <w:p w:rsidR="009C0BAA" w:rsidRDefault="009C0BAA">
      <w:r>
        <w:t xml:space="preserve"> cells                </w:t>
      </w:r>
      <w:r>
        <w:rPr>
          <w:rFonts w:hint="eastAsia"/>
        </w:rPr>
        <w:t>保存着</w:t>
      </w:r>
      <w:r>
        <w:t>&lt;tr&gt;</w:t>
      </w:r>
      <w:r>
        <w:rPr>
          <w:rFonts w:hint="eastAsia"/>
        </w:rPr>
        <w:t>元素中单元格的</w:t>
      </w:r>
      <w:r>
        <w:t>HTMLCollectioin</w:t>
      </w:r>
      <w:r>
        <w:rPr>
          <w:rFonts w:hint="eastAsia"/>
        </w:rPr>
        <w:t>集合</w:t>
      </w:r>
      <w:r>
        <w:t>;</w:t>
      </w:r>
    </w:p>
    <w:p w:rsidR="009C0BAA" w:rsidRDefault="009C0BAA">
      <w:r>
        <w:t xml:space="preserve"> deleteCell(pos)      </w:t>
      </w:r>
      <w:r>
        <w:rPr>
          <w:rFonts w:hint="eastAsia"/>
        </w:rPr>
        <w:t>删除指定位置的单元格</w:t>
      </w:r>
      <w:r>
        <w:t>;</w:t>
      </w:r>
    </w:p>
    <w:p w:rsidR="009C0BAA" w:rsidRDefault="009C0BAA">
      <w:r>
        <w:t xml:space="preserve"> insertCell(pos)      </w:t>
      </w:r>
      <w:r>
        <w:rPr>
          <w:rFonts w:hint="eastAsia"/>
        </w:rPr>
        <w:t>向</w:t>
      </w:r>
      <w:r>
        <w:t>cells</w:t>
      </w:r>
      <w:r>
        <w:rPr>
          <w:rFonts w:hint="eastAsia"/>
        </w:rPr>
        <w:t>集合的指定位置插入一个单元格</w:t>
      </w:r>
      <w:r>
        <w:t>,</w:t>
      </w:r>
      <w:r>
        <w:rPr>
          <w:rFonts w:hint="eastAsia"/>
        </w:rPr>
        <w:t>并返回引用</w:t>
      </w:r>
    </w:p>
    <w:p w:rsidR="009C0BAA" w:rsidRDefault="009C0BAA">
      <w:r>
        <w:t xml:space="preserve"> </w:t>
      </w:r>
    </w:p>
    <w:p w:rsidR="009C0BAA" w:rsidRDefault="009C0BAA">
      <w:r>
        <w:t xml:space="preserve"> HTMLDOM</w:t>
      </w:r>
      <w:r>
        <w:rPr>
          <w:rFonts w:hint="eastAsia"/>
        </w:rPr>
        <w:t>获取表格的</w:t>
      </w:r>
      <w:r>
        <w:t>&lt;caption&gt;</w:t>
      </w:r>
    </w:p>
    <w:p w:rsidR="009C0BAA" w:rsidRDefault="009C0BAA">
      <w:r>
        <w:t xml:space="preserve">     alert(table.caption.innerHTML);             </w:t>
      </w:r>
    </w:p>
    <w:p w:rsidR="009C0BAA" w:rsidRDefault="009C0BAA">
      <w:r>
        <w:t xml:space="preserve">   </w:t>
      </w:r>
      <w:r>
        <w:rPr>
          <w:rFonts w:hint="eastAsia"/>
        </w:rPr>
        <w:t>获取</w:t>
      </w:r>
      <w:r>
        <w:t>caption</w:t>
      </w:r>
      <w:r>
        <w:rPr>
          <w:rFonts w:hint="eastAsia"/>
        </w:rPr>
        <w:t>的内容</w:t>
      </w:r>
      <w:r>
        <w:t>;</w:t>
      </w:r>
    </w:p>
    <w:p w:rsidR="009C0BAA" w:rsidRDefault="009C0BAA">
      <w:r>
        <w:t>PS:</w:t>
      </w:r>
      <w:r>
        <w:rPr>
          <w:rFonts w:hint="eastAsia"/>
        </w:rPr>
        <w:t>在一个表格中</w:t>
      </w:r>
      <w:r>
        <w:t>&lt;thead&gt;</w:t>
      </w:r>
      <w:r>
        <w:rPr>
          <w:rFonts w:hint="eastAsia"/>
        </w:rPr>
        <w:t>和</w:t>
      </w:r>
      <w:r>
        <w:t>&lt;tfoot&gt;</w:t>
      </w:r>
      <w:r>
        <w:rPr>
          <w:rFonts w:hint="eastAsia"/>
        </w:rPr>
        <w:t>是唯一的</w:t>
      </w:r>
      <w:r>
        <w:t>,</w:t>
      </w:r>
      <w:r>
        <w:rPr>
          <w:rFonts w:hint="eastAsia"/>
        </w:rPr>
        <w:t>只能有一个</w:t>
      </w:r>
      <w:r>
        <w:t>;</w:t>
      </w:r>
    </w:p>
    <w:p w:rsidR="009C0BAA" w:rsidRDefault="009C0BAA">
      <w:r>
        <w:t xml:space="preserve">  </w:t>
      </w:r>
      <w:r>
        <w:rPr>
          <w:rFonts w:hint="eastAsia"/>
        </w:rPr>
        <w:t>而</w:t>
      </w:r>
      <w:r>
        <w:t>&lt;tbody&gt;</w:t>
      </w:r>
      <w:r>
        <w:rPr>
          <w:rFonts w:hint="eastAsia"/>
        </w:rPr>
        <w:t>不是唯一的</w:t>
      </w:r>
      <w:r>
        <w:t>,</w:t>
      </w:r>
      <w:r>
        <w:rPr>
          <w:rFonts w:hint="eastAsia"/>
        </w:rPr>
        <w:t>可以是多个</w:t>
      </w:r>
      <w:r>
        <w:t>,</w:t>
      </w:r>
      <w:r>
        <w:rPr>
          <w:rFonts w:hint="eastAsia"/>
        </w:rPr>
        <w:t>这样导致最后返回的</w:t>
      </w:r>
      <w:r>
        <w:t>&lt;thead&gt;</w:t>
      </w:r>
      <w:r>
        <w:rPr>
          <w:rFonts w:hint="eastAsia"/>
        </w:rPr>
        <w:t>和</w:t>
      </w:r>
      <w:r>
        <w:t>&lt;tfoot&gt;</w:t>
      </w:r>
      <w:r>
        <w:rPr>
          <w:rFonts w:hint="eastAsia"/>
        </w:rPr>
        <w:t>是元素引用</w:t>
      </w:r>
      <w:r>
        <w:t>;</w:t>
      </w:r>
      <w:r>
        <w:rPr>
          <w:rFonts w:hint="eastAsia"/>
        </w:rPr>
        <w:t>而</w:t>
      </w:r>
      <w:r>
        <w:t>&lt;tbody&gt;</w:t>
      </w:r>
      <w:r>
        <w:rPr>
          <w:rFonts w:hint="eastAsia"/>
        </w:rPr>
        <w:t>是元素集合</w:t>
      </w:r>
      <w:r>
        <w:t>;</w:t>
      </w:r>
    </w:p>
    <w:p w:rsidR="009C0BAA" w:rsidRDefault="009C0BAA"/>
    <w:p w:rsidR="009C0BAA" w:rsidRDefault="009C0BAA"/>
    <w:p w:rsidR="009C0BAA" w:rsidRDefault="009C0BAA">
      <w:r>
        <w:rPr>
          <w:rFonts w:hint="eastAsia"/>
        </w:rPr>
        <w:t>获取元素样式使用最终的方式：（兼容）</w:t>
      </w:r>
    </w:p>
    <w:p w:rsidR="009C0BAA" w:rsidRDefault="009C0BAA">
      <w:pPr>
        <w:ind w:firstLineChars="100" w:firstLine="210"/>
      </w:pPr>
      <w:r>
        <w:t>IE:</w:t>
      </w:r>
      <w:r>
        <w:rPr>
          <w:rFonts w:hint="eastAsia"/>
        </w:rPr>
        <w:t>元素</w:t>
      </w:r>
      <w:r>
        <w:t xml:space="preserve">.currentStyle </w:t>
      </w:r>
      <w:r>
        <w:rPr>
          <w:rFonts w:hint="eastAsia"/>
        </w:rPr>
        <w:t>（</w:t>
      </w:r>
      <w:r>
        <w:t>IE</w:t>
      </w:r>
      <w:r>
        <w:rPr>
          <w:rFonts w:hint="eastAsia"/>
        </w:rPr>
        <w:t>当前使用的样式对象）</w:t>
      </w:r>
    </w:p>
    <w:p w:rsidR="009C0BAA" w:rsidRDefault="009C0BAA">
      <w:r>
        <w:rPr>
          <w:rFonts w:hint="eastAsia"/>
        </w:rPr>
        <w:t>非</w:t>
      </w:r>
      <w:r>
        <w:t>IE:window.getComputedStyle(</w:t>
      </w:r>
      <w:r>
        <w:rPr>
          <w:rFonts w:hint="eastAsia"/>
        </w:rPr>
        <w:t>元素</w:t>
      </w:r>
      <w:r>
        <w:t>,</w:t>
      </w:r>
      <w:r>
        <w:rPr>
          <w:rFonts w:hint="eastAsia"/>
        </w:rPr>
        <w:t>伪类选择器</w:t>
      </w:r>
      <w:r>
        <w:t xml:space="preserve">null) </w:t>
      </w:r>
      <w:r>
        <w:rPr>
          <w:rFonts w:hint="eastAsia"/>
        </w:rPr>
        <w:t>（非</w:t>
      </w:r>
      <w:r>
        <w:t>IE</w:t>
      </w:r>
      <w:r>
        <w:rPr>
          <w:rFonts w:hint="eastAsia"/>
        </w:rPr>
        <w:t>电脑使用样式对象）</w:t>
      </w:r>
    </w:p>
    <w:p w:rsidR="009C0BAA" w:rsidRDefault="009C0BAA">
      <w:r>
        <w:rPr>
          <w:rFonts w:hint="eastAsia"/>
        </w:rPr>
        <w:t>封装</w:t>
      </w:r>
    </w:p>
    <w:p w:rsidR="009C0BAA" w:rsidRDefault="009C0BAA">
      <w:r>
        <w:t>function getStyle(ele,attr){</w:t>
      </w:r>
    </w:p>
    <w:p w:rsidR="009C0BAA" w:rsidRDefault="009C0BAA">
      <w:r>
        <w:tab/>
      </w:r>
      <w:r>
        <w:tab/>
      </w:r>
      <w:r>
        <w:tab/>
        <w:t>var res = null;</w:t>
      </w:r>
    </w:p>
    <w:p w:rsidR="009C0BAA" w:rsidRDefault="009C0BAA">
      <w:r>
        <w:tab/>
      </w:r>
      <w:r>
        <w:tab/>
      </w:r>
      <w:r>
        <w:tab/>
        <w:t xml:space="preserve">if(window.getComputedStyle){ // </w:t>
      </w:r>
      <w:r>
        <w:rPr>
          <w:rFonts w:hint="eastAsia"/>
        </w:rPr>
        <w:t>非</w:t>
      </w:r>
      <w:r>
        <w:t>IE</w:t>
      </w:r>
    </w:p>
    <w:p w:rsidR="009C0BAA" w:rsidRDefault="009C0BAA">
      <w:r>
        <w:tab/>
      </w:r>
      <w:r>
        <w:tab/>
      </w:r>
      <w:r>
        <w:tab/>
      </w:r>
      <w:r>
        <w:tab/>
        <w:t>res = window.getComputedStyle(ele,null)[attr];</w:t>
      </w:r>
    </w:p>
    <w:p w:rsidR="009C0BAA" w:rsidRDefault="009C0BAA">
      <w:r>
        <w:tab/>
      </w:r>
      <w:r>
        <w:tab/>
      </w:r>
      <w:r>
        <w:tab/>
        <w:t>}else{ // IE</w:t>
      </w:r>
    </w:p>
    <w:p w:rsidR="009C0BAA" w:rsidRDefault="009C0BAA">
      <w:r>
        <w:tab/>
      </w:r>
      <w:r>
        <w:tab/>
      </w:r>
      <w:r>
        <w:tab/>
      </w:r>
      <w:r>
        <w:tab/>
        <w:t>res = ele.currentStyle[attr];</w:t>
      </w:r>
    </w:p>
    <w:p w:rsidR="009C0BAA" w:rsidRDefault="009C0BAA">
      <w:r>
        <w:tab/>
      </w:r>
      <w:r>
        <w:tab/>
      </w:r>
      <w:r>
        <w:tab/>
        <w:t>}</w:t>
      </w:r>
    </w:p>
    <w:p w:rsidR="009C0BAA" w:rsidRDefault="009C0BAA">
      <w:r>
        <w:tab/>
      </w:r>
      <w:r>
        <w:tab/>
      </w:r>
      <w:r>
        <w:tab/>
        <w:t>return res;</w:t>
      </w:r>
    </w:p>
    <w:p w:rsidR="009C0BAA" w:rsidRDefault="009C0BAA">
      <w:r>
        <w:tab/>
      </w:r>
      <w:r>
        <w:tab/>
        <w:t>}</w:t>
      </w:r>
    </w:p>
    <w:p w:rsidR="009C0BAA" w:rsidRDefault="009C0BAA"/>
    <w:p w:rsidR="009C0BAA" w:rsidRDefault="009C0BAA"/>
    <w:p w:rsidR="009C0BAA" w:rsidRDefault="009C0BAA">
      <w:r>
        <w:tab/>
        <w:t>DOM</w:t>
      </w:r>
      <w:r>
        <w:rPr>
          <w:rFonts w:hint="eastAsia"/>
        </w:rPr>
        <w:t>元素节点的操作方法</w:t>
      </w:r>
      <w:r>
        <w:t>:</w:t>
      </w:r>
    </w:p>
    <w:p w:rsidR="009C0BAA" w:rsidRDefault="009C0BAA">
      <w:pPr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rFonts w:hint="eastAsia"/>
          <w:color w:val="FF0000"/>
        </w:rPr>
        <w:t>一、创建元素节点对象的方法：</w:t>
      </w:r>
      <w:r>
        <w:rPr>
          <w:color w:val="FF0000"/>
        </w:rPr>
        <w:t>document.createElement(</w:t>
      </w:r>
      <w:r>
        <w:rPr>
          <w:rFonts w:hint="eastAsia"/>
          <w:color w:val="FF0000"/>
        </w:rPr>
        <w:t>标签名称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var p = document.createElement("p");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p.innerHTML = "</w:t>
      </w:r>
      <w:r>
        <w:rPr>
          <w:rFonts w:hint="eastAsia"/>
          <w:color w:val="FF0000"/>
        </w:rPr>
        <w:t>这是一个段落！</w:t>
      </w:r>
      <w:r>
        <w:rPr>
          <w:color w:val="FF0000"/>
        </w:rPr>
        <w:t>";</w:t>
      </w:r>
    </w:p>
    <w:p w:rsidR="009C0BAA" w:rsidRDefault="009C0BAA">
      <w:r>
        <w:tab/>
      </w:r>
      <w:r>
        <w:tab/>
        <w:t>var comment = document.createComment("</w:t>
      </w:r>
      <w:r>
        <w:rPr>
          <w:rFonts w:hint="eastAsia"/>
        </w:rPr>
        <w:t>这是注释节点！</w:t>
      </w:r>
      <w:r>
        <w:t>");</w:t>
      </w:r>
    </w:p>
    <w:p w:rsidR="009C0BAA" w:rsidRDefault="009C0BAA">
      <w:r>
        <w:tab/>
      </w:r>
      <w:r>
        <w:tab/>
        <w:t>var text = document.createTextNode("</w:t>
      </w:r>
      <w:r>
        <w:rPr>
          <w:rFonts w:hint="eastAsia"/>
        </w:rPr>
        <w:t>这是一个文本节点！</w:t>
      </w:r>
      <w:r>
        <w:t>");</w:t>
      </w:r>
    </w:p>
    <w:p w:rsidR="009C0BAA" w:rsidRDefault="009C0BAA">
      <w:r>
        <w:tab/>
      </w:r>
      <w:r>
        <w:tab/>
        <w:t>var text1 = document.createTextNode("</w:t>
      </w:r>
      <w:r>
        <w:rPr>
          <w:rFonts w:hint="eastAsia"/>
        </w:rPr>
        <w:t>这是一个文本节点！</w:t>
      </w:r>
      <w:r>
        <w:t>");</w:t>
      </w:r>
    </w:p>
    <w:p w:rsidR="009C0BAA" w:rsidRDefault="009C0BAA">
      <w:r>
        <w:tab/>
      </w:r>
      <w:r>
        <w:tab/>
      </w:r>
      <w:r>
        <w:rPr>
          <w:rFonts w:hint="eastAsia"/>
          <w:color w:val="FF0000"/>
        </w:rPr>
        <w:t>二、追加元素节点对象的方法：</w:t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父元素</w:t>
      </w:r>
      <w:r>
        <w:rPr>
          <w:color w:val="FF0000"/>
        </w:rPr>
        <w:t>.appendChild(</w:t>
      </w:r>
      <w:r>
        <w:rPr>
          <w:rFonts w:hint="eastAsia"/>
          <w:color w:val="FF0000"/>
        </w:rPr>
        <w:t>子节点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添加到当前父元素的尾部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box.appendChild(comment);</w:t>
      </w:r>
    </w:p>
    <w:p w:rsidR="009C0BAA" w:rsidRDefault="009C0BAA">
      <w:r>
        <w:tab/>
      </w:r>
      <w:r>
        <w:tab/>
        <w:t>box.append(comment);</w:t>
      </w:r>
    </w:p>
    <w:p w:rsidR="009C0BAA" w:rsidRDefault="009C0BAA">
      <w:r>
        <w:tab/>
      </w:r>
      <w:r>
        <w:tab/>
      </w:r>
      <w:r>
        <w:rPr>
          <w:color w:val="FF0000"/>
        </w:rPr>
        <w:t>box.firstElementChild.appendChild(text);</w:t>
      </w:r>
    </w:p>
    <w:p w:rsidR="009C0BAA" w:rsidRDefault="009C0BAA">
      <w:r>
        <w:tab/>
      </w:r>
      <w:r>
        <w:tab/>
        <w:t>box.appendChild(text);</w:t>
      </w:r>
    </w:p>
    <w:p w:rsidR="009C0BAA" w:rsidRDefault="009C0BAA">
      <w:r>
        <w:tab/>
      </w:r>
      <w:r>
        <w:tab/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三、追加到父元素的最前面的方法：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父元素</w:t>
      </w:r>
      <w:r>
        <w:rPr>
          <w:color w:val="FF0000"/>
        </w:rPr>
        <w:t>.prepend(</w:t>
      </w:r>
      <w:r>
        <w:rPr>
          <w:rFonts w:hint="eastAsia"/>
          <w:color w:val="FF0000"/>
        </w:rPr>
        <w:t>子元素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box.prepend(p);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</w:p>
    <w:p w:rsidR="009C0BAA" w:rsidRDefault="009C0BAA">
      <w:pPr>
        <w:rPr>
          <w:color w:val="FF0000"/>
        </w:rPr>
      </w:pPr>
      <w:r>
        <w:tab/>
      </w:r>
      <w:r>
        <w:rPr>
          <w:color w:val="FF0000"/>
        </w:rPr>
        <w:tab/>
      </w:r>
      <w:r>
        <w:rPr>
          <w:rFonts w:hint="eastAsia"/>
          <w:color w:val="FF0000"/>
        </w:rPr>
        <w:t>四、删除元素节点对象的方法：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父元素</w:t>
      </w:r>
      <w:r>
        <w:rPr>
          <w:color w:val="FF0000"/>
        </w:rPr>
        <w:t>.removeChild(</w:t>
      </w:r>
      <w:r>
        <w:rPr>
          <w:rFonts w:hint="eastAsia"/>
          <w:color w:val="FF0000"/>
        </w:rPr>
        <w:t>子节点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box.removeChild(comment);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五、删除当前元素节点对象的方法：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元素</w:t>
      </w:r>
      <w:r>
        <w:rPr>
          <w:color w:val="FF0000"/>
        </w:rPr>
        <w:t>.remove()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box.remove();</w:t>
      </w:r>
    </w:p>
    <w:p w:rsidR="009C0BAA" w:rsidRDefault="009C0BAA"/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六、插入元素节点对象的方法：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父元素</w:t>
      </w:r>
      <w:r>
        <w:rPr>
          <w:color w:val="FF0000"/>
        </w:rPr>
        <w:t>.insertBefore(</w:t>
      </w:r>
      <w:r>
        <w:rPr>
          <w:rFonts w:hint="eastAsia"/>
          <w:color w:val="FF0000"/>
        </w:rPr>
        <w:t>新节点</w:t>
      </w:r>
      <w:r>
        <w:rPr>
          <w:color w:val="FF0000"/>
        </w:rPr>
        <w:t>,</w:t>
      </w:r>
      <w:r>
        <w:rPr>
          <w:rFonts w:hint="eastAsia"/>
          <w:color w:val="FF0000"/>
        </w:rPr>
        <w:t>旧节点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box.insertBefore(p,comment);</w:t>
      </w:r>
    </w:p>
    <w:p w:rsidR="009C0BAA" w:rsidRDefault="009C0BAA">
      <w:r>
        <w:tab/>
      </w:r>
      <w:r>
        <w:tab/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七、在某个元素节点对象后插入一个元素节点对象：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兄弟元素</w:t>
      </w:r>
      <w:r>
        <w:rPr>
          <w:color w:val="FF0000"/>
        </w:rPr>
        <w:t>.after(</w:t>
      </w:r>
      <w:r>
        <w:rPr>
          <w:rFonts w:hint="eastAsia"/>
          <w:color w:val="FF0000"/>
        </w:rPr>
        <w:t>插入的元素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bookmarkStart w:id="0" w:name="OLE_LINK1"/>
      <w:r>
        <w:rPr>
          <w:color w:val="FF0000"/>
        </w:rPr>
        <w:t>comment.after(p,document.createElement("a"));</w:t>
      </w:r>
      <w:bookmarkEnd w:id="0"/>
    </w:p>
    <w:p w:rsidR="009C0BAA" w:rsidRDefault="009C0BAA"/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八、替换元素节点对象的方法：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父元素</w:t>
      </w:r>
      <w:r>
        <w:rPr>
          <w:color w:val="FF0000"/>
        </w:rPr>
        <w:t>.replaceChild(</w:t>
      </w:r>
      <w:r>
        <w:rPr>
          <w:rFonts w:hint="eastAsia"/>
          <w:color w:val="FF0000"/>
        </w:rPr>
        <w:t>新节点</w:t>
      </w:r>
      <w:r>
        <w:rPr>
          <w:color w:val="FF0000"/>
        </w:rPr>
        <w:t>,</w:t>
      </w:r>
      <w:r>
        <w:rPr>
          <w:rFonts w:hint="eastAsia"/>
          <w:color w:val="FF0000"/>
        </w:rPr>
        <w:t>旧节点</w:t>
      </w:r>
      <w:r>
        <w:rPr>
          <w:color w:val="FF0000"/>
        </w:rPr>
        <w:t>)</w:t>
      </w:r>
    </w:p>
    <w:p w:rsidR="009C0BAA" w:rsidRDefault="009C0BAA">
      <w:r>
        <w:tab/>
      </w:r>
      <w:r>
        <w:tab/>
        <w:t>var div = document.createElement("div");</w:t>
      </w:r>
    </w:p>
    <w:p w:rsidR="009C0BAA" w:rsidRDefault="009C0BAA">
      <w:r>
        <w:tab/>
      </w:r>
      <w:r>
        <w:tab/>
        <w:t>div.innerHTML = "</w:t>
      </w:r>
      <w:r>
        <w:rPr>
          <w:rFonts w:hint="eastAsia"/>
        </w:rPr>
        <w:t>赵海龙睡着了！</w:t>
      </w:r>
      <w:r>
        <w:t>";</w:t>
      </w:r>
    </w:p>
    <w:p w:rsidR="009C0BAA" w:rsidRDefault="009C0BAA">
      <w:r>
        <w:tab/>
      </w:r>
      <w:r>
        <w:tab/>
        <w:t>box.replaceChild(div,comment);</w:t>
      </w:r>
    </w:p>
    <w:p w:rsidR="009C0BAA" w:rsidRDefault="009C0BAA"/>
    <w:p w:rsidR="009C0BAA" w:rsidRDefault="009C0BAA"/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九、一个元素节点对象替换另一个元素节点对象：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被替换的元素</w:t>
      </w:r>
      <w:r>
        <w:rPr>
          <w:color w:val="FF0000"/>
        </w:rPr>
        <w:t>.replaceWith(</w:t>
      </w:r>
      <w:r>
        <w:rPr>
          <w:rFonts w:hint="eastAsia"/>
          <w:color w:val="FF0000"/>
        </w:rPr>
        <w:t>替换的元素</w:t>
      </w:r>
      <w:r>
        <w:rPr>
          <w:color w:val="FF0000"/>
        </w:rPr>
        <w:t>)</w:t>
      </w:r>
    </w:p>
    <w:p w:rsidR="009C0BAA" w:rsidRDefault="009C0BAA">
      <w:r>
        <w:tab/>
      </w:r>
      <w:r>
        <w:tab/>
        <w:t>box.replaceWith(div);</w:t>
      </w:r>
    </w:p>
    <w:p w:rsidR="009C0BAA" w:rsidRDefault="009C0BAA"/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十、克隆元素节点对象的方法：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被克隆的节点</w:t>
      </w:r>
      <w:r>
        <w:rPr>
          <w:color w:val="FF0000"/>
        </w:rPr>
        <w:t xml:space="preserve">.cloneNode(true|false) 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如果不写，默认</w:t>
      </w:r>
      <w:r>
        <w:rPr>
          <w:color w:val="FF0000"/>
        </w:rPr>
        <w:t>false</w:t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var c = comment.cloneNode();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var box1 = box.cloneNode(true);</w:t>
      </w:r>
    </w:p>
    <w:p w:rsidR="009C0BAA" w:rsidRDefault="009C0BAA"/>
    <w:p w:rsidR="009C0BAA" w:rsidRDefault="009C0BAA"/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十一、碎片整理：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bookmarkStart w:id="1" w:name="OLE_LINK2"/>
      <w:r>
        <w:rPr>
          <w:color w:val="FF0000"/>
        </w:rPr>
        <w:t>document.createDocumentFragment()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var fragment = document.createDocumentFragment();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for(var i=0;i&lt;5;i++){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 div = document.createElement("div");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div.innerHTML = 5 - i;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fragment.prepend(div);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document.body.prepend(fragment);</w:t>
      </w:r>
    </w:p>
    <w:bookmarkEnd w:id="1"/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document.body.innerHTML = "</w:t>
      </w:r>
      <w:r>
        <w:rPr>
          <w:rFonts w:hint="eastAsia"/>
          <w:color w:val="FF0000"/>
        </w:rPr>
        <w:t>这是一个</w:t>
      </w:r>
      <w:r>
        <w:rPr>
          <w:color w:val="FF0000"/>
        </w:rPr>
        <w:t>body</w:t>
      </w:r>
      <w:r>
        <w:rPr>
          <w:rFonts w:hint="eastAsia"/>
          <w:color w:val="FF0000"/>
        </w:rPr>
        <w:t>体！</w:t>
      </w:r>
      <w:r>
        <w:rPr>
          <w:color w:val="FF0000"/>
        </w:rPr>
        <w:t>";</w:t>
      </w:r>
    </w:p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>options:</w:t>
      </w:r>
      <w:r>
        <w:rPr>
          <w:rFonts w:hint="eastAsia"/>
          <w:color w:val="FF0000"/>
        </w:rPr>
        <w:t>当前下拉菜单下的所有的</w:t>
      </w:r>
      <w:r>
        <w:rPr>
          <w:color w:val="FF0000"/>
        </w:rPr>
        <w:t>option</w:t>
      </w:r>
      <w:r>
        <w:rPr>
          <w:rFonts w:hint="eastAsia"/>
          <w:color w:val="FF0000"/>
        </w:rPr>
        <w:t>选项</w:t>
      </w:r>
    </w:p>
    <w:p w:rsidR="009C0BAA" w:rsidRDefault="009C0BAA">
      <w:pPr>
        <w:rPr>
          <w:color w:val="FF0000"/>
        </w:rPr>
      </w:pPr>
      <w:r>
        <w:rPr>
          <w:color w:val="FF0000"/>
        </w:rPr>
        <w:t>selectedIndex:</w:t>
      </w:r>
      <w:r>
        <w:rPr>
          <w:rFonts w:hint="eastAsia"/>
          <w:color w:val="FF0000"/>
        </w:rPr>
        <w:t>当前被选中选项的下标</w:t>
      </w:r>
    </w:p>
    <w:p w:rsidR="009C0BAA" w:rsidRDefault="009C0BAA">
      <w:pPr>
        <w:rPr>
          <w:color w:val="FF0000"/>
        </w:rPr>
      </w:pPr>
      <w:r>
        <w:rPr>
          <w:color w:val="FF0000"/>
        </w:rPr>
        <w:t>selectedOptions:</w:t>
      </w:r>
      <w:r>
        <w:rPr>
          <w:rFonts w:hint="eastAsia"/>
          <w:color w:val="FF0000"/>
        </w:rPr>
        <w:t>当前被选中选项的集合</w:t>
      </w:r>
    </w:p>
    <w:p w:rsidR="009C0BAA" w:rsidRDefault="009C0BAA">
      <w:pPr>
        <w:numPr>
          <w:ilvl w:val="0"/>
          <w:numId w:val="2"/>
        </w:numPr>
      </w:pPr>
      <w:r>
        <w:t xml:space="preserve"> Dom0</w:t>
      </w:r>
      <w:r>
        <w:tab/>
      </w:r>
    </w:p>
    <w:p w:rsidR="009C0BAA" w:rsidRDefault="009C0BAA">
      <w:r>
        <w:t xml:space="preserve">// </w:t>
      </w:r>
      <w:r>
        <w:rPr>
          <w:rFonts w:hint="eastAsia"/>
        </w:rPr>
        <w:t>事件：是</w:t>
      </w:r>
      <w:r>
        <w:t>javascript</w:t>
      </w:r>
      <w:r>
        <w:rPr>
          <w:rFonts w:hint="eastAsia"/>
        </w:rPr>
        <w:t>跳动的心脏，是用户和浏览器之间交互的桥梁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事件流：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顺序：事件捕获</w:t>
      </w:r>
      <w:r>
        <w:t>=</w:t>
      </w:r>
      <w:r>
        <w:rPr>
          <w:rFonts w:hint="eastAsia"/>
        </w:rPr>
        <w:t>》目标元素（触发该事件的元素）</w:t>
      </w:r>
      <w:r>
        <w:t>=</w:t>
      </w:r>
      <w:r>
        <w:rPr>
          <w:rFonts w:hint="eastAsia"/>
        </w:rPr>
        <w:t>》事件冒泡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事件捕获：从最不具体的元素向内捕获</w:t>
      </w:r>
      <w:r>
        <w:t>=</w:t>
      </w:r>
      <w:r>
        <w:rPr>
          <w:rFonts w:hint="eastAsia"/>
        </w:rPr>
        <w:t>》从外向里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事件冒泡：从最具体的元素向外冒泡</w:t>
      </w:r>
      <w:r>
        <w:t>=</w:t>
      </w:r>
      <w:r>
        <w:rPr>
          <w:rFonts w:hint="eastAsia"/>
        </w:rPr>
        <w:t>》从里向外</w:t>
      </w:r>
    </w:p>
    <w:p w:rsidR="009C0BAA" w:rsidRDefault="009C0BAA"/>
    <w:p w:rsidR="009C0BAA" w:rsidRDefault="009C0BAA">
      <w:r>
        <w:tab/>
      </w:r>
      <w:r>
        <w:tab/>
        <w:t>// btn.addEventListener("click",function(){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},true);</w:t>
      </w:r>
    </w:p>
    <w:p w:rsidR="009C0BAA" w:rsidRDefault="009C0BAA">
      <w:r>
        <w:tab/>
      </w:r>
      <w:r>
        <w:tab/>
        <w:t>// document.body.addEventListener("click",function(){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},true);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DOM0</w:t>
      </w:r>
      <w:r>
        <w:rPr>
          <w:rFonts w:hint="eastAsia"/>
        </w:rPr>
        <w:t>级事件：同一元素上，同类型的事件只能执行一个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添加：元素</w:t>
      </w:r>
      <w:r>
        <w:t>.on+</w:t>
      </w:r>
      <w:r>
        <w:rPr>
          <w:rFonts w:hint="eastAsia"/>
        </w:rPr>
        <w:t>事件名称</w:t>
      </w:r>
      <w:r>
        <w:t xml:space="preserve"> = function(){}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删除：元素</w:t>
      </w:r>
      <w:r>
        <w:t>.on+</w:t>
      </w:r>
      <w:r>
        <w:rPr>
          <w:rFonts w:hint="eastAsia"/>
        </w:rPr>
        <w:t>事件名称</w:t>
      </w:r>
      <w:r>
        <w:t xml:space="preserve"> = null;</w:t>
      </w:r>
    </w:p>
    <w:p w:rsidR="009C0BAA" w:rsidRDefault="009C0BAA">
      <w:r>
        <w:tab/>
      </w:r>
      <w:r>
        <w:tab/>
        <w:t>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btn.onclick = 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DOM2</w:t>
      </w:r>
      <w:r>
        <w:rPr>
          <w:rFonts w:hint="eastAsia"/>
        </w:rPr>
        <w:t>事件：稍后讲（你们猜？）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事件位置：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内联事件：事件作为标签的属性而存在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脚本事件：脚本事件</w:t>
      </w:r>
    </w:p>
    <w:p w:rsidR="009C0BAA" w:rsidRDefault="009C0BAA">
      <w:r>
        <w:tab/>
      </w:r>
      <w:r>
        <w:tab/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事件对象</w:t>
      </w:r>
      <w:r>
        <w:rPr>
          <w:color w:val="FF0000"/>
        </w:rPr>
        <w:t>(event)</w:t>
      </w:r>
      <w:r>
        <w:rPr>
          <w:rFonts w:hint="eastAsia"/>
          <w:color w:val="FF0000"/>
        </w:rPr>
        <w:t>：有关当前事件的所有的信息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IE</w:t>
      </w:r>
      <w:r>
        <w:rPr>
          <w:rFonts w:hint="eastAsia"/>
          <w:color w:val="FF0000"/>
        </w:rPr>
        <w:t>：</w:t>
      </w:r>
      <w:r>
        <w:rPr>
          <w:color w:val="FF0000"/>
        </w:rPr>
        <w:t>window.event (IE8</w:t>
      </w:r>
      <w:r>
        <w:rPr>
          <w:rFonts w:hint="eastAsia"/>
          <w:color w:val="FF0000"/>
        </w:rPr>
        <w:t>（包括）以下浏览器不支持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非</w:t>
      </w:r>
      <w:r>
        <w:rPr>
          <w:color w:val="FF0000"/>
        </w:rPr>
        <w:t>IE</w:t>
      </w:r>
      <w:r>
        <w:rPr>
          <w:rFonts w:hint="eastAsia"/>
          <w:color w:val="FF0000"/>
        </w:rPr>
        <w:t>：函数内的参数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元素</w:t>
      </w:r>
      <w:r>
        <w:rPr>
          <w:color w:val="FF0000"/>
        </w:rPr>
        <w:t>.on+</w:t>
      </w:r>
      <w:r>
        <w:rPr>
          <w:rFonts w:hint="eastAsia"/>
          <w:color w:val="FF0000"/>
        </w:rPr>
        <w:t>事件名称</w:t>
      </w:r>
      <w:r>
        <w:rPr>
          <w:color w:val="FF0000"/>
        </w:rPr>
        <w:t xml:space="preserve"> = function(e){}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C0BAA" w:rsidRDefault="009C0BAA">
      <w:r>
        <w:tab/>
      </w:r>
      <w:r>
        <w:tab/>
        <w:t>// btn.onclick = function(e){</w:t>
      </w:r>
    </w:p>
    <w:p w:rsidR="009C0BAA" w:rsidRDefault="009C0BAA">
      <w:r>
        <w:tab/>
      </w:r>
      <w:r>
        <w:tab/>
        <w:t xml:space="preserve">// </w:t>
      </w:r>
      <w:r>
        <w:tab/>
        <w:t xml:space="preserve">// </w:t>
      </w:r>
      <w:r>
        <w:rPr>
          <w:rFonts w:hint="eastAsia"/>
        </w:rPr>
        <w:t>事件对象的兼容</w:t>
      </w:r>
    </w:p>
    <w:p w:rsidR="009C0BAA" w:rsidRDefault="009C0BAA">
      <w:r>
        <w:tab/>
      </w:r>
      <w:r>
        <w:tab/>
        <w:t xml:space="preserve">// </w:t>
      </w:r>
      <w:r>
        <w:tab/>
        <w:t>var evt = window.event || e;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阻止事件冒泡：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.cancelBubble true</w:t>
      </w:r>
      <w:r>
        <w:rPr>
          <w:rFonts w:hint="eastAsia"/>
          <w:color w:val="FF0000"/>
        </w:rPr>
        <w:t>（阻止）</w:t>
      </w:r>
      <w:r>
        <w:rPr>
          <w:color w:val="FF0000"/>
        </w:rPr>
        <w:t xml:space="preserve"> false</w:t>
      </w:r>
      <w:r>
        <w:rPr>
          <w:rFonts w:hint="eastAsia"/>
          <w:color w:val="FF0000"/>
        </w:rPr>
        <w:t>（不阻止）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默认情况</w:t>
      </w:r>
      <w:r>
        <w:rPr>
          <w:color w:val="FF0000"/>
        </w:rPr>
        <w:t xml:space="preserve">false </w:t>
      </w:r>
      <w:r>
        <w:rPr>
          <w:rFonts w:hint="eastAsia"/>
          <w:color w:val="FF0000"/>
        </w:rPr>
        <w:t>不阻止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非</w:t>
      </w:r>
      <w:r>
        <w:rPr>
          <w:color w:val="FF0000"/>
        </w:rPr>
        <w:t>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.stopPropagation()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事件冒泡的兼容：事件对象</w:t>
      </w:r>
      <w:r>
        <w:rPr>
          <w:color w:val="FF0000"/>
        </w:rPr>
        <w:t xml:space="preserve">.stopPropagation ? </w:t>
      </w:r>
      <w:r>
        <w:rPr>
          <w:rFonts w:hint="eastAsia"/>
          <w:color w:val="FF0000"/>
        </w:rPr>
        <w:t>事件对象</w:t>
      </w:r>
      <w:r>
        <w:rPr>
          <w:color w:val="FF0000"/>
        </w:rPr>
        <w:t xml:space="preserve">.stopPropagation() : </w:t>
      </w:r>
      <w:r>
        <w:rPr>
          <w:rFonts w:hint="eastAsia"/>
          <w:color w:val="FF0000"/>
        </w:rPr>
        <w:t>事件对象</w:t>
      </w:r>
      <w:r>
        <w:rPr>
          <w:color w:val="FF0000"/>
        </w:rPr>
        <w:t>.cancelBubble = true;</w:t>
      </w:r>
    </w:p>
    <w:p w:rsidR="009C0BAA" w:rsidRDefault="009C0BAA"/>
    <w:p w:rsidR="009C0BAA" w:rsidRDefault="009C0BAA">
      <w:pPr>
        <w:rPr>
          <w:color w:val="FF0000"/>
        </w:rPr>
      </w:pPr>
      <w:r>
        <w:tab/>
      </w:r>
      <w:r>
        <w:rPr>
          <w:color w:val="FF0000"/>
        </w:rPr>
        <w:tab/>
        <w:t>minBox.onclick = function(evt){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var e = window.event || evt;</w:t>
      </w:r>
    </w:p>
    <w:p w:rsidR="009C0BAA" w:rsidRDefault="009C0BA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事件对象</w:t>
      </w:r>
    </w:p>
    <w:p w:rsidR="009C0BAA" w:rsidRDefault="009C0BA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阻止冒泡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e.stopPropagation ? e.stopPropagation() : e.cancelBubble = true;</w:t>
      </w:r>
    </w:p>
    <w:p w:rsidR="009C0BAA" w:rsidRDefault="009C0BAA">
      <w:r>
        <w:tab/>
      </w:r>
      <w:r>
        <w:tab/>
      </w:r>
      <w:r>
        <w:tab/>
        <w:t>this.style.background = "purple";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midBox.onclick = function(){</w:t>
      </w:r>
    </w:p>
    <w:p w:rsidR="009C0BAA" w:rsidRDefault="009C0BAA">
      <w:r>
        <w:tab/>
      </w:r>
      <w:r>
        <w:tab/>
      </w:r>
      <w:r>
        <w:tab/>
        <w:t>this.style.background = "aqua";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box.onclick = function(){</w:t>
      </w:r>
    </w:p>
    <w:p w:rsidR="009C0BAA" w:rsidRDefault="009C0BAA">
      <w:r>
        <w:tab/>
      </w:r>
      <w:r>
        <w:tab/>
      </w:r>
      <w:r>
        <w:tab/>
        <w:t>this.style.background = "hotpink";</w:t>
      </w:r>
    </w:p>
    <w:p w:rsidR="009C0BAA" w:rsidRDefault="009C0BAA">
      <w:r>
        <w:tab/>
      </w:r>
      <w:r>
        <w:tab/>
        <w:t>}</w:t>
      </w:r>
    </w:p>
    <w:p w:rsidR="009C0BAA" w:rsidRDefault="009C0BAA">
      <w:pPr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// </w:t>
      </w:r>
      <w:r>
        <w:rPr>
          <w:rFonts w:hint="eastAsia"/>
          <w:color w:val="FF0000"/>
        </w:rPr>
        <w:t>事件委托（事件代理）：同类型的事件委托到其父辈元素上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目标元素（触发该事件的元素）：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.srcElement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非</w:t>
      </w:r>
      <w:r>
        <w:rPr>
          <w:color w:val="FF0000"/>
        </w:rPr>
        <w:t>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.target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事件传参：</w:t>
      </w:r>
    </w:p>
    <w:p w:rsidR="009C0BAA" w:rsidRDefault="009C0BAA">
      <w:r>
        <w:tab/>
      </w:r>
      <w:r>
        <w:tab/>
        <w:t>// DOM0</w:t>
      </w:r>
      <w:r>
        <w:rPr>
          <w:rFonts w:hint="eastAsia"/>
        </w:rPr>
        <w:t>级事件的函数是在事件被触发时执行</w:t>
      </w:r>
    </w:p>
    <w:p w:rsidR="009C0BAA" w:rsidRDefault="009C0BAA">
      <w:r>
        <w:tab/>
      </w:r>
      <w:r>
        <w:tab/>
        <w:t>// box.onclick = function(evt){</w:t>
      </w:r>
    </w:p>
    <w:p w:rsidR="009C0BAA" w:rsidRDefault="009C0BAA">
      <w:r>
        <w:tab/>
      </w:r>
      <w:r>
        <w:tab/>
        <w:t xml:space="preserve">// </w:t>
      </w:r>
      <w:r>
        <w:tab/>
        <w:t>var e = window.event || evt;</w:t>
      </w:r>
    </w:p>
    <w:p w:rsidR="009C0BAA" w:rsidRDefault="009C0BAA">
      <w:r>
        <w:tab/>
      </w:r>
      <w:r>
        <w:tab/>
        <w:t xml:space="preserve">// </w:t>
      </w:r>
      <w:r>
        <w:tab/>
        <w:t>var t = e.srcElement || e.target;</w:t>
      </w:r>
    </w:p>
    <w:p w:rsidR="009C0BAA" w:rsidRDefault="009C0BAA">
      <w:r>
        <w:tab/>
      </w:r>
      <w:r>
        <w:tab/>
        <w:t xml:space="preserve">// </w:t>
      </w:r>
      <w:r>
        <w:tab/>
        <w:t>t.style.background = "hotpink";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  <w:t xml:space="preserve">// </w:t>
      </w:r>
      <w:r>
        <w:rPr>
          <w:rFonts w:hint="eastAsia"/>
        </w:rPr>
        <w:t>事件类型：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一、鼠标事件：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onclick</w:t>
      </w:r>
      <w:r>
        <w:rPr>
          <w:rFonts w:hint="eastAsia"/>
          <w:color w:val="FF0000"/>
        </w:rPr>
        <w:t>点击事件、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ondblclick</w:t>
      </w:r>
      <w:r>
        <w:rPr>
          <w:rFonts w:hint="eastAsia"/>
          <w:color w:val="FF0000"/>
        </w:rPr>
        <w:t>鼠标双击、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onnmouseover</w:t>
      </w:r>
      <w:r>
        <w:rPr>
          <w:rFonts w:hint="eastAsia"/>
          <w:color w:val="FF0000"/>
        </w:rPr>
        <w:t>鼠标滑过、支持事件冒泡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onmouseout</w:t>
      </w:r>
      <w:r>
        <w:rPr>
          <w:rFonts w:hint="eastAsia"/>
          <w:color w:val="FF0000"/>
        </w:rPr>
        <w:t>、鼠标滑出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支持事件冒泡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onmouseenter</w:t>
      </w:r>
      <w:r>
        <w:rPr>
          <w:rFonts w:hint="eastAsia"/>
          <w:color w:val="FF0000"/>
        </w:rPr>
        <w:t>、鼠标进入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不支持事件冒泡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onmouseleave</w:t>
      </w:r>
      <w:r>
        <w:rPr>
          <w:rFonts w:hint="eastAsia"/>
          <w:color w:val="FF0000"/>
        </w:rPr>
        <w:t>、鼠标离开事件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不支持事件冒泡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onmousedown</w:t>
      </w:r>
      <w:r>
        <w:rPr>
          <w:rFonts w:hint="eastAsia"/>
          <w:color w:val="FF0000"/>
        </w:rPr>
        <w:t>、鼠标按下事件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onmouseup</w:t>
      </w:r>
      <w:r>
        <w:rPr>
          <w:rFonts w:hint="eastAsia"/>
          <w:color w:val="FF0000"/>
        </w:rPr>
        <w:t>、鼠标谈起事件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onmousemove</w:t>
      </w:r>
      <w:r>
        <w:rPr>
          <w:rFonts w:hint="eastAsia"/>
          <w:color w:val="FF0000"/>
        </w:rPr>
        <w:t>、鼠标指针在元素内部移动时重复触发</w:t>
      </w:r>
      <w:r>
        <w:rPr>
          <w:color w:val="FF0000"/>
        </w:rPr>
        <w:t xml:space="preserve">  ||  </w:t>
      </w:r>
      <w:r>
        <w:rPr>
          <w:rFonts w:hint="eastAsia"/>
          <w:color w:val="FF0000"/>
        </w:rPr>
        <w:t>划过显示坐标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onwheel</w:t>
      </w:r>
      <w:r>
        <w:rPr>
          <w:rFonts w:hint="eastAsia"/>
          <w:color w:val="FF0000"/>
        </w:rPr>
        <w:t>滑轮事件</w:t>
      </w:r>
    </w:p>
    <w:p w:rsidR="009C0BAA" w:rsidRDefault="009C0BAA">
      <w:r>
        <w:tab/>
      </w:r>
      <w:r>
        <w:tab/>
        <w:t>// btn.onclick = function(){}</w:t>
      </w:r>
    </w:p>
    <w:p w:rsidR="009C0BAA" w:rsidRDefault="009C0BAA">
      <w:r>
        <w:tab/>
      </w:r>
      <w:r>
        <w:tab/>
        <w:t>// box.ondblclick = function(){</w:t>
      </w:r>
    </w:p>
    <w:p w:rsidR="009C0BAA" w:rsidRDefault="009C0BAA">
      <w:r>
        <w:tab/>
      </w:r>
      <w:r>
        <w:tab/>
        <w:t xml:space="preserve">// </w:t>
      </w:r>
      <w:r>
        <w:tab/>
        <w:t>this.contentEditable = true;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mouseover</w:t>
      </w:r>
      <w:r>
        <w:rPr>
          <w:rFonts w:hint="eastAsia"/>
        </w:rPr>
        <w:t>和</w:t>
      </w:r>
      <w:r>
        <w:t>mouseout</w:t>
      </w:r>
      <w:r>
        <w:rPr>
          <w:rFonts w:hint="eastAsia"/>
        </w:rPr>
        <w:t>支持事件冒泡</w:t>
      </w:r>
    </w:p>
    <w:p w:rsidR="009C0BAA" w:rsidRDefault="009C0BAA">
      <w:r>
        <w:tab/>
      </w:r>
      <w:r>
        <w:tab/>
        <w:t>// box.onmouseover = function(){</w:t>
      </w:r>
    </w:p>
    <w:p w:rsidR="009C0BAA" w:rsidRDefault="009C0BAA">
      <w:r>
        <w:tab/>
      </w:r>
      <w:r>
        <w:tab/>
        <w:t xml:space="preserve">// </w:t>
      </w:r>
      <w:r>
        <w:tab/>
        <w:t>this.innerHTML = "</w:t>
      </w:r>
      <w:r>
        <w:rPr>
          <w:rFonts w:hint="eastAsia"/>
        </w:rPr>
        <w:t>大板龙是个大睡神！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  <w:t>this.contentEditable = true;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box.onmouseout = function(){</w:t>
      </w:r>
    </w:p>
    <w:p w:rsidR="009C0BAA" w:rsidRDefault="009C0BAA">
      <w:r>
        <w:tab/>
      </w:r>
      <w:r>
        <w:tab/>
        <w:t xml:space="preserve">// </w:t>
      </w:r>
      <w:r>
        <w:tab/>
        <w:t>this.contentEditable = false;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mouseenter</w:t>
      </w:r>
      <w:r>
        <w:rPr>
          <w:rFonts w:hint="eastAsia"/>
        </w:rPr>
        <w:t>和</w:t>
      </w:r>
      <w:r>
        <w:t>mouseleave</w:t>
      </w:r>
      <w:r>
        <w:rPr>
          <w:rFonts w:hint="eastAsia"/>
        </w:rPr>
        <w:t>不支持事件冒泡</w:t>
      </w:r>
    </w:p>
    <w:p w:rsidR="009C0BAA" w:rsidRDefault="009C0BAA">
      <w:r>
        <w:tab/>
      </w:r>
      <w:r>
        <w:tab/>
        <w:t>// box.onmouseenter = function(){</w:t>
      </w:r>
    </w:p>
    <w:p w:rsidR="009C0BAA" w:rsidRDefault="009C0BAA">
      <w:r>
        <w:tab/>
      </w:r>
      <w:r>
        <w:tab/>
        <w:t xml:space="preserve">// </w:t>
      </w:r>
      <w:r>
        <w:tab/>
        <w:t>this.innerHTML = "</w:t>
      </w:r>
      <w:r>
        <w:rPr>
          <w:rFonts w:hint="eastAsia"/>
        </w:rPr>
        <w:t>大板龙是个大睡神！</w:t>
      </w:r>
      <w:r>
        <w:t>";</w:t>
      </w:r>
    </w:p>
    <w:p w:rsidR="009C0BAA" w:rsidRDefault="009C0BAA">
      <w:r>
        <w:tab/>
      </w:r>
      <w:r>
        <w:tab/>
        <w:t xml:space="preserve">// </w:t>
      </w:r>
      <w:r>
        <w:tab/>
        <w:t>this.contentEditable = true;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box.onmouseleave = function(){</w:t>
      </w:r>
    </w:p>
    <w:p w:rsidR="009C0BAA" w:rsidRDefault="009C0BAA">
      <w:r>
        <w:tab/>
      </w:r>
      <w:r>
        <w:tab/>
        <w:t xml:space="preserve">// </w:t>
      </w:r>
      <w:r>
        <w:tab/>
        <w:t>this.innerHTML = "";</w:t>
      </w:r>
    </w:p>
    <w:p w:rsidR="009C0BAA" w:rsidRDefault="009C0BAA">
      <w:r>
        <w:tab/>
      </w:r>
      <w:r>
        <w:tab/>
        <w:t xml:space="preserve">// </w:t>
      </w:r>
      <w:r>
        <w:tab/>
        <w:t>this.contentEditable = false;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box.onmouseleave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鼠标离开了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>// box.onmousedown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鼠标摁下了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box.onmouseup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鼠标弹起了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document.onmousemove = function(evt){</w:t>
      </w:r>
    </w:p>
    <w:p w:rsidR="009C0BAA" w:rsidRDefault="009C0BAA">
      <w:r>
        <w:tab/>
      </w:r>
      <w:r>
        <w:tab/>
        <w:t xml:space="preserve">// </w:t>
      </w:r>
      <w:r>
        <w:tab/>
        <w:t>var e = evt || window.event;</w:t>
      </w:r>
    </w:p>
    <w:p w:rsidR="009C0BAA" w:rsidRDefault="009C0BAA">
      <w:r>
        <w:tab/>
      </w:r>
      <w:r>
        <w:tab/>
        <w:t xml:space="preserve">// </w:t>
      </w:r>
      <w:r>
        <w:tab/>
        <w:t>var pos_x = e.x || e.pageX || e.clientX</w:t>
      </w:r>
    </w:p>
    <w:p w:rsidR="009C0BAA" w:rsidRDefault="009C0BAA">
      <w:r>
        <w:tab/>
      </w:r>
      <w:r>
        <w:tab/>
        <w:t xml:space="preserve">// </w:t>
      </w:r>
      <w:r>
        <w:tab/>
        <w:t>,</w:t>
      </w:r>
      <w:r>
        <w:tab/>
        <w:t>pos_y = e.y || e.pageY || e.clientY;</w:t>
      </w:r>
    </w:p>
    <w:p w:rsidR="009C0BAA" w:rsidRDefault="009C0BAA">
      <w:r>
        <w:tab/>
      </w:r>
      <w:r>
        <w:tab/>
        <w:t xml:space="preserve">// </w:t>
      </w:r>
      <w:r>
        <w:tab/>
        <w:t>x.value = pos_x;</w:t>
      </w:r>
    </w:p>
    <w:p w:rsidR="009C0BAA" w:rsidRDefault="009C0BAA">
      <w:r>
        <w:tab/>
      </w:r>
      <w:r>
        <w:tab/>
        <w:t xml:space="preserve">// </w:t>
      </w:r>
      <w:r>
        <w:tab/>
        <w:t>y.value = pos_y;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>// document.onwheel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事件触发了</w:t>
      </w:r>
      <w:r>
        <w:t>...");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/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二、键盘事件：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onkeydown</w:t>
      </w:r>
      <w:r>
        <w:rPr>
          <w:rFonts w:hint="eastAsia"/>
          <w:color w:val="FF0000"/>
        </w:rPr>
        <w:t>、鼠标按下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onkeyup</w:t>
      </w:r>
      <w:r>
        <w:rPr>
          <w:rFonts w:hint="eastAsia"/>
          <w:color w:val="FF0000"/>
        </w:rPr>
        <w:t>、鼠标谈起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onkeypress</w:t>
      </w:r>
      <w:r>
        <w:rPr>
          <w:rFonts w:hint="eastAsia"/>
          <w:color w:val="FF0000"/>
        </w:rPr>
        <w:t>鼠标按压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C0BAA" w:rsidRDefault="009C0BAA">
      <w:pPr>
        <w:rPr>
          <w:color w:val="FF0000"/>
        </w:rPr>
      </w:pP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三、</w:t>
      </w:r>
      <w:r>
        <w:rPr>
          <w:color w:val="FF0000"/>
        </w:rPr>
        <w:t>html</w:t>
      </w:r>
      <w:r>
        <w:rPr>
          <w:rFonts w:hint="eastAsia"/>
          <w:color w:val="FF0000"/>
        </w:rPr>
        <w:t>事件：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onsubmit</w:t>
      </w:r>
      <w:r>
        <w:rPr>
          <w:rFonts w:hint="eastAsia"/>
          <w:color w:val="FF0000"/>
        </w:rPr>
        <w:t>、表单提交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onreset</w:t>
      </w:r>
      <w:r>
        <w:rPr>
          <w:rFonts w:hint="eastAsia"/>
          <w:color w:val="FF0000"/>
        </w:rPr>
        <w:t>、表单重置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onchange</w:t>
      </w:r>
      <w:r>
        <w:rPr>
          <w:rFonts w:hint="eastAsia"/>
          <w:color w:val="FF0000"/>
        </w:rPr>
        <w:t>、元素改变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onblur</w:t>
      </w:r>
      <w:r>
        <w:rPr>
          <w:rFonts w:hint="eastAsia"/>
          <w:color w:val="FF0000"/>
        </w:rPr>
        <w:t>、元素失去焦点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onfocus</w:t>
      </w:r>
      <w:r>
        <w:rPr>
          <w:rFonts w:hint="eastAsia"/>
          <w:color w:val="FF0000"/>
        </w:rPr>
        <w:t>、元素获取焦点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onscroll</w:t>
      </w:r>
      <w:r>
        <w:rPr>
          <w:rFonts w:hint="eastAsia"/>
          <w:color w:val="FF0000"/>
        </w:rPr>
        <w:t>、滚动条事件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onload</w:t>
      </w:r>
      <w:r>
        <w:rPr>
          <w:rFonts w:hint="eastAsia"/>
          <w:color w:val="FF0000"/>
        </w:rPr>
        <w:t>、预加载事件</w:t>
      </w:r>
    </w:p>
    <w:p w:rsidR="009C0BAA" w:rsidRDefault="009C0BAA">
      <w:pPr>
        <w:rPr>
          <w:color w:val="FF0000"/>
        </w:rPr>
      </w:pPr>
      <w:r>
        <w:rPr>
          <w:color w:val="FF0000"/>
        </w:rPr>
        <w:t>onresize</w:t>
      </w:r>
      <w:r>
        <w:rPr>
          <w:rFonts w:hint="eastAsia"/>
          <w:color w:val="FF0000"/>
        </w:rPr>
        <w:t>页面大小发生改变时发生时间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C0BAA" w:rsidRDefault="009C0BAA"/>
    <w:p w:rsidR="009C0BAA" w:rsidRDefault="009C0BAA">
      <w:r>
        <w:tab/>
        <w:t>// down</w:t>
      </w:r>
      <w:r>
        <w:rPr>
          <w:rFonts w:hint="eastAsia"/>
        </w:rPr>
        <w:t>、</w:t>
      </w:r>
      <w:r>
        <w:t>press</w:t>
      </w:r>
      <w:r>
        <w:rPr>
          <w:rFonts w:hint="eastAsia"/>
        </w:rPr>
        <w:t>是在字符写入之前触发事件</w:t>
      </w:r>
    </w:p>
    <w:p w:rsidR="009C0BAA" w:rsidRDefault="009C0BAA">
      <w:r>
        <w:tab/>
      </w:r>
      <w:r>
        <w:tab/>
        <w:t>// up</w:t>
      </w:r>
      <w:r>
        <w:rPr>
          <w:rFonts w:hint="eastAsia"/>
        </w:rPr>
        <w:t>是在字符写入之后触发事件</w:t>
      </w:r>
    </w:p>
    <w:p w:rsidR="009C0BAA" w:rsidRDefault="009C0BAA"/>
    <w:p w:rsidR="009C0BAA" w:rsidRDefault="009C0BAA">
      <w:r>
        <w:tab/>
      </w:r>
      <w:r>
        <w:tab/>
        <w:t>// down</w:t>
      </w:r>
      <w:r>
        <w:rPr>
          <w:rFonts w:hint="eastAsia"/>
        </w:rPr>
        <w:t>、</w:t>
      </w:r>
      <w:r>
        <w:t>up</w:t>
      </w:r>
      <w:r>
        <w:rPr>
          <w:rFonts w:hint="eastAsia"/>
        </w:rPr>
        <w:t>键值不区分大小写</w:t>
      </w:r>
    </w:p>
    <w:p w:rsidR="009C0BAA" w:rsidRDefault="009C0BAA">
      <w:r>
        <w:tab/>
      </w:r>
      <w:r>
        <w:tab/>
        <w:t>// press</w:t>
      </w:r>
      <w:r>
        <w:rPr>
          <w:rFonts w:hint="eastAsia"/>
        </w:rPr>
        <w:t>键值区分大小写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down</w:t>
      </w:r>
      <w:r>
        <w:rPr>
          <w:rFonts w:hint="eastAsia"/>
        </w:rPr>
        <w:t>、</w:t>
      </w:r>
      <w:r>
        <w:t>up</w:t>
      </w:r>
      <w:r>
        <w:rPr>
          <w:rFonts w:hint="eastAsia"/>
        </w:rPr>
        <w:t>数字键区分小键盘</w:t>
      </w:r>
    </w:p>
    <w:p w:rsidR="009C0BAA" w:rsidRDefault="009C0BAA"/>
    <w:p w:rsidR="009C0BAA" w:rsidRDefault="009C0BAA">
      <w:r>
        <w:tab/>
      </w:r>
      <w:r>
        <w:tab/>
        <w:t>// down</w:t>
      </w:r>
      <w:r>
        <w:rPr>
          <w:rFonts w:hint="eastAsia"/>
        </w:rPr>
        <w:t>、</w:t>
      </w:r>
      <w:r>
        <w:t>up</w:t>
      </w:r>
      <w:r>
        <w:rPr>
          <w:rFonts w:hint="eastAsia"/>
        </w:rPr>
        <w:t>键盘上的所有键都会触发</w:t>
      </w:r>
    </w:p>
    <w:p w:rsidR="009C0BAA" w:rsidRDefault="009C0BAA">
      <w:r>
        <w:tab/>
      </w:r>
      <w:r>
        <w:tab/>
        <w:t>// press</w:t>
      </w:r>
      <w:r>
        <w:rPr>
          <w:rFonts w:hint="eastAsia"/>
        </w:rPr>
        <w:t>键盘上的功能键不会触发该事件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键盘摁下</w:t>
      </w:r>
    </w:p>
    <w:p w:rsidR="009C0BAA" w:rsidRDefault="009C0BAA">
      <w:r>
        <w:tab/>
      </w:r>
      <w:r>
        <w:tab/>
        <w:t>area.onkeydown = function(evt){</w:t>
      </w:r>
    </w:p>
    <w:p w:rsidR="009C0BAA" w:rsidRDefault="009C0BAA">
      <w:r>
        <w:tab/>
      </w:r>
      <w:r>
        <w:tab/>
      </w:r>
      <w:r>
        <w:tab/>
        <w:t>var e = evt || window.event;</w:t>
      </w:r>
    </w:p>
    <w:p w:rsidR="009C0BAA" w:rsidRDefault="009C0BAA">
      <w:r>
        <w:tab/>
      </w:r>
      <w:r>
        <w:tab/>
      </w:r>
      <w:r>
        <w:tab/>
        <w:t xml:space="preserve">// </w:t>
      </w:r>
      <w:r>
        <w:rPr>
          <w:rFonts w:hint="eastAsia"/>
        </w:rPr>
        <w:t>键值：</w:t>
      </w:r>
      <w:r>
        <w:t>keyCode</w:t>
      </w:r>
    </w:p>
    <w:p w:rsidR="009C0BAA" w:rsidRDefault="009C0BAA">
      <w:r>
        <w:tab/>
      </w:r>
      <w:r>
        <w:tab/>
      </w:r>
      <w:r>
        <w:tab/>
        <w:t>console.log(e.keyCode,1);</w:t>
      </w:r>
    </w:p>
    <w:p w:rsidR="009C0BAA" w:rsidRDefault="009C0BAA">
      <w:r>
        <w:tab/>
      </w:r>
      <w:r>
        <w:tab/>
      </w:r>
      <w:r>
        <w:tab/>
        <w:t>// alert(this.value);</w:t>
      </w:r>
    </w:p>
    <w:p w:rsidR="009C0BAA" w:rsidRDefault="009C0BAA">
      <w:r>
        <w:tab/>
      </w:r>
      <w:r>
        <w:tab/>
        <w:t>}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键盘弹起</w:t>
      </w:r>
    </w:p>
    <w:p w:rsidR="009C0BAA" w:rsidRDefault="009C0BAA">
      <w:r>
        <w:tab/>
      </w:r>
      <w:r>
        <w:tab/>
        <w:t>// area.onkeyup = function(evt){</w:t>
      </w:r>
    </w:p>
    <w:p w:rsidR="009C0BAA" w:rsidRDefault="009C0BAA">
      <w:r>
        <w:tab/>
      </w:r>
      <w:r>
        <w:tab/>
        <w:t xml:space="preserve">// </w:t>
      </w:r>
      <w:r>
        <w:tab/>
        <w:t>var e = evt || window.event;</w:t>
      </w:r>
    </w:p>
    <w:p w:rsidR="009C0BAA" w:rsidRDefault="009C0BAA">
      <w:r>
        <w:tab/>
      </w:r>
      <w:r>
        <w:tab/>
        <w:t xml:space="preserve">// </w:t>
      </w:r>
      <w:r>
        <w:tab/>
        <w:t>console.log(e.keyCode,2);</w:t>
      </w:r>
    </w:p>
    <w:p w:rsidR="009C0BAA" w:rsidRDefault="009C0BAA">
      <w:r>
        <w:tab/>
      </w:r>
      <w:r>
        <w:tab/>
        <w:t xml:space="preserve">// </w:t>
      </w:r>
      <w:r>
        <w:tab/>
        <w:t>// alert(this.value);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键盘摁压</w:t>
      </w:r>
    </w:p>
    <w:p w:rsidR="009C0BAA" w:rsidRDefault="009C0BAA">
      <w:r>
        <w:tab/>
      </w:r>
      <w:r>
        <w:tab/>
        <w:t>// area.onkeypress = function(evt){</w:t>
      </w:r>
    </w:p>
    <w:p w:rsidR="009C0BAA" w:rsidRDefault="009C0BAA">
      <w:r>
        <w:tab/>
      </w:r>
      <w:r>
        <w:tab/>
        <w:t xml:space="preserve">// </w:t>
      </w:r>
      <w:r>
        <w:tab/>
        <w:t>var e = evt || window.event;</w:t>
      </w:r>
    </w:p>
    <w:p w:rsidR="009C0BAA" w:rsidRDefault="009C0BAA">
      <w:r>
        <w:tab/>
      </w:r>
      <w:r>
        <w:tab/>
        <w:t xml:space="preserve">// </w:t>
      </w:r>
      <w:r>
        <w:tab/>
        <w:t>console.log(e.keyCode,3);</w:t>
      </w:r>
    </w:p>
    <w:p w:rsidR="009C0BAA" w:rsidRDefault="009C0BAA">
      <w:r>
        <w:tab/>
      </w:r>
      <w:r>
        <w:tab/>
        <w:t xml:space="preserve">// </w:t>
      </w:r>
      <w:r>
        <w:tab/>
        <w:t>// alert(this.value);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pPr>
        <w:rPr>
          <w:color w:val="0000FF"/>
        </w:rPr>
      </w:pPr>
      <w:r>
        <w:rPr>
          <w:color w:val="0000FF"/>
        </w:rPr>
        <w:t xml:space="preserve">// </w:t>
      </w:r>
      <w:r>
        <w:rPr>
          <w:rFonts w:hint="eastAsia"/>
          <w:color w:val="0000FF"/>
        </w:rPr>
        <w:t>阻止默认行为：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// IE</w:t>
      </w:r>
      <w:r>
        <w:rPr>
          <w:rFonts w:hint="eastAsia"/>
          <w:color w:val="0000FF"/>
        </w:rPr>
        <w:t>：事件对象</w:t>
      </w:r>
      <w:r>
        <w:rPr>
          <w:color w:val="0000FF"/>
        </w:rPr>
        <w:t>.returnValue true(</w:t>
      </w:r>
      <w:r>
        <w:rPr>
          <w:rFonts w:hint="eastAsia"/>
          <w:color w:val="0000FF"/>
        </w:rPr>
        <w:t>不阻止</w:t>
      </w:r>
      <w:r>
        <w:rPr>
          <w:color w:val="0000FF"/>
        </w:rPr>
        <w:t>)  false(</w:t>
      </w:r>
      <w:r>
        <w:rPr>
          <w:rFonts w:hint="eastAsia"/>
          <w:color w:val="0000FF"/>
        </w:rPr>
        <w:t>阻止</w:t>
      </w:r>
      <w:r>
        <w:rPr>
          <w:color w:val="0000FF"/>
        </w:rPr>
        <w:t>)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 xml:space="preserve">// </w:t>
      </w:r>
      <w:r>
        <w:rPr>
          <w:rFonts w:hint="eastAsia"/>
          <w:color w:val="0000FF"/>
        </w:rPr>
        <w:t>非</w:t>
      </w:r>
      <w:r>
        <w:rPr>
          <w:color w:val="0000FF"/>
        </w:rPr>
        <w:t>IE</w:t>
      </w:r>
      <w:r>
        <w:rPr>
          <w:rFonts w:hint="eastAsia"/>
          <w:color w:val="0000FF"/>
        </w:rPr>
        <w:t>：事件对象</w:t>
      </w:r>
      <w:r>
        <w:rPr>
          <w:color w:val="0000FF"/>
        </w:rPr>
        <w:t>.preventDefault();</w:t>
      </w:r>
    </w:p>
    <w:p w:rsidR="009C0BAA" w:rsidRDefault="009C0BAA">
      <w:r>
        <w:tab/>
      </w:r>
      <w:r>
        <w:tab/>
        <w:t>// phone.onkeypress = function(evt){</w:t>
      </w:r>
    </w:p>
    <w:p w:rsidR="009C0BAA" w:rsidRDefault="009C0BAA">
      <w:r>
        <w:tab/>
      </w:r>
      <w:r>
        <w:tab/>
        <w:t xml:space="preserve">// </w:t>
      </w:r>
      <w:r>
        <w:tab/>
        <w:t>var e = evt || window.event;</w:t>
      </w:r>
    </w:p>
    <w:p w:rsidR="009C0BAA" w:rsidRDefault="009C0BAA">
      <w:r>
        <w:tab/>
      </w:r>
      <w:r>
        <w:tab/>
        <w:t xml:space="preserve">// </w:t>
      </w:r>
      <w:r>
        <w:tab/>
        <w:t>var code = e.keyCode;</w:t>
      </w:r>
    </w:p>
    <w:p w:rsidR="009C0BAA" w:rsidRDefault="009C0BAA">
      <w:r>
        <w:tab/>
      </w:r>
      <w:r>
        <w:tab/>
        <w:t xml:space="preserve">// </w:t>
      </w:r>
      <w:r>
        <w:tab/>
        <w:t>if(code &lt; 48 || code &gt; 57){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e.preventDefault ? e.preventDefault() : e.returnValue = false;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phone.onblur = function(){</w:t>
      </w:r>
    </w:p>
    <w:p w:rsidR="009C0BAA" w:rsidRDefault="009C0BAA">
      <w:r>
        <w:tab/>
      </w:r>
      <w:r>
        <w:tab/>
        <w:t xml:space="preserve">// </w:t>
      </w:r>
      <w:r>
        <w:tab/>
        <w:t>var val = this.value;</w:t>
      </w:r>
    </w:p>
    <w:p w:rsidR="009C0BAA" w:rsidRDefault="009C0BAA">
      <w:pPr>
        <w:rPr>
          <w:color w:val="0000FF"/>
        </w:rPr>
      </w:pPr>
      <w:r>
        <w:tab/>
      </w:r>
      <w:r>
        <w:tab/>
        <w:t xml:space="preserve">// </w:t>
      </w:r>
      <w:r>
        <w:tab/>
        <w:t>var exp =</w:t>
      </w:r>
      <w:r>
        <w:rPr>
          <w:color w:val="0000FF"/>
        </w:rPr>
        <w:t xml:space="preserve"> /^1[3|4|5|6|7|8][0-9]{9}$/;</w:t>
      </w:r>
    </w:p>
    <w:p w:rsidR="009C0BAA" w:rsidRDefault="009C0BAA">
      <w:r>
        <w:tab/>
      </w:r>
      <w:r>
        <w:tab/>
        <w:t xml:space="preserve">// </w:t>
      </w:r>
      <w:r>
        <w:tab/>
        <w:t>if(!exp.test(val)){</w:t>
      </w:r>
    </w:p>
    <w:p w:rsidR="009C0BAA" w:rsidRDefault="009C0BAA">
      <w:r>
        <w:tab/>
      </w:r>
      <w:r>
        <w:tab/>
        <w:t xml:space="preserve">// </w:t>
      </w:r>
      <w:r>
        <w:tab/>
      </w:r>
      <w:r>
        <w:tab/>
        <w:t>alert("</w:t>
      </w:r>
      <w:r>
        <w:rPr>
          <w:rFonts w:hint="eastAsia"/>
        </w:rPr>
        <w:t>手机号输入有误</w:t>
      </w:r>
      <w:r>
        <w:t>...");</w:t>
      </w:r>
    </w:p>
    <w:p w:rsidR="009C0BAA" w:rsidRDefault="009C0BAA">
      <w:r>
        <w:tab/>
      </w:r>
      <w:r>
        <w:tab/>
        <w:t xml:space="preserve">// </w:t>
      </w:r>
      <w:r>
        <w:tab/>
        <w:t>}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var exp = /^1[3|4|5|6|7|8][0-9]{9}$/;</w:t>
      </w:r>
    </w:p>
    <w:p w:rsidR="009C0BAA" w:rsidRDefault="009C0BAA">
      <w:r>
        <w:tab/>
      </w:r>
      <w:r>
        <w:tab/>
        <w:t>// var phone = "11603820238";</w:t>
      </w:r>
    </w:p>
    <w:p w:rsidR="009C0BAA" w:rsidRDefault="009C0BAA">
      <w:r>
        <w:tab/>
      </w:r>
      <w:r>
        <w:tab/>
        <w:t xml:space="preserve">// </w:t>
      </w:r>
      <w:r>
        <w:rPr>
          <w:rFonts w:hint="eastAsia"/>
        </w:rPr>
        <w:t>正则</w:t>
      </w:r>
      <w:r>
        <w:t>.test(</w:t>
      </w:r>
      <w:r>
        <w:rPr>
          <w:rFonts w:hint="eastAsia"/>
        </w:rPr>
        <w:t>待检测字符串</w:t>
      </w:r>
      <w:r>
        <w:t>)  true  false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console.log(exp.test(phone));</w:t>
      </w:r>
    </w:p>
    <w:p w:rsidR="009C0BAA" w:rsidRDefault="009C0BAA">
      <w:r>
        <w:tab/>
        <w:t>// form.onsubmit = function(){</w:t>
      </w:r>
    </w:p>
    <w:p w:rsidR="009C0BAA" w:rsidRDefault="009C0BAA">
      <w:r>
        <w:tab/>
      </w:r>
      <w:r>
        <w:tab/>
        <w:t xml:space="preserve">// </w:t>
      </w:r>
      <w:r>
        <w:tab/>
        <w:t>alert("</w:t>
      </w:r>
      <w:r>
        <w:rPr>
          <w:rFonts w:hint="eastAsia"/>
        </w:rPr>
        <w:t>表单被提交了</w:t>
      </w:r>
      <w:r>
        <w:t>....");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form.onreset = function(){</w:t>
      </w:r>
    </w:p>
    <w:p w:rsidR="009C0BAA" w:rsidRDefault="009C0BAA">
      <w:r>
        <w:tab/>
      </w:r>
      <w:r>
        <w:tab/>
        <w:t xml:space="preserve">// </w:t>
      </w:r>
      <w:r>
        <w:tab/>
        <w:t>alert("</w:t>
      </w:r>
      <w:r>
        <w:rPr>
          <w:rFonts w:hint="eastAsia"/>
        </w:rPr>
        <w:t>表单被重置了</w:t>
      </w:r>
      <w:r>
        <w:t>...");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</w:r>
    </w:p>
    <w:p w:rsidR="009C0BAA" w:rsidRDefault="009C0BAA">
      <w:r>
        <w:tab/>
      </w:r>
      <w:r>
        <w:tab/>
        <w:t>// txt.onselect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内容被选中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txt.onfocus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console.log("</w:t>
      </w:r>
      <w:r>
        <w:rPr>
          <w:rFonts w:hint="eastAsia"/>
        </w:rPr>
        <w:t>获取了焦点</w:t>
      </w:r>
      <w:r>
        <w:t>");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>
      <w:r>
        <w:tab/>
      </w:r>
      <w:r>
        <w:tab/>
        <w:t>// sel1.onchange = function(){</w:t>
      </w:r>
    </w:p>
    <w:p w:rsidR="009C0BAA" w:rsidRDefault="009C0BAA">
      <w:r>
        <w:tab/>
      </w:r>
      <w:r>
        <w:tab/>
        <w:t xml:space="preserve">// </w:t>
      </w:r>
      <w:r>
        <w:tab/>
        <w:t>console.log(this.selectedIndex,this.selectedOptions,this.options);</w:t>
      </w:r>
    </w:p>
    <w:p w:rsidR="009C0BAA" w:rsidRDefault="009C0BAA">
      <w:r>
        <w:tab/>
      </w:r>
      <w:r>
        <w:tab/>
        <w:t>// }</w:t>
      </w:r>
    </w:p>
    <w:p w:rsidR="009C0BAA" w:rsidRDefault="009C0BAA"/>
    <w:p w:rsidR="009C0BAA" w:rsidRDefault="009C0BAA"/>
    <w:p w:rsidR="009C0BAA" w:rsidRDefault="009C0BAA">
      <w:r>
        <w:tab/>
      </w:r>
      <w:r>
        <w:tab/>
        <w:t>// window.onscroll = function(){</w:t>
      </w:r>
    </w:p>
    <w:p w:rsidR="009C0BAA" w:rsidRDefault="009C0BAA">
      <w:r>
        <w:tab/>
      </w:r>
      <w:r>
        <w:tab/>
        <w:t xml:space="preserve">// </w:t>
      </w:r>
      <w:r>
        <w:tab/>
        <w:t>document.title = document.body.scrollTop || document.documentElement.scrollTop;</w:t>
      </w:r>
    </w:p>
    <w:p w:rsidR="009C0BAA" w:rsidRDefault="009C0BAA">
      <w:r>
        <w:tab/>
      </w:r>
      <w:r>
        <w:tab/>
        <w:t>// }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// window.onresize = function(){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 xml:space="preserve">// </w:t>
      </w:r>
      <w:r>
        <w:rPr>
          <w:color w:val="0000FF"/>
        </w:rPr>
        <w:tab/>
        <w:t>console.log("</w:t>
      </w:r>
      <w:r>
        <w:rPr>
          <w:rFonts w:hint="eastAsia"/>
          <w:color w:val="0000FF"/>
        </w:rPr>
        <w:t>浏览器窗口大小发生了变化</w:t>
      </w:r>
      <w:r>
        <w:rPr>
          <w:color w:val="0000FF"/>
        </w:rPr>
        <w:t>");</w:t>
      </w:r>
    </w:p>
    <w:p w:rsidR="009C0BAA" w:rsidRDefault="009C0BAA"/>
    <w:p w:rsidR="009C0BAA" w:rsidRDefault="009C0BAA">
      <w:r>
        <w:t>Dom2</w:t>
      </w:r>
    </w:p>
    <w:p w:rsidR="009C0BAA" w:rsidRDefault="009C0BAA">
      <w:r>
        <w:tab/>
        <w:t>// DOM2</w:t>
      </w:r>
      <w:r>
        <w:rPr>
          <w:rFonts w:hint="eastAsia"/>
        </w:rPr>
        <w:t>级事件：同一元素，同类型的事件可以执行多次</w:t>
      </w:r>
    </w:p>
    <w:p w:rsidR="009C0BAA" w:rsidRDefault="009C0BAA">
      <w:pPr>
        <w:rPr>
          <w:color w:val="FF0000"/>
        </w:rPr>
      </w:pPr>
      <w:r>
        <w:tab/>
      </w:r>
      <w:r>
        <w:rPr>
          <w:color w:val="FF0000"/>
        </w:rPr>
        <w:tab/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DOM2</w:t>
      </w:r>
      <w:r>
        <w:rPr>
          <w:rFonts w:hint="eastAsia"/>
          <w:color w:val="FF0000"/>
        </w:rPr>
        <w:t>级事件的绑定：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IE:</w:t>
      </w:r>
      <w:r>
        <w:rPr>
          <w:rFonts w:hint="eastAsia"/>
          <w:color w:val="FF0000"/>
        </w:rPr>
        <w:t>元素</w:t>
      </w:r>
      <w:r>
        <w:rPr>
          <w:color w:val="FF0000"/>
        </w:rPr>
        <w:t>.attachEvent("on"+</w:t>
      </w:r>
      <w:r>
        <w:rPr>
          <w:rFonts w:hint="eastAsia"/>
          <w:color w:val="FF0000"/>
        </w:rPr>
        <w:t>事件名称</w:t>
      </w:r>
      <w:r>
        <w:rPr>
          <w:color w:val="FF0000"/>
        </w:rPr>
        <w:t>,</w:t>
      </w:r>
      <w:r>
        <w:rPr>
          <w:rFonts w:hint="eastAsia"/>
          <w:color w:val="FF0000"/>
        </w:rPr>
        <w:t>函数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非</w:t>
      </w:r>
      <w:r>
        <w:rPr>
          <w:color w:val="FF0000"/>
        </w:rPr>
        <w:t>IE:</w:t>
      </w:r>
      <w:r>
        <w:rPr>
          <w:rFonts w:hint="eastAsia"/>
          <w:color w:val="FF0000"/>
        </w:rPr>
        <w:t>元素</w:t>
      </w:r>
      <w:r>
        <w:rPr>
          <w:color w:val="FF0000"/>
        </w:rPr>
        <w:t>.addEventListener(</w:t>
      </w:r>
      <w:r>
        <w:rPr>
          <w:rFonts w:hint="eastAsia"/>
          <w:color w:val="FF0000"/>
        </w:rPr>
        <w:t>事件名称</w:t>
      </w:r>
      <w:r>
        <w:rPr>
          <w:color w:val="FF0000"/>
        </w:rPr>
        <w:t>,</w:t>
      </w:r>
      <w:r>
        <w:rPr>
          <w:rFonts w:hint="eastAsia"/>
          <w:color w:val="FF0000"/>
        </w:rPr>
        <w:t>函数</w:t>
      </w:r>
      <w:r>
        <w:rPr>
          <w:color w:val="FF0000"/>
        </w:rPr>
        <w:t>,</w:t>
      </w:r>
      <w:r>
        <w:rPr>
          <w:rFonts w:hint="eastAsia"/>
          <w:color w:val="FF0000"/>
        </w:rPr>
        <w:t>事件捕获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DOM2</w:t>
      </w:r>
      <w:r>
        <w:rPr>
          <w:rFonts w:hint="eastAsia"/>
          <w:color w:val="FF0000"/>
        </w:rPr>
        <w:t>级事件的删除：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 IE:</w:t>
      </w:r>
      <w:r>
        <w:rPr>
          <w:rFonts w:hint="eastAsia"/>
          <w:color w:val="FF0000"/>
        </w:rPr>
        <w:t>元素</w:t>
      </w:r>
      <w:r>
        <w:rPr>
          <w:color w:val="FF0000"/>
        </w:rPr>
        <w:t>.detachEvent("on"+</w:t>
      </w:r>
      <w:r>
        <w:rPr>
          <w:rFonts w:hint="eastAsia"/>
          <w:color w:val="FF0000"/>
        </w:rPr>
        <w:t>事件名称</w:t>
      </w:r>
      <w:r>
        <w:rPr>
          <w:color w:val="FF0000"/>
        </w:rPr>
        <w:t>,</w:t>
      </w:r>
      <w:r>
        <w:rPr>
          <w:rFonts w:hint="eastAsia"/>
          <w:color w:val="FF0000"/>
        </w:rPr>
        <w:t>函数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非</w:t>
      </w:r>
      <w:r>
        <w:rPr>
          <w:color w:val="FF0000"/>
        </w:rPr>
        <w:t>IE:</w:t>
      </w:r>
      <w:r>
        <w:rPr>
          <w:rFonts w:hint="eastAsia"/>
          <w:color w:val="FF0000"/>
        </w:rPr>
        <w:t>元素</w:t>
      </w:r>
      <w:r>
        <w:rPr>
          <w:color w:val="FF0000"/>
        </w:rPr>
        <w:t>.removeEventListener(</w:t>
      </w:r>
      <w:r>
        <w:rPr>
          <w:rFonts w:hint="eastAsia"/>
          <w:color w:val="FF0000"/>
        </w:rPr>
        <w:t>事件名称</w:t>
      </w:r>
      <w:r>
        <w:rPr>
          <w:color w:val="FF0000"/>
        </w:rPr>
        <w:t>,</w:t>
      </w:r>
      <w:r>
        <w:rPr>
          <w:rFonts w:hint="eastAsia"/>
          <w:color w:val="FF0000"/>
        </w:rPr>
        <w:t>函数</w:t>
      </w:r>
      <w:r>
        <w:rPr>
          <w:color w:val="FF0000"/>
        </w:rPr>
        <w:t>,</w:t>
      </w:r>
      <w:r>
        <w:rPr>
          <w:rFonts w:hint="eastAsia"/>
          <w:color w:val="FF0000"/>
        </w:rPr>
        <w:t>事件捕获</w:t>
      </w:r>
      <w:r>
        <w:rPr>
          <w:color w:val="FF0000"/>
        </w:rPr>
        <w:t>)</w:t>
      </w:r>
    </w:p>
    <w:p w:rsidR="009C0BAA" w:rsidRDefault="009C0BAA">
      <w:pPr>
        <w:rPr>
          <w:color w:val="FF0000"/>
        </w:rPr>
      </w:pPr>
    </w:p>
    <w:p w:rsidR="009C0BAA" w:rsidRDefault="009C0BAA">
      <w:r>
        <w:tab/>
      </w:r>
      <w:r>
        <w:tab/>
        <w:t>// btn.onclick = function(){</w:t>
      </w:r>
    </w:p>
    <w:p w:rsidR="009C0BAA" w:rsidRDefault="009C0BAA"/>
    <w:p w:rsidR="009C0BAA" w:rsidRDefault="009C0BAA">
      <w:r>
        <w:tab/>
      </w:r>
      <w:r>
        <w:tab/>
        <w:t>// }</w:t>
      </w:r>
    </w:p>
    <w:p w:rsidR="009C0BAA" w:rsidRDefault="009C0BAA">
      <w:r>
        <w:tab/>
      </w:r>
      <w:r>
        <w:tab/>
        <w:t>// btn.attachEvent("onclick",function(){</w:t>
      </w:r>
    </w:p>
    <w:p w:rsidR="009C0BAA" w:rsidRDefault="009C0BAA">
      <w:r>
        <w:tab/>
      </w:r>
      <w:r>
        <w:tab/>
        <w:t xml:space="preserve">// </w:t>
      </w:r>
      <w:r>
        <w:tab/>
        <w:t>alert(1);</w:t>
      </w:r>
    </w:p>
    <w:p w:rsidR="009C0BAA" w:rsidRDefault="009C0BAA">
      <w:r>
        <w:tab/>
      </w:r>
      <w:r>
        <w:tab/>
        <w:t>// })</w:t>
      </w:r>
    </w:p>
    <w:p w:rsidR="009C0BAA" w:rsidRDefault="009C0BAA">
      <w:r>
        <w:tab/>
      </w:r>
      <w:r>
        <w:tab/>
        <w:t>// btn.addEventListener("click",function(){</w:t>
      </w:r>
    </w:p>
    <w:p w:rsidR="009C0BAA" w:rsidRDefault="009C0BAA">
      <w:r>
        <w:tab/>
      </w:r>
      <w:r>
        <w:tab/>
        <w:t xml:space="preserve">// </w:t>
      </w:r>
      <w:r>
        <w:tab/>
        <w:t>alert(2);</w:t>
      </w:r>
    </w:p>
    <w:p w:rsidR="009C0BAA" w:rsidRDefault="009C0BAA">
      <w:r>
        <w:tab/>
      </w:r>
      <w:r>
        <w:tab/>
        <w:t>// })</w:t>
      </w:r>
    </w:p>
    <w:p w:rsidR="009C0BAA" w:rsidRDefault="009C0BAA">
      <w:r>
        <w:tab/>
      </w:r>
      <w:r>
        <w:tab/>
      </w:r>
    </w:p>
    <w:p w:rsidR="009C0BAA" w:rsidRDefault="009C0BAA">
      <w:pPr>
        <w:rPr>
          <w:color w:val="FF0000"/>
        </w:rPr>
      </w:pPr>
      <w:r>
        <w:tab/>
      </w:r>
      <w:r>
        <w:rPr>
          <w:color w:val="FF0000"/>
        </w:rPr>
        <w:tab/>
        <w:t xml:space="preserve">// </w:t>
      </w:r>
      <w:r>
        <w:rPr>
          <w:rFonts w:hint="eastAsia"/>
          <w:color w:val="FF0000"/>
        </w:rPr>
        <w:t>封装一个兼容函数：给元素绑定事件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function addEvent(ele,eventName,fn){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if(ele.attachEvent){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ele.attachEvent("on"+eventName,fn);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}else if(ele.addEventListener){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ele.addEventListener(eventName,fn);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}else{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ele["on"+eventName] = fn;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}</w:t>
      </w:r>
    </w:p>
    <w:p w:rsidR="009C0BAA" w:rsidRDefault="009C0BA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:rsidR="009C0BAA" w:rsidRDefault="009C0BAA">
      <w:r>
        <w:tab/>
      </w:r>
      <w:r>
        <w:tab/>
        <w:t>addEvent(btn,"click",f)</w:t>
      </w:r>
    </w:p>
    <w:p w:rsidR="009C0BAA" w:rsidRDefault="009C0BAA">
      <w:r>
        <w:tab/>
      </w:r>
      <w:r>
        <w:tab/>
        <w:t>addEvent(btn,"click",f1)</w:t>
      </w:r>
    </w:p>
    <w:p w:rsidR="009C0BAA" w:rsidRDefault="009C0BAA">
      <w:r>
        <w:tab/>
      </w:r>
      <w:r>
        <w:tab/>
        <w:t>addEvent(btn,"click",f2)</w:t>
      </w:r>
    </w:p>
    <w:p w:rsidR="009C0BAA" w:rsidRDefault="009C0BAA">
      <w:r>
        <w:tab/>
      </w:r>
      <w:r>
        <w:tab/>
        <w:t>function f(){</w:t>
      </w:r>
    </w:p>
    <w:p w:rsidR="009C0BAA" w:rsidRDefault="009C0BAA">
      <w:r>
        <w:tab/>
      </w:r>
      <w:r>
        <w:tab/>
      </w:r>
      <w:r>
        <w:tab/>
        <w:t>alert(1);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function f1(){</w:t>
      </w:r>
    </w:p>
    <w:p w:rsidR="009C0BAA" w:rsidRDefault="009C0BAA">
      <w:r>
        <w:tab/>
      </w:r>
      <w:r>
        <w:tab/>
      </w:r>
      <w:r>
        <w:tab/>
        <w:t>alert(2);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function f2(){</w:t>
      </w:r>
    </w:p>
    <w:p w:rsidR="009C0BAA" w:rsidRDefault="009C0BAA">
      <w:r>
        <w:tab/>
      </w:r>
      <w:r>
        <w:tab/>
      </w:r>
      <w:r>
        <w:tab/>
        <w:t>alert(3);</w:t>
      </w:r>
    </w:p>
    <w:p w:rsidR="009C0BAA" w:rsidRDefault="009C0BAA">
      <w:r>
        <w:tab/>
      </w:r>
      <w:r>
        <w:tab/>
        <w:t>}</w:t>
      </w:r>
    </w:p>
    <w:p w:rsidR="009C0BAA" w:rsidRDefault="009C0BAA"/>
    <w:p w:rsidR="009C0BAA" w:rsidRDefault="009C0BAA">
      <w:pPr>
        <w:rPr>
          <w:color w:val="0000FF"/>
        </w:rPr>
      </w:pPr>
      <w:r>
        <w:tab/>
      </w:r>
      <w:r>
        <w:tab/>
      </w:r>
      <w:r>
        <w:rPr>
          <w:color w:val="0000FF"/>
        </w:rPr>
        <w:t xml:space="preserve">// </w:t>
      </w:r>
      <w:r>
        <w:rPr>
          <w:rFonts w:hint="eastAsia"/>
          <w:color w:val="0000FF"/>
        </w:rPr>
        <w:t>封装一个兼容函数：给元素删除事件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function removeEvent(ele,eventName,fn){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if(ele.detachEvent){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ele.detachEvent("on"+eventName,fn);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}else if(ele.removeEventListener){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ele.removeEventListener(eventName,fn);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}else{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ele["on"+eventName] = null;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}</w:t>
      </w:r>
    </w:p>
    <w:p w:rsidR="009C0BAA" w:rsidRDefault="009C0BAA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  <w:t>}</w:t>
      </w:r>
    </w:p>
    <w:p w:rsidR="009C0BAA" w:rsidRDefault="009C0BAA">
      <w:r>
        <w:tab/>
      </w:r>
      <w:r>
        <w:tab/>
        <w:t>var f3 = function(){</w:t>
      </w:r>
    </w:p>
    <w:p w:rsidR="009C0BAA" w:rsidRDefault="009C0BAA">
      <w:r>
        <w:tab/>
      </w:r>
      <w:r>
        <w:tab/>
      </w:r>
      <w:r>
        <w:tab/>
        <w:t xml:space="preserve">// </w:t>
      </w:r>
      <w:r>
        <w:rPr>
          <w:rFonts w:hint="eastAsia"/>
        </w:rPr>
        <w:t>删除</w:t>
      </w:r>
      <w:r>
        <w:t>btn</w:t>
      </w:r>
      <w:r>
        <w:rPr>
          <w:rFonts w:hint="eastAsia"/>
        </w:rPr>
        <w:t>上的点击事件</w:t>
      </w:r>
    </w:p>
    <w:p w:rsidR="009C0BAA" w:rsidRDefault="009C0BAA">
      <w:r>
        <w:tab/>
      </w:r>
      <w:r>
        <w:tab/>
      </w:r>
      <w:r>
        <w:tab/>
        <w:t>removeEvent(btn,"click",f);</w:t>
      </w:r>
    </w:p>
    <w:p w:rsidR="009C0BAA" w:rsidRDefault="009C0BAA">
      <w:r>
        <w:tab/>
      </w:r>
      <w:r>
        <w:tab/>
      </w:r>
      <w:r>
        <w:tab/>
        <w:t>removeEvent(btn,"click",f1);</w:t>
      </w:r>
    </w:p>
    <w:p w:rsidR="009C0BAA" w:rsidRDefault="009C0BAA">
      <w:r>
        <w:tab/>
      </w:r>
      <w:r>
        <w:tab/>
      </w:r>
      <w:r>
        <w:tab/>
        <w:t>// removeEvent(btn,"click",f2);</w:t>
      </w:r>
    </w:p>
    <w:p w:rsidR="009C0BAA" w:rsidRDefault="009C0BAA">
      <w:r>
        <w:tab/>
      </w:r>
      <w:r>
        <w:tab/>
        <w:t>}</w:t>
      </w:r>
    </w:p>
    <w:p w:rsidR="009C0BAA" w:rsidRDefault="009C0BAA">
      <w:r>
        <w:tab/>
      </w:r>
      <w:r>
        <w:tab/>
        <w:t>addEvent(btn2,"click",f3);</w:t>
      </w:r>
    </w:p>
    <w:p w:rsidR="009C0BAA" w:rsidRDefault="009C0BAA"/>
    <w:p w:rsidR="009C0BAA" w:rsidRDefault="009C0BAA">
      <w:r>
        <w:tab/>
      </w:r>
      <w:r>
        <w:tab/>
        <w:t>addEvent(btn1,"click",function(){</w:t>
      </w:r>
    </w:p>
    <w:p w:rsidR="009C0BAA" w:rsidRDefault="009C0BAA">
      <w:r>
        <w:tab/>
      </w:r>
      <w:r>
        <w:tab/>
      </w:r>
      <w:r>
        <w:tab/>
        <w:t>removeEvent(btn2,"click",f3)</w:t>
      </w:r>
    </w:p>
    <w:p w:rsidR="009C0BAA" w:rsidRDefault="009C0BAA">
      <w:r>
        <w:tab/>
      </w:r>
      <w:r>
        <w:tab/>
        <w:t>});</w:t>
      </w:r>
    </w:p>
    <w:p w:rsidR="009C0BAA" w:rsidRDefault="009C0BAA"/>
    <w:p w:rsidR="009C0BAA" w:rsidRDefault="009C0BAA"/>
    <w:p w:rsidR="009C0BAA" w:rsidRDefault="009C0BAA"/>
    <w:p w:rsidR="009C0BAA" w:rsidRDefault="009C0BAA"/>
    <w:p w:rsidR="009C0BAA" w:rsidRDefault="009C0BAA"/>
    <w:p w:rsidR="009C0BAA" w:rsidRDefault="009C0BAA">
      <w:r>
        <w:t>DOM</w:t>
      </w:r>
    </w:p>
    <w:p w:rsidR="009C0BAA" w:rsidRDefault="009C0BAA">
      <w:pPr>
        <w:rPr>
          <w:color w:val="FF0000"/>
        </w:rPr>
      </w:pPr>
      <w:r>
        <w:t xml:space="preserve">  </w:t>
      </w:r>
      <w:r>
        <w:rPr>
          <w:color w:val="FF0000"/>
        </w:rPr>
        <w:t xml:space="preserve"> // Dom0</w:t>
      </w:r>
      <w:r>
        <w:rPr>
          <w:rFonts w:hint="eastAsia"/>
          <w:color w:val="FF0000"/>
        </w:rPr>
        <w:t>级事件的绑定</w:t>
      </w:r>
      <w:r>
        <w:rPr>
          <w:color w:val="FF0000"/>
        </w:rPr>
        <w:t>:</w:t>
      </w:r>
      <w:r>
        <w:rPr>
          <w:rFonts w:hint="eastAsia"/>
          <w:color w:val="FF0000"/>
        </w:rPr>
        <w:t>元素</w:t>
      </w:r>
      <w:r>
        <w:rPr>
          <w:color w:val="FF0000"/>
        </w:rPr>
        <w:t xml:space="preserve">.on + </w:t>
      </w:r>
      <w:r>
        <w:rPr>
          <w:rFonts w:hint="eastAsia"/>
          <w:color w:val="FF0000"/>
        </w:rPr>
        <w:t>事件名称</w:t>
      </w:r>
      <w:r>
        <w:rPr>
          <w:color w:val="FF0000"/>
        </w:rPr>
        <w:t xml:space="preserve"> = function(){}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    //Dom0</w:t>
      </w:r>
      <w:r>
        <w:rPr>
          <w:rFonts w:hint="eastAsia"/>
          <w:color w:val="FF0000"/>
        </w:rPr>
        <w:t>级事件的删除</w:t>
      </w:r>
      <w:r>
        <w:rPr>
          <w:color w:val="FF0000"/>
        </w:rPr>
        <w:t>:</w:t>
      </w:r>
      <w:r>
        <w:rPr>
          <w:rFonts w:hint="eastAsia"/>
          <w:color w:val="FF0000"/>
        </w:rPr>
        <w:t>元素</w:t>
      </w:r>
      <w:r>
        <w:rPr>
          <w:color w:val="FF0000"/>
        </w:rPr>
        <w:t xml:space="preserve">.on + </w:t>
      </w:r>
      <w:r>
        <w:rPr>
          <w:rFonts w:hint="eastAsia"/>
          <w:color w:val="FF0000"/>
        </w:rPr>
        <w:t>事件名称</w:t>
      </w:r>
      <w:r>
        <w:rPr>
          <w:color w:val="FF0000"/>
        </w:rPr>
        <w:t xml:space="preserve"> = null;</w:t>
      </w:r>
    </w:p>
    <w:p w:rsidR="009C0BAA" w:rsidRDefault="009C0BAA">
      <w:r>
        <w:t xml:space="preserve">    </w:t>
      </w:r>
    </w:p>
    <w:p w:rsidR="009C0BAA" w:rsidRDefault="009C0BAA">
      <w:pPr>
        <w:ind w:firstLine="420"/>
        <w:rPr>
          <w:color w:val="FF0000"/>
        </w:rPr>
      </w:pPr>
      <w:r>
        <w:rPr>
          <w:color w:val="FF0000"/>
        </w:rPr>
        <w:t>// Dom2</w:t>
      </w:r>
      <w:r>
        <w:rPr>
          <w:rFonts w:hint="eastAsia"/>
          <w:color w:val="FF0000"/>
        </w:rPr>
        <w:t>级时间的绑定：兼容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捕获</w:t>
      </w:r>
    </w:p>
    <w:p w:rsidR="009C0BAA" w:rsidRDefault="009C0BAA">
      <w:pPr>
        <w:ind w:firstLine="420"/>
        <w:rPr>
          <w:color w:val="FF0000"/>
        </w:rPr>
      </w:pPr>
      <w:r>
        <w:rPr>
          <w:rFonts w:hint="eastAsia"/>
          <w:color w:val="FF0000"/>
        </w:rPr>
        <w:t>绑定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    // IE:</w:t>
      </w:r>
      <w:r>
        <w:rPr>
          <w:rFonts w:hint="eastAsia"/>
          <w:color w:val="FF0000"/>
        </w:rPr>
        <w:t>元素</w:t>
      </w:r>
      <w:r>
        <w:rPr>
          <w:color w:val="FF0000"/>
        </w:rPr>
        <w:t>.attachEvent("on"+</w:t>
      </w:r>
      <w:r>
        <w:rPr>
          <w:rFonts w:hint="eastAsia"/>
          <w:color w:val="FF0000"/>
        </w:rPr>
        <w:t>事件名称</w:t>
      </w:r>
      <w:r>
        <w:rPr>
          <w:color w:val="FF0000"/>
        </w:rPr>
        <w:t>,</w:t>
      </w:r>
      <w:r>
        <w:rPr>
          <w:rFonts w:hint="eastAsia"/>
          <w:color w:val="FF0000"/>
        </w:rPr>
        <w:t>函数</w:t>
      </w:r>
      <w:r>
        <w:rPr>
          <w:color w:val="FF0000"/>
        </w:rPr>
        <w:t>fn)</w:t>
      </w:r>
    </w:p>
    <w:p w:rsidR="009C0BAA" w:rsidRDefault="009C0BAA">
      <w:pPr>
        <w:ind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非</w:t>
      </w:r>
      <w:r>
        <w:rPr>
          <w:color w:val="FF0000"/>
        </w:rPr>
        <w:t>IE:</w:t>
      </w:r>
      <w:r>
        <w:rPr>
          <w:rFonts w:hint="eastAsia"/>
          <w:color w:val="FF0000"/>
        </w:rPr>
        <w:t>元素</w:t>
      </w:r>
      <w:r>
        <w:rPr>
          <w:color w:val="FF0000"/>
        </w:rPr>
        <w:t>.addEventListener(</w:t>
      </w:r>
      <w:r>
        <w:rPr>
          <w:rFonts w:hint="eastAsia"/>
          <w:color w:val="FF0000"/>
        </w:rPr>
        <w:t>事件名称，函数</w:t>
      </w:r>
      <w:r>
        <w:rPr>
          <w:color w:val="FF0000"/>
        </w:rPr>
        <w:t>fn</w:t>
      </w:r>
      <w:r>
        <w:rPr>
          <w:rFonts w:hint="eastAsia"/>
          <w:color w:val="FF0000"/>
        </w:rPr>
        <w:t>，事件捕获（</w:t>
      </w:r>
      <w:r>
        <w:rPr>
          <w:color w:val="FF0000"/>
        </w:rPr>
        <w:t>true || false</w:t>
      </w:r>
      <w:r>
        <w:rPr>
          <w:rFonts w:hint="eastAsia"/>
          <w:color w:val="FF0000"/>
        </w:rPr>
        <w:t>）</w:t>
      </w:r>
      <w:r>
        <w:rPr>
          <w:color w:val="FF0000"/>
        </w:rPr>
        <w:t>)</w:t>
      </w:r>
    </w:p>
    <w:p w:rsidR="009C0BAA" w:rsidRDefault="009C0BAA">
      <w:pPr>
        <w:ind w:firstLine="420"/>
        <w:rPr>
          <w:color w:val="FF0000"/>
        </w:rPr>
      </w:pPr>
      <w:r>
        <w:rPr>
          <w:rFonts w:hint="eastAsia"/>
          <w:color w:val="FF0000"/>
        </w:rPr>
        <w:t>删除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    // </w:t>
      </w:r>
      <w:r>
        <w:rPr>
          <w:color w:val="FF0000"/>
        </w:rPr>
        <w:tab/>
        <w:t>IE</w:t>
      </w:r>
      <w:r>
        <w:rPr>
          <w:rFonts w:hint="eastAsia"/>
          <w:color w:val="FF0000"/>
        </w:rPr>
        <w:t>：元素</w:t>
      </w:r>
      <w:r>
        <w:rPr>
          <w:color w:val="FF0000"/>
        </w:rPr>
        <w:t>.detachEvent("on"+</w:t>
      </w:r>
      <w:r>
        <w:rPr>
          <w:rFonts w:hint="eastAsia"/>
          <w:color w:val="FF0000"/>
        </w:rPr>
        <w:t>事件名称</w:t>
      </w:r>
      <w:r>
        <w:rPr>
          <w:color w:val="FF0000"/>
        </w:rPr>
        <w:t>,</w:t>
      </w:r>
      <w:r>
        <w:rPr>
          <w:rFonts w:hint="eastAsia"/>
          <w:color w:val="FF0000"/>
        </w:rPr>
        <w:t>函数</w:t>
      </w:r>
      <w:r>
        <w:rPr>
          <w:color w:val="FF0000"/>
        </w:rPr>
        <w:t>fn)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    // </w:t>
      </w:r>
      <w:r>
        <w:rPr>
          <w:color w:val="FF0000"/>
        </w:rPr>
        <w:tab/>
      </w:r>
      <w:r>
        <w:rPr>
          <w:rFonts w:hint="eastAsia"/>
          <w:color w:val="FF0000"/>
        </w:rPr>
        <w:t>非</w:t>
      </w:r>
      <w:r>
        <w:rPr>
          <w:color w:val="FF0000"/>
        </w:rPr>
        <w:t>IE</w:t>
      </w:r>
      <w:r>
        <w:rPr>
          <w:rFonts w:hint="eastAsia"/>
          <w:color w:val="FF0000"/>
        </w:rPr>
        <w:t>：元素</w:t>
      </w:r>
      <w:r>
        <w:rPr>
          <w:color w:val="FF0000"/>
        </w:rPr>
        <w:t>.removeEventListener(</w:t>
      </w:r>
      <w:r>
        <w:rPr>
          <w:rFonts w:hint="eastAsia"/>
          <w:color w:val="FF0000"/>
        </w:rPr>
        <w:t>事件名称</w:t>
      </w:r>
      <w:r>
        <w:rPr>
          <w:color w:val="FF0000"/>
        </w:rPr>
        <w:t>,</w:t>
      </w:r>
      <w:r>
        <w:rPr>
          <w:rFonts w:hint="eastAsia"/>
          <w:color w:val="FF0000"/>
        </w:rPr>
        <w:t>函数</w:t>
      </w:r>
      <w:r>
        <w:rPr>
          <w:color w:val="FF0000"/>
        </w:rPr>
        <w:t>fn,</w:t>
      </w:r>
      <w:r>
        <w:rPr>
          <w:rFonts w:hint="eastAsia"/>
          <w:color w:val="FF0000"/>
        </w:rPr>
        <w:t>事件捕获</w:t>
      </w:r>
      <w:r>
        <w:rPr>
          <w:color w:val="FF0000"/>
        </w:rPr>
        <w:t>true || false)</w:t>
      </w:r>
    </w:p>
    <w:p w:rsidR="009C0BAA" w:rsidRDefault="009C0BAA">
      <w:r>
        <w:t xml:space="preserve">    // document.body.addEventListener("click",function(){</w:t>
      </w:r>
    </w:p>
    <w:p w:rsidR="009C0BAA" w:rsidRDefault="009C0BAA">
      <w:r>
        <w:t xml:space="preserve">    //     alert(2);</w:t>
      </w:r>
    </w:p>
    <w:p w:rsidR="009C0BAA" w:rsidRDefault="009C0BAA">
      <w:r>
        <w:t xml:space="preserve">    // },true);</w:t>
      </w:r>
    </w:p>
    <w:p w:rsidR="009C0BAA" w:rsidRDefault="009C0BAA">
      <w:r>
        <w:t xml:space="preserve">    // btn.addEventListener("click",function(){</w:t>
      </w:r>
    </w:p>
    <w:p w:rsidR="009C0BAA" w:rsidRDefault="009C0BAA">
      <w:r>
        <w:t xml:space="preserve">    //     alert(1)</w:t>
      </w:r>
    </w:p>
    <w:p w:rsidR="009C0BAA" w:rsidRDefault="009C0BAA">
      <w:r>
        <w:t xml:space="preserve">    // },true);</w:t>
      </w:r>
    </w:p>
    <w:p w:rsidR="009C0BAA" w:rsidRDefault="009C0BAA">
      <w:r>
        <w:t xml:space="preserve">    //</w:t>
      </w:r>
      <w:r>
        <w:rPr>
          <w:rFonts w:hint="eastAsia"/>
        </w:rPr>
        <w:t>把</w:t>
      </w:r>
      <w:r>
        <w:t>DOM2</w:t>
      </w:r>
      <w:r>
        <w:rPr>
          <w:rFonts w:hint="eastAsia"/>
        </w:rPr>
        <w:t>的事件方到对象里面直接调用：</w:t>
      </w:r>
    </w:p>
    <w:p w:rsidR="009C0BAA" w:rsidRDefault="009C0BAA">
      <w:pPr>
        <w:rPr>
          <w:color w:val="0070C0"/>
        </w:rPr>
      </w:pPr>
      <w:r>
        <w:t xml:space="preserve"> </w:t>
      </w:r>
      <w:r>
        <w:rPr>
          <w:color w:val="0070C0"/>
        </w:rPr>
        <w:t xml:space="preserve">  var $ = {</w:t>
      </w:r>
    </w:p>
    <w:p w:rsidR="009C0BAA" w:rsidRDefault="009C0BAA">
      <w:pPr>
        <w:rPr>
          <w:color w:val="0070C0"/>
        </w:rPr>
      </w:pPr>
      <w:r>
        <w:rPr>
          <w:color w:val="0070C0"/>
        </w:rPr>
        <w:t xml:space="preserve">       //ele</w:t>
      </w:r>
      <w:r>
        <w:rPr>
          <w:rFonts w:hint="eastAsia"/>
          <w:color w:val="0070C0"/>
        </w:rPr>
        <w:t>元素</w:t>
      </w:r>
      <w:r>
        <w:rPr>
          <w:color w:val="0070C0"/>
        </w:rPr>
        <w:t>eventName</w:t>
      </w:r>
      <w:r>
        <w:rPr>
          <w:rFonts w:hint="eastAsia"/>
          <w:color w:val="0070C0"/>
        </w:rPr>
        <w:t>事件名</w:t>
      </w:r>
      <w:r>
        <w:rPr>
          <w:color w:val="0070C0"/>
        </w:rPr>
        <w:t>fn</w:t>
      </w:r>
      <w:r>
        <w:rPr>
          <w:rFonts w:hint="eastAsia"/>
          <w:color w:val="0070C0"/>
        </w:rPr>
        <w:t>执行的函数</w:t>
      </w:r>
      <w:r>
        <w:rPr>
          <w:color w:val="0070C0"/>
        </w:rPr>
        <w:t>dc</w:t>
      </w:r>
      <w:r>
        <w:rPr>
          <w:rFonts w:hint="eastAsia"/>
          <w:color w:val="0070C0"/>
        </w:rPr>
        <w:t>事件捕获（</w:t>
      </w:r>
      <w:r>
        <w:rPr>
          <w:color w:val="0070C0"/>
        </w:rPr>
        <w:t>true</w:t>
      </w:r>
      <w:r>
        <w:rPr>
          <w:rFonts w:hint="eastAsia"/>
          <w:color w:val="0070C0"/>
        </w:rPr>
        <w:t>开启</w:t>
      </w:r>
      <w:r>
        <w:rPr>
          <w:color w:val="0070C0"/>
        </w:rPr>
        <w:t xml:space="preserve"> || false</w:t>
      </w:r>
      <w:r>
        <w:rPr>
          <w:rFonts w:hint="eastAsia"/>
          <w:color w:val="0070C0"/>
        </w:rPr>
        <w:t>默认阻止）</w:t>
      </w:r>
    </w:p>
    <w:p w:rsidR="009C0BAA" w:rsidRDefault="009C0BAA">
      <w:pPr>
        <w:rPr>
          <w:color w:val="0070C0"/>
        </w:rPr>
      </w:pPr>
      <w:r>
        <w:rPr>
          <w:color w:val="0070C0"/>
        </w:rPr>
        <w:t xml:space="preserve">       addEvent:function(ele,eventName,fn,dc){</w:t>
      </w:r>
    </w:p>
    <w:p w:rsidR="009C0BAA" w:rsidRDefault="009C0BAA">
      <w:pPr>
        <w:rPr>
          <w:color w:val="0070C0"/>
        </w:rPr>
      </w:pPr>
      <w:r>
        <w:rPr>
          <w:color w:val="0070C0"/>
        </w:rPr>
        <w:t xml:space="preserve">           ele.addEventListener ? ele.addEventListener(eventName,fn,dc) : ele.attachEvent("on" + eventName,fn);</w:t>
      </w:r>
    </w:p>
    <w:p w:rsidR="009C0BAA" w:rsidRDefault="009C0BAA">
      <w:pPr>
        <w:rPr>
          <w:color w:val="0070C0"/>
        </w:rPr>
      </w:pPr>
      <w:r>
        <w:rPr>
          <w:color w:val="0070C0"/>
        </w:rPr>
        <w:t xml:space="preserve">       },</w:t>
      </w:r>
    </w:p>
    <w:p w:rsidR="009C0BAA" w:rsidRDefault="009C0BAA">
      <w:pPr>
        <w:rPr>
          <w:color w:val="0070C0"/>
        </w:rPr>
      </w:pPr>
      <w:r>
        <w:rPr>
          <w:color w:val="0070C0"/>
        </w:rPr>
        <w:t xml:space="preserve">       removeEvent:function(ele,eventName,fn,dc){</w:t>
      </w:r>
    </w:p>
    <w:p w:rsidR="009C0BAA" w:rsidRDefault="009C0BAA">
      <w:pPr>
        <w:rPr>
          <w:color w:val="0070C0"/>
        </w:rPr>
      </w:pPr>
      <w:r>
        <w:rPr>
          <w:color w:val="0070C0"/>
        </w:rPr>
        <w:t xml:space="preserve">        ele.removerEventListener ? ele.removeEventListener(eventName,fn,dc) : ele.detachEvent("on" + eventName,fn);</w:t>
      </w:r>
    </w:p>
    <w:p w:rsidR="009C0BAA" w:rsidRDefault="009C0BAA">
      <w:pPr>
        <w:rPr>
          <w:color w:val="0070C0"/>
        </w:rPr>
      </w:pPr>
      <w:r>
        <w:rPr>
          <w:color w:val="0070C0"/>
        </w:rPr>
        <w:t xml:space="preserve">       }</w:t>
      </w:r>
    </w:p>
    <w:p w:rsidR="009C0BAA" w:rsidRDefault="009C0BAA">
      <w:pPr>
        <w:rPr>
          <w:color w:val="0070C0"/>
        </w:rPr>
      </w:pPr>
      <w:r>
        <w:rPr>
          <w:color w:val="0070C0"/>
        </w:rPr>
        <w:t xml:space="preserve">   }</w:t>
      </w:r>
    </w:p>
    <w:p w:rsidR="009C0BAA" w:rsidRDefault="009C0BAA">
      <w:r>
        <w:t xml:space="preserve">   //</w:t>
      </w:r>
      <w:r>
        <w:rPr>
          <w:rFonts w:hint="eastAsia"/>
        </w:rPr>
        <w:t>用法：</w:t>
      </w:r>
    </w:p>
    <w:p w:rsidR="009C0BAA" w:rsidRDefault="009C0BAA">
      <w:pPr>
        <w:rPr>
          <w:color w:val="0070C0"/>
        </w:rPr>
      </w:pPr>
      <w:r>
        <w:rPr>
          <w:color w:val="0070C0"/>
        </w:rPr>
        <w:t>//    $.addEvent(btn,"click",funnction(){})</w:t>
      </w:r>
    </w:p>
    <w:p w:rsidR="009C0BAA" w:rsidRDefault="009C0BAA">
      <w:pPr>
        <w:rPr>
          <w:color w:val="0070C0"/>
        </w:rPr>
      </w:pPr>
      <w:r>
        <w:rPr>
          <w:color w:val="0070C0"/>
        </w:rPr>
        <w:t>//    $.removeEvent(btn,"click",function(){})</w:t>
      </w:r>
    </w:p>
    <w:p w:rsidR="009C0BAA" w:rsidRDefault="009C0BAA">
      <w:pPr>
        <w:rPr>
          <w:color w:val="0070C0"/>
        </w:rPr>
      </w:pPr>
      <w:r>
        <w:rPr>
          <w:color w:val="0070C0"/>
        </w:rPr>
        <w:t>// $.addEvent(btn,"click",function(){</w:t>
      </w:r>
    </w:p>
    <w:p w:rsidR="009C0BAA" w:rsidRDefault="009C0BAA">
      <w:pPr>
        <w:rPr>
          <w:color w:val="0070C0"/>
        </w:rPr>
      </w:pPr>
      <w:r>
        <w:rPr>
          <w:color w:val="0070C0"/>
        </w:rPr>
        <w:t>//     alert(1);</w:t>
      </w:r>
    </w:p>
    <w:p w:rsidR="009C0BAA" w:rsidRDefault="009C0BAA">
      <w:pPr>
        <w:rPr>
          <w:color w:val="0070C0"/>
        </w:rPr>
      </w:pPr>
      <w:r>
        <w:rPr>
          <w:color w:val="0070C0"/>
        </w:rPr>
        <w:t>// },true);</w:t>
      </w:r>
    </w:p>
    <w:p w:rsidR="009C0BAA" w:rsidRDefault="009C0BAA">
      <w:pPr>
        <w:rPr>
          <w:color w:val="0070C0"/>
        </w:rPr>
      </w:pPr>
      <w:r>
        <w:rPr>
          <w:color w:val="0070C0"/>
        </w:rPr>
        <w:t>// $.addEvent(document.body,"click",function(){</w:t>
      </w:r>
    </w:p>
    <w:p w:rsidR="009C0BAA" w:rsidRDefault="009C0BAA">
      <w:pPr>
        <w:rPr>
          <w:color w:val="0070C0"/>
        </w:rPr>
      </w:pPr>
      <w:r>
        <w:rPr>
          <w:color w:val="0070C0"/>
        </w:rPr>
        <w:t>//     alert(2);</w:t>
      </w:r>
    </w:p>
    <w:p w:rsidR="009C0BAA" w:rsidRDefault="009C0BAA">
      <w:pPr>
        <w:rPr>
          <w:color w:val="0070C0"/>
        </w:rPr>
      </w:pPr>
      <w:r>
        <w:rPr>
          <w:color w:val="0070C0"/>
        </w:rPr>
        <w:t>// },true)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事件对象：包含有关当前事件的所有信息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IE</w:t>
      </w:r>
      <w:r>
        <w:rPr>
          <w:rFonts w:hint="eastAsia"/>
          <w:color w:val="FF0000"/>
        </w:rPr>
        <w:t>：</w:t>
      </w:r>
      <w:r>
        <w:rPr>
          <w:color w:val="FF0000"/>
        </w:rPr>
        <w:t>window.event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非</w:t>
      </w:r>
      <w:r>
        <w:rPr>
          <w:color w:val="FF0000"/>
        </w:rPr>
        <w:t>IE</w:t>
      </w:r>
      <w:r>
        <w:rPr>
          <w:rFonts w:hint="eastAsia"/>
          <w:color w:val="FF0000"/>
        </w:rPr>
        <w:t>：元素</w:t>
      </w:r>
      <w:r>
        <w:rPr>
          <w:color w:val="FF0000"/>
        </w:rPr>
        <w:t>.on+</w:t>
      </w:r>
      <w:r>
        <w:rPr>
          <w:rFonts w:hint="eastAsia"/>
          <w:color w:val="FF0000"/>
        </w:rPr>
        <w:t>事件名称</w:t>
      </w:r>
      <w:r>
        <w:rPr>
          <w:color w:val="FF0000"/>
        </w:rPr>
        <w:t xml:space="preserve"> = function(e</w:t>
      </w:r>
      <w:r>
        <w:rPr>
          <w:rFonts w:hint="eastAsia"/>
          <w:color w:val="FF0000"/>
        </w:rPr>
        <w:t>事件对象</w:t>
      </w:r>
      <w:r>
        <w:rPr>
          <w:color w:val="FF0000"/>
        </w:rPr>
        <w:t>){}</w:t>
      </w:r>
    </w:p>
    <w:p w:rsidR="009C0BAA" w:rsidRDefault="009C0BAA">
      <w:r>
        <w:t>// btn.onclick = function(e){</w:t>
      </w:r>
    </w:p>
    <w:p w:rsidR="009C0BAA" w:rsidRDefault="009C0BAA">
      <w:r>
        <w:t>//     var evt = e || window.event;</w:t>
      </w:r>
    </w:p>
    <w:p w:rsidR="009C0BAA" w:rsidRDefault="009C0BAA">
      <w:r>
        <w:t>//     console.log(e)</w:t>
      </w:r>
    </w:p>
    <w:p w:rsidR="009C0BAA" w:rsidRDefault="009C0BAA">
      <w:r>
        <w:t>// }</w:t>
      </w:r>
    </w:p>
    <w:p w:rsidR="009C0BAA" w:rsidRDefault="009C0BAA">
      <w:r>
        <w:t xml:space="preserve">// </w:t>
      </w:r>
      <w:r>
        <w:rPr>
          <w:rFonts w:hint="eastAsia"/>
        </w:rPr>
        <w:t>或</w:t>
      </w:r>
    </w:p>
    <w:p w:rsidR="009C0BAA" w:rsidRDefault="009C0BAA">
      <w:r>
        <w:t>// $.addEvent(btn,"click",function(event){</w:t>
      </w:r>
    </w:p>
    <w:p w:rsidR="009C0BAA" w:rsidRDefault="009C0BAA">
      <w:r>
        <w:t xml:space="preserve">    // </w:t>
      </w:r>
      <w:r>
        <w:tab/>
        <w:t>var e = event || window.event;</w:t>
      </w:r>
    </w:p>
    <w:p w:rsidR="009C0BAA" w:rsidRDefault="009C0BAA">
      <w:r>
        <w:t xml:space="preserve">    // </w:t>
      </w:r>
      <w:r>
        <w:tab/>
        <w:t>console.log(e);</w:t>
      </w:r>
    </w:p>
    <w:p w:rsidR="009C0BAA" w:rsidRDefault="009C0BAA">
      <w:r>
        <w:t xml:space="preserve">    // });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事件冒泡：</w:t>
      </w:r>
    </w:p>
    <w:p w:rsidR="009C0BAA" w:rsidRDefault="009C0BAA">
      <w:r>
        <w:t>// $.addEvent(maxBox,"click",function(evt){</w:t>
      </w:r>
    </w:p>
    <w:p w:rsidR="009C0BAA" w:rsidRDefault="009C0BAA">
      <w:r>
        <w:t xml:space="preserve">// </w:t>
      </w:r>
      <w:r>
        <w:tab/>
        <w:t>var e = evt || window.event;</w:t>
      </w:r>
    </w:p>
    <w:p w:rsidR="009C0BAA" w:rsidRDefault="009C0BAA">
      <w:r>
        <w:t xml:space="preserve">// </w:t>
      </w:r>
      <w:r>
        <w:tab/>
        <w:t>this.style.background = "hotpink";</w:t>
      </w:r>
    </w:p>
    <w:p w:rsidR="009C0BAA" w:rsidRDefault="009C0BAA">
      <w:r>
        <w:t xml:space="preserve">// </w:t>
      </w:r>
      <w:r>
        <w:tab/>
        <w:t>console.log(e);</w:t>
      </w:r>
    </w:p>
    <w:p w:rsidR="009C0BAA" w:rsidRDefault="009C0BAA">
      <w:r>
        <w:t>// });</w:t>
      </w:r>
    </w:p>
    <w:p w:rsidR="009C0BAA" w:rsidRDefault="009C0BAA">
      <w:r>
        <w:t>// midBox.onclick = function(){</w:t>
      </w:r>
    </w:p>
    <w:p w:rsidR="009C0BAA" w:rsidRDefault="009C0BAA">
      <w:r>
        <w:t xml:space="preserve">// </w:t>
      </w:r>
      <w:r>
        <w:tab/>
        <w:t>this.style.background = "aqua";</w:t>
      </w:r>
    </w:p>
    <w:p w:rsidR="009C0BAA" w:rsidRDefault="009C0BAA">
      <w:r>
        <w:t>// }</w:t>
      </w:r>
    </w:p>
    <w:p w:rsidR="009C0BAA" w:rsidRDefault="009C0BAA">
      <w:r>
        <w:t>// minBox.onclick = function(evt){</w:t>
      </w:r>
    </w:p>
    <w:p w:rsidR="009C0BAA" w:rsidRDefault="009C0BAA">
      <w:r>
        <w:t xml:space="preserve">// </w:t>
      </w:r>
      <w:r>
        <w:tab/>
        <w:t>var e = evt || window.event;</w:t>
      </w:r>
    </w:p>
    <w:p w:rsidR="009C0BAA" w:rsidRDefault="009C0BAA">
      <w:r>
        <w:t xml:space="preserve">// </w:t>
      </w:r>
      <w:r>
        <w:tab/>
        <w:t>e.stopPropagation ? e.stopPropagation() : e.cancelBubble = true;</w:t>
      </w:r>
    </w:p>
    <w:p w:rsidR="009C0BAA" w:rsidRDefault="009C0BAA">
      <w:r>
        <w:t xml:space="preserve">// </w:t>
      </w:r>
      <w:r>
        <w:tab/>
        <w:t>this.style.background = "skyblue";</w:t>
      </w:r>
    </w:p>
    <w:p w:rsidR="009C0BAA" w:rsidRDefault="009C0BAA">
      <w:r>
        <w:t>// }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阻止事件冒泡：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.cancelBulle = true;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非</w:t>
      </w:r>
      <w:r>
        <w:rPr>
          <w:color w:val="FF0000"/>
        </w:rPr>
        <w:t>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.stopPropagation();</w:t>
      </w:r>
    </w:p>
    <w:p w:rsidR="009C0BAA" w:rsidRDefault="009C0BAA"/>
    <w:p w:rsidR="009C0BAA" w:rsidRDefault="009C0BAA">
      <w:r>
        <w:t xml:space="preserve">// </w:t>
      </w:r>
      <w:r>
        <w:rPr>
          <w:rFonts w:hint="eastAsia"/>
        </w:rPr>
        <w:t>事件委托：把同一类型的事件委托到其父辈元素（爸爸、爷爷</w:t>
      </w:r>
      <w:r>
        <w:t>......</w:t>
      </w:r>
      <w:r>
        <w:rPr>
          <w:rFonts w:hint="eastAsia"/>
        </w:rPr>
        <w:t>）上</w:t>
      </w:r>
    </w:p>
    <w:p w:rsidR="009C0BAA" w:rsidRDefault="009C0BAA">
      <w:r>
        <w:t xml:space="preserve">// </w:t>
      </w:r>
      <w:r>
        <w:rPr>
          <w:rFonts w:hint="eastAsia"/>
        </w:rPr>
        <w:t>目标元素：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.srcElement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非</w:t>
      </w:r>
      <w:r>
        <w:rPr>
          <w:color w:val="FF0000"/>
        </w:rPr>
        <w:t>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.target</w:t>
      </w:r>
    </w:p>
    <w:p w:rsidR="009C0BAA" w:rsidRDefault="009C0BAA">
      <w:r>
        <w:t>// $.addEvent(maxBox,"click",(function(color){</w:t>
      </w:r>
    </w:p>
    <w:p w:rsidR="009C0BAA" w:rsidRDefault="009C0BAA">
      <w:r>
        <w:t xml:space="preserve">// </w:t>
      </w:r>
      <w:r>
        <w:tab/>
        <w:t>return function (evt){</w:t>
      </w:r>
    </w:p>
    <w:p w:rsidR="009C0BAA" w:rsidRDefault="009C0BAA">
      <w:r>
        <w:t xml:space="preserve">// </w:t>
      </w:r>
      <w:r>
        <w:tab/>
      </w:r>
      <w:r>
        <w:tab/>
        <w:t>var e = evt || window.event;</w:t>
      </w:r>
    </w:p>
    <w:p w:rsidR="009C0BAA" w:rsidRDefault="009C0BAA">
      <w:r>
        <w:t xml:space="preserve">// </w:t>
      </w:r>
      <w:r>
        <w:tab/>
      </w:r>
      <w:r>
        <w:tab/>
        <w:t>var t = e.target || e.srcElement;</w:t>
      </w:r>
    </w:p>
    <w:p w:rsidR="009C0BAA" w:rsidRDefault="009C0BAA">
      <w:r>
        <w:t xml:space="preserve">// </w:t>
      </w:r>
      <w:r>
        <w:tab/>
      </w:r>
      <w:r>
        <w:tab/>
        <w:t>t.style.background = color;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>// })("limegreen"))</w:t>
      </w:r>
    </w:p>
    <w:p w:rsidR="009C0BAA" w:rsidRDefault="009C0BAA"/>
    <w:p w:rsidR="009C0BAA" w:rsidRDefault="009C0BAA">
      <w:r>
        <w:t>// $.addEvent(maxBox,"click",_=&gt;{</w:t>
      </w:r>
    </w:p>
    <w:p w:rsidR="009C0BAA" w:rsidRDefault="009C0BAA">
      <w:r>
        <w:t xml:space="preserve">// </w:t>
      </w:r>
      <w:r>
        <w:tab/>
        <w:t>var e = _ || window.event;</w:t>
      </w:r>
    </w:p>
    <w:p w:rsidR="009C0BAA" w:rsidRDefault="009C0BAA">
      <w:r>
        <w:t xml:space="preserve">// </w:t>
      </w:r>
      <w:r>
        <w:tab/>
        <w:t>var t = e.target || e.srcElement;</w:t>
      </w:r>
    </w:p>
    <w:p w:rsidR="009C0BAA" w:rsidRDefault="009C0BAA">
      <w:r>
        <w:t xml:space="preserve">// </w:t>
      </w:r>
      <w:r>
        <w:tab/>
        <w:t>var color = null;</w:t>
      </w:r>
    </w:p>
    <w:p w:rsidR="009C0BAA" w:rsidRDefault="009C0BAA">
      <w:r>
        <w:t xml:space="preserve">// </w:t>
      </w:r>
      <w:r>
        <w:tab/>
        <w:t>switch(true){</w:t>
      </w:r>
    </w:p>
    <w:p w:rsidR="009C0BAA" w:rsidRDefault="009C0BAA">
      <w:r>
        <w:t xml:space="preserve">// </w:t>
      </w:r>
      <w:r>
        <w:tab/>
      </w:r>
      <w:r>
        <w:tab/>
        <w:t>case t.id == "maxBox":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color = !t.show ? "orange" : "pink";</w:t>
      </w:r>
    </w:p>
    <w:p w:rsidR="009C0BAA" w:rsidRDefault="009C0BAA">
      <w:r>
        <w:t xml:space="preserve">// </w:t>
      </w:r>
      <w:r>
        <w:tab/>
      </w:r>
      <w:r>
        <w:tab/>
        <w:t>break;</w:t>
      </w:r>
    </w:p>
    <w:p w:rsidR="009C0BAA" w:rsidRDefault="009C0BAA">
      <w:r>
        <w:t xml:space="preserve">// </w:t>
      </w:r>
      <w:r>
        <w:tab/>
      </w:r>
      <w:r>
        <w:tab/>
        <w:t>case t.id == "midBox":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color = !t.show ? "yellow" : "red";</w:t>
      </w:r>
    </w:p>
    <w:p w:rsidR="009C0BAA" w:rsidRDefault="009C0BAA">
      <w:r>
        <w:t xml:space="preserve">// </w:t>
      </w:r>
      <w:r>
        <w:tab/>
      </w:r>
      <w:r>
        <w:tab/>
        <w:t>break;</w:t>
      </w:r>
    </w:p>
    <w:p w:rsidR="009C0BAA" w:rsidRDefault="009C0BAA">
      <w:r>
        <w:t xml:space="preserve">// </w:t>
      </w:r>
      <w:r>
        <w:tab/>
      </w:r>
      <w:r>
        <w:tab/>
        <w:t>case t.id == "minBox":</w:t>
      </w:r>
    </w:p>
    <w:p w:rsidR="009C0BAA" w:rsidRDefault="009C0BAA">
      <w:r>
        <w:t xml:space="preserve">// </w:t>
      </w:r>
      <w:r>
        <w:tab/>
      </w:r>
      <w:r>
        <w:tab/>
      </w:r>
      <w:r>
        <w:tab/>
        <w:t>color = !t.show ? "chocolate" : "blue";</w:t>
      </w:r>
    </w:p>
    <w:p w:rsidR="009C0BAA" w:rsidRDefault="009C0BAA">
      <w:r>
        <w:t xml:space="preserve">// </w:t>
      </w:r>
      <w:r>
        <w:tab/>
      </w:r>
      <w:r>
        <w:tab/>
        <w:t>break;</w:t>
      </w:r>
    </w:p>
    <w:p w:rsidR="009C0BAA" w:rsidRDefault="009C0BAA">
      <w:r>
        <w:t xml:space="preserve">// </w:t>
      </w:r>
      <w:r>
        <w:tab/>
        <w:t>}</w:t>
      </w:r>
    </w:p>
    <w:p w:rsidR="009C0BAA" w:rsidRDefault="009C0BAA">
      <w:r>
        <w:t xml:space="preserve">// </w:t>
      </w:r>
      <w:r>
        <w:tab/>
        <w:t>t.show = !t.show;</w:t>
      </w:r>
    </w:p>
    <w:p w:rsidR="009C0BAA" w:rsidRDefault="009C0BAA">
      <w:r>
        <w:t xml:space="preserve">// </w:t>
      </w:r>
      <w:r>
        <w:tab/>
        <w:t>t.style.background = color;</w:t>
      </w:r>
    </w:p>
    <w:p w:rsidR="009C0BAA" w:rsidRDefault="009C0BAA">
      <w:r>
        <w:t>// });</w:t>
      </w:r>
    </w:p>
    <w:p w:rsidR="009C0BAA" w:rsidRDefault="009C0BAA">
      <w:bookmarkStart w:id="2" w:name="_GoBack"/>
      <w:bookmarkEnd w:id="2"/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阻止默认行为：</w:t>
      </w:r>
    </w:p>
    <w:p w:rsidR="009C0BAA" w:rsidRDefault="009C0BAA">
      <w:pPr>
        <w:rPr>
          <w:color w:val="FF0000"/>
        </w:rPr>
      </w:pPr>
      <w:r>
        <w:rPr>
          <w:color w:val="FF0000"/>
        </w:rPr>
        <w:t>// 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.returnValue = true</w:t>
      </w:r>
      <w:r>
        <w:rPr>
          <w:rFonts w:hint="eastAsia"/>
          <w:color w:val="FF0000"/>
        </w:rPr>
        <w:t>（不阻止）</w:t>
      </w:r>
      <w:r>
        <w:rPr>
          <w:color w:val="FF0000"/>
        </w:rPr>
        <w:t xml:space="preserve"> || flase</w:t>
      </w:r>
      <w:r>
        <w:rPr>
          <w:rFonts w:hint="eastAsia"/>
          <w:color w:val="FF0000"/>
        </w:rPr>
        <w:t>（阻止）</w:t>
      </w:r>
      <w:r>
        <w:rPr>
          <w:color w:val="FF0000"/>
        </w:rPr>
        <w:t xml:space="preserve"> 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非</w:t>
      </w:r>
      <w:r>
        <w:rPr>
          <w:color w:val="FF0000"/>
        </w:rPr>
        <w:t>IE</w:t>
      </w:r>
      <w:r>
        <w:rPr>
          <w:rFonts w:hint="eastAsia"/>
          <w:color w:val="FF0000"/>
        </w:rPr>
        <w:t>：事件对象</w:t>
      </w:r>
      <w:r>
        <w:rPr>
          <w:color w:val="FF0000"/>
        </w:rPr>
        <w:t>.preventDefault()</w:t>
      </w:r>
    </w:p>
    <w:p w:rsidR="009C0BAA" w:rsidRDefault="009C0BAA">
      <w:pPr>
        <w:rPr>
          <w:color w:val="FF0000"/>
        </w:rPr>
      </w:pPr>
      <w:r>
        <w:rPr>
          <w:color w:val="FF0000"/>
        </w:rPr>
        <w:t xml:space="preserve">// </w:t>
      </w:r>
      <w:r>
        <w:rPr>
          <w:rFonts w:hint="eastAsia"/>
          <w:color w:val="FF0000"/>
        </w:rPr>
        <w:t>阻止表单的提交和链接的跳转：</w:t>
      </w:r>
      <w:r>
        <w:rPr>
          <w:color w:val="FF0000"/>
        </w:rPr>
        <w:t>javascript:void(0)</w:t>
      </w:r>
    </w:p>
    <w:p w:rsidR="009C0BAA" w:rsidRDefault="009C0BAA"/>
    <w:p w:rsidR="009C0BAA" w:rsidRDefault="009C0BAA">
      <w:r>
        <w:t>a.onclick = function(evt){</w:t>
      </w:r>
    </w:p>
    <w:p w:rsidR="009C0BAA" w:rsidRDefault="009C0BAA">
      <w:r>
        <w:t xml:space="preserve">    var e = evt || window.event;</w:t>
      </w:r>
    </w:p>
    <w:p w:rsidR="009C0BAA" w:rsidRDefault="009C0BAA">
      <w:r>
        <w:t xml:space="preserve">    console.log(e);</w:t>
      </w:r>
    </w:p>
    <w:p w:rsidR="009C0BAA" w:rsidRDefault="009C0BAA">
      <w:r>
        <w:t xml:space="preserve">    e.preventDefault ? e.preventDefault() : e.returnValue = false;</w:t>
      </w:r>
    </w:p>
    <w:p w:rsidR="009C0BAA" w:rsidRDefault="009C0BAA">
      <w:r>
        <w:t>}</w:t>
      </w:r>
    </w:p>
    <w:p w:rsidR="009C0BAA" w:rsidRDefault="009C0BAA"/>
    <w:p w:rsidR="009C0BAA" w:rsidRDefault="009C0BAA"/>
    <w:sectPr w:rsidR="009C0BAA" w:rsidSect="00E2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C325B50"/>
    <w:multiLevelType w:val="singleLevel"/>
    <w:tmpl w:val="EC325B50"/>
    <w:lvl w:ilvl="0">
      <w:start w:val="12"/>
      <w:numFmt w:val="chineseCounting"/>
      <w:suff w:val="space"/>
      <w:lvlText w:val="第%1天"/>
      <w:lvlJc w:val="left"/>
      <w:rPr>
        <w:rFonts w:cs="Times New Roman" w:hint="eastAsia"/>
      </w:rPr>
    </w:lvl>
  </w:abstractNum>
  <w:abstractNum w:abstractNumId="1">
    <w:nsid w:val="FFFFFF7C"/>
    <w:multiLevelType w:val="singleLevel"/>
    <w:tmpl w:val="0402FEE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2">
    <w:nsid w:val="FFFFFF7D"/>
    <w:multiLevelType w:val="singleLevel"/>
    <w:tmpl w:val="98FEBD5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3">
    <w:nsid w:val="FFFFFF7E"/>
    <w:multiLevelType w:val="singleLevel"/>
    <w:tmpl w:val="5E8CA0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4">
    <w:nsid w:val="FFFFFF7F"/>
    <w:multiLevelType w:val="singleLevel"/>
    <w:tmpl w:val="28964DC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5">
    <w:nsid w:val="FFFFFF80"/>
    <w:multiLevelType w:val="singleLevel"/>
    <w:tmpl w:val="25DA820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03AA82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80F84CA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00286B9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6EF4F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6E8EB33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8A7E239"/>
    <w:multiLevelType w:val="singleLevel"/>
    <w:tmpl w:val="38A7E239"/>
    <w:lvl w:ilvl="0">
      <w:start w:val="4"/>
      <w:numFmt w:val="decimal"/>
      <w:lvlText w:val="%1"/>
      <w:lvlJc w:val="left"/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45D67F7"/>
    <w:rsid w:val="00005C8D"/>
    <w:rsid w:val="000106F7"/>
    <w:rsid w:val="0002018A"/>
    <w:rsid w:val="0008019B"/>
    <w:rsid w:val="00204607"/>
    <w:rsid w:val="0025464C"/>
    <w:rsid w:val="002F39CB"/>
    <w:rsid w:val="003B3970"/>
    <w:rsid w:val="00573C61"/>
    <w:rsid w:val="00596E25"/>
    <w:rsid w:val="00635B43"/>
    <w:rsid w:val="00682E61"/>
    <w:rsid w:val="006A2C2D"/>
    <w:rsid w:val="006C1679"/>
    <w:rsid w:val="00701DCC"/>
    <w:rsid w:val="00797C03"/>
    <w:rsid w:val="0082596F"/>
    <w:rsid w:val="008277E2"/>
    <w:rsid w:val="00881D67"/>
    <w:rsid w:val="008E25D5"/>
    <w:rsid w:val="009426DD"/>
    <w:rsid w:val="009C0BAA"/>
    <w:rsid w:val="009D1583"/>
    <w:rsid w:val="009F3367"/>
    <w:rsid w:val="00AB32C6"/>
    <w:rsid w:val="00B70E81"/>
    <w:rsid w:val="00C94D58"/>
    <w:rsid w:val="00CE674B"/>
    <w:rsid w:val="00D268D0"/>
    <w:rsid w:val="00DA36AB"/>
    <w:rsid w:val="00E12687"/>
    <w:rsid w:val="00E27CE2"/>
    <w:rsid w:val="00E46428"/>
    <w:rsid w:val="00E805DD"/>
    <w:rsid w:val="00E969AF"/>
    <w:rsid w:val="00FB6785"/>
    <w:rsid w:val="00FB7DE2"/>
    <w:rsid w:val="070A7CC9"/>
    <w:rsid w:val="09DB1A41"/>
    <w:rsid w:val="0EA05509"/>
    <w:rsid w:val="29916EA8"/>
    <w:rsid w:val="38486562"/>
    <w:rsid w:val="3C833AA3"/>
    <w:rsid w:val="414500CF"/>
    <w:rsid w:val="50E132C4"/>
    <w:rsid w:val="545D67F7"/>
    <w:rsid w:val="5E8F5E59"/>
    <w:rsid w:val="61515D4B"/>
    <w:rsid w:val="65E5283A"/>
    <w:rsid w:val="69C85001"/>
    <w:rsid w:val="6D535020"/>
    <w:rsid w:val="6FDD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E2"/>
    <w:pPr>
      <w:widowControl w:val="0"/>
      <w:jc w:val="both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1817</TotalTime>
  <Pages>141</Pages>
  <Words>18784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8</cp:revision>
  <dcterms:created xsi:type="dcterms:W3CDTF">2018-07-16T23:54:00Z</dcterms:created>
  <dcterms:modified xsi:type="dcterms:W3CDTF">2019-04-22T23:53:00Z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